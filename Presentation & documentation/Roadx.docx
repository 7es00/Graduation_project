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14:paraId="7EAC77AC">
      <w:pPr>
        <w:pStyle w:val="7"/>
        <w:spacing w:before="20"/>
        <w:jc w:val="both"/>
        <w:rPr>
          <w:rFonts w:ascii="Times New Roman"/>
          <w:sz w:val="24"/>
        </w:rPr>
      </w:pPr>
      <w:r>
        <mc:AlternateContent>
          <mc:Choice Requires="wpg">
            <w:drawing>
              <wp:anchor distT="0" distB="0" distL="0" distR="0" simplePos="0" relativeHeight="25165926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 name="Group 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572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DMXA8iZgQAAAY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i62D5L0AAADa&#10;AAAADwAAAGRycy9kb3ducmV2LnhtbEWPT2sCMRTE7wW/Q3gFbzUbQbGrUail0N50LYq3x+a5u5q8&#10;bDepf769EQo9DjPzG2a2uDorztSFxrMGNchAEJfeNFxp+N58vExAhIhs0HomDTcKsJj3nmaYG3/h&#10;NZ2LWIkE4ZCjhjrGNpcylDU5DAPfEifv4DuHMcmukqbDS4I7K4dZNpYOG04LNba0rKk8Fb9Ow17d&#10;ft4Pyr6OV2pUfB23bztbrbXuP6tsCiLSNf6H/9qfRsMQHlfSDZDz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rYPkvQAA&#10;ANo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gCBObb0AAADa&#10;AAAADwAAAGRycy9kb3ducmV2LnhtbEWPQWvCQBSE70L/w/IK3szGCGJTVw8RpWgvsaH0+Mg+k9Ts&#10;25Ddavz3bkHwOMzMN8xyPZhWXKh3jWUF0ygGQVxa3XCloPjaThYgnEfW2FomBTdysF69jJaYanvl&#10;nC5HX4kAYZeigtr7LpXSlTUZdJHtiIN3sr1BH2RfSd3jNcBNK5M4nkuDDYeFGjvKairPxz+joCyy&#10;82+z3x1OP4ncfOaz77ck2yk1fp3G7yA8Df4ZfrQ/tIIZ/F8JN0C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IE5tvQAA&#10;ANo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awi+C70AAADa&#10;AAAADwAAAGRycy9kb3ducmV2LnhtbEWPT2sCMRTE74V+h/AKvWk20opujYKKYG91LZXeHpvn7rbJ&#10;y7qJ/769KQg9DjPzG2YyuzgrTtSFxrMG1c9AEJfeNFxp+NyueiMQISIbtJ5Jw5UCzKaPDxPMjT/z&#10;hk5FrESCcMhRQx1jm0sZypochr5viZO3953DmGRXSdPhOcGdlYMsG0qHDaeFGlta1FT+Fken4Vtd&#10;D8u9suPhh3ot3n++5jtbbbR+flLZG4hIl/gfvrfXRsML/F1JN0BO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CL4LvQAA&#10;ANo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3978019D">
      <w:pPr>
        <w:ind w:left="107"/>
        <w:jc w:val="both"/>
        <w:rPr>
          <w:rFonts w:ascii="Times New Roman"/>
          <w:b/>
          <w:sz w:val="24"/>
        </w:rPr>
      </w:pPr>
      <w:r>
        <w:drawing>
          <wp:anchor distT="0" distB="0" distL="0" distR="0" simplePos="0" relativeHeight="251660288" behindDoc="1" locked="0" layoutInCell="1" allowOverlap="1">
            <wp:simplePos x="0" y="0"/>
            <wp:positionH relativeFrom="page">
              <wp:posOffset>5307965</wp:posOffset>
            </wp:positionH>
            <wp:positionV relativeFrom="paragraph">
              <wp:posOffset>-183515</wp:posOffset>
            </wp:positionV>
            <wp:extent cx="1703070" cy="636905"/>
            <wp:effectExtent l="0" t="0" r="11430" b="10795"/>
            <wp:wrapNone/>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1702989" cy="636702"/>
                    </a:xfrm>
                    <a:prstGeom prst="rect">
                      <a:avLst/>
                    </a:prstGeom>
                  </pic:spPr>
                </pic:pic>
              </a:graphicData>
            </a:graphic>
          </wp:anchor>
        </w:drawing>
      </w:r>
      <w:r>
        <w:rPr>
          <w:rFonts w:ascii="Times New Roman"/>
          <w:b/>
          <w:color w:val="233D89"/>
          <w:sz w:val="24"/>
        </w:rPr>
        <w:t>The</w:t>
      </w:r>
      <w:r>
        <w:rPr>
          <w:rFonts w:ascii="Times New Roman"/>
          <w:b/>
          <w:color w:val="233D89"/>
          <w:spacing w:val="-1"/>
          <w:sz w:val="24"/>
        </w:rPr>
        <w:t xml:space="preserve"> </w:t>
      </w:r>
      <w:r>
        <w:rPr>
          <w:rFonts w:ascii="Times New Roman"/>
          <w:b/>
          <w:color w:val="233D89"/>
          <w:sz w:val="24"/>
        </w:rPr>
        <w:t>Egyptian</w:t>
      </w:r>
      <w:r>
        <w:rPr>
          <w:rFonts w:ascii="Times New Roman"/>
          <w:b/>
          <w:color w:val="233D89"/>
          <w:spacing w:val="-2"/>
          <w:sz w:val="24"/>
        </w:rPr>
        <w:t xml:space="preserve"> </w:t>
      </w:r>
      <w:r>
        <w:rPr>
          <w:rFonts w:ascii="Times New Roman"/>
          <w:b/>
          <w:color w:val="233D89"/>
          <w:sz w:val="24"/>
        </w:rPr>
        <w:t xml:space="preserve">E-Learning </w:t>
      </w:r>
      <w:r>
        <w:rPr>
          <w:rFonts w:ascii="Times New Roman"/>
          <w:b/>
          <w:color w:val="233D89"/>
          <w:spacing w:val="-2"/>
          <w:sz w:val="24"/>
        </w:rPr>
        <w:t>University</w:t>
      </w:r>
    </w:p>
    <w:p w14:paraId="4BE2AEE3">
      <w:pPr>
        <w:spacing w:before="1"/>
        <w:ind w:left="107"/>
        <w:jc w:val="both"/>
        <w:rPr>
          <w:rFonts w:ascii="Times New Roman"/>
          <w:b/>
          <w:sz w:val="24"/>
        </w:rPr>
      </w:pPr>
      <w:r>
        <w:rPr>
          <w:rFonts w:ascii="Times New Roman"/>
          <w:b/>
          <w:color w:val="233D89"/>
          <w:sz w:val="24"/>
        </w:rPr>
        <w:t>Faculty</w:t>
      </w:r>
      <w:r>
        <w:rPr>
          <w:rFonts w:ascii="Times New Roman"/>
          <w:b/>
          <w:color w:val="233D89"/>
          <w:spacing w:val="-3"/>
          <w:sz w:val="24"/>
        </w:rPr>
        <w:t xml:space="preserve"> </w:t>
      </w:r>
      <w:r>
        <w:rPr>
          <w:rFonts w:ascii="Times New Roman"/>
          <w:b/>
          <w:color w:val="233D89"/>
          <w:sz w:val="24"/>
        </w:rPr>
        <w:t>of</w:t>
      </w:r>
      <w:r>
        <w:rPr>
          <w:rFonts w:ascii="Times New Roman"/>
          <w:b/>
          <w:color w:val="233D89"/>
          <w:spacing w:val="-1"/>
          <w:sz w:val="24"/>
        </w:rPr>
        <w:t xml:space="preserve"> </w:t>
      </w:r>
      <w:r>
        <w:rPr>
          <w:rFonts w:ascii="Times New Roman"/>
          <w:b/>
          <w:color w:val="233D89"/>
          <w:sz w:val="24"/>
        </w:rPr>
        <w:t>Computers</w:t>
      </w:r>
      <w:r>
        <w:rPr>
          <w:rFonts w:ascii="Times New Roman"/>
          <w:b/>
          <w:color w:val="233D89"/>
          <w:spacing w:val="-1"/>
          <w:sz w:val="24"/>
        </w:rPr>
        <w:t xml:space="preserve"> </w:t>
      </w:r>
      <w:r>
        <w:rPr>
          <w:rFonts w:ascii="Times New Roman"/>
          <w:b/>
          <w:color w:val="233D89"/>
          <w:sz w:val="24"/>
        </w:rPr>
        <w:t>&amp;</w:t>
      </w:r>
      <w:r>
        <w:rPr>
          <w:rFonts w:ascii="Times New Roman"/>
          <w:b/>
          <w:color w:val="233D89"/>
          <w:spacing w:val="-4"/>
          <w:sz w:val="24"/>
        </w:rPr>
        <w:t xml:space="preserve"> </w:t>
      </w:r>
      <w:r>
        <w:rPr>
          <w:rFonts w:ascii="Times New Roman"/>
          <w:b/>
          <w:color w:val="233D89"/>
          <w:sz w:val="24"/>
        </w:rPr>
        <w:t>Information</w:t>
      </w:r>
      <w:r>
        <w:rPr>
          <w:rFonts w:ascii="Times New Roman"/>
          <w:b/>
          <w:color w:val="233D89"/>
          <w:spacing w:val="-2"/>
          <w:sz w:val="24"/>
        </w:rPr>
        <w:t xml:space="preserve"> Technology</w:t>
      </w:r>
    </w:p>
    <w:p w14:paraId="525C25E9">
      <w:pPr>
        <w:pStyle w:val="7"/>
        <w:jc w:val="both"/>
        <w:rPr>
          <w:rFonts w:ascii="Times New Roman"/>
          <w:b/>
          <w:sz w:val="20"/>
        </w:rPr>
      </w:pPr>
    </w:p>
    <w:p w14:paraId="3427479E">
      <w:pPr>
        <w:pStyle w:val="7"/>
        <w:spacing w:before="9"/>
        <w:jc w:val="both"/>
        <w:rPr>
          <w:rFonts w:ascii="Times New Roman"/>
          <w:b/>
          <w:sz w:val="20"/>
        </w:rPr>
      </w:pPr>
      <w:r>
        <mc:AlternateContent>
          <mc:Choice Requires="wps">
            <w:drawing>
              <wp:anchor distT="0" distB="0" distL="0" distR="0" simplePos="0" relativeHeight="251661312" behindDoc="1" locked="0" layoutInCell="1" allowOverlap="1">
                <wp:simplePos x="0" y="0"/>
                <wp:positionH relativeFrom="page">
                  <wp:posOffset>640080</wp:posOffset>
                </wp:positionH>
                <wp:positionV relativeFrom="paragraph">
                  <wp:posOffset>167005</wp:posOffset>
                </wp:positionV>
                <wp:extent cx="6294120" cy="1270"/>
                <wp:effectExtent l="0" t="0" r="0" b="0"/>
                <wp:wrapTopAndBottom/>
                <wp:docPr id="6" name="Graphic 6"/>
                <wp:cNvGraphicFramePr/>
                <a:graphic xmlns:a="http://schemas.openxmlformats.org/drawingml/2006/main">
                  <a:graphicData uri="http://schemas.microsoft.com/office/word/2010/wordprocessingShape">
                    <wps:wsp>
                      <wps:cNvSpPr/>
                      <wps:spPr>
                        <a:xfrm>
                          <a:off x="0" y="0"/>
                          <a:ext cx="6294120" cy="1270"/>
                        </a:xfrm>
                        <a:custGeom>
                          <a:avLst/>
                          <a:gdLst/>
                          <a:ahLst/>
                          <a:cxnLst/>
                          <a:rect l="l" t="t" r="r" b="b"/>
                          <a:pathLst>
                            <a:path w="6294120">
                              <a:moveTo>
                                <a:pt x="0" y="0"/>
                              </a:moveTo>
                              <a:lnTo>
                                <a:pt x="6294120" y="0"/>
                              </a:lnTo>
                            </a:path>
                          </a:pathLst>
                        </a:custGeom>
                        <a:ln w="6350">
                          <a:solidFill>
                            <a:srgbClr val="4471C4"/>
                          </a:solidFill>
                          <a:prstDash val="solid"/>
                        </a:ln>
                      </wps:spPr>
                      <wps:bodyPr wrap="square" lIns="0" tIns="0" rIns="0" bIns="0" rtlCol="0">
                        <a:noAutofit/>
                      </wps:bodyPr>
                    </wps:wsp>
                  </a:graphicData>
                </a:graphic>
              </wp:anchor>
            </w:drawing>
          </mc:Choice>
          <mc:Fallback>
            <w:pict>
              <v:shape id="Graphic 6" o:spid="_x0000_s1026" o:spt="100" style="position:absolute;left:0pt;margin-left:50.4pt;margin-top:13.15pt;height:0.1pt;width:495.6pt;mso-position-horizontal-relative:page;mso-wrap-distance-bottom:0pt;mso-wrap-distance-top:0pt;z-index:-251655168;mso-width-relative:page;mso-height-relative:page;" filled="f" stroked="t" coordsize="6294120,1" o:gfxdata="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YW5JK2AAAAAoBAAAPAAAAAAAA&#10;AAEAIAAAACIAAABkcnMvZG93bnJldi54bWxQSwECFAAUAAAACACHTuJAkqlkMRICAAB6BAAADgAA&#10;AAAAAAABACAAAAAnAQAAZHJzL2Uyb0RvYy54bWxQSwUGAAAAAAYABgBZAQAAqwUAAAAA&#10;" path="m0,0l6294120,0e">
                <v:fill on="f" focussize="0,0"/>
                <v:stroke weight="0.5pt" color="#4471C4" joinstyle="round"/>
                <v:imagedata o:title=""/>
                <o:lock v:ext="edit" aspectratio="f"/>
                <v:textbox inset="0mm,0mm,0mm,0mm"/>
                <w10:wrap type="topAndBottom"/>
              </v:shape>
            </w:pict>
          </mc:Fallback>
        </mc:AlternateContent>
      </w:r>
    </w:p>
    <w:p w14:paraId="61F3486C">
      <w:pPr>
        <w:pStyle w:val="7"/>
        <w:jc w:val="both"/>
        <w:rPr>
          <w:rFonts w:ascii="Times New Roman"/>
          <w:b/>
          <w:sz w:val="24"/>
        </w:rPr>
      </w:pPr>
    </w:p>
    <w:p w14:paraId="4D2E30C6">
      <w:pPr>
        <w:pStyle w:val="7"/>
        <w:jc w:val="both"/>
        <w:rPr>
          <w:rFonts w:ascii="Times New Roman"/>
          <w:b/>
          <w:sz w:val="24"/>
        </w:rPr>
      </w:pPr>
    </w:p>
    <w:p w14:paraId="0011F819">
      <w:pPr>
        <w:pStyle w:val="7"/>
        <w:jc w:val="both"/>
        <w:rPr>
          <w:rFonts w:ascii="Times New Roman"/>
          <w:b/>
          <w:sz w:val="24"/>
        </w:rPr>
      </w:pPr>
    </w:p>
    <w:p w14:paraId="4C67743B">
      <w:pPr>
        <w:pStyle w:val="7"/>
        <w:jc w:val="both"/>
        <w:rPr>
          <w:rFonts w:ascii="Times New Roman"/>
          <w:b/>
          <w:sz w:val="24"/>
        </w:rPr>
      </w:pPr>
    </w:p>
    <w:p w14:paraId="37E2C82A">
      <w:pPr>
        <w:pStyle w:val="7"/>
        <w:spacing w:before="119"/>
        <w:jc w:val="both"/>
        <w:rPr>
          <w:rFonts w:ascii="Times New Roman"/>
          <w:b/>
          <w:sz w:val="24"/>
        </w:rPr>
      </w:pPr>
    </w:p>
    <w:p w14:paraId="1225B460">
      <w:pPr>
        <w:pStyle w:val="15"/>
        <w:ind w:firstLine="3907" w:firstLineChars="550"/>
        <w:jc w:val="both"/>
        <w:rPr>
          <w:rFonts w:hint="default" w:ascii="Arial" w:hAnsi="Arial" w:cs="Arial"/>
          <w:i w:val="0"/>
          <w:iCs w:val="0"/>
        </w:rPr>
      </w:pPr>
      <w:r>
        <w:rPr>
          <w:rFonts w:hint="default" w:ascii="Arial" w:hAnsi="Arial" w:cs="Arial"/>
          <w:i w:val="0"/>
          <w:iCs w:val="0"/>
          <w:spacing w:val="-5"/>
        </w:rPr>
        <w:t>Roadx</w:t>
      </w:r>
    </w:p>
    <w:p w14:paraId="4B85746E">
      <w:pPr>
        <w:spacing w:before="222"/>
        <w:ind w:left="3" w:right="139" w:firstLine="3502" w:firstLineChars="1250"/>
        <w:jc w:val="both"/>
        <w:rPr>
          <w:rFonts w:ascii="Times New Roman"/>
          <w:b/>
          <w:sz w:val="28"/>
        </w:rPr>
      </w:pPr>
      <w:r>
        <w:rPr>
          <w:rFonts w:ascii="Times New Roman"/>
          <w:b/>
          <w:sz w:val="28"/>
          <w:u w:val="single"/>
        </w:rPr>
        <w:t>GRADUATION</w:t>
      </w:r>
      <w:r>
        <w:rPr>
          <w:rFonts w:ascii="Times New Roman"/>
          <w:b/>
          <w:spacing w:val="-11"/>
          <w:sz w:val="28"/>
          <w:u w:val="single"/>
        </w:rPr>
        <w:t xml:space="preserve"> </w:t>
      </w:r>
      <w:r>
        <w:rPr>
          <w:rFonts w:ascii="Times New Roman"/>
          <w:b/>
          <w:spacing w:val="-2"/>
          <w:sz w:val="28"/>
          <w:u w:val="single"/>
        </w:rPr>
        <w:t>PROJECT</w:t>
      </w:r>
    </w:p>
    <w:p w14:paraId="59D08A95">
      <w:pPr>
        <w:pStyle w:val="7"/>
        <w:jc w:val="both"/>
        <w:rPr>
          <w:rFonts w:ascii="Times New Roman"/>
          <w:b/>
        </w:rPr>
      </w:pPr>
    </w:p>
    <w:p w14:paraId="3061622D">
      <w:pPr>
        <w:pStyle w:val="7"/>
        <w:jc w:val="both"/>
        <w:rPr>
          <w:rFonts w:ascii="Times New Roman"/>
          <w:b/>
        </w:rPr>
      </w:pPr>
    </w:p>
    <w:p w14:paraId="23002F57">
      <w:pPr>
        <w:pStyle w:val="7"/>
        <w:jc w:val="both"/>
        <w:rPr>
          <w:rFonts w:ascii="Times New Roman"/>
          <w:b/>
        </w:rPr>
      </w:pPr>
      <w:r>
        <w:rPr>
          <w:rFonts w:ascii="Times New Roman"/>
          <w:b/>
        </w:rPr>
        <w:t xml:space="preserve">   </w:t>
      </w:r>
    </w:p>
    <w:p w14:paraId="5924F206">
      <w:pPr>
        <w:pStyle w:val="7"/>
        <w:spacing w:before="111"/>
        <w:jc w:val="both"/>
        <w:rPr>
          <w:rFonts w:ascii="Times New Roman"/>
          <w:b/>
        </w:rPr>
      </w:pPr>
    </w:p>
    <w:p w14:paraId="7965ACB7">
      <w:pPr>
        <w:pStyle w:val="3"/>
        <w:ind w:left="1" w:right="139" w:firstLine="140" w:firstLineChars="50"/>
        <w:jc w:val="both"/>
        <w:rPr>
          <w:rFonts w:ascii="Times New Roman"/>
        </w:rPr>
      </w:pPr>
      <w:r>
        <w:rPr>
          <w:rFonts w:ascii="Times New Roman"/>
        </w:rPr>
        <w:t>PREPARED</w:t>
      </w:r>
      <w:r>
        <w:rPr>
          <w:rFonts w:ascii="Times New Roman"/>
          <w:spacing w:val="-11"/>
        </w:rPr>
        <w:t xml:space="preserve"> </w:t>
      </w:r>
      <w:r>
        <w:rPr>
          <w:rFonts w:ascii="Times New Roman"/>
          <w:spacing w:val="-5"/>
        </w:rPr>
        <w:t>BY</w:t>
      </w:r>
    </w:p>
    <w:p w14:paraId="4C9FCED5">
      <w:pPr>
        <w:pStyle w:val="7"/>
        <w:spacing w:before="2"/>
        <w:jc w:val="both"/>
        <w:rPr>
          <w:rFonts w:ascii="Times New Roman"/>
          <w:b/>
          <w:sz w:val="17"/>
        </w:rPr>
      </w:pPr>
    </w:p>
    <w:tbl>
      <w:tblPr>
        <w:tblStyle w:val="6"/>
        <w:tblW w:w="0" w:type="auto"/>
        <w:tblInd w:w="1157" w:type="dxa"/>
        <w:tblLayout w:type="fixed"/>
        <w:tblCellMar>
          <w:top w:w="0" w:type="dxa"/>
          <w:left w:w="0" w:type="dxa"/>
          <w:bottom w:w="0" w:type="dxa"/>
          <w:right w:w="0" w:type="dxa"/>
        </w:tblCellMar>
      </w:tblPr>
      <w:tblGrid>
        <w:gridCol w:w="5236"/>
        <w:gridCol w:w="2523"/>
      </w:tblGrid>
      <w:tr w14:paraId="2A073CD9">
        <w:tblPrEx>
          <w:tblCellMar>
            <w:top w:w="0" w:type="dxa"/>
            <w:left w:w="0" w:type="dxa"/>
            <w:bottom w:w="0" w:type="dxa"/>
            <w:right w:w="0" w:type="dxa"/>
          </w:tblCellMar>
        </w:tblPrEx>
        <w:trPr>
          <w:trHeight w:val="407" w:hRule="atLeast"/>
        </w:trPr>
        <w:tc>
          <w:tcPr>
            <w:tcW w:w="5236" w:type="dxa"/>
          </w:tcPr>
          <w:p w14:paraId="29CEA004">
            <w:pPr>
              <w:pStyle w:val="19"/>
              <w:spacing w:line="354" w:lineRule="exact"/>
              <w:ind w:left="50"/>
              <w:jc w:val="both"/>
              <w:rPr>
                <w:rFonts w:ascii="Times New Roman"/>
                <w:sz w:val="32"/>
              </w:rPr>
            </w:pPr>
            <w:r>
              <w:rPr>
                <w:rFonts w:ascii="Times New Roman"/>
                <w:sz w:val="32"/>
              </w:rPr>
              <w:t xml:space="preserve">Mohamed </w:t>
            </w:r>
            <w:r>
              <w:rPr>
                <w:rFonts w:hint="default" w:ascii="Times New Roman"/>
                <w:sz w:val="32"/>
                <w:lang w:val="en-US"/>
              </w:rPr>
              <w:t>O</w:t>
            </w:r>
            <w:r>
              <w:rPr>
                <w:rFonts w:ascii="Times New Roman"/>
                <w:sz w:val="32"/>
              </w:rPr>
              <w:t xml:space="preserve">sman </w:t>
            </w:r>
            <w:r>
              <w:rPr>
                <w:rFonts w:hint="default" w:ascii="Times New Roman"/>
                <w:sz w:val="32"/>
                <w:lang w:val="en-US"/>
              </w:rPr>
              <w:t>E</w:t>
            </w:r>
            <w:r>
              <w:rPr>
                <w:rFonts w:ascii="Times New Roman"/>
                <w:sz w:val="32"/>
              </w:rPr>
              <w:t xml:space="preserve">bn </w:t>
            </w:r>
            <w:r>
              <w:rPr>
                <w:rFonts w:hint="default" w:ascii="Times New Roman"/>
                <w:sz w:val="32"/>
                <w:lang w:val="en-US"/>
              </w:rPr>
              <w:t>A</w:t>
            </w:r>
            <w:r>
              <w:rPr>
                <w:rFonts w:ascii="Times New Roman"/>
                <w:sz w:val="32"/>
              </w:rPr>
              <w:t xml:space="preserve">fan </w:t>
            </w:r>
            <w:r>
              <w:rPr>
                <w:rFonts w:hint="default" w:ascii="Times New Roman"/>
                <w:sz w:val="32"/>
                <w:lang w:val="en-US"/>
              </w:rPr>
              <w:t>M</w:t>
            </w:r>
            <w:r>
              <w:rPr>
                <w:rFonts w:ascii="Times New Roman"/>
                <w:sz w:val="32"/>
              </w:rPr>
              <w:t>ohamed</w:t>
            </w:r>
          </w:p>
        </w:tc>
        <w:tc>
          <w:tcPr>
            <w:tcW w:w="2523" w:type="dxa"/>
          </w:tcPr>
          <w:p w14:paraId="76DD7CBC">
            <w:pPr>
              <w:pStyle w:val="19"/>
              <w:spacing w:line="354" w:lineRule="exact"/>
              <w:ind w:left="0" w:right="48"/>
              <w:jc w:val="both"/>
              <w:rPr>
                <w:rFonts w:ascii="Times New Roman"/>
                <w:sz w:val="32"/>
              </w:rPr>
            </w:pPr>
            <w:r>
              <w:rPr>
                <w:rFonts w:ascii="Times New Roman"/>
                <w:sz w:val="32"/>
              </w:rPr>
              <w:t>20-01317</w:t>
            </w:r>
          </w:p>
        </w:tc>
      </w:tr>
      <w:tr w14:paraId="0B85EBC1">
        <w:tblPrEx>
          <w:tblCellMar>
            <w:top w:w="0" w:type="dxa"/>
            <w:left w:w="0" w:type="dxa"/>
            <w:bottom w:w="0" w:type="dxa"/>
            <w:right w:w="0" w:type="dxa"/>
          </w:tblCellMar>
        </w:tblPrEx>
        <w:trPr>
          <w:trHeight w:val="497" w:hRule="atLeast"/>
        </w:trPr>
        <w:tc>
          <w:tcPr>
            <w:tcW w:w="5236" w:type="dxa"/>
          </w:tcPr>
          <w:p w14:paraId="72B610BE">
            <w:pPr>
              <w:pStyle w:val="19"/>
              <w:spacing w:before="87"/>
              <w:ind w:left="50"/>
              <w:jc w:val="both"/>
              <w:rPr>
                <w:rFonts w:ascii="Times New Roman"/>
                <w:sz w:val="32"/>
              </w:rPr>
            </w:pPr>
            <w:r>
              <w:rPr>
                <w:rFonts w:ascii="Times New Roman"/>
                <w:sz w:val="32"/>
              </w:rPr>
              <w:t xml:space="preserve">Omar </w:t>
            </w:r>
            <w:r>
              <w:rPr>
                <w:rFonts w:hint="default" w:ascii="Times New Roman"/>
                <w:sz w:val="32"/>
                <w:lang w:val="en-US"/>
              </w:rPr>
              <w:t>A</w:t>
            </w:r>
            <w:r>
              <w:rPr>
                <w:rFonts w:ascii="Times New Roman"/>
                <w:sz w:val="32"/>
              </w:rPr>
              <w:t xml:space="preserve">li </w:t>
            </w:r>
            <w:r>
              <w:rPr>
                <w:rFonts w:hint="default" w:ascii="Times New Roman"/>
                <w:sz w:val="32"/>
                <w:lang w:val="en-US"/>
              </w:rPr>
              <w:t>A</w:t>
            </w:r>
            <w:r>
              <w:rPr>
                <w:rFonts w:ascii="Times New Roman"/>
                <w:sz w:val="32"/>
              </w:rPr>
              <w:t xml:space="preserve">mer </w:t>
            </w:r>
            <w:r>
              <w:rPr>
                <w:rFonts w:hint="default" w:ascii="Times New Roman"/>
                <w:sz w:val="32"/>
                <w:lang w:val="en-US"/>
              </w:rPr>
              <w:t>M</w:t>
            </w:r>
            <w:r>
              <w:rPr>
                <w:rFonts w:ascii="Times New Roman"/>
                <w:sz w:val="32"/>
              </w:rPr>
              <w:t xml:space="preserve">ohamed </w:t>
            </w:r>
          </w:p>
        </w:tc>
        <w:tc>
          <w:tcPr>
            <w:tcW w:w="2523" w:type="dxa"/>
          </w:tcPr>
          <w:p w14:paraId="4DAD46E7">
            <w:pPr>
              <w:pStyle w:val="19"/>
              <w:spacing w:before="87"/>
              <w:ind w:left="0" w:right="48"/>
              <w:jc w:val="both"/>
              <w:rPr>
                <w:rFonts w:ascii="Times New Roman"/>
                <w:sz w:val="32"/>
              </w:rPr>
            </w:pPr>
            <w:r>
              <w:rPr>
                <w:rFonts w:ascii="Times New Roman"/>
                <w:sz w:val="32"/>
              </w:rPr>
              <w:t>20-01300</w:t>
            </w:r>
          </w:p>
        </w:tc>
      </w:tr>
      <w:tr w14:paraId="2A09589D">
        <w:tblPrEx>
          <w:tblCellMar>
            <w:top w:w="0" w:type="dxa"/>
            <w:left w:w="0" w:type="dxa"/>
            <w:bottom w:w="0" w:type="dxa"/>
            <w:right w:w="0" w:type="dxa"/>
          </w:tblCellMar>
        </w:tblPrEx>
        <w:trPr>
          <w:trHeight w:val="498" w:hRule="atLeast"/>
        </w:trPr>
        <w:tc>
          <w:tcPr>
            <w:tcW w:w="5236" w:type="dxa"/>
          </w:tcPr>
          <w:p w14:paraId="2BB20ACE">
            <w:pPr>
              <w:pStyle w:val="19"/>
              <w:spacing w:before="87"/>
              <w:ind w:left="50"/>
              <w:jc w:val="both"/>
              <w:rPr>
                <w:rFonts w:ascii="Times New Roman"/>
                <w:sz w:val="32"/>
              </w:rPr>
            </w:pPr>
            <w:r>
              <w:rPr>
                <w:rFonts w:ascii="Times New Roman"/>
                <w:sz w:val="32"/>
              </w:rPr>
              <w:t>Mohamed</w:t>
            </w:r>
            <w:r>
              <w:rPr>
                <w:rFonts w:ascii="Times New Roman"/>
                <w:spacing w:val="-13"/>
                <w:sz w:val="32"/>
              </w:rPr>
              <w:t xml:space="preserve"> </w:t>
            </w:r>
            <w:r>
              <w:rPr>
                <w:rFonts w:hint="default" w:ascii="Times New Roman"/>
                <w:spacing w:val="-13"/>
                <w:sz w:val="32"/>
                <w:lang w:val="en-US"/>
              </w:rPr>
              <w:t>M</w:t>
            </w:r>
            <w:r>
              <w:rPr>
                <w:rFonts w:ascii="Times New Roman"/>
                <w:spacing w:val="-13"/>
                <w:sz w:val="32"/>
              </w:rPr>
              <w:t xml:space="preserve">ostafa </w:t>
            </w:r>
            <w:r>
              <w:rPr>
                <w:rFonts w:hint="default" w:ascii="Times New Roman"/>
                <w:spacing w:val="-13"/>
                <w:sz w:val="32"/>
                <w:lang w:val="en-US"/>
              </w:rPr>
              <w:t>M</w:t>
            </w:r>
            <w:r>
              <w:rPr>
                <w:rFonts w:ascii="Times New Roman"/>
                <w:spacing w:val="-13"/>
                <w:sz w:val="32"/>
              </w:rPr>
              <w:t xml:space="preserve">ohamed </w:t>
            </w:r>
            <w:r>
              <w:rPr>
                <w:rFonts w:hint="default" w:ascii="Times New Roman"/>
                <w:spacing w:val="-13"/>
                <w:sz w:val="32"/>
                <w:lang w:val="en-US"/>
              </w:rPr>
              <w:t>A</w:t>
            </w:r>
            <w:r>
              <w:rPr>
                <w:rFonts w:ascii="Times New Roman"/>
                <w:spacing w:val="-13"/>
                <w:sz w:val="32"/>
              </w:rPr>
              <w:t>hmed</w:t>
            </w:r>
          </w:p>
        </w:tc>
        <w:tc>
          <w:tcPr>
            <w:tcW w:w="2523" w:type="dxa"/>
          </w:tcPr>
          <w:p w14:paraId="68554372">
            <w:pPr>
              <w:pStyle w:val="19"/>
              <w:spacing w:before="87"/>
              <w:ind w:left="0" w:right="48"/>
              <w:jc w:val="both"/>
              <w:rPr>
                <w:rFonts w:ascii="Times New Roman"/>
                <w:sz w:val="32"/>
              </w:rPr>
            </w:pPr>
            <w:r>
              <w:rPr>
                <w:rFonts w:ascii="Times New Roman"/>
                <w:sz w:val="32"/>
              </w:rPr>
              <w:t>20-00061</w:t>
            </w:r>
          </w:p>
        </w:tc>
      </w:tr>
      <w:tr w14:paraId="02DA248D">
        <w:tblPrEx>
          <w:tblCellMar>
            <w:top w:w="0" w:type="dxa"/>
            <w:left w:w="0" w:type="dxa"/>
            <w:bottom w:w="0" w:type="dxa"/>
            <w:right w:w="0" w:type="dxa"/>
          </w:tblCellMar>
        </w:tblPrEx>
        <w:trPr>
          <w:trHeight w:val="497" w:hRule="atLeast"/>
        </w:trPr>
        <w:tc>
          <w:tcPr>
            <w:tcW w:w="5236" w:type="dxa"/>
          </w:tcPr>
          <w:p w14:paraId="43993D9A">
            <w:pPr>
              <w:pStyle w:val="19"/>
              <w:spacing w:before="87"/>
              <w:ind w:left="50"/>
              <w:jc w:val="both"/>
              <w:rPr>
                <w:rFonts w:ascii="Times New Roman"/>
                <w:sz w:val="32"/>
              </w:rPr>
            </w:pPr>
            <w:r>
              <w:rPr>
                <w:rFonts w:ascii="Times New Roman"/>
                <w:sz w:val="32"/>
              </w:rPr>
              <w:t xml:space="preserve">Mohamed </w:t>
            </w:r>
            <w:r>
              <w:rPr>
                <w:rFonts w:hint="default" w:ascii="Times New Roman"/>
                <w:sz w:val="32"/>
                <w:lang w:val="en-US"/>
              </w:rPr>
              <w:t>K</w:t>
            </w:r>
            <w:r>
              <w:rPr>
                <w:rFonts w:ascii="Times New Roman"/>
                <w:sz w:val="32"/>
              </w:rPr>
              <w:t xml:space="preserve">haled </w:t>
            </w:r>
            <w:r>
              <w:rPr>
                <w:rFonts w:hint="default" w:ascii="Times New Roman"/>
                <w:sz w:val="32"/>
                <w:lang w:val="en-US"/>
              </w:rPr>
              <w:t>M</w:t>
            </w:r>
            <w:r>
              <w:rPr>
                <w:rFonts w:ascii="Times New Roman"/>
                <w:sz w:val="32"/>
              </w:rPr>
              <w:t xml:space="preserve">ohamed </w:t>
            </w:r>
            <w:r>
              <w:rPr>
                <w:rFonts w:hint="default" w:ascii="Times New Roman"/>
                <w:sz w:val="32"/>
                <w:lang w:val="en-US"/>
              </w:rPr>
              <w:t>S</w:t>
            </w:r>
            <w:r>
              <w:rPr>
                <w:rFonts w:ascii="Times New Roman"/>
                <w:sz w:val="32"/>
              </w:rPr>
              <w:t>ayed</w:t>
            </w:r>
          </w:p>
        </w:tc>
        <w:tc>
          <w:tcPr>
            <w:tcW w:w="2523" w:type="dxa"/>
          </w:tcPr>
          <w:p w14:paraId="68DD0A1F">
            <w:pPr>
              <w:pStyle w:val="19"/>
              <w:spacing w:before="87"/>
              <w:ind w:left="0" w:right="48"/>
              <w:jc w:val="both"/>
              <w:rPr>
                <w:rFonts w:ascii="Times New Roman"/>
                <w:sz w:val="32"/>
              </w:rPr>
            </w:pPr>
            <w:r>
              <w:rPr>
                <w:rFonts w:ascii="Times New Roman"/>
                <w:sz w:val="32"/>
              </w:rPr>
              <w:t>20-01013</w:t>
            </w:r>
          </w:p>
        </w:tc>
      </w:tr>
      <w:tr w14:paraId="6670B16D">
        <w:tblPrEx>
          <w:tblCellMar>
            <w:top w:w="0" w:type="dxa"/>
            <w:left w:w="0" w:type="dxa"/>
            <w:bottom w:w="0" w:type="dxa"/>
            <w:right w:w="0" w:type="dxa"/>
          </w:tblCellMar>
        </w:tblPrEx>
        <w:trPr>
          <w:trHeight w:val="266" w:hRule="atLeast"/>
        </w:trPr>
        <w:tc>
          <w:tcPr>
            <w:tcW w:w="5236" w:type="dxa"/>
          </w:tcPr>
          <w:p w14:paraId="05B8EE2C">
            <w:pPr>
              <w:pStyle w:val="19"/>
              <w:spacing w:before="87" w:line="348" w:lineRule="exact"/>
              <w:ind w:left="50"/>
              <w:jc w:val="both"/>
              <w:rPr>
                <w:rFonts w:ascii="Times New Roman"/>
                <w:sz w:val="32"/>
              </w:rPr>
            </w:pPr>
            <w:r>
              <w:rPr>
                <w:rFonts w:ascii="Times New Roman"/>
                <w:sz w:val="32"/>
              </w:rPr>
              <w:t xml:space="preserve">Mostafa </w:t>
            </w:r>
            <w:r>
              <w:rPr>
                <w:rFonts w:hint="default" w:ascii="Times New Roman"/>
                <w:sz w:val="32"/>
                <w:lang w:val="en-US"/>
              </w:rPr>
              <w:t>G</w:t>
            </w:r>
            <w:r>
              <w:rPr>
                <w:rFonts w:ascii="Times New Roman"/>
                <w:sz w:val="32"/>
              </w:rPr>
              <w:t xml:space="preserve">aber </w:t>
            </w:r>
            <w:r>
              <w:rPr>
                <w:rFonts w:hint="default" w:ascii="Times New Roman"/>
                <w:sz w:val="32"/>
                <w:lang w:val="en-US"/>
              </w:rPr>
              <w:t>A</w:t>
            </w:r>
            <w:r>
              <w:rPr>
                <w:rFonts w:ascii="Times New Roman"/>
                <w:sz w:val="32"/>
              </w:rPr>
              <w:t xml:space="preserve">hmed </w:t>
            </w:r>
            <w:r>
              <w:rPr>
                <w:rFonts w:hint="default" w:ascii="Times New Roman"/>
                <w:sz w:val="32"/>
                <w:lang w:val="en-US"/>
              </w:rPr>
              <w:t>H</w:t>
            </w:r>
            <w:r>
              <w:rPr>
                <w:rFonts w:ascii="Times New Roman"/>
                <w:sz w:val="32"/>
              </w:rPr>
              <w:t>ussien</w:t>
            </w:r>
          </w:p>
        </w:tc>
        <w:tc>
          <w:tcPr>
            <w:tcW w:w="2523" w:type="dxa"/>
          </w:tcPr>
          <w:p w14:paraId="2295C343">
            <w:pPr>
              <w:pStyle w:val="19"/>
              <w:spacing w:before="87" w:line="348" w:lineRule="exact"/>
              <w:ind w:left="0" w:right="48"/>
              <w:jc w:val="both"/>
              <w:rPr>
                <w:rFonts w:ascii="Times New Roman"/>
                <w:sz w:val="32"/>
              </w:rPr>
            </w:pPr>
            <w:r>
              <w:rPr>
                <w:rFonts w:ascii="Times New Roman"/>
                <w:sz w:val="32"/>
              </w:rPr>
              <w:t>20-00540</w:t>
            </w:r>
          </w:p>
        </w:tc>
      </w:tr>
      <w:tr w14:paraId="6826CC48">
        <w:tblPrEx>
          <w:tblCellMar>
            <w:top w:w="0" w:type="dxa"/>
            <w:left w:w="0" w:type="dxa"/>
            <w:bottom w:w="0" w:type="dxa"/>
            <w:right w:w="0" w:type="dxa"/>
          </w:tblCellMar>
        </w:tblPrEx>
        <w:trPr>
          <w:trHeight w:val="407" w:hRule="atLeast"/>
        </w:trPr>
        <w:tc>
          <w:tcPr>
            <w:tcW w:w="5236" w:type="dxa"/>
          </w:tcPr>
          <w:p w14:paraId="0C539A39">
            <w:pPr>
              <w:pStyle w:val="19"/>
              <w:spacing w:before="87" w:line="348" w:lineRule="exact"/>
              <w:ind w:left="50"/>
              <w:jc w:val="both"/>
              <w:rPr>
                <w:rFonts w:ascii="Times New Roman"/>
                <w:sz w:val="32"/>
              </w:rPr>
            </w:pPr>
            <w:r>
              <w:rPr>
                <w:rFonts w:ascii="Times New Roman"/>
                <w:sz w:val="32"/>
              </w:rPr>
              <w:t xml:space="preserve">Nermeen </w:t>
            </w:r>
            <w:r>
              <w:rPr>
                <w:rFonts w:hint="default" w:ascii="Times New Roman"/>
                <w:sz w:val="32"/>
                <w:lang w:val="en-US"/>
              </w:rPr>
              <w:t>K</w:t>
            </w:r>
            <w:r>
              <w:rPr>
                <w:rFonts w:ascii="Times New Roman"/>
                <w:sz w:val="32"/>
              </w:rPr>
              <w:t xml:space="preserve">haled </w:t>
            </w:r>
            <w:r>
              <w:rPr>
                <w:rFonts w:hint="default" w:ascii="Times New Roman"/>
                <w:sz w:val="32"/>
                <w:lang w:val="en-US"/>
              </w:rPr>
              <w:t>M</w:t>
            </w:r>
            <w:r>
              <w:rPr>
                <w:rFonts w:ascii="Times New Roman"/>
                <w:sz w:val="32"/>
              </w:rPr>
              <w:t xml:space="preserve">ohamed </w:t>
            </w:r>
            <w:r>
              <w:rPr>
                <w:rFonts w:hint="default" w:ascii="Times New Roman"/>
                <w:sz w:val="32"/>
                <w:lang w:val="en-US"/>
              </w:rPr>
              <w:t>E</w:t>
            </w:r>
            <w:r>
              <w:rPr>
                <w:rFonts w:ascii="Times New Roman"/>
                <w:sz w:val="32"/>
              </w:rPr>
              <w:t>lkholisy</w:t>
            </w:r>
          </w:p>
        </w:tc>
        <w:tc>
          <w:tcPr>
            <w:tcW w:w="2523" w:type="dxa"/>
          </w:tcPr>
          <w:p w14:paraId="7E5042FC">
            <w:pPr>
              <w:pStyle w:val="19"/>
              <w:spacing w:before="87" w:line="348" w:lineRule="exact"/>
              <w:ind w:left="0" w:right="48"/>
              <w:jc w:val="both"/>
              <w:rPr>
                <w:rFonts w:ascii="Times New Roman"/>
                <w:spacing w:val="-2"/>
                <w:sz w:val="32"/>
              </w:rPr>
            </w:pPr>
            <w:r>
              <w:rPr>
                <w:rFonts w:ascii="Times New Roman"/>
                <w:spacing w:val="-2"/>
                <w:sz w:val="32"/>
              </w:rPr>
              <w:t>20-01330</w:t>
            </w:r>
          </w:p>
        </w:tc>
      </w:tr>
      <w:tr w14:paraId="76882193">
        <w:tblPrEx>
          <w:tblCellMar>
            <w:top w:w="0" w:type="dxa"/>
            <w:left w:w="0" w:type="dxa"/>
            <w:bottom w:w="0" w:type="dxa"/>
            <w:right w:w="0" w:type="dxa"/>
          </w:tblCellMar>
        </w:tblPrEx>
        <w:trPr>
          <w:trHeight w:val="407" w:hRule="atLeast"/>
        </w:trPr>
        <w:tc>
          <w:tcPr>
            <w:tcW w:w="5236" w:type="dxa"/>
          </w:tcPr>
          <w:p w14:paraId="3377E769">
            <w:pPr>
              <w:pStyle w:val="19"/>
              <w:spacing w:before="87" w:line="348" w:lineRule="exact"/>
              <w:ind w:left="50"/>
              <w:jc w:val="both"/>
              <w:rPr>
                <w:rFonts w:ascii="Times New Roman"/>
                <w:sz w:val="32"/>
              </w:rPr>
            </w:pPr>
            <w:r>
              <w:rPr>
                <w:rFonts w:ascii="Times New Roman"/>
                <w:sz w:val="32"/>
              </w:rPr>
              <w:t xml:space="preserve">Shaza </w:t>
            </w:r>
            <w:r>
              <w:rPr>
                <w:rFonts w:hint="default" w:ascii="Times New Roman"/>
                <w:sz w:val="32"/>
                <w:lang w:val="en-US"/>
              </w:rPr>
              <w:t>A</w:t>
            </w:r>
            <w:r>
              <w:rPr>
                <w:rFonts w:ascii="Times New Roman"/>
                <w:sz w:val="32"/>
              </w:rPr>
              <w:t xml:space="preserve">yman </w:t>
            </w:r>
            <w:r>
              <w:rPr>
                <w:rFonts w:hint="default" w:ascii="Times New Roman"/>
                <w:sz w:val="32"/>
                <w:lang w:val="en-US"/>
              </w:rPr>
              <w:t>A</w:t>
            </w:r>
            <w:r>
              <w:rPr>
                <w:rFonts w:ascii="Times New Roman"/>
                <w:sz w:val="32"/>
              </w:rPr>
              <w:t xml:space="preserve">min </w:t>
            </w:r>
            <w:r>
              <w:rPr>
                <w:rFonts w:hint="default" w:ascii="Times New Roman"/>
                <w:sz w:val="32"/>
                <w:lang w:val="en-US"/>
              </w:rPr>
              <w:t>A</w:t>
            </w:r>
            <w:r>
              <w:rPr>
                <w:rFonts w:ascii="Times New Roman"/>
                <w:sz w:val="32"/>
              </w:rPr>
              <w:t>hmed</w:t>
            </w:r>
          </w:p>
        </w:tc>
        <w:tc>
          <w:tcPr>
            <w:tcW w:w="2523" w:type="dxa"/>
          </w:tcPr>
          <w:p w14:paraId="19F56749">
            <w:pPr>
              <w:pStyle w:val="19"/>
              <w:spacing w:before="87" w:line="348" w:lineRule="exact"/>
              <w:ind w:left="0" w:right="48"/>
              <w:jc w:val="both"/>
              <w:rPr>
                <w:rFonts w:ascii="Times New Roman"/>
                <w:spacing w:val="-2"/>
                <w:sz w:val="32"/>
              </w:rPr>
            </w:pPr>
            <w:r>
              <w:rPr>
                <w:rFonts w:ascii="Times New Roman"/>
                <w:sz w:val="32"/>
              </w:rPr>
              <w:t>20-00457</w:t>
            </w:r>
          </w:p>
        </w:tc>
      </w:tr>
    </w:tbl>
    <w:p w14:paraId="5F7CFE3C">
      <w:pPr>
        <w:pStyle w:val="7"/>
        <w:jc w:val="both"/>
        <w:rPr>
          <w:rFonts w:ascii="Times New Roman"/>
          <w:b/>
        </w:rPr>
      </w:pPr>
    </w:p>
    <w:p w14:paraId="59322B1F">
      <w:pPr>
        <w:pStyle w:val="7"/>
        <w:spacing w:before="59"/>
        <w:jc w:val="both"/>
        <w:rPr>
          <w:rFonts w:ascii="Times New Roman"/>
          <w:b/>
        </w:rPr>
      </w:pPr>
    </w:p>
    <w:p w14:paraId="74AD309B">
      <w:pPr>
        <w:ind w:right="139" w:firstLine="3922" w:firstLineChars="1400"/>
        <w:jc w:val="both"/>
        <w:rPr>
          <w:rFonts w:ascii="Times New Roman"/>
          <w:b/>
          <w:sz w:val="28"/>
        </w:rPr>
      </w:pPr>
      <w:r>
        <w:rPr>
          <w:rFonts w:hint="default" w:ascii="Times New Roman"/>
          <w:b/>
          <w:sz w:val="28"/>
          <w:lang w:val="en-US"/>
        </w:rPr>
        <w:t>S</w:t>
      </w:r>
      <w:r>
        <w:rPr>
          <w:rFonts w:ascii="Times New Roman"/>
          <w:b/>
          <w:sz w:val="28"/>
        </w:rPr>
        <w:t>UPERVISED</w:t>
      </w:r>
      <w:r>
        <w:rPr>
          <w:rFonts w:ascii="Times New Roman"/>
          <w:b/>
          <w:spacing w:val="-10"/>
          <w:sz w:val="28"/>
        </w:rPr>
        <w:t xml:space="preserve"> </w:t>
      </w:r>
      <w:r>
        <w:rPr>
          <w:rFonts w:ascii="Times New Roman"/>
          <w:b/>
          <w:spacing w:val="-5"/>
          <w:sz w:val="28"/>
        </w:rPr>
        <w:t>BY</w:t>
      </w:r>
    </w:p>
    <w:p w14:paraId="332E9D2D">
      <w:pPr>
        <w:spacing w:before="188" w:line="343" w:lineRule="auto"/>
        <w:ind w:left="3181" w:right="3240" w:firstLine="444"/>
        <w:jc w:val="left"/>
        <w:rPr>
          <w:rFonts w:ascii="Times New Roman"/>
          <w:b/>
          <w:sz w:val="40"/>
        </w:rPr>
      </w:pPr>
      <w:r>
        <w:rPr>
          <w:rFonts w:ascii="Times New Roman"/>
          <w:b/>
          <w:sz w:val="40"/>
          <w:shd w:val="clear" w:color="auto" w:fill="auto"/>
        </w:rPr>
        <w:t>Dr. Safi Ibrahim</w:t>
      </w:r>
      <w:r>
        <w:rPr>
          <w:rFonts w:ascii="Times New Roman"/>
          <w:b/>
          <w:sz w:val="40"/>
        </w:rPr>
        <w:t xml:space="preserve"> Ta.</w:t>
      </w:r>
      <w:r>
        <w:rPr>
          <w:rFonts w:ascii="Times New Roman"/>
          <w:b/>
          <w:spacing w:val="-16"/>
          <w:sz w:val="40"/>
        </w:rPr>
        <w:t xml:space="preserve"> Rofida abdelhafez</w:t>
      </w:r>
    </w:p>
    <w:p w14:paraId="1E508C5C">
      <w:pPr>
        <w:pStyle w:val="7"/>
        <w:spacing w:before="195"/>
        <w:jc w:val="both"/>
        <w:rPr>
          <w:rFonts w:ascii="Times New Roman"/>
          <w:b/>
          <w:sz w:val="40"/>
        </w:rPr>
      </w:pPr>
    </w:p>
    <w:p w14:paraId="13256411">
      <w:pPr>
        <w:spacing w:line="256" w:lineRule="auto"/>
        <w:ind w:right="139"/>
        <w:jc w:val="both"/>
        <w:rPr>
          <w:rFonts w:ascii="Times New Roman"/>
          <w:b/>
          <w:sz w:val="28"/>
          <w:shd w:val="clear" w:color="auto" w:fill="auto"/>
        </w:rPr>
      </w:pPr>
      <w:r>
        <w:rPr>
          <w:rFonts w:ascii="Times New Roman"/>
          <w:b/>
          <w:sz w:val="28"/>
          <w:shd w:val="clear" w:color="auto" w:fill="auto"/>
        </w:rPr>
        <w:t>A</w:t>
      </w:r>
      <w:r>
        <w:rPr>
          <w:rFonts w:ascii="Times New Roman"/>
          <w:b/>
          <w:spacing w:val="-5"/>
          <w:sz w:val="28"/>
          <w:shd w:val="clear" w:color="auto" w:fill="auto"/>
        </w:rPr>
        <w:t xml:space="preserve"> </w:t>
      </w:r>
      <w:r>
        <w:rPr>
          <w:rFonts w:ascii="Times New Roman"/>
          <w:b/>
          <w:sz w:val="28"/>
          <w:shd w:val="clear" w:color="auto" w:fill="auto"/>
        </w:rPr>
        <w:t>Graduation</w:t>
      </w:r>
      <w:r>
        <w:rPr>
          <w:rFonts w:ascii="Times New Roman"/>
          <w:b/>
          <w:spacing w:val="-3"/>
          <w:sz w:val="28"/>
          <w:shd w:val="clear" w:color="auto" w:fill="auto"/>
        </w:rPr>
        <w:t xml:space="preserve"> </w:t>
      </w:r>
      <w:r>
        <w:rPr>
          <w:rFonts w:ascii="Times New Roman"/>
          <w:b/>
          <w:sz w:val="28"/>
          <w:shd w:val="clear" w:color="auto" w:fill="auto"/>
        </w:rPr>
        <w:t>Project</w:t>
      </w:r>
      <w:r>
        <w:rPr>
          <w:rFonts w:ascii="Times New Roman"/>
          <w:b/>
          <w:spacing w:val="-3"/>
          <w:sz w:val="28"/>
          <w:shd w:val="clear" w:color="auto" w:fill="auto"/>
        </w:rPr>
        <w:t xml:space="preserve"> </w:t>
      </w:r>
      <w:r>
        <w:rPr>
          <w:rFonts w:ascii="Times New Roman"/>
          <w:b/>
          <w:sz w:val="28"/>
          <w:shd w:val="clear" w:color="auto" w:fill="auto"/>
        </w:rPr>
        <w:t>Report</w:t>
      </w:r>
      <w:r>
        <w:rPr>
          <w:rFonts w:ascii="Times New Roman"/>
          <w:b/>
          <w:spacing w:val="-3"/>
          <w:sz w:val="28"/>
          <w:shd w:val="clear" w:color="auto" w:fill="auto"/>
        </w:rPr>
        <w:t xml:space="preserve"> </w:t>
      </w:r>
      <w:r>
        <w:rPr>
          <w:rFonts w:ascii="Times New Roman"/>
          <w:b/>
          <w:sz w:val="28"/>
          <w:shd w:val="clear" w:color="auto" w:fill="auto"/>
        </w:rPr>
        <w:t>Submitted</w:t>
      </w:r>
      <w:r>
        <w:rPr>
          <w:rFonts w:ascii="Times New Roman"/>
          <w:b/>
          <w:spacing w:val="-6"/>
          <w:sz w:val="28"/>
          <w:shd w:val="clear" w:color="auto" w:fill="auto"/>
        </w:rPr>
        <w:t xml:space="preserve"> </w:t>
      </w:r>
      <w:r>
        <w:rPr>
          <w:rFonts w:ascii="Times New Roman"/>
          <w:b/>
          <w:sz w:val="28"/>
          <w:shd w:val="clear" w:color="auto" w:fill="auto"/>
        </w:rPr>
        <w:t>for</w:t>
      </w:r>
      <w:r>
        <w:rPr>
          <w:rFonts w:ascii="Times New Roman"/>
          <w:b/>
          <w:spacing w:val="-3"/>
          <w:sz w:val="28"/>
          <w:shd w:val="clear" w:color="auto" w:fill="auto"/>
        </w:rPr>
        <w:t xml:space="preserve"> </w:t>
      </w:r>
      <w:r>
        <w:rPr>
          <w:rFonts w:ascii="Times New Roman"/>
          <w:b/>
          <w:sz w:val="28"/>
          <w:shd w:val="clear" w:color="auto" w:fill="auto"/>
        </w:rPr>
        <w:t>the</w:t>
      </w:r>
      <w:r>
        <w:rPr>
          <w:rFonts w:ascii="Times New Roman"/>
          <w:b/>
          <w:spacing w:val="-4"/>
          <w:sz w:val="28"/>
          <w:shd w:val="clear" w:color="auto" w:fill="auto"/>
        </w:rPr>
        <w:t xml:space="preserve"> </w:t>
      </w:r>
      <w:r>
        <w:rPr>
          <w:rFonts w:ascii="Times New Roman"/>
          <w:b/>
          <w:sz w:val="28"/>
          <w:shd w:val="clear" w:color="auto" w:fill="auto"/>
        </w:rPr>
        <w:t>Partial</w:t>
      </w:r>
      <w:r>
        <w:rPr>
          <w:rFonts w:ascii="Times New Roman"/>
          <w:b/>
          <w:spacing w:val="-3"/>
          <w:sz w:val="28"/>
          <w:shd w:val="clear" w:color="auto" w:fill="auto"/>
        </w:rPr>
        <w:t xml:space="preserve"> </w:t>
      </w:r>
      <w:r>
        <w:rPr>
          <w:rFonts w:ascii="Times New Roman"/>
          <w:b/>
          <w:sz w:val="28"/>
          <w:shd w:val="clear" w:color="auto" w:fill="auto"/>
        </w:rPr>
        <w:t>Fulfillment</w:t>
      </w:r>
      <w:r>
        <w:rPr>
          <w:rFonts w:ascii="Times New Roman"/>
          <w:b/>
          <w:spacing w:val="-3"/>
          <w:sz w:val="28"/>
          <w:shd w:val="clear" w:color="auto" w:fill="auto"/>
        </w:rPr>
        <w:t xml:space="preserve"> </w:t>
      </w:r>
      <w:r>
        <w:rPr>
          <w:rFonts w:ascii="Times New Roman"/>
          <w:b/>
          <w:sz w:val="28"/>
          <w:shd w:val="clear" w:color="auto" w:fill="auto"/>
        </w:rPr>
        <w:t>of</w:t>
      </w:r>
      <w:r>
        <w:rPr>
          <w:rFonts w:ascii="Times New Roman"/>
          <w:b/>
          <w:spacing w:val="-3"/>
          <w:sz w:val="28"/>
          <w:shd w:val="clear" w:color="auto" w:fill="auto"/>
        </w:rPr>
        <w:t xml:space="preserve"> </w:t>
      </w:r>
      <w:r>
        <w:rPr>
          <w:rFonts w:ascii="Times New Roman"/>
          <w:b/>
          <w:sz w:val="28"/>
          <w:shd w:val="clear" w:color="auto" w:fill="auto"/>
        </w:rPr>
        <w:t>the Requirements of the B.SC. Degree</w:t>
      </w:r>
    </w:p>
    <w:p w14:paraId="1C7C8DF6">
      <w:pPr>
        <w:pStyle w:val="7"/>
        <w:jc w:val="both"/>
        <w:rPr>
          <w:rFonts w:ascii="Times New Roman"/>
          <w:b/>
        </w:rPr>
      </w:pPr>
    </w:p>
    <w:p w14:paraId="715EC92A">
      <w:pPr>
        <w:pStyle w:val="7"/>
        <w:jc w:val="both"/>
        <w:rPr>
          <w:rFonts w:ascii="Times New Roman"/>
          <w:b/>
        </w:rPr>
      </w:pPr>
    </w:p>
    <w:p w14:paraId="5C58564E">
      <w:pPr>
        <w:pStyle w:val="7"/>
        <w:spacing w:before="212"/>
        <w:jc w:val="both"/>
        <w:rPr>
          <w:rFonts w:ascii="Times New Roman"/>
          <w:b/>
        </w:rPr>
      </w:pPr>
    </w:p>
    <w:p w14:paraId="77A8D9FD">
      <w:pPr>
        <w:ind w:left="2" w:right="139" w:firstLine="4832" w:firstLineChars="1750"/>
        <w:jc w:val="both"/>
        <w:rPr>
          <w:rFonts w:ascii="Times New Roman"/>
          <w:sz w:val="28"/>
        </w:rPr>
        <w:sectPr>
          <w:headerReference r:id="rId3" w:type="default"/>
          <w:footerReference r:id="rId4" w:type="default"/>
          <w:pgSz w:w="11910" w:h="16840"/>
          <w:pgMar w:top="980" w:right="760" w:bottom="280" w:left="900" w:header="720" w:footer="720" w:gutter="0"/>
          <w:pgNumType w:start="1"/>
          <w:cols w:space="720" w:num="1"/>
        </w:sectPr>
      </w:pPr>
      <w:r>
        <w:rPr>
          <w:rFonts w:ascii="Times New Roman"/>
          <w:b/>
          <w:spacing w:val="-2"/>
          <w:sz w:val="28"/>
        </w:rPr>
        <w:t>2023-</w:t>
      </w:r>
      <w:r>
        <w:rPr>
          <w:rFonts w:ascii="Times New Roman"/>
          <w:b/>
          <w:spacing w:val="-4"/>
          <w:sz w:val="28"/>
        </w:rPr>
        <w:t>2024</w:t>
      </w:r>
    </w:p>
    <w:p w14:paraId="7A13FADD">
      <w:pPr>
        <w:widowControl/>
        <w:jc w:val="both"/>
        <w:rPr>
          <w:rFonts w:hint="default" w:ascii="Arial" w:hAnsi="Arial" w:cs="Arial"/>
          <w:b/>
          <w:bCs/>
          <w:sz w:val="40"/>
          <w:szCs w:val="40"/>
          <w:lang w:val="en-US"/>
        </w:rPr>
      </w:pPr>
      <w:r>
        <w:rPr>
          <w:rFonts w:hint="default" w:ascii="Arial" w:hAnsi="Arial" w:cs="Arial"/>
          <w:b/>
          <w:bCs/>
          <w:sz w:val="40"/>
          <w:szCs w:val="40"/>
          <w:lang w:val="en-US"/>
        </w:rPr>
        <w:t>Acknowledgments</w:t>
      </w:r>
    </w:p>
    <w:p w14:paraId="6B8BD79C">
      <w:pPr>
        <w:pStyle w:val="7"/>
        <w:jc w:val="both"/>
        <w:rPr>
          <w:rFonts w:ascii="Times New Roman"/>
          <w:b/>
          <w:sz w:val="20"/>
        </w:rPr>
      </w:pPr>
    </w:p>
    <w:p w14:paraId="6EDB6817">
      <w:pPr>
        <w:pStyle w:val="7"/>
        <w:spacing w:before="9"/>
        <w:jc w:val="both"/>
        <w:rPr>
          <w:rFonts w:ascii="Times New Roman"/>
          <w:b/>
          <w:sz w:val="20"/>
        </w:rPr>
      </w:pPr>
      <w:r>
        <mc:AlternateContent>
          <mc:Choice Requires="wps">
            <w:drawing>
              <wp:anchor distT="0" distB="0" distL="0" distR="0" simplePos="0" relativeHeight="251662336" behindDoc="1" locked="0" layoutInCell="1" allowOverlap="1">
                <wp:simplePos x="0" y="0"/>
                <wp:positionH relativeFrom="page">
                  <wp:posOffset>640080</wp:posOffset>
                </wp:positionH>
                <wp:positionV relativeFrom="paragraph">
                  <wp:posOffset>167005</wp:posOffset>
                </wp:positionV>
                <wp:extent cx="6294120" cy="1270"/>
                <wp:effectExtent l="0" t="0" r="0" b="0"/>
                <wp:wrapTopAndBottom/>
                <wp:docPr id="31" name="Graphic 6"/>
                <wp:cNvGraphicFramePr/>
                <a:graphic xmlns:a="http://schemas.openxmlformats.org/drawingml/2006/main">
                  <a:graphicData uri="http://schemas.microsoft.com/office/word/2010/wordprocessingShape">
                    <wps:wsp>
                      <wps:cNvSpPr/>
                      <wps:spPr>
                        <a:xfrm>
                          <a:off x="0" y="0"/>
                          <a:ext cx="6294120" cy="1270"/>
                        </a:xfrm>
                        <a:custGeom>
                          <a:avLst/>
                          <a:gdLst/>
                          <a:ahLst/>
                          <a:cxnLst/>
                          <a:rect l="l" t="t" r="r" b="b"/>
                          <a:pathLst>
                            <a:path w="6294120">
                              <a:moveTo>
                                <a:pt x="0" y="0"/>
                              </a:moveTo>
                              <a:lnTo>
                                <a:pt x="6294120" y="0"/>
                              </a:lnTo>
                            </a:path>
                          </a:pathLst>
                        </a:custGeom>
                        <a:ln w="6350">
                          <a:solidFill>
                            <a:srgbClr val="4471C4"/>
                          </a:solidFill>
                          <a:prstDash val="solid"/>
                        </a:ln>
                      </wps:spPr>
                      <wps:bodyPr wrap="square" lIns="0" tIns="0" rIns="0" bIns="0" rtlCol="0">
                        <a:noAutofit/>
                      </wps:bodyPr>
                    </wps:wsp>
                  </a:graphicData>
                </a:graphic>
              </wp:anchor>
            </w:drawing>
          </mc:Choice>
          <mc:Fallback>
            <w:pict>
              <v:shape id="Graphic 6" o:spid="_x0000_s1026" o:spt="100" style="position:absolute;left:0pt;margin-left:50.4pt;margin-top:13.15pt;height:0.1pt;width:495.6pt;mso-position-horizontal-relative:page;mso-wrap-distance-bottom:0pt;mso-wrap-distance-top:0pt;z-index:-251654144;mso-width-relative:page;mso-height-relative:page;" filled="f" stroked="t" coordsize="6294120,1" o:gfxdata="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FuSStgAAAAKAQAADwAAAAAA&#10;AAABACAAAAAiAAAAZHJzL2Rvd25yZXYueG1sUEsBAhQAFAAAAAgAh07iQMGcVggTAgAAewQAAA4A&#10;AAAAAAAAAQAgAAAAJwEAAGRycy9lMm9Eb2MueG1sUEsFBgAAAAAGAAYAWQEAAKwFAAAAAA==&#10;" path="m0,0l6294120,0e">
                <v:fill on="f" focussize="0,0"/>
                <v:stroke weight="0.5pt" color="#4471C4" joinstyle="round"/>
                <v:imagedata o:title=""/>
                <o:lock v:ext="edit" aspectratio="f"/>
                <v:textbox inset="0mm,0mm,0mm,0mm"/>
                <w10:wrap type="topAndBottom"/>
              </v:shape>
            </w:pict>
          </mc:Fallback>
        </mc:AlternateContent>
      </w:r>
    </w:p>
    <w:p w14:paraId="72353443">
      <w:pPr>
        <w:pStyle w:val="7"/>
        <w:jc w:val="both"/>
        <w:rPr>
          <w:rFonts w:ascii="Times New Roman"/>
          <w:b/>
          <w:sz w:val="24"/>
        </w:rPr>
      </w:pPr>
    </w:p>
    <w:p w14:paraId="7E22DC8E">
      <w:pPr>
        <w:pStyle w:val="7"/>
        <w:jc w:val="both"/>
        <w:rPr>
          <w:rFonts w:ascii="Times New Roman"/>
          <w:b/>
          <w:sz w:val="24"/>
        </w:rPr>
      </w:pPr>
      <w:r>
        <mc:AlternateContent>
          <mc:Choice Requires="wpg">
            <w:drawing>
              <wp:anchor distT="0" distB="0" distL="0" distR="0" simplePos="0" relativeHeight="25166336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0" name="Group 1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5312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juXue2cEAAAL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F2Ha3rsAAADb&#10;AAAADwAAAGRycy9kb3ducmV2LnhtbEVPS2sCMRC+C/6HMIK3mk1BqVujUEWwN13F0tuwGXe3TSbb&#10;Terj35tCwdt8fM+ZLa7OijN1ofGsQY0yEMSlNw1XGg779dMLiBCRDVrPpOFGARbzfm+GufEX3tG5&#10;iJVIIRxy1FDH2OZShrImh2HkW+LEnXznMCbYVdJ0eEnhzsrnLJtIhw2nhhpbWtZUfhe/TsOnuv2s&#10;TspOJ1s1Lt6/jm8fttppPRyo7BVEpGt8iP/dG5PmK/j7JR0g5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2Ha3rsAAADb&#10;AAAADwAAAAAAAAABACAAAAAiAAAAZHJzL2Rvd25yZXYueG1sUEsBAhQAFAAAAAgAh07iQDMvBZ47&#10;AAAAOQAAABAAAAAAAAAAAQAgAAAACgEAAGRycy9zaGFwZXhtbC54bWxQSwUGAAAAAAYABgBbAQAA&#10;tA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Z36J47sAAADb&#10;AAAADwAAAGRycy9kb3ducmV2LnhtbEVPS4vCMBC+L/gfwgh7W1O7sGg1eqhYltWLD8Tj0IxttZmU&#10;Jlb99xtB8DYf33Om87upRUetqywrGA4iEMS51RUXCva75dcIhPPIGmvLpOBBDuaz3scUE21vvKFu&#10;6wsRQtglqKD0vkmkdHlJBt3ANsSBO9nWoA+wLaRu8RbCTS3jKPqRBisODSU2lJaUX7ZXoyDfp5dz&#10;9ZetTsdYLtab78M4TjOlPvvDaALC092/xS/3rw7zY3j+Eg6Qs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36J47sAAADb&#10;AAAADwAAAAAAAAABACAAAAAiAAAAZHJzL2Rvd25yZXYueG1sUEsBAhQAFAAAAAgAh07iQDMvBZ47&#10;AAAAOQAAABAAAAAAAAAAAQAgAAAACgEAAGRycy9zaGFwZXhtbC54bWxQSwUGAAAAAAYABgBbAQAA&#10;tA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iP/hMrwAAADb&#10;AAAADwAAAGRycy9kb3ducmV2LnhtbEVPS2sCMRC+F/ofwhR602wsFd0aBRXB3upaKr0Nm3F322Sy&#10;buLr35uC0Nt8fM+ZzC7OihN1ofGsQfUzEMSlNw1XGj63q94IRIjIBq1n0nClALPp48MEc+PPvKFT&#10;ESuRQjjkqKGOsc2lDGVNDkPft8SJ2/vOYUywq6Tp8JzCnZWDLBtKhw2nhhpbWtRU/hZHp+FbXQ/L&#10;vbLj4Yd6Ld5/vuY7W220fn5S2RuISJf4L7671ybNf4G/X9IBcn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j/4TK8AAAA&#10;2w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1A743B49">
      <w:pPr>
        <w:pStyle w:val="7"/>
        <w:spacing w:before="119"/>
        <w:jc w:val="both"/>
        <w:rPr>
          <w:rFonts w:ascii="Tahoma" w:hAnsi="Tahoma" w:cs="Tahoma"/>
          <w:b/>
          <w:sz w:val="24"/>
        </w:rPr>
      </w:pPr>
    </w:p>
    <w:p w14:paraId="78131132">
      <w:pPr>
        <w:widowControl/>
        <w:spacing w:line="360" w:lineRule="auto"/>
        <w:jc w:val="both"/>
        <w:rPr>
          <w:rFonts w:hint="default" w:ascii="Arial" w:hAnsi="Arial" w:cs="Arial"/>
          <w:sz w:val="36"/>
          <w:szCs w:val="36"/>
        </w:rPr>
      </w:pPr>
      <w:r>
        <w:rPr>
          <w:rFonts w:hint="default" w:ascii="Arial" w:hAnsi="Arial" w:eastAsia="SimSun" w:cs="Arial"/>
          <w:color w:val="000000"/>
          <w:sz w:val="36"/>
          <w:szCs w:val="36"/>
          <w:lang w:eastAsia="zh-CN" w:bidi="ar"/>
        </w:rPr>
        <w:t>I would like to thank God Almighty for giving me the confidence and ability to pursue our project. We are glad that our educational journey,has been an amazing experience with a lot of learning curves.</w:t>
      </w:r>
    </w:p>
    <w:p w14:paraId="027BCCDE">
      <w:pPr>
        <w:widowControl/>
        <w:spacing w:line="360" w:lineRule="auto"/>
        <w:jc w:val="both"/>
        <w:rPr>
          <w:rFonts w:hint="default" w:ascii="Arial" w:hAnsi="Arial" w:eastAsia="SimSun" w:cs="Arial"/>
          <w:color w:val="000000"/>
          <w:sz w:val="36"/>
          <w:szCs w:val="36"/>
          <w:lang w:eastAsia="zh-CN" w:bidi="ar"/>
        </w:rPr>
      </w:pPr>
      <w:r>
        <w:rPr>
          <w:rFonts w:hint="default" w:ascii="Arial" w:hAnsi="Arial" w:eastAsia="SimSun" w:cs="Arial"/>
          <w:color w:val="000000"/>
          <w:sz w:val="36"/>
          <w:szCs w:val="36"/>
          <w:lang w:eastAsia="zh-CN" w:bidi="ar"/>
        </w:rPr>
        <w:t>I would like to thank Dr. Safi ibrahim for being an amazing</w:t>
      </w:r>
      <w:r>
        <w:rPr>
          <w:rFonts w:hint="default" w:ascii="Arial" w:hAnsi="Arial" w:eastAsia="SimSun" w:cs="Arial"/>
          <w:color w:val="000000"/>
          <w:sz w:val="36"/>
          <w:szCs w:val="36"/>
          <w:lang w:val="en-US" w:eastAsia="zh-CN" w:bidi="ar"/>
        </w:rPr>
        <w:t xml:space="preserve"> </w:t>
      </w:r>
      <w:r>
        <w:rPr>
          <w:rFonts w:hint="default" w:ascii="Arial" w:hAnsi="Arial" w:eastAsia="SimSun" w:cs="Arial"/>
          <w:color w:val="000000"/>
          <w:sz w:val="36"/>
          <w:szCs w:val="36"/>
          <w:lang w:eastAsia="zh-CN" w:bidi="ar"/>
        </w:rPr>
        <w:t xml:space="preserve">doctor and a strong teacher with a lot of experience. She helped us to choose the courses and we thank </w:t>
      </w:r>
      <w:r>
        <w:rPr>
          <w:rFonts w:hint="default" w:ascii="Arial" w:hAnsi="Arial" w:eastAsia="SimSun" w:cs="Arial"/>
          <w:color w:val="000000"/>
          <w:sz w:val="36"/>
          <w:szCs w:val="36"/>
          <w:lang w:val="en-US" w:eastAsia="zh-CN" w:bidi="ar"/>
        </w:rPr>
        <w:t xml:space="preserve">her </w:t>
      </w:r>
      <w:r>
        <w:rPr>
          <w:rFonts w:hint="default" w:ascii="Arial" w:hAnsi="Arial" w:eastAsia="SimSun" w:cs="Arial"/>
          <w:color w:val="000000"/>
          <w:sz w:val="36"/>
          <w:szCs w:val="36"/>
          <w:lang w:eastAsia="zh-CN" w:bidi="ar"/>
        </w:rPr>
        <w:t xml:space="preserve">for </w:t>
      </w:r>
      <w:r>
        <w:rPr>
          <w:rFonts w:hint="default" w:ascii="Arial" w:hAnsi="Arial" w:eastAsia="SimSun" w:cs="Arial"/>
          <w:color w:val="000000"/>
          <w:sz w:val="36"/>
          <w:szCs w:val="36"/>
          <w:lang w:val="en-US" w:eastAsia="zh-CN" w:bidi="ar"/>
        </w:rPr>
        <w:t xml:space="preserve">her </w:t>
      </w:r>
      <w:r>
        <w:rPr>
          <w:rFonts w:hint="default" w:ascii="Arial" w:hAnsi="Arial" w:eastAsia="SimSun" w:cs="Arial"/>
          <w:color w:val="000000"/>
          <w:sz w:val="36"/>
          <w:szCs w:val="36"/>
          <w:lang w:eastAsia="zh-CN" w:bidi="ar"/>
        </w:rPr>
        <w:t xml:space="preserve">continuous support and choose the courses and we thank </w:t>
      </w:r>
      <w:r>
        <w:rPr>
          <w:rFonts w:hint="default" w:ascii="Arial" w:hAnsi="Arial" w:eastAsia="SimSun" w:cs="Arial"/>
          <w:color w:val="000000"/>
          <w:sz w:val="36"/>
          <w:szCs w:val="36"/>
          <w:lang w:val="en-US" w:eastAsia="zh-CN" w:bidi="ar"/>
        </w:rPr>
        <w:t xml:space="preserve">her </w:t>
      </w:r>
      <w:r>
        <w:rPr>
          <w:rFonts w:hint="default" w:ascii="Arial" w:hAnsi="Arial" w:eastAsia="SimSun" w:cs="Arial"/>
          <w:color w:val="000000"/>
          <w:sz w:val="36"/>
          <w:szCs w:val="36"/>
          <w:lang w:eastAsia="zh-CN" w:bidi="ar"/>
        </w:rPr>
        <w:t xml:space="preserve">for </w:t>
      </w:r>
      <w:r>
        <w:rPr>
          <w:rFonts w:hint="default" w:ascii="Arial" w:hAnsi="Arial" w:eastAsia="SimSun" w:cs="Arial"/>
          <w:color w:val="000000"/>
          <w:sz w:val="36"/>
          <w:szCs w:val="36"/>
          <w:lang w:val="en-US" w:eastAsia="zh-CN" w:bidi="ar"/>
        </w:rPr>
        <w:t xml:space="preserve">her </w:t>
      </w:r>
      <w:r>
        <w:rPr>
          <w:rFonts w:hint="default" w:ascii="Arial" w:hAnsi="Arial" w:eastAsia="SimSun" w:cs="Arial"/>
          <w:color w:val="000000"/>
          <w:sz w:val="36"/>
          <w:szCs w:val="36"/>
          <w:lang w:eastAsia="zh-CN" w:bidi="ar"/>
        </w:rPr>
        <w:t>continuous support and follow-up during the implementation process of this project.</w:t>
      </w:r>
    </w:p>
    <w:p w14:paraId="59640CCF">
      <w:pPr>
        <w:widowControl/>
        <w:spacing w:line="360" w:lineRule="auto"/>
        <w:jc w:val="both"/>
        <w:rPr>
          <w:rFonts w:hint="default" w:ascii="Arial" w:hAnsi="Arial" w:cs="Arial"/>
          <w:sz w:val="36"/>
          <w:szCs w:val="36"/>
        </w:rPr>
      </w:pPr>
      <w:r>
        <w:rPr>
          <w:rFonts w:hint="default" w:ascii="Arial" w:hAnsi="Arial" w:eastAsia="SimSun" w:cs="Arial"/>
          <w:color w:val="000000"/>
          <w:sz w:val="36"/>
          <w:szCs w:val="36"/>
          <w:lang w:eastAsia="zh-CN" w:bidi="ar"/>
        </w:rPr>
        <w:t xml:space="preserve">How much we extend our sincere thanks and appreciation to our supervisor, Eng Rofida abd-elhafez for her tremendous efforts and exceptional support that </w:t>
      </w:r>
      <w:r>
        <w:rPr>
          <w:rFonts w:hint="default" w:ascii="Arial" w:hAnsi="Arial" w:eastAsia="SimSun" w:cs="Arial"/>
          <w:color w:val="000000"/>
          <w:sz w:val="36"/>
          <w:szCs w:val="36"/>
          <w:lang w:val="en-US" w:eastAsia="zh-CN" w:bidi="ar"/>
        </w:rPr>
        <w:t xml:space="preserve">she </w:t>
      </w:r>
      <w:r>
        <w:rPr>
          <w:rFonts w:hint="default" w:ascii="Arial" w:hAnsi="Arial" w:eastAsia="SimSun" w:cs="Arial"/>
          <w:color w:val="000000"/>
          <w:sz w:val="36"/>
          <w:szCs w:val="36"/>
          <w:lang w:eastAsia="zh-CN" w:bidi="ar"/>
        </w:rPr>
        <w:t>gave us during our work on the project and for providing means of assistance at any time during the implementation</w:t>
      </w:r>
      <w:r>
        <w:rPr>
          <w:rFonts w:hint="default" w:ascii="Arial" w:hAnsi="Arial" w:eastAsia="SimSun" w:cs="Arial"/>
          <w:color w:val="000000"/>
          <w:sz w:val="36"/>
          <w:szCs w:val="36"/>
          <w:lang w:val="en-US" w:eastAsia="zh-CN" w:bidi="ar"/>
        </w:rPr>
        <w:t xml:space="preserve"> </w:t>
      </w:r>
      <w:r>
        <w:rPr>
          <w:rFonts w:hint="default" w:ascii="Arial" w:hAnsi="Arial" w:eastAsia="SimSun" w:cs="Arial"/>
          <w:color w:val="000000"/>
          <w:sz w:val="36"/>
          <w:szCs w:val="36"/>
          <w:lang w:eastAsia="zh-CN" w:bidi="ar"/>
        </w:rPr>
        <w:t>of our graduation project.</w:t>
      </w:r>
    </w:p>
    <w:p w14:paraId="62891BAF">
      <w:pPr>
        <w:widowControl/>
        <w:jc w:val="both"/>
        <w:rPr>
          <w:rFonts w:ascii="Tahoma" w:hAnsi="Tahoma" w:cs="Tahoma"/>
          <w:b/>
          <w:bCs/>
          <w:sz w:val="36"/>
          <w:szCs w:val="36"/>
        </w:rPr>
        <w:sectPr>
          <w:pgSz w:w="11906" w:h="16838"/>
          <w:pgMar w:top="1440" w:right="1800" w:bottom="1440" w:left="1800" w:header="720" w:footer="720" w:gutter="0"/>
          <w:cols w:space="720" w:num="1"/>
          <w:docGrid w:linePitch="360" w:charSpace="0"/>
        </w:sectPr>
      </w:pPr>
    </w:p>
    <w:p w14:paraId="1350DC74">
      <w:pPr>
        <w:widowControl/>
        <w:jc w:val="both"/>
        <w:rPr>
          <w:rFonts w:ascii="Tahoma" w:hAnsi="Tahoma" w:cs="Tahoma"/>
          <w:b/>
          <w:bCs/>
          <w:sz w:val="32"/>
          <w:szCs w:val="32"/>
        </w:rPr>
      </w:pPr>
      <w:r>
        <w:rPr>
          <w:rFonts w:ascii="Tahoma" w:hAnsi="Tahoma" w:cs="Tahoma"/>
          <w:b/>
          <w:bCs/>
          <w:sz w:val="32"/>
          <w:szCs w:val="32"/>
        </w:rPr>
        <w:t xml:space="preserve">Table of contents </w:t>
      </w:r>
    </w:p>
    <w:p w14:paraId="2025F6E8">
      <w:pPr>
        <w:pStyle w:val="16"/>
        <w:numPr>
          <w:ilvl w:val="0"/>
          <w:numId w:val="1"/>
        </w:numPr>
        <w:tabs>
          <w:tab w:val="left" w:pos="899"/>
          <w:tab w:val="right" w:leader="dot" w:pos="9303"/>
        </w:tabs>
        <w:spacing w:before="493"/>
        <w:ind w:left="799" w:hanging="359"/>
        <w:jc w:val="both"/>
      </w:pPr>
      <w:r>
        <w:fldChar w:fldCharType="begin"/>
      </w:r>
      <w:r>
        <w:instrText xml:space="preserve"> HYPERLINK \l "_TOC_250130" </w:instrText>
      </w:r>
      <w:r>
        <w:fldChar w:fldCharType="separate"/>
      </w:r>
      <w:r>
        <w:rPr>
          <w:b/>
          <w:bCs/>
        </w:rPr>
        <w:t>Chapter 1</w:t>
      </w:r>
      <w:r>
        <w:tab/>
      </w:r>
      <w:r>
        <w:rPr>
          <w:rFonts w:hint="default"/>
          <w:spacing w:val="-10"/>
          <w:lang w:val="en-US"/>
        </w:rPr>
        <w:t>6</w:t>
      </w:r>
      <w:r>
        <w:rPr>
          <w:spacing w:val="-10"/>
        </w:rPr>
        <w:fldChar w:fldCharType="end"/>
      </w:r>
    </w:p>
    <w:p w14:paraId="6B7DE591">
      <w:pPr>
        <w:pStyle w:val="17"/>
        <w:numPr>
          <w:ilvl w:val="1"/>
          <w:numId w:val="1"/>
        </w:numPr>
        <w:tabs>
          <w:tab w:val="left" w:pos="1330"/>
          <w:tab w:val="right" w:leader="dot" w:pos="9303"/>
        </w:tabs>
        <w:ind w:left="1210" w:hanging="430"/>
        <w:jc w:val="both"/>
      </w:pPr>
      <w:r>
        <w:fldChar w:fldCharType="begin"/>
      </w:r>
      <w:r>
        <w:instrText xml:space="preserve"> HYPERLINK \l "_TOC_250129" </w:instrText>
      </w:r>
      <w:r>
        <w:fldChar w:fldCharType="separate"/>
      </w:r>
      <w:r>
        <w:rPr>
          <w:spacing w:val="-2"/>
        </w:rPr>
        <w:t>History</w:t>
      </w:r>
      <w:r>
        <w:tab/>
      </w:r>
      <w:r>
        <w:rPr>
          <w:rFonts w:hint="default"/>
          <w:spacing w:val="-10"/>
          <w:lang w:val="en-US"/>
        </w:rPr>
        <w:t>7</w:t>
      </w:r>
      <w:r>
        <w:rPr>
          <w:spacing w:val="-10"/>
        </w:rPr>
        <w:fldChar w:fldCharType="end"/>
      </w:r>
    </w:p>
    <w:p w14:paraId="57DCC9DC">
      <w:pPr>
        <w:pStyle w:val="17"/>
        <w:numPr>
          <w:ilvl w:val="1"/>
          <w:numId w:val="1"/>
        </w:numPr>
        <w:tabs>
          <w:tab w:val="left" w:pos="1330"/>
          <w:tab w:val="right" w:leader="dot" w:pos="9426"/>
        </w:tabs>
        <w:ind w:left="1210" w:hanging="430"/>
        <w:jc w:val="both"/>
      </w:pPr>
      <w:r>
        <w:fldChar w:fldCharType="begin"/>
      </w:r>
      <w:r>
        <w:instrText xml:space="preserve"> HYPERLINK \l "_TOC_250128" </w:instrText>
      </w:r>
      <w:r>
        <w:fldChar w:fldCharType="separate"/>
      </w:r>
      <w:r>
        <w:rPr>
          <w:spacing w:val="-2"/>
        </w:rPr>
        <w:t>Motivation</w:t>
      </w:r>
      <w:r>
        <w:tab/>
      </w:r>
      <w:r>
        <w:rPr>
          <w:rFonts w:hint="default"/>
          <w:spacing w:val="-5"/>
          <w:lang w:val="en-US"/>
        </w:rPr>
        <w:t>9</w:t>
      </w:r>
      <w:r>
        <w:rPr>
          <w:spacing w:val="-5"/>
        </w:rPr>
        <w:fldChar w:fldCharType="end"/>
      </w:r>
    </w:p>
    <w:p w14:paraId="4C38E333">
      <w:pPr>
        <w:pStyle w:val="17"/>
        <w:numPr>
          <w:ilvl w:val="1"/>
          <w:numId w:val="1"/>
        </w:numPr>
        <w:tabs>
          <w:tab w:val="left" w:pos="1330"/>
          <w:tab w:val="right" w:leader="dot" w:pos="9426"/>
        </w:tabs>
        <w:spacing w:before="46"/>
        <w:ind w:left="1210" w:hanging="430"/>
        <w:jc w:val="both"/>
      </w:pPr>
      <w:r>
        <w:fldChar w:fldCharType="begin"/>
      </w:r>
      <w:r>
        <w:instrText xml:space="preserve"> HYPERLINK \l "_TOC_250127" </w:instrText>
      </w:r>
      <w:r>
        <w:fldChar w:fldCharType="separate"/>
      </w:r>
      <w:r>
        <w:t>Problem</w:t>
      </w:r>
      <w:r>
        <w:rPr>
          <w:spacing w:val="-2"/>
        </w:rPr>
        <w:t xml:space="preserve"> statement</w:t>
      </w:r>
      <w:r>
        <w:tab/>
      </w:r>
      <w:r>
        <w:rPr>
          <w:rFonts w:hint="default"/>
          <w:spacing w:val="-5"/>
          <w:lang w:val="en-US"/>
        </w:rPr>
        <w:t>1</w:t>
      </w:r>
      <w:r>
        <w:rPr>
          <w:spacing w:val="-5"/>
        </w:rPr>
        <w:fldChar w:fldCharType="end"/>
      </w:r>
      <w:r>
        <w:rPr>
          <w:rFonts w:hint="default"/>
          <w:spacing w:val="-5"/>
          <w:lang w:val="en-US"/>
        </w:rPr>
        <w:t>1</w:t>
      </w:r>
    </w:p>
    <w:p w14:paraId="3D70F30B">
      <w:pPr>
        <w:pStyle w:val="17"/>
        <w:numPr>
          <w:ilvl w:val="1"/>
          <w:numId w:val="1"/>
        </w:numPr>
        <w:tabs>
          <w:tab w:val="left" w:pos="1330"/>
          <w:tab w:val="right" w:leader="dot" w:pos="9426"/>
        </w:tabs>
        <w:ind w:left="1210" w:hanging="430"/>
        <w:jc w:val="both"/>
      </w:pPr>
      <w:r>
        <w:fldChar w:fldCharType="begin"/>
      </w:r>
      <w:r>
        <w:instrText xml:space="preserve"> HYPERLINK \l "_TOC_250126" </w:instrText>
      </w:r>
      <w:r>
        <w:fldChar w:fldCharType="separate"/>
      </w:r>
      <w:r>
        <w:t>Problem</w:t>
      </w:r>
      <w:r>
        <w:rPr>
          <w:spacing w:val="-2"/>
        </w:rPr>
        <w:t xml:space="preserve"> solutions</w:t>
      </w:r>
      <w:r>
        <w:tab/>
      </w:r>
      <w:r>
        <w:rPr>
          <w:spacing w:val="-5"/>
        </w:rPr>
        <w:t>13</w:t>
      </w:r>
      <w:r>
        <w:rPr>
          <w:spacing w:val="-5"/>
        </w:rPr>
        <w:fldChar w:fldCharType="end"/>
      </w:r>
    </w:p>
    <w:p w14:paraId="3128CCD5">
      <w:pPr>
        <w:pStyle w:val="17"/>
        <w:numPr>
          <w:ilvl w:val="1"/>
          <w:numId w:val="1"/>
        </w:numPr>
        <w:tabs>
          <w:tab w:val="left" w:pos="1330"/>
          <w:tab w:val="right" w:leader="dot" w:pos="9426"/>
        </w:tabs>
        <w:spacing w:before="45"/>
        <w:ind w:left="1210" w:hanging="430"/>
        <w:jc w:val="both"/>
      </w:pPr>
      <w:r>
        <w:fldChar w:fldCharType="begin"/>
      </w:r>
      <w:r>
        <w:instrText xml:space="preserve"> HYPERLINK \l "_TOC_250125" </w:instrText>
      </w:r>
      <w:r>
        <w:fldChar w:fldCharType="separate"/>
      </w:r>
      <w:r>
        <w:t>Project</w:t>
      </w:r>
      <w:r>
        <w:rPr>
          <w:spacing w:val="-2"/>
        </w:rPr>
        <w:t xml:space="preserve"> Phases</w:t>
      </w:r>
      <w:r>
        <w:tab/>
      </w:r>
      <w:r>
        <w:rPr>
          <w:rFonts w:hint="default"/>
          <w:spacing w:val="-5"/>
          <w:lang w:val="en-US"/>
        </w:rPr>
        <w:t>1</w:t>
      </w:r>
      <w:r>
        <w:rPr>
          <w:spacing w:val="-5"/>
        </w:rPr>
        <w:fldChar w:fldCharType="end"/>
      </w:r>
      <w:r>
        <w:rPr>
          <w:rFonts w:hint="default"/>
          <w:spacing w:val="-5"/>
          <w:lang w:val="en-US"/>
        </w:rPr>
        <w:t>5</w:t>
      </w:r>
    </w:p>
    <w:p w14:paraId="0546C712">
      <w:pPr>
        <w:pStyle w:val="17"/>
        <w:numPr>
          <w:ilvl w:val="1"/>
          <w:numId w:val="1"/>
        </w:numPr>
        <w:tabs>
          <w:tab w:val="left" w:pos="1330"/>
          <w:tab w:val="right" w:leader="dot" w:pos="9426"/>
        </w:tabs>
        <w:spacing w:before="45"/>
        <w:ind w:left="1210" w:hanging="430"/>
        <w:jc w:val="both"/>
      </w:pPr>
      <w:r>
        <w:rPr>
          <w:spacing w:val="-5"/>
        </w:rPr>
        <w:t>Requirements</w:t>
      </w:r>
      <w:r>
        <w:tab/>
      </w:r>
      <w:r>
        <w:rPr>
          <w:rFonts w:hint="default"/>
          <w:lang w:val="en-US"/>
        </w:rPr>
        <w:t>16</w:t>
      </w:r>
    </w:p>
    <w:p w14:paraId="074FC027">
      <w:pPr>
        <w:pStyle w:val="17"/>
        <w:tabs>
          <w:tab w:val="left" w:pos="1330"/>
          <w:tab w:val="right" w:leader="dot" w:pos="9426"/>
        </w:tabs>
        <w:spacing w:before="45"/>
        <w:ind w:left="0" w:firstLine="0"/>
        <w:jc w:val="both"/>
      </w:pPr>
    </w:p>
    <w:p w14:paraId="198B5E01">
      <w:pPr>
        <w:pStyle w:val="16"/>
        <w:numPr>
          <w:ilvl w:val="0"/>
          <w:numId w:val="1"/>
        </w:numPr>
        <w:tabs>
          <w:tab w:val="left" w:pos="899"/>
          <w:tab w:val="right" w:leader="dot" w:pos="9303"/>
        </w:tabs>
        <w:spacing w:before="493"/>
        <w:ind w:left="679" w:hanging="359"/>
        <w:jc w:val="both"/>
      </w:pPr>
      <w:r>
        <w:fldChar w:fldCharType="begin"/>
      </w:r>
      <w:r>
        <w:instrText xml:space="preserve"> HYPERLINK \l "_TOC_250130" </w:instrText>
      </w:r>
      <w:r>
        <w:fldChar w:fldCharType="separate"/>
      </w:r>
      <w:r>
        <w:rPr>
          <w:b/>
          <w:bCs/>
        </w:rPr>
        <w:t>Chapter 2</w:t>
      </w:r>
      <w:r>
        <w:tab/>
      </w:r>
      <w:r>
        <w:rPr>
          <w:rFonts w:hint="default"/>
          <w:lang w:val="en-US"/>
        </w:rPr>
        <w:t>2</w:t>
      </w:r>
      <w:r>
        <w:rPr>
          <w:spacing w:val="-10"/>
        </w:rPr>
        <w:fldChar w:fldCharType="end"/>
      </w:r>
      <w:r>
        <w:rPr>
          <w:rFonts w:hint="default"/>
          <w:spacing w:val="-10"/>
          <w:lang w:val="en-US"/>
        </w:rPr>
        <w:t>0</w:t>
      </w:r>
    </w:p>
    <w:p w14:paraId="12A20AEE">
      <w:pPr>
        <w:pStyle w:val="17"/>
        <w:tabs>
          <w:tab w:val="left" w:pos="1330"/>
          <w:tab w:val="right" w:leader="dot" w:pos="9426"/>
        </w:tabs>
        <w:ind w:left="900" w:firstLine="0"/>
        <w:jc w:val="both"/>
        <w:rPr>
          <w:rFonts w:hint="default"/>
          <w:rtl/>
          <w:lang w:val="en-US" w:bidi="ar-EG"/>
        </w:rPr>
      </w:pPr>
      <w:r>
        <w:rPr>
          <w:rFonts w:hint="cs"/>
          <w:rtl/>
          <w:lang w:bidi="ar-EG"/>
        </w:rPr>
        <w:t>2.1</w:t>
      </w:r>
      <w:r>
        <w:rPr>
          <w:lang w:bidi="ar-EG"/>
        </w:rPr>
        <w:t xml:space="preserve"> A</w:t>
      </w:r>
      <w:r>
        <w:t>ccessibility</w:t>
      </w:r>
      <w:r>
        <w:tab/>
      </w:r>
      <w:r>
        <w:rPr>
          <w:rFonts w:hint="default"/>
          <w:lang w:val="en-US"/>
        </w:rPr>
        <w:t>21</w:t>
      </w:r>
    </w:p>
    <w:p w14:paraId="6D8A19A2">
      <w:pPr>
        <w:pStyle w:val="17"/>
        <w:tabs>
          <w:tab w:val="left" w:pos="1330"/>
          <w:tab w:val="right" w:leader="dot" w:pos="9426"/>
        </w:tabs>
        <w:ind w:left="900" w:firstLine="0"/>
        <w:jc w:val="both"/>
        <w:rPr>
          <w:rFonts w:hint="default"/>
          <w:lang w:val="en-US"/>
        </w:rPr>
      </w:pPr>
      <w:r>
        <w:rPr>
          <w:rtl/>
        </w:rPr>
        <w:t>2.</w:t>
      </w:r>
      <w:r>
        <w:t>2</w:t>
      </w:r>
      <w:r>
        <w:rPr>
          <w:rtl/>
        </w:rPr>
        <w:t>.Use Cases</w:t>
      </w:r>
      <w:r>
        <w:tab/>
      </w:r>
      <w:r>
        <w:rPr>
          <w:rFonts w:hint="default"/>
          <w:lang w:val="en-US"/>
        </w:rPr>
        <w:t>22</w:t>
      </w:r>
    </w:p>
    <w:p w14:paraId="66065F80">
      <w:pPr>
        <w:pStyle w:val="17"/>
        <w:tabs>
          <w:tab w:val="left" w:pos="1330"/>
          <w:tab w:val="right" w:leader="dot" w:pos="9426"/>
        </w:tabs>
        <w:ind w:left="900" w:firstLine="0"/>
        <w:jc w:val="both"/>
        <w:rPr>
          <w:rFonts w:hint="default"/>
          <w:lang w:val="en-US"/>
        </w:rPr>
      </w:pPr>
      <w:r>
        <w:t xml:space="preserve">2.3 Importance </w:t>
      </w:r>
      <w:r>
        <w:tab/>
      </w:r>
      <w:r>
        <w:rPr>
          <w:rFonts w:hint="default"/>
          <w:lang w:val="en-US"/>
        </w:rPr>
        <w:t>25</w:t>
      </w:r>
    </w:p>
    <w:p w14:paraId="1D8A90E3">
      <w:pPr>
        <w:pStyle w:val="17"/>
        <w:tabs>
          <w:tab w:val="left" w:pos="1330"/>
          <w:tab w:val="right" w:leader="dot" w:pos="9426"/>
        </w:tabs>
        <w:ind w:left="900" w:firstLine="0"/>
        <w:jc w:val="both"/>
        <w:rPr>
          <w:rFonts w:hint="default"/>
          <w:lang w:val="en-US"/>
        </w:rPr>
      </w:pPr>
      <w:r>
        <w:t>2.4 How to study</w:t>
      </w:r>
      <w:r>
        <w:tab/>
      </w:r>
      <w:r>
        <w:rPr>
          <w:rFonts w:hint="default"/>
          <w:lang w:val="en-US"/>
        </w:rPr>
        <w:t>27</w:t>
      </w:r>
    </w:p>
    <w:p w14:paraId="67E510B5">
      <w:pPr>
        <w:pStyle w:val="17"/>
        <w:tabs>
          <w:tab w:val="left" w:pos="0"/>
          <w:tab w:val="left" w:pos="220"/>
          <w:tab w:val="left" w:pos="1330"/>
          <w:tab w:val="right" w:leader="dot" w:pos="9426"/>
        </w:tabs>
        <w:ind w:left="900" w:firstLine="0"/>
        <w:jc w:val="both"/>
        <w:rPr>
          <w:rFonts w:hint="default"/>
          <w:lang w:val="en-US"/>
        </w:rPr>
      </w:pPr>
      <w:r>
        <w:t>2.5 Just idea</w:t>
      </w:r>
      <w:r>
        <w:tab/>
      </w:r>
      <w:r>
        <w:rPr>
          <w:rFonts w:hint="default"/>
          <w:lang w:val="en-US"/>
        </w:rPr>
        <w:t>30</w:t>
      </w:r>
    </w:p>
    <w:p w14:paraId="59BECB17">
      <w:pPr>
        <w:pStyle w:val="17"/>
        <w:tabs>
          <w:tab w:val="left" w:pos="1330"/>
          <w:tab w:val="right" w:leader="dot" w:pos="9426"/>
        </w:tabs>
        <w:ind w:left="900" w:firstLine="0"/>
        <w:jc w:val="both"/>
      </w:pPr>
    </w:p>
    <w:p w14:paraId="07821B4F">
      <w:pPr>
        <w:pStyle w:val="17"/>
        <w:tabs>
          <w:tab w:val="left" w:pos="1330"/>
          <w:tab w:val="right" w:leader="dot" w:pos="9426"/>
        </w:tabs>
        <w:ind w:left="0" w:leftChars="0" w:firstLine="360" w:firstLineChars="150"/>
        <w:jc w:val="both"/>
      </w:pPr>
      <w:r>
        <w:t>3</w:t>
      </w:r>
      <w:r>
        <w:rPr>
          <w:rFonts w:hint="default"/>
          <w:lang w:val="en-US"/>
        </w:rPr>
        <w:t>.</w:t>
      </w:r>
      <w:r>
        <w:t xml:space="preserve">   </w:t>
      </w:r>
      <w:r>
        <w:rPr>
          <w:b/>
          <w:bCs/>
        </w:rPr>
        <w:t>Chapter 3</w:t>
      </w:r>
      <w:r>
        <w:tab/>
      </w:r>
      <w:r>
        <w:rPr>
          <w:rFonts w:hint="default"/>
          <w:lang w:val="en-US"/>
        </w:rPr>
        <w:t>31</w:t>
      </w:r>
      <w:r>
        <w:tab/>
      </w:r>
    </w:p>
    <w:p w14:paraId="255E5308">
      <w:pPr>
        <w:pStyle w:val="17"/>
        <w:tabs>
          <w:tab w:val="left" w:pos="1330"/>
          <w:tab w:val="right" w:leader="dot" w:pos="9426"/>
        </w:tabs>
        <w:jc w:val="both"/>
        <w:rPr>
          <w:rFonts w:hint="default"/>
          <w:lang w:val="en-US" w:bidi="ar-EG"/>
        </w:rPr>
      </w:pPr>
      <w:r>
        <w:rPr>
          <w:lang w:bidi="ar-EG"/>
        </w:rPr>
        <w:t>3</w:t>
      </w:r>
      <w:r>
        <w:rPr>
          <w:rFonts w:hint="cs"/>
          <w:rtl/>
          <w:lang w:bidi="ar-EG"/>
        </w:rPr>
        <w:t>.1</w:t>
      </w:r>
      <w:r>
        <w:rPr>
          <w:lang w:bidi="ar-EG"/>
        </w:rPr>
        <w:t xml:space="preserve"> </w:t>
      </w:r>
      <w:r>
        <mc:AlternateContent>
          <mc:Choice Requires="wpg">
            <w:drawing>
              <wp:anchor distT="0" distB="0" distL="0" distR="0" simplePos="0" relativeHeight="25166438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8" name="Group 1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5209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">
                <o:lock v:ext="edit" aspectratio="f"/>
                <v:shape id="Graphic 2" o:spid="_x0000_s1026" o:spt="100" style="position:absolute;left:0;top:0;height:10151745;width:7056120;" fillcolor="#5B9BD5 [3204]" filled="t" stroked="f" coordsize="7056120,10151745" o:gfxdata="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RfW2LsAAADb&#10;AAAADwAAAAAAAAABACAAAAAiAAAAZHJzL2Rvd25yZXYueG1sUEsBAhQAFAAAAAgAh07iQDMvBZ47&#10;AAAAOQAAABAAAAAAAAAAAQAgAAAACgEAAGRycy9zaGFwZXhtbC54bWxQSwUGAAAAAAYABgBbAQAA&#10;tA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Nox4srsAAADb&#10;AAAADwAAAGRycy9kb3ducmV2LnhtbEVPTWvCQBC9C/6HZYTezMYUpEZXD5FKqb2oQTwO2TGJZmdD&#10;dmviv3cPhR4f73u1GUwjHtS52rKCWRSDIC6srrlUkJ8+px8gnEfW2FgmBU9ysFmPRytMte35QI+j&#10;L0UIYZeigsr7NpXSFRUZdJFtiQN3tZ1BH2BXSt1hH8JNI5M4nkuDNYeGClvKKirux1+joMiz+63+&#10;3u2vl0Rufw7v50WS7ZR6m8ziJQhPg/8X/7m/tIIkrA9fwg+Q6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ox4srsAAADb&#10;AAAADwAAAAAAAAABACAAAAAiAAAAZHJzL2Rvd25yZXYueG1sUEsBAhQAFAAAAAgAh07iQDMvBZ47&#10;AAAAOQAAABAAAAAAAAAAAQAgAAAACgEAAGRycy9zaGFwZXhtbC54bWxQSwUGAAAAAAYABgBbAQAA&#10;tA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2Q0QY74AAADb&#10;AAAADwAAAGRycy9kb3ducmV2LnhtbEWPT2sCMRTE7wW/Q3gFbzUbQbGrUail0N50LYq3x+a5u5q8&#10;bDepf769EQo9DjPzG2a2uDorztSFxrMGNchAEJfeNFxp+N58vExAhIhs0HomDTcKsJj3nmaYG3/h&#10;NZ2LWIkE4ZCjhjrGNpcylDU5DAPfEifv4DuHMcmukqbDS4I7K4dZNpYOG04LNba0rKk8Fb9Ow17d&#10;ft4Pyr6OV2pUfB23bztbrbXuP6tsCiLSNf6H/9qfRsNQweNL+gFy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Q0QY74A&#10;AADb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mc:AlternateContent>
          <mc:Choice Requires="wpg">
            <w:drawing>
              <wp:anchor distT="0" distB="0" distL="0" distR="0" simplePos="0" relativeHeight="25167974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 name="Group 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9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3673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">
                <o:lock v:ext="edit" aspectratio="f"/>
                <v:shape id="Graphic 2" o:spid="_x0000_s1026" o:spt="100" style="position:absolute;left:0;top:0;height:10151745;width:7056120;" fillcolor="#5B9BD5 [3204]" filled="t" stroked="f" coordsize="7056120,10151745" o:gfxdata="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RbQOugAAANoA&#10;AAAPAAAAAAAAAAEAIAAAACIAAABkcnMvZG93bnJldi54bWxQSwECFAAUAAAACACHTuJAMy8FnjsA&#10;AAA5AAAAEAAAAAAAAAABACAAAAAJAQAAZHJzL3NoYXBleG1sLnhtbFBLBQYAAAAABgAGAFsBAACz&#10;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4ch5h70AAADa&#10;AAAADwAAAGRycy9kb3ducmV2LnhtbEWPS4vCQBCE74L/YeiFvenECKJZJx4iiux68YHsscl0Hmum&#10;J2TGx/57RxA8FlX1FTVf3E0jrtS52rKC0TACQZxbXXOp4HhYDaYgnEfW2FgmBf/kYJH2e3NMtL3x&#10;jq57X4oAYZeggsr7NpHS5RUZdEPbEgevsJ1BH2RXSt3hLcBNI+MomkiDNYeFClvKKsrP+4tRkB+z&#10;81/9vf4pfmO53O7Gp1mcrZX6/BhFXyA83f07/GpvtIIZPK+EGyD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yHmHvQAA&#10;ANo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hMTVgr4AAADb&#10;AAAADwAAAGRycy9kb3ducmV2LnhtbEWPT2sCMRTE74LfITzBW82moHRXo9CWQnurqyjeHpvn7trk&#10;ZbtJ/fPtm0LB4zAzv2EWq6uz4kx9aD1rUJMMBHHlTcu1hu3m7eEJRIjIBq1n0nCjAKvlcLDAwvgL&#10;r+lcxlokCIcCNTQxdoWUoWrIYZj4jjh5R987jEn2tTQ9XhLcWfmYZTPpsOW00GBHLw1VX+WP03BQ&#10;t+/Xo7L57FNNy4/T7nlv67XW45HK5iAiXeM9/N9+NxryHP6+pB8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MTVgr4A&#10;AADb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t>Project</w:t>
      </w:r>
      <w:r>
        <w:rPr>
          <w:lang w:bidi="ar-EG"/>
        </w:rPr>
        <w:t xml:space="preserve"> components</w:t>
      </w:r>
      <w:r>
        <w:tab/>
      </w:r>
      <w:r>
        <w:rPr>
          <w:rFonts w:hint="default"/>
          <w:lang w:val="en-US"/>
        </w:rPr>
        <w:t>32</w:t>
      </w:r>
    </w:p>
    <w:p w14:paraId="2EA42FA0">
      <w:pPr>
        <w:pStyle w:val="17"/>
        <w:tabs>
          <w:tab w:val="left" w:pos="1330"/>
          <w:tab w:val="right" w:leader="dot" w:pos="9426"/>
        </w:tabs>
        <w:jc w:val="both"/>
        <w:rPr>
          <w:rFonts w:hint="default"/>
          <w:lang w:val="en-US" w:bidi="ar-EG"/>
        </w:rPr>
      </w:pPr>
      <w:r>
        <w:rPr>
          <w:lang w:bidi="ar-EG"/>
        </w:rPr>
        <w:t>3.2 project prototype</w:t>
      </w:r>
      <w:r>
        <w:tab/>
      </w:r>
      <w:r>
        <w:rPr>
          <w:rFonts w:hint="default"/>
          <w:lang w:val="en-US"/>
        </w:rPr>
        <w:t>34</w:t>
      </w:r>
    </w:p>
    <w:p w14:paraId="6BC3DF2B">
      <w:pPr>
        <w:pStyle w:val="17"/>
        <w:tabs>
          <w:tab w:val="left" w:pos="1330"/>
          <w:tab w:val="right" w:leader="dot" w:pos="9426"/>
        </w:tabs>
        <w:jc w:val="both"/>
        <w:rPr>
          <w:rFonts w:hint="default"/>
          <w:lang w:val="en-US" w:bidi="ar-EG"/>
        </w:rPr>
      </w:pPr>
      <w:r>
        <w:rPr>
          <w:lang w:bidi="ar-EG"/>
        </w:rPr>
        <w:t>3.3 Design</w:t>
      </w:r>
      <w:r>
        <w:tab/>
      </w:r>
      <w:r>
        <w:rPr>
          <w:rFonts w:hint="default"/>
          <w:lang w:val="en-US"/>
        </w:rPr>
        <w:t>53</w:t>
      </w:r>
    </w:p>
    <w:p w14:paraId="545570DA">
      <w:pPr>
        <w:pStyle w:val="17"/>
        <w:tabs>
          <w:tab w:val="left" w:pos="1330"/>
          <w:tab w:val="right" w:leader="dot" w:pos="9426"/>
        </w:tabs>
        <w:jc w:val="both"/>
        <w:rPr>
          <w:rFonts w:hint="default"/>
          <w:lang w:val="en-US" w:bidi="ar-EG"/>
        </w:rPr>
      </w:pPr>
      <w:r>
        <w:rPr>
          <w:lang w:bidi="ar-EG"/>
        </w:rPr>
        <w:t>3.4 Tools</w:t>
      </w:r>
      <w:r>
        <w:tab/>
      </w:r>
      <w:r>
        <w:rPr>
          <w:rFonts w:hint="default"/>
          <w:lang w:val="en-US"/>
        </w:rPr>
        <w:t>108</w:t>
      </w:r>
    </w:p>
    <w:p w14:paraId="6CD73B53">
      <w:pPr>
        <w:pStyle w:val="17"/>
        <w:tabs>
          <w:tab w:val="left" w:pos="1330"/>
          <w:tab w:val="right" w:leader="dot" w:pos="9426"/>
        </w:tabs>
        <w:ind w:left="560" w:firstLine="480" w:firstLineChars="200"/>
        <w:jc w:val="both"/>
        <w:rPr>
          <w:lang w:bidi="ar-EG"/>
        </w:rPr>
      </w:pPr>
    </w:p>
    <w:p w14:paraId="180BE115">
      <w:pPr>
        <w:pStyle w:val="17"/>
        <w:tabs>
          <w:tab w:val="left" w:pos="440"/>
          <w:tab w:val="left" w:pos="1330"/>
          <w:tab w:val="right" w:leader="dot" w:pos="9426"/>
        </w:tabs>
        <w:ind w:left="0" w:leftChars="0" w:firstLine="360" w:firstLineChars="150"/>
        <w:jc w:val="both"/>
        <w:rPr>
          <w:rFonts w:hint="default"/>
          <w:lang w:val="en-US" w:bidi="ar-EG"/>
        </w:rPr>
      </w:pPr>
      <w:r>
        <w:rPr>
          <w:lang w:bidi="ar-EG"/>
        </w:rPr>
        <w:t>4</w:t>
      </w:r>
      <w:r>
        <w:rPr>
          <w:rFonts w:hint="default"/>
          <w:lang w:val="en-US" w:bidi="ar-EG"/>
        </w:rPr>
        <w:t>.</w:t>
      </w:r>
      <w:r>
        <w:rPr>
          <w:lang w:bidi="ar-EG"/>
        </w:rPr>
        <w:t xml:space="preserve">    </w:t>
      </w:r>
      <w:r>
        <w:rPr>
          <w:b/>
          <w:bCs/>
          <w:lang w:bidi="ar-EG"/>
        </w:rPr>
        <w:t>Chapter 4</w:t>
      </w:r>
      <w:r>
        <w:tab/>
      </w:r>
      <w:r>
        <w:rPr>
          <w:rFonts w:hint="default"/>
          <w:lang w:val="en-US"/>
        </w:rPr>
        <w:t>115</w:t>
      </w:r>
    </w:p>
    <w:p w14:paraId="76E09CC4">
      <w:pPr>
        <w:pStyle w:val="17"/>
        <w:tabs>
          <w:tab w:val="left" w:pos="1330"/>
          <w:tab w:val="right" w:leader="dot" w:pos="9426"/>
        </w:tabs>
        <w:ind w:left="440" w:firstLine="0"/>
        <w:jc w:val="both"/>
        <w:rPr>
          <w:rFonts w:hint="default"/>
          <w:lang w:val="en-US"/>
        </w:rPr>
      </w:pPr>
      <w:r>
        <w:rPr>
          <w:lang w:bidi="ar-EG"/>
        </w:rPr>
        <w:t xml:space="preserve">         4.1 Related works</w:t>
      </w:r>
      <w:r>
        <w:tab/>
      </w:r>
      <w:r>
        <w:rPr>
          <w:rFonts w:hint="default"/>
          <w:lang w:val="en-US"/>
        </w:rPr>
        <w:t>116</w:t>
      </w:r>
    </w:p>
    <w:p w14:paraId="4F4B5D8D">
      <w:pPr>
        <w:pStyle w:val="17"/>
        <w:tabs>
          <w:tab w:val="left" w:pos="1330"/>
          <w:tab w:val="right" w:leader="dot" w:pos="9426"/>
        </w:tabs>
        <w:jc w:val="both"/>
        <w:rPr>
          <w:rFonts w:hint="default"/>
          <w:lang w:val="en-US" w:bidi="ar-EG"/>
        </w:rPr>
      </w:pPr>
      <w:r>
        <w:rPr>
          <w:lang w:bidi="ar-EG"/>
        </w:rPr>
        <w:t>4.2 clarification of Road x</w:t>
      </w:r>
      <w:r>
        <w:tab/>
      </w:r>
      <w:r>
        <w:rPr>
          <w:rFonts w:hint="default"/>
          <w:lang w:val="en-US"/>
        </w:rPr>
        <w:t>117</w:t>
      </w:r>
    </w:p>
    <w:p w14:paraId="1950B8D3">
      <w:pPr>
        <w:pStyle w:val="17"/>
        <w:tabs>
          <w:tab w:val="left" w:pos="1330"/>
          <w:tab w:val="right" w:leader="dot" w:pos="9426"/>
        </w:tabs>
        <w:ind w:left="440" w:firstLine="0"/>
        <w:jc w:val="both"/>
        <w:rPr>
          <w:rFonts w:hint="default"/>
          <w:lang w:val="en-US" w:bidi="ar-EG"/>
        </w:rPr>
      </w:pPr>
      <w:r>
        <w:rPr>
          <w:lang w:bidi="ar-EG"/>
        </w:rPr>
        <w:t xml:space="preserve">       </w:t>
      </w:r>
      <w:r>
        <w:rPr>
          <w:rFonts w:hint="default"/>
          <w:lang w:val="en-US" w:bidi="ar-EG"/>
        </w:rPr>
        <w:t xml:space="preserve"> </w:t>
      </w:r>
      <w:r>
        <w:rPr>
          <w:lang w:bidi="ar-EG"/>
        </w:rPr>
        <w:t>4.3 Traditional VS progressive education</w:t>
      </w:r>
      <w:r>
        <w:tab/>
      </w:r>
      <w:r>
        <w:rPr>
          <w:rFonts w:hint="default"/>
          <w:lang w:val="en-US"/>
        </w:rPr>
        <w:t>119</w:t>
      </w:r>
    </w:p>
    <w:p w14:paraId="48CF3EE2">
      <w:pPr>
        <w:pStyle w:val="17"/>
        <w:tabs>
          <w:tab w:val="left" w:pos="1330"/>
          <w:tab w:val="right" w:leader="dot" w:pos="9426"/>
        </w:tabs>
        <w:ind w:left="440" w:firstLine="0"/>
        <w:jc w:val="both"/>
        <w:rPr>
          <w:lang w:bidi="ar-EG"/>
        </w:rPr>
      </w:pPr>
    </w:p>
    <w:p w14:paraId="51AC41D6">
      <w:pPr>
        <w:pStyle w:val="17"/>
        <w:numPr>
          <w:ilvl w:val="0"/>
          <w:numId w:val="0"/>
        </w:numPr>
        <w:tabs>
          <w:tab w:val="left" w:pos="1330"/>
          <w:tab w:val="right" w:leader="dot" w:pos="9426"/>
        </w:tabs>
        <w:ind w:firstLine="360" w:firstLineChars="150"/>
        <w:jc w:val="both"/>
        <w:rPr>
          <w:rFonts w:hint="default"/>
          <w:b/>
          <w:bCs/>
          <w:lang w:val="en-US" w:bidi="ar-EG"/>
        </w:rPr>
      </w:pPr>
      <w:r>
        <w:rPr>
          <w:rFonts w:hint="default"/>
          <w:b/>
          <w:bCs/>
          <w:lang w:val="en-US" w:bidi="ar-EG"/>
        </w:rPr>
        <w:t>5.</w:t>
      </w:r>
      <w:r>
        <w:rPr>
          <w:b/>
          <w:bCs/>
          <w:lang w:bidi="ar-EG"/>
        </w:rPr>
        <w:t xml:space="preserve">    Chapter 5  </w:t>
      </w:r>
      <w:r>
        <w:tab/>
      </w:r>
      <w:r>
        <w:rPr>
          <w:rFonts w:hint="default"/>
          <w:lang w:val="en-US"/>
        </w:rPr>
        <w:t>122</w:t>
      </w:r>
    </w:p>
    <w:p w14:paraId="5866917F">
      <w:pPr>
        <w:pStyle w:val="17"/>
        <w:numPr>
          <w:ilvl w:val="0"/>
          <w:numId w:val="0"/>
        </w:numPr>
        <w:tabs>
          <w:tab w:val="left" w:pos="880"/>
          <w:tab w:val="right" w:leader="dot" w:pos="9426"/>
        </w:tabs>
        <w:ind w:firstLine="840" w:firstLineChars="350"/>
        <w:jc w:val="both"/>
        <w:rPr>
          <w:rFonts w:hint="default"/>
          <w:lang w:val="en-US" w:bidi="ar-EG"/>
        </w:rPr>
      </w:pPr>
      <w:r>
        <w:rPr>
          <w:rFonts w:hint="default"/>
          <w:lang w:val="en-US" w:bidi="ar-EG"/>
        </w:rPr>
        <w:t>5.1.</w:t>
      </w:r>
      <w:r>
        <w:rPr>
          <w:lang w:bidi="ar-EG"/>
        </w:rPr>
        <w:t xml:space="preserve">Main page </w:t>
      </w:r>
      <w:r>
        <w:tab/>
      </w:r>
      <w:r>
        <w:rPr>
          <w:rFonts w:hint="default"/>
          <w:lang w:val="en-US"/>
        </w:rPr>
        <w:t>123</w:t>
      </w:r>
    </w:p>
    <w:p w14:paraId="71E89E69">
      <w:pPr>
        <w:pStyle w:val="17"/>
        <w:numPr>
          <w:ilvl w:val="0"/>
          <w:numId w:val="0"/>
        </w:numPr>
        <w:tabs>
          <w:tab w:val="left" w:pos="880"/>
          <w:tab w:val="left" w:pos="1540"/>
          <w:tab w:val="right" w:leader="dot" w:pos="9426"/>
        </w:tabs>
        <w:ind w:firstLine="840" w:firstLineChars="350"/>
        <w:jc w:val="both"/>
        <w:rPr>
          <w:rFonts w:hint="default"/>
          <w:lang w:val="en-US" w:bidi="ar-EG"/>
        </w:rPr>
      </w:pPr>
      <w:r>
        <w:rPr>
          <w:rFonts w:hint="default"/>
          <w:lang w:val="en-US" w:bidi="ar-EG"/>
        </w:rPr>
        <w:t>5.2.</w:t>
      </w:r>
      <w:r>
        <w:rPr>
          <w:lang w:bidi="ar-EG"/>
        </w:rPr>
        <w:t>Home page</w:t>
      </w:r>
      <w:r>
        <w:tab/>
      </w:r>
      <w:r>
        <w:rPr>
          <w:rFonts w:hint="default"/>
          <w:lang w:val="en-US"/>
        </w:rPr>
        <w:t>143</w:t>
      </w:r>
    </w:p>
    <w:p w14:paraId="52069DF6">
      <w:pPr>
        <w:pStyle w:val="17"/>
        <w:numPr>
          <w:ilvl w:val="0"/>
          <w:numId w:val="0"/>
        </w:numPr>
        <w:tabs>
          <w:tab w:val="left" w:pos="880"/>
          <w:tab w:val="left" w:pos="1320"/>
          <w:tab w:val="right" w:leader="dot" w:pos="9426"/>
        </w:tabs>
        <w:ind w:firstLine="840" w:firstLineChars="350"/>
        <w:jc w:val="both"/>
        <w:rPr>
          <w:rFonts w:hint="default"/>
          <w:lang w:val="en-US" w:bidi="ar-EG"/>
        </w:rPr>
      </w:pPr>
      <w:r>
        <w:rPr>
          <w:rFonts w:hint="default"/>
          <w:lang w:val="en-US" w:bidi="ar-EG"/>
        </w:rPr>
        <w:t>5.3.</w:t>
      </w:r>
      <w:r>
        <w:rPr>
          <w:lang w:bidi="ar-EG"/>
        </w:rPr>
        <w:t xml:space="preserve">Categories page </w:t>
      </w:r>
      <w:r>
        <w:tab/>
      </w:r>
      <w:r>
        <w:rPr>
          <w:rFonts w:hint="default"/>
          <w:lang w:val="en-US"/>
        </w:rPr>
        <w:t>149</w:t>
      </w:r>
    </w:p>
    <w:p w14:paraId="62E6DA34">
      <w:pPr>
        <w:pStyle w:val="17"/>
        <w:numPr>
          <w:ilvl w:val="0"/>
          <w:numId w:val="0"/>
        </w:numPr>
        <w:tabs>
          <w:tab w:val="left" w:pos="880"/>
          <w:tab w:val="right" w:leader="dot" w:pos="9426"/>
        </w:tabs>
        <w:ind w:firstLine="840" w:firstLineChars="350"/>
        <w:jc w:val="both"/>
        <w:rPr>
          <w:rFonts w:hint="default"/>
          <w:lang w:val="en-US" w:bidi="ar-EG"/>
        </w:rPr>
      </w:pPr>
      <w:r>
        <w:rPr>
          <w:rFonts w:hint="default"/>
          <w:lang w:val="en-US" w:bidi="ar-EG"/>
        </w:rPr>
        <w:t>5.4.</w:t>
      </w:r>
      <w:r>
        <w:rPr>
          <w:lang w:bidi="ar-EG"/>
        </w:rPr>
        <w:t xml:space="preserve">Chatbot page </w:t>
      </w:r>
      <w:r>
        <w:tab/>
      </w:r>
      <w:r>
        <w:rPr>
          <w:rFonts w:hint="default"/>
          <w:lang w:val="en-US"/>
        </w:rPr>
        <w:t>156</w:t>
      </w:r>
    </w:p>
    <w:p w14:paraId="4D4DF60D">
      <w:pPr>
        <w:pStyle w:val="17"/>
        <w:numPr>
          <w:ilvl w:val="0"/>
          <w:numId w:val="0"/>
        </w:numPr>
        <w:tabs>
          <w:tab w:val="left" w:pos="880"/>
          <w:tab w:val="right" w:leader="dot" w:pos="9426"/>
        </w:tabs>
        <w:ind w:firstLine="840" w:firstLineChars="350"/>
        <w:jc w:val="both"/>
        <w:rPr>
          <w:rFonts w:hint="default"/>
          <w:lang w:val="en-US" w:bidi="ar-EG"/>
        </w:rPr>
      </w:pPr>
      <w:r>
        <w:rPr>
          <w:rFonts w:hint="default"/>
          <w:lang w:val="en-US" w:bidi="ar-EG"/>
        </w:rPr>
        <w:t>5.5.</w:t>
      </w:r>
      <w:r>
        <w:rPr>
          <w:lang w:bidi="ar-EG"/>
        </w:rPr>
        <w:t xml:space="preserve">Documentation page  </w:t>
      </w:r>
      <w:r>
        <w:tab/>
      </w:r>
      <w:r>
        <w:rPr>
          <w:rFonts w:hint="default"/>
          <w:lang w:val="en-US"/>
        </w:rPr>
        <w:t>161</w:t>
      </w:r>
    </w:p>
    <w:p w14:paraId="42E51F8C">
      <w:pPr>
        <w:pStyle w:val="17"/>
        <w:numPr>
          <w:ilvl w:val="0"/>
          <w:numId w:val="0"/>
        </w:numPr>
        <w:tabs>
          <w:tab w:val="left" w:pos="880"/>
          <w:tab w:val="right" w:leader="dot" w:pos="9426"/>
        </w:tabs>
        <w:ind w:firstLine="840" w:firstLineChars="350"/>
        <w:jc w:val="both"/>
        <w:rPr>
          <w:rFonts w:hint="default"/>
          <w:lang w:val="en-US" w:bidi="ar-EG"/>
        </w:rPr>
      </w:pPr>
      <w:r>
        <w:rPr>
          <w:rFonts w:hint="default"/>
          <w:lang w:val="en-US" w:bidi="ar-EG"/>
        </w:rPr>
        <w:t>5.6.</w:t>
      </w:r>
      <w:r>
        <w:rPr>
          <w:lang w:bidi="ar-EG"/>
        </w:rPr>
        <w:t xml:space="preserve">Extra knowledge page </w:t>
      </w:r>
      <w:r>
        <w:tab/>
      </w:r>
      <w:r>
        <w:rPr>
          <w:rFonts w:hint="default"/>
          <w:lang w:val="en-US"/>
        </w:rPr>
        <w:t>196</w:t>
      </w:r>
    </w:p>
    <w:p w14:paraId="6AF81AFE">
      <w:pPr>
        <w:pStyle w:val="17"/>
        <w:numPr>
          <w:ilvl w:val="0"/>
          <w:numId w:val="0"/>
        </w:numPr>
        <w:tabs>
          <w:tab w:val="left" w:pos="880"/>
          <w:tab w:val="right" w:leader="dot" w:pos="9426"/>
        </w:tabs>
        <w:ind w:firstLine="840" w:firstLineChars="350"/>
        <w:jc w:val="both"/>
        <w:rPr>
          <w:rFonts w:hint="default"/>
          <w:lang w:val="en-US" w:bidi="ar-EG"/>
        </w:rPr>
      </w:pPr>
      <w:r>
        <w:rPr>
          <w:rFonts w:hint="default"/>
          <w:lang w:val="en-US" w:bidi="ar-EG"/>
        </w:rPr>
        <w:t>5.7.</w:t>
      </w:r>
      <w:r>
        <w:rPr>
          <w:lang w:bidi="ar-EG"/>
        </w:rPr>
        <w:t xml:space="preserve">Programming languages page </w:t>
      </w:r>
      <w:r>
        <w:tab/>
      </w:r>
      <w:r>
        <w:rPr>
          <w:rFonts w:hint="default"/>
          <w:lang w:val="en-US"/>
        </w:rPr>
        <w:t>201</w:t>
      </w:r>
    </w:p>
    <w:p w14:paraId="4B307A02">
      <w:pPr>
        <w:pStyle w:val="17"/>
        <w:numPr>
          <w:ilvl w:val="0"/>
          <w:numId w:val="0"/>
        </w:numPr>
        <w:tabs>
          <w:tab w:val="left" w:pos="880"/>
          <w:tab w:val="right" w:leader="dot" w:pos="9426"/>
        </w:tabs>
        <w:ind w:leftChars="-183" w:firstLine="1200" w:firstLineChars="500"/>
        <w:jc w:val="both"/>
        <w:rPr>
          <w:rFonts w:hint="default"/>
          <w:lang w:val="en-US" w:bidi="ar-EG"/>
        </w:rPr>
      </w:pPr>
      <w:r>
        <w:rPr>
          <w:rFonts w:hint="default"/>
          <w:lang w:val="en-US" w:bidi="ar-EG"/>
        </w:rPr>
        <w:t xml:space="preserve">5.8.Learning Kids </w:t>
      </w:r>
      <w:r>
        <w:rPr>
          <w:lang w:bidi="ar-EG"/>
        </w:rPr>
        <w:t>p</w:t>
      </w:r>
      <w:r>
        <mc:AlternateContent>
          <mc:Choice Requires="wpg">
            <w:drawing>
              <wp:anchor distT="0" distB="0" distL="0" distR="0" simplePos="0" relativeHeight="25179852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78" name="Group 67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7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8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8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1795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DPPVSi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mYi3WcAAAADc&#10;AAAADwAAAGRycy9kb3ducmV2LnhtbEWPT2sCMRTE7wW/Q3hCbzUbodu6NQqtCPWm29LS22Pz3F1N&#10;XtZN6p9vb4RCj8PM/IaZzs/OiiP1ofWsQY0yEMSVNy3XGj4/lg/PIEJENmg9k4YLBZjPBndTLIw/&#10;8YaOZaxFgnAoUEMTY1dIGaqGHIaR74iTt/W9w5hkX0vT4ynBnZXjLMulw5bTQoMdvTVU7ctfp+FH&#10;XQ6LrbKTfK0ey9Xu6/Xb1hut74cqewER6Rz/w3/td6Mhf5rA7Uw6AnJ2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iLdZ&#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0CmcDrwAAADc&#10;AAAADwAAAGRycy9kb3ducmV2LnhtbEVPy4rCMBTdC/5DuAOz09QKoh3TLiqKzLixiszy0lzbjs1N&#10;aeJj/t4sBJeH815mD9OKG/WusaxgMo5AEJdWN1wpOB7WozkI55E1tpZJwT85yNLhYImJtnfe063w&#10;lQgh7BJUUHvfJVK6siaDbmw74sCdbW/QB9hXUvd4D+GmlXEUzaTBhkNDjR3lNZWX4moUlMf88td8&#10;b37Ov7Fc7fbT0yLON0p9fkyiLxCeHv4tfrm3WsFsHuaHM+EIyPQ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ApnA6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UivLeL8AAADc&#10;AAAADwAAAGRycy9kb3ducmV2LnhtbEWPT2sCMRTE7wW/Q3iF3jSbQhe7GoVaCvWma2nx9tg8d1eT&#10;l+0m9c+3N4LQ4zAzv2Gm87Oz4kh9aD1rUKMMBHHlTcu1hq/Nx3AMIkRkg9YzabhQgPls8DDFwvgT&#10;r+lYxlokCIcCNTQxdoWUoWrIYRj5jjh5O987jEn2tTQ9nhLcWfmcZbl02HJaaLCjRUPVofxzGrbq&#10;8vu+U/Y1X6mXcrn/fvux9Vrrp0eVTUBEOsf/8L39aTTkYwW3M+kI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Iry3i/&#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lang w:bidi="ar-EG"/>
        </w:rPr>
        <w:t xml:space="preserve">age </w:t>
      </w:r>
      <w:r>
        <w:tab/>
      </w:r>
      <w:r>
        <w:rPr>
          <w:rFonts w:hint="default"/>
          <w:lang w:val="en-US"/>
        </w:rPr>
        <w:t>205</w:t>
      </w:r>
    </w:p>
    <w:p w14:paraId="1DC582C2">
      <w:pPr>
        <w:pStyle w:val="17"/>
        <w:numPr>
          <w:ilvl w:val="0"/>
          <w:numId w:val="0"/>
        </w:numPr>
        <w:tabs>
          <w:tab w:val="left" w:pos="880"/>
          <w:tab w:val="right" w:leader="dot" w:pos="9426"/>
        </w:tabs>
        <w:ind w:firstLine="720" w:firstLineChars="300"/>
        <w:jc w:val="both"/>
        <w:rPr>
          <w:rFonts w:hint="default"/>
          <w:lang w:val="en-US" w:bidi="ar-EG"/>
        </w:rPr>
      </w:pPr>
      <w:r>
        <w:rPr>
          <w:rFonts w:hint="default"/>
          <w:lang w:val="en-US" w:bidi="ar-EG"/>
        </w:rPr>
        <w:t>5.9.</w:t>
      </w:r>
      <w:r>
        <w:rPr>
          <w:lang w:bidi="ar-EG"/>
        </w:rPr>
        <w:t>Quizzes page</w:t>
      </w:r>
      <w:r>
        <w:tab/>
      </w:r>
      <w:r>
        <w:rPr>
          <w:rFonts w:hint="default"/>
          <w:lang w:val="en-US"/>
        </w:rPr>
        <w:t>214</w:t>
      </w:r>
    </w:p>
    <w:p w14:paraId="3D3612C3">
      <w:pPr>
        <w:pStyle w:val="17"/>
        <w:tabs>
          <w:tab w:val="left" w:pos="1330"/>
          <w:tab w:val="right" w:leader="dot" w:pos="9426"/>
        </w:tabs>
        <w:ind w:left="0" w:firstLine="720" w:firstLineChars="300"/>
        <w:jc w:val="both"/>
        <w:rPr>
          <w:rFonts w:hint="default"/>
          <w:lang w:val="en-US"/>
        </w:rPr>
      </w:pPr>
      <w:r>
        <w:rPr>
          <w:rFonts w:hint="default"/>
          <w:b/>
          <w:bCs/>
          <w:lang w:val="en-US" w:bidi="ar-EG"/>
        </w:rPr>
        <w:t>5.10.</w:t>
      </w:r>
      <w:r>
        <w:rPr>
          <w:b/>
          <w:bCs/>
          <w:lang w:bidi="ar-EG"/>
        </w:rPr>
        <w:t xml:space="preserve">Machine Learning </w:t>
      </w:r>
      <w:r>
        <w:tab/>
      </w:r>
      <w:r>
        <w:rPr>
          <w:rFonts w:hint="default"/>
          <w:lang w:val="en-US"/>
        </w:rPr>
        <w:t>220</w:t>
      </w:r>
    </w:p>
    <w:p w14:paraId="5DE195AF">
      <w:pPr>
        <w:pStyle w:val="16"/>
        <w:numPr>
          <w:ilvl w:val="0"/>
          <w:numId w:val="0"/>
        </w:numPr>
        <w:tabs>
          <w:tab w:val="left" w:pos="899"/>
          <w:tab w:val="right" w:leader="dot" w:pos="9303"/>
        </w:tabs>
        <w:spacing w:before="493"/>
        <w:ind w:left="320" w:leftChars="0"/>
        <w:jc w:val="both"/>
        <w:rPr>
          <w:rFonts w:hint="default"/>
          <w:lang w:val="en-US"/>
        </w:rPr>
      </w:pPr>
      <w:r>
        <w:rPr>
          <w:rFonts w:hint="default"/>
          <w:lang w:val="en-US"/>
        </w:rPr>
        <w:t xml:space="preserve">6.   </w:t>
      </w:r>
      <w:r>
        <w:fldChar w:fldCharType="begin"/>
      </w:r>
      <w:r>
        <w:instrText xml:space="preserve"> HYPERLINK \l "_TOC_250130" </w:instrText>
      </w:r>
      <w:r>
        <w:fldChar w:fldCharType="separate"/>
      </w:r>
      <w:r>
        <w:rPr>
          <w:b/>
          <w:bCs/>
        </w:rPr>
        <w:t xml:space="preserve">Chapter </w:t>
      </w:r>
      <w:r>
        <w:rPr>
          <w:rFonts w:hint="default"/>
          <w:b/>
          <w:bCs/>
          <w:lang w:val="en-US"/>
        </w:rPr>
        <w:t>6</w:t>
      </w:r>
      <w:r>
        <w:tab/>
      </w:r>
      <w:r>
        <w:rPr>
          <w:rFonts w:hint="default"/>
          <w:lang w:val="en-US"/>
        </w:rPr>
        <w:t>2</w:t>
      </w:r>
      <w:r>
        <w:rPr>
          <w:spacing w:val="-10"/>
        </w:rPr>
        <w:fldChar w:fldCharType="end"/>
      </w:r>
      <w:r>
        <w:rPr>
          <w:rFonts w:hint="default"/>
          <w:spacing w:val="-10"/>
          <w:lang w:val="en-US"/>
        </w:rPr>
        <w:t>45</w:t>
      </w:r>
    </w:p>
    <w:p w14:paraId="58E47235">
      <w:pPr>
        <w:pStyle w:val="17"/>
        <w:tabs>
          <w:tab w:val="left" w:pos="1330"/>
          <w:tab w:val="right" w:leader="dot" w:pos="9426"/>
        </w:tabs>
        <w:ind w:left="900" w:firstLine="0"/>
        <w:jc w:val="both"/>
        <w:rPr>
          <w:rFonts w:hint="default"/>
          <w:rtl/>
          <w:lang w:val="en-US" w:bidi="ar-EG"/>
        </w:rPr>
      </w:pPr>
      <w:r>
        <w:rPr>
          <w:rFonts w:hint="default"/>
          <w:rtl w:val="0"/>
          <w:lang w:val="en-US" w:bidi="ar-EG"/>
        </w:rPr>
        <w:t>6</w:t>
      </w:r>
      <w:r>
        <w:rPr>
          <w:rFonts w:hint="cs"/>
          <w:rtl/>
          <w:lang w:bidi="ar-EG"/>
        </w:rPr>
        <w:t>.1</w:t>
      </w:r>
      <w:r>
        <w:rPr>
          <w:lang w:bidi="ar-EG"/>
        </w:rPr>
        <w:t xml:space="preserve"> </w:t>
      </w:r>
      <w:r>
        <w:rPr>
          <w:rFonts w:hint="default"/>
          <w:lang w:val="en-US" w:bidi="ar-EG"/>
        </w:rPr>
        <w:t>Important Packages in flutter</w:t>
      </w:r>
      <w:r>
        <w:tab/>
      </w:r>
      <w:r>
        <w:rPr>
          <w:rFonts w:hint="default"/>
          <w:lang w:val="en-US"/>
        </w:rPr>
        <w:t>246</w:t>
      </w:r>
    </w:p>
    <w:p w14:paraId="244FCA22">
      <w:pPr>
        <w:pStyle w:val="17"/>
        <w:tabs>
          <w:tab w:val="left" w:pos="1330"/>
          <w:tab w:val="right" w:leader="dot" w:pos="9426"/>
        </w:tabs>
        <w:ind w:left="900" w:firstLine="0"/>
        <w:jc w:val="both"/>
      </w:pPr>
    </w:p>
    <w:p w14:paraId="269E86AE">
      <w:pPr>
        <w:pStyle w:val="17"/>
        <w:tabs>
          <w:tab w:val="left" w:pos="1330"/>
          <w:tab w:val="right" w:leader="dot" w:pos="9426"/>
        </w:tabs>
        <w:ind w:left="0" w:leftChars="0" w:firstLine="360" w:firstLineChars="150"/>
        <w:jc w:val="both"/>
      </w:pPr>
      <w:r>
        <w:rPr>
          <w:rFonts w:hint="default"/>
          <w:lang w:val="en-US"/>
        </w:rPr>
        <w:t>7.</w:t>
      </w:r>
      <w:r>
        <w:t xml:space="preserve">   </w:t>
      </w:r>
      <w:r>
        <w:rPr>
          <w:b/>
          <w:bCs/>
        </w:rPr>
        <w:t xml:space="preserve">Chapter </w:t>
      </w:r>
      <w:r>
        <w:rPr>
          <w:rFonts w:hint="default"/>
          <w:b/>
          <w:bCs/>
          <w:lang w:val="en-US"/>
        </w:rPr>
        <w:t>7</w:t>
      </w:r>
      <w:r>
        <w:tab/>
      </w:r>
      <w:r>
        <w:rPr>
          <w:rFonts w:hint="default"/>
          <w:lang w:val="en-US"/>
        </w:rPr>
        <w:t>250</w:t>
      </w:r>
      <w:r>
        <w:tab/>
      </w:r>
    </w:p>
    <w:p w14:paraId="5A599DAA">
      <w:pPr>
        <w:pStyle w:val="17"/>
        <w:tabs>
          <w:tab w:val="left" w:pos="1330"/>
          <w:tab w:val="right" w:leader="dot" w:pos="9426"/>
        </w:tabs>
        <w:jc w:val="both"/>
        <w:rPr>
          <w:rFonts w:hint="default"/>
          <w:lang w:val="en-US" w:bidi="ar-EG"/>
        </w:rPr>
      </w:pPr>
      <w:r>
        <w:rPr>
          <w:rFonts w:hint="default"/>
          <w:lang w:val="en-US"/>
        </w:rPr>
        <mc:AlternateContent>
          <mc:Choice Requires="wpg">
            <w:drawing>
              <wp:anchor distT="0" distB="0" distL="0" distR="0" simplePos="0" relativeHeight="252057600"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43" name="Group 214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14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4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4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5888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DDkDAY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D3ElPcAAAADd&#10;AAAADwAAAGRycy9kb3ducmV2LnhtbEWPT2sCMRTE74V+h/AK3jQbUbFbo9AWod50LS29PTbP3dXk&#10;ZbtJ/fPtjSD0OMzMb5jZ4uysOFIXGs8a1CADQVx603Cl4XO77E9BhIhs0HomDRcKsJg/PswwN/7E&#10;GzoWsRIJwiFHDXWMbS5lKGtyGAa+JU7ezncOY5JdJU2HpwR3Vg6zbCIdNpwWamzprabyUPw5DT/q&#10;8vu+U/Z5slbjYrX/ev221Ubr3pPKXkBEOsf/8L39YTQM1WgEtzfpCcj5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cSU9&#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61HWeMEAAADd&#10;AAAADwAAAGRycy9kb3ducmV2LnhtbEWPT2vCQBTE7wW/w/KE3uomaSs1ZvUQUUrtxSjF4yP78kez&#10;b0N2q/bbd4VCj8PM/IbJljfTiQsNrrWsIJ5EIIhLq1uuFRz266c3EM4ja+wsk4IfcrBcjB4yTLW9&#10;8o4uha9FgLBLUUHjfZ9K6cqGDLqJ7YmDV9nBoA9yqKUe8BrgppNJFE2lwZbDQoM95Q2V5+LbKCgP&#10;+fnUfmy21TGRq8/d89csyTdKPY7jaA7C083/h//a71pBEr+8wv1NeAJy8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61HW&#10;eM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kO8e0cAAAADd&#10;AAAADwAAAGRycy9kb3ducmV2LnhtbEWPT2sCMRTE74V+h/AEb5qN2KXdGoVWBHvTbWnp7bF57m5N&#10;Xrab+O/bG6HQ4zAzv2Fmi7Oz4kh9aD1rUOMMBHHlTcu1ho/31egRRIjIBq1n0nChAIv5/d0MC+NP&#10;vKVjGWuRIBwK1NDE2BVShqohh2HsO+Lk7XzvMCbZ19L0eEpwZ+Uky3LpsOW00GBHrw1V+/LgNHyr&#10;y+9yp+xTvlEP5dvP58uXrbdaDwcqewYR6Rz/w3/ttdEwUdMcbm/SE5Dz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Q7x7R&#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lang w:val="en-US"/>
        </w:rPr>
        <mc:AlternateContent>
          <mc:Choice Requires="wpg">
            <w:drawing>
              <wp:anchor distT="0" distB="0" distL="0" distR="0" simplePos="0" relativeHeight="25205862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47" name="Group 214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14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4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5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5785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a+A1mmc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a+A1m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jjwvOL0AAADd&#10;AAAADwAAAGRycy9kb3ducmV2LnhtbEVPy2oCMRTdC/2HcAvdaSZiRadGQUVod3Usle4uk+vMtMnN&#10;OEl9/L1ZCC4P5z1bXJwVJ+pC41mDGmQgiEtvGq40fO02/QmIEJENWs+k4UoBFvOn3gxz48+8pVMR&#10;K5FCOOSooY6xzaUMZU0Ow8C3xIk7+M5hTLCrpOnwnMKdlcMsG0uHDaeGGlta1VT+Ff9Ow4+6HtcH&#10;ZafjT/VafPx+L/e22mr98qyyNxCRLvEhvrvfjYahGqW56U16An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PC84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ahzcfcAAAADd&#10;AAAADwAAAGRycy9kb3ducmV2LnhtbEWPS4vCQBCE7wv+h6EFb+skWVk0OnqIrIjuxQfiscm0STTT&#10;EzLj6987Cwsei6r6iprMHqYWN2pdZVlB3I9AEOdWV1wo2O9+PocgnEfWWFsmBU9yMJt2PiaYanvn&#10;Dd22vhABwi5FBaX3TSqly0sy6Pq2IQ7eybYGfZBtIXWL9wA3tUyi6FsarDgslNhQVlJ+2V6Ngnyf&#10;Xc7VarE+HRM5/918HUZJtlCq142jMQhPD/8O/7eXWkESD0bw9yY8ATl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qHNx9&#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9ZO147wAAADd&#10;AAAADwAAAGRycy9kb3ducmV2LnhtbEVPy2oCMRTdC/5DuEJ3momg6GgUVArtro7S4u4yuc5Mm9yM&#10;k9TH3zeLgsvDeS/Xd2fFlbrQeNagRhkI4tKbhisNx8PrcAYiRGSD1jNpeFCA9arfW2Ju/I33dC1i&#10;JVIIhxw11DG2uZShrMlhGPmWOHFn3zmMCXaVNB3eUrizcpxlU+mw4dRQY0vbmsqf4tdpOKnHZXdW&#10;dj79UJPi/ftz82WrvdYvA5UtQES6x6f43/1mNIzVJO1Pb9ITkK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WTteO8AAAA&#10;3Q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lang w:val="en-US" w:bidi="ar-EG"/>
        </w:rPr>
        <w:t>7.1.conclusion</w:t>
      </w:r>
      <w:r>
        <w:tab/>
      </w:r>
      <w:r>
        <w:rPr>
          <w:rFonts w:hint="default"/>
          <w:lang w:val="en-US"/>
        </w:rPr>
        <w:t>251</w:t>
      </w:r>
    </w:p>
    <w:p w14:paraId="652184F8">
      <w:pPr>
        <w:pStyle w:val="17"/>
        <w:tabs>
          <w:tab w:val="left" w:pos="1330"/>
          <w:tab w:val="right" w:leader="dot" w:pos="9426"/>
        </w:tabs>
        <w:ind w:left="560" w:firstLine="480" w:firstLineChars="200"/>
        <w:jc w:val="both"/>
        <w:rPr>
          <w:lang w:bidi="ar-EG"/>
        </w:rPr>
      </w:pPr>
    </w:p>
    <w:p w14:paraId="018F00FE">
      <w:pPr>
        <w:pStyle w:val="17"/>
        <w:tabs>
          <w:tab w:val="left" w:pos="440"/>
          <w:tab w:val="left" w:pos="1330"/>
          <w:tab w:val="right" w:leader="dot" w:pos="9426"/>
        </w:tabs>
        <w:ind w:left="0" w:leftChars="0" w:firstLine="360" w:firstLineChars="150"/>
        <w:jc w:val="both"/>
        <w:rPr>
          <w:rFonts w:hint="default"/>
          <w:lang w:val="en-US" w:bidi="ar-EG"/>
        </w:rPr>
      </w:pPr>
      <w:r>
        <w:rPr>
          <w:rFonts w:hint="default"/>
          <w:lang w:val="en-US" w:bidi="ar-EG"/>
        </w:rPr>
        <w:t>8.</w:t>
      </w:r>
      <w:r>
        <w:rPr>
          <w:lang w:bidi="ar-EG"/>
        </w:rPr>
        <w:t xml:space="preserve">    </w:t>
      </w:r>
      <w:r>
        <w:rPr>
          <w:b/>
          <w:bCs/>
          <w:lang w:bidi="ar-EG"/>
        </w:rPr>
        <w:t xml:space="preserve">Chapter </w:t>
      </w:r>
      <w:r>
        <w:rPr>
          <w:rFonts w:hint="default"/>
          <w:b/>
          <w:bCs/>
          <w:lang w:val="en-US" w:bidi="ar-EG"/>
        </w:rPr>
        <w:t>8</w:t>
      </w:r>
      <w:r>
        <w:tab/>
      </w:r>
      <w:r>
        <w:rPr>
          <w:rFonts w:hint="default"/>
          <w:lang w:val="en-US"/>
        </w:rPr>
        <w:t>253</w:t>
      </w:r>
    </w:p>
    <w:p w14:paraId="676246DE">
      <w:pPr>
        <w:pStyle w:val="17"/>
        <w:tabs>
          <w:tab w:val="left" w:pos="1330"/>
          <w:tab w:val="right" w:leader="dot" w:pos="9426"/>
        </w:tabs>
        <w:ind w:left="440" w:firstLine="0"/>
        <w:jc w:val="both"/>
        <w:rPr>
          <w:rFonts w:hint="default"/>
          <w:lang w:val="en-US"/>
        </w:rPr>
      </w:pPr>
      <w:r>
        <w:rPr>
          <w:lang w:bidi="ar-EG"/>
        </w:rPr>
        <w:t xml:space="preserve">         </w:t>
      </w:r>
      <w:r>
        <w:rPr>
          <w:rFonts w:hint="default"/>
          <w:lang w:val="en-US" w:bidi="ar-EG"/>
        </w:rPr>
        <w:t>8</w:t>
      </w:r>
      <w:r>
        <w:rPr>
          <w:lang w:bidi="ar-EG"/>
        </w:rPr>
        <w:t xml:space="preserve">.1 </w:t>
      </w:r>
      <w:r>
        <w:rPr>
          <w:rFonts w:hint="default"/>
          <w:lang w:val="en-US" w:bidi="ar-EG"/>
        </w:rPr>
        <w:t>Future Works</w:t>
      </w:r>
      <w:r>
        <w:tab/>
      </w:r>
      <w:r>
        <w:rPr>
          <w:rFonts w:hint="default"/>
          <w:lang w:val="en-US"/>
        </w:rPr>
        <w:t>254</w:t>
      </w:r>
    </w:p>
    <w:p w14:paraId="7BEB2017">
      <w:pPr>
        <w:pStyle w:val="17"/>
        <w:tabs>
          <w:tab w:val="left" w:pos="1330"/>
          <w:tab w:val="right" w:leader="dot" w:pos="9426"/>
        </w:tabs>
        <w:ind w:left="0" w:leftChars="0" w:firstLine="0" w:firstLineChars="0"/>
        <w:jc w:val="both"/>
        <w:rPr>
          <w:lang w:bidi="ar-EG"/>
        </w:rPr>
      </w:pPr>
    </w:p>
    <w:p w14:paraId="2B222A3F">
      <w:pPr>
        <w:pStyle w:val="17"/>
        <w:numPr>
          <w:ilvl w:val="0"/>
          <w:numId w:val="0"/>
        </w:numPr>
        <w:tabs>
          <w:tab w:val="left" w:pos="1330"/>
          <w:tab w:val="right" w:leader="dot" w:pos="9426"/>
        </w:tabs>
        <w:ind w:firstLine="360" w:firstLineChars="150"/>
        <w:jc w:val="both"/>
        <w:rPr>
          <w:rFonts w:hint="default"/>
          <w:b/>
          <w:bCs/>
          <w:lang w:val="en-US" w:bidi="ar-EG"/>
        </w:rPr>
      </w:pPr>
      <w:r>
        <w:rPr>
          <w:rFonts w:hint="default"/>
          <w:b/>
          <w:bCs/>
          <w:lang w:val="en-US" w:bidi="ar-EG"/>
        </w:rPr>
        <w:t>9.</w:t>
      </w:r>
      <w:r>
        <w:rPr>
          <w:b/>
          <w:bCs/>
          <w:lang w:bidi="ar-EG"/>
        </w:rPr>
        <w:t xml:space="preserve">    Chapter </w:t>
      </w:r>
      <w:r>
        <w:rPr>
          <w:rFonts w:hint="default"/>
          <w:b/>
          <w:bCs/>
          <w:lang w:val="en-US" w:bidi="ar-EG"/>
        </w:rPr>
        <w:t>9</w:t>
      </w:r>
      <w:r>
        <w:rPr>
          <w:b/>
          <w:bCs/>
          <w:lang w:bidi="ar-EG"/>
        </w:rPr>
        <w:t xml:space="preserve"> </w:t>
      </w:r>
      <w:r>
        <w:tab/>
      </w:r>
      <w:r>
        <w:rPr>
          <w:rFonts w:hint="default"/>
          <w:lang w:val="en-US"/>
        </w:rPr>
        <w:t>256</w:t>
      </w:r>
    </w:p>
    <w:p w14:paraId="251807F9">
      <w:pPr>
        <w:pStyle w:val="17"/>
        <w:numPr>
          <w:ilvl w:val="0"/>
          <w:numId w:val="0"/>
        </w:numPr>
        <w:tabs>
          <w:tab w:val="left" w:pos="880"/>
          <w:tab w:val="right" w:leader="dot" w:pos="9426"/>
        </w:tabs>
        <w:ind w:firstLine="840" w:firstLineChars="350"/>
        <w:jc w:val="both"/>
        <w:rPr>
          <w:rFonts w:hint="default"/>
          <w:lang w:val="en-US" w:bidi="ar-EG"/>
        </w:rPr>
      </w:pPr>
      <w:r>
        <w:rPr>
          <w:rFonts w:hint="default"/>
          <w:lang w:val="en-US" w:bidi="ar-EG"/>
        </w:rPr>
        <w:t>9.1.References</w:t>
      </w:r>
      <w:r>
        <w:rPr>
          <w:lang w:bidi="ar-EG"/>
        </w:rPr>
        <w:t xml:space="preserve"> </w:t>
      </w:r>
      <w:r>
        <w:tab/>
      </w:r>
      <w:r>
        <w:rPr>
          <w:rFonts w:hint="default"/>
          <w:lang w:val="en-US"/>
        </w:rPr>
        <w:t>257</w:t>
      </w:r>
      <w:bookmarkStart w:id="1" w:name="_GoBack"/>
      <w:bookmarkEnd w:id="1"/>
    </w:p>
    <w:p w14:paraId="1472AA26">
      <w:pPr>
        <w:pStyle w:val="17"/>
        <w:tabs>
          <w:tab w:val="left" w:pos="1330"/>
          <w:tab w:val="right" w:leader="dot" w:pos="9426"/>
        </w:tabs>
        <w:ind w:left="440" w:firstLine="0"/>
        <w:jc w:val="both"/>
        <w:rPr>
          <w:lang w:bidi="ar-EG"/>
        </w:rPr>
      </w:pPr>
    </w:p>
    <w:p w14:paraId="0DF62676">
      <w:pPr>
        <w:pStyle w:val="17"/>
        <w:tabs>
          <w:tab w:val="left" w:pos="1330"/>
          <w:tab w:val="right" w:leader="dot" w:pos="9426"/>
        </w:tabs>
        <w:ind w:left="440" w:firstLine="0"/>
        <w:jc w:val="both"/>
        <w:rPr>
          <w:lang w:bidi="ar-EG"/>
        </w:rPr>
      </w:pPr>
    </w:p>
    <w:p w14:paraId="372E2840">
      <w:pPr>
        <w:pStyle w:val="17"/>
        <w:tabs>
          <w:tab w:val="left" w:pos="1330"/>
          <w:tab w:val="right" w:leader="dot" w:pos="9426"/>
        </w:tabs>
        <w:ind w:left="440" w:firstLine="0"/>
        <w:jc w:val="both"/>
        <w:rPr>
          <w:lang w:bidi="ar-EG"/>
        </w:rPr>
      </w:pPr>
    </w:p>
    <w:p w14:paraId="00CAFF9D">
      <w:pPr>
        <w:pStyle w:val="17"/>
        <w:tabs>
          <w:tab w:val="left" w:pos="1330"/>
          <w:tab w:val="right" w:leader="dot" w:pos="9426"/>
        </w:tabs>
        <w:ind w:left="440" w:firstLine="0"/>
        <w:jc w:val="both"/>
        <w:rPr>
          <w:lang w:bidi="ar-EG"/>
        </w:rPr>
      </w:pPr>
    </w:p>
    <w:p w14:paraId="06BCCDC8">
      <w:pPr>
        <w:pStyle w:val="17"/>
        <w:tabs>
          <w:tab w:val="left" w:pos="1330"/>
          <w:tab w:val="right" w:leader="dot" w:pos="9426"/>
        </w:tabs>
        <w:ind w:left="440" w:firstLine="0"/>
        <w:jc w:val="both"/>
        <w:rPr>
          <w:lang w:bidi="ar-EG"/>
        </w:rPr>
      </w:pPr>
    </w:p>
    <w:p w14:paraId="142F176D">
      <w:pPr>
        <w:pStyle w:val="17"/>
        <w:tabs>
          <w:tab w:val="left" w:pos="1330"/>
          <w:tab w:val="right" w:leader="dot" w:pos="9426"/>
        </w:tabs>
        <w:ind w:left="440" w:firstLine="0"/>
        <w:jc w:val="both"/>
        <w:rPr>
          <w:lang w:bidi="ar-EG"/>
        </w:rPr>
      </w:pPr>
    </w:p>
    <w:p w14:paraId="6DA25E30">
      <w:pPr>
        <w:pStyle w:val="17"/>
        <w:tabs>
          <w:tab w:val="left" w:pos="1330"/>
          <w:tab w:val="right" w:leader="dot" w:pos="9426"/>
        </w:tabs>
        <w:ind w:left="440" w:firstLine="0"/>
        <w:jc w:val="both"/>
        <w:rPr>
          <w:lang w:bidi="ar-EG"/>
        </w:rPr>
      </w:pPr>
    </w:p>
    <w:p w14:paraId="090458BB">
      <w:pPr>
        <w:pStyle w:val="17"/>
        <w:tabs>
          <w:tab w:val="left" w:pos="1330"/>
          <w:tab w:val="right" w:leader="dot" w:pos="9426"/>
        </w:tabs>
        <w:ind w:left="440" w:firstLine="0"/>
        <w:jc w:val="both"/>
        <w:rPr>
          <w:lang w:bidi="ar-EG"/>
        </w:rPr>
      </w:pPr>
    </w:p>
    <w:p w14:paraId="6C2D4104">
      <w:pPr>
        <w:pStyle w:val="17"/>
        <w:tabs>
          <w:tab w:val="left" w:pos="1330"/>
          <w:tab w:val="right" w:leader="dot" w:pos="9426"/>
        </w:tabs>
        <w:ind w:left="440" w:firstLine="0"/>
        <w:jc w:val="both"/>
        <w:rPr>
          <w:lang w:bidi="ar-EG"/>
        </w:rPr>
      </w:pPr>
    </w:p>
    <w:p w14:paraId="6CECF01F">
      <w:pPr>
        <w:pStyle w:val="17"/>
        <w:tabs>
          <w:tab w:val="left" w:pos="1330"/>
          <w:tab w:val="right" w:leader="dot" w:pos="9426"/>
        </w:tabs>
        <w:ind w:left="440" w:firstLine="0"/>
        <w:jc w:val="both"/>
        <w:rPr>
          <w:lang w:bidi="ar-EG"/>
        </w:rPr>
      </w:pPr>
    </w:p>
    <w:p w14:paraId="2FE37B33">
      <w:pPr>
        <w:pStyle w:val="17"/>
        <w:tabs>
          <w:tab w:val="left" w:pos="1330"/>
          <w:tab w:val="right" w:leader="dot" w:pos="9426"/>
        </w:tabs>
        <w:ind w:left="440" w:firstLine="0"/>
        <w:jc w:val="both"/>
        <w:rPr>
          <w:lang w:bidi="ar-EG"/>
        </w:rPr>
      </w:pPr>
    </w:p>
    <w:p w14:paraId="7AB614BB">
      <w:pPr>
        <w:pStyle w:val="17"/>
        <w:tabs>
          <w:tab w:val="left" w:pos="1330"/>
          <w:tab w:val="right" w:leader="dot" w:pos="9426"/>
        </w:tabs>
        <w:ind w:left="440" w:firstLine="0"/>
        <w:jc w:val="both"/>
        <w:rPr>
          <w:lang w:bidi="ar-EG"/>
        </w:rPr>
      </w:pPr>
    </w:p>
    <w:p w14:paraId="5F85DE0A">
      <w:pPr>
        <w:pStyle w:val="17"/>
        <w:tabs>
          <w:tab w:val="left" w:pos="1330"/>
          <w:tab w:val="right" w:leader="dot" w:pos="9426"/>
        </w:tabs>
        <w:ind w:left="440" w:firstLine="0"/>
        <w:jc w:val="both"/>
        <w:rPr>
          <w:lang w:bidi="ar-EG"/>
        </w:rPr>
      </w:pPr>
    </w:p>
    <w:p w14:paraId="10F9C42C">
      <w:pPr>
        <w:pStyle w:val="17"/>
        <w:tabs>
          <w:tab w:val="left" w:pos="1330"/>
          <w:tab w:val="right" w:leader="dot" w:pos="9426"/>
        </w:tabs>
        <w:ind w:left="440" w:firstLine="0"/>
        <w:jc w:val="both"/>
        <w:rPr>
          <w:lang w:bidi="ar-EG"/>
        </w:rPr>
      </w:pPr>
    </w:p>
    <w:p w14:paraId="2A7756F5">
      <w:pPr>
        <w:pStyle w:val="17"/>
        <w:tabs>
          <w:tab w:val="left" w:pos="1330"/>
          <w:tab w:val="right" w:leader="dot" w:pos="9426"/>
        </w:tabs>
        <w:ind w:left="440" w:firstLine="0"/>
        <w:jc w:val="both"/>
        <w:rPr>
          <w:lang w:bidi="ar-EG"/>
        </w:rPr>
      </w:pPr>
    </w:p>
    <w:p w14:paraId="6B25AB75">
      <w:pPr>
        <w:pStyle w:val="17"/>
        <w:tabs>
          <w:tab w:val="left" w:pos="1330"/>
          <w:tab w:val="right" w:leader="dot" w:pos="9426"/>
        </w:tabs>
        <w:ind w:left="440" w:firstLine="0"/>
        <w:jc w:val="both"/>
        <w:rPr>
          <w:lang w:bidi="ar-EG"/>
        </w:rPr>
      </w:pPr>
    </w:p>
    <w:p w14:paraId="399CDD3B">
      <w:pPr>
        <w:pStyle w:val="17"/>
        <w:tabs>
          <w:tab w:val="left" w:pos="1330"/>
          <w:tab w:val="right" w:leader="dot" w:pos="9426"/>
        </w:tabs>
        <w:ind w:left="440" w:firstLine="0"/>
        <w:jc w:val="both"/>
        <w:rPr>
          <w:lang w:bidi="ar-EG"/>
        </w:rPr>
      </w:pPr>
    </w:p>
    <w:p w14:paraId="47BAA46B">
      <w:pPr>
        <w:pStyle w:val="17"/>
        <w:tabs>
          <w:tab w:val="left" w:pos="1330"/>
          <w:tab w:val="right" w:leader="dot" w:pos="9426"/>
        </w:tabs>
        <w:ind w:left="440" w:firstLine="0"/>
        <w:jc w:val="both"/>
        <w:rPr>
          <w:lang w:bidi="ar-EG"/>
        </w:rPr>
      </w:pPr>
    </w:p>
    <w:p w14:paraId="1EB1A792">
      <w:pPr>
        <w:pStyle w:val="17"/>
        <w:tabs>
          <w:tab w:val="left" w:pos="1330"/>
          <w:tab w:val="right" w:leader="dot" w:pos="9426"/>
        </w:tabs>
        <w:ind w:left="440" w:firstLine="0"/>
        <w:jc w:val="both"/>
        <w:rPr>
          <w:lang w:bidi="ar-EG"/>
        </w:rPr>
      </w:pPr>
    </w:p>
    <w:p w14:paraId="1E48B4BA">
      <w:pPr>
        <w:pStyle w:val="17"/>
        <w:tabs>
          <w:tab w:val="left" w:pos="1330"/>
          <w:tab w:val="right" w:leader="dot" w:pos="9426"/>
        </w:tabs>
        <w:ind w:left="440" w:firstLine="0"/>
        <w:jc w:val="both"/>
        <w:rPr>
          <w:lang w:bidi="ar-EG"/>
        </w:rPr>
      </w:pPr>
    </w:p>
    <w:p w14:paraId="573899BF">
      <w:pPr>
        <w:pStyle w:val="17"/>
        <w:tabs>
          <w:tab w:val="left" w:pos="1330"/>
          <w:tab w:val="right" w:leader="dot" w:pos="9426"/>
        </w:tabs>
        <w:ind w:left="440" w:firstLine="0"/>
        <w:jc w:val="both"/>
        <w:rPr>
          <w:lang w:bidi="ar-EG"/>
        </w:rPr>
      </w:pPr>
    </w:p>
    <w:p w14:paraId="33DCD905">
      <w:pPr>
        <w:pStyle w:val="17"/>
        <w:tabs>
          <w:tab w:val="left" w:pos="1330"/>
          <w:tab w:val="right" w:leader="dot" w:pos="9426"/>
        </w:tabs>
        <w:ind w:left="440" w:firstLine="0"/>
        <w:jc w:val="both"/>
        <w:rPr>
          <w:lang w:bidi="ar-EG"/>
        </w:rPr>
      </w:pPr>
    </w:p>
    <w:p w14:paraId="58A8E807">
      <w:pPr>
        <w:pStyle w:val="17"/>
        <w:tabs>
          <w:tab w:val="left" w:pos="1330"/>
          <w:tab w:val="right" w:leader="dot" w:pos="9426"/>
        </w:tabs>
        <w:ind w:left="440" w:firstLine="0"/>
        <w:jc w:val="both"/>
        <w:rPr>
          <w:lang w:bidi="ar-EG"/>
        </w:rPr>
      </w:pPr>
    </w:p>
    <w:p w14:paraId="70C02AFF">
      <w:pPr>
        <w:pStyle w:val="17"/>
        <w:tabs>
          <w:tab w:val="left" w:pos="1330"/>
          <w:tab w:val="right" w:leader="dot" w:pos="9426"/>
        </w:tabs>
        <w:ind w:left="440" w:firstLine="0"/>
        <w:jc w:val="both"/>
        <w:rPr>
          <w:lang w:bidi="ar-EG"/>
        </w:rPr>
      </w:pPr>
    </w:p>
    <w:p w14:paraId="06CCAE6B">
      <w:pPr>
        <w:pStyle w:val="17"/>
        <w:tabs>
          <w:tab w:val="left" w:pos="1330"/>
          <w:tab w:val="right" w:leader="dot" w:pos="9426"/>
        </w:tabs>
        <w:ind w:left="440" w:firstLine="0"/>
        <w:jc w:val="both"/>
        <w:rPr>
          <w:lang w:bidi="ar-EG"/>
        </w:rPr>
      </w:pPr>
    </w:p>
    <w:p w14:paraId="754BDFFD">
      <w:pPr>
        <w:pStyle w:val="17"/>
        <w:tabs>
          <w:tab w:val="left" w:pos="1330"/>
          <w:tab w:val="right" w:leader="dot" w:pos="9426"/>
        </w:tabs>
        <w:ind w:left="440" w:firstLine="0"/>
        <w:jc w:val="both"/>
        <w:rPr>
          <w:lang w:bidi="ar-EG"/>
        </w:rPr>
      </w:pPr>
    </w:p>
    <w:p w14:paraId="7ADCD1AF">
      <w:pPr>
        <w:pStyle w:val="17"/>
        <w:tabs>
          <w:tab w:val="left" w:pos="1330"/>
          <w:tab w:val="right" w:leader="dot" w:pos="9426"/>
        </w:tabs>
        <w:ind w:left="440" w:firstLine="0"/>
        <w:jc w:val="both"/>
        <w:rPr>
          <w:lang w:bidi="ar-EG"/>
        </w:rPr>
      </w:pPr>
    </w:p>
    <w:p w14:paraId="0465329F">
      <w:pPr>
        <w:pStyle w:val="17"/>
        <w:tabs>
          <w:tab w:val="left" w:pos="1330"/>
          <w:tab w:val="right" w:leader="dot" w:pos="9426"/>
        </w:tabs>
        <w:ind w:left="440" w:firstLine="0"/>
        <w:jc w:val="both"/>
        <w:rPr>
          <w:lang w:bidi="ar-EG"/>
        </w:rPr>
      </w:pPr>
    </w:p>
    <w:p w14:paraId="7CF4C90C">
      <w:pPr>
        <w:pStyle w:val="17"/>
        <w:tabs>
          <w:tab w:val="left" w:pos="1330"/>
          <w:tab w:val="right" w:leader="dot" w:pos="9426"/>
        </w:tabs>
        <w:ind w:left="440" w:firstLine="0"/>
        <w:jc w:val="both"/>
        <w:rPr>
          <w:lang w:bidi="ar-EG"/>
        </w:rPr>
      </w:pPr>
    </w:p>
    <w:p w14:paraId="39539D9B">
      <w:pPr>
        <w:pStyle w:val="17"/>
        <w:tabs>
          <w:tab w:val="left" w:pos="1330"/>
          <w:tab w:val="right" w:leader="dot" w:pos="9426"/>
        </w:tabs>
        <w:ind w:left="440" w:firstLine="0"/>
        <w:jc w:val="both"/>
        <w:rPr>
          <w:lang w:bidi="ar-EG"/>
        </w:rPr>
      </w:pPr>
    </w:p>
    <w:p w14:paraId="76EB16F4">
      <w:pPr>
        <w:widowControl/>
        <w:jc w:val="both"/>
        <w:rPr>
          <w:rFonts w:hint="default" w:ascii="Arial" w:hAnsi="Arial" w:eastAsia="BookAntiqua-Bold" w:cs="Arial"/>
          <w:b/>
          <w:bCs/>
          <w:sz w:val="40"/>
          <w:szCs w:val="40"/>
          <w:lang w:val="en-US" w:eastAsia="zh-CN" w:bidi="ar"/>
        </w:rPr>
      </w:pPr>
      <w:r>
        <w:rPr>
          <w:rFonts w:hint="default" w:ascii="Arial" w:hAnsi="Arial" w:eastAsia="BookAntiqua-Bold" w:cs="Arial"/>
          <w:b/>
          <w:bCs/>
          <w:sz w:val="40"/>
          <w:szCs w:val="40"/>
          <w:lang w:val="en-US" w:eastAsia="zh-CN" w:bidi="ar"/>
        </w:rPr>
        <w:t>Introduction</w:t>
      </w:r>
      <w:r>
        <mc:AlternateContent>
          <mc:Choice Requires="wpg">
            <w:drawing>
              <wp:anchor distT="0" distB="0" distL="0" distR="0" simplePos="0" relativeHeight="25208934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2" name="Group 2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2713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M8rcB1lBAAACx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RpMrj78AAADb&#10;AAAADwAAAGRycy9kb3ducmV2LnhtbEWPT2sCMRTE74LfIbyCN81GqdTVKNhSaG91WxRvj81zd23y&#10;st2k/vn2plDwOMzMb5jF6uKsOFEXGs8a1CgDQVx603Cl4evzdfgEIkRkg9YzabhSgNWy31tgbvyZ&#10;N3QqYiUShEOOGuoY21zKUNbkMIx8S5y8g+8cxiS7SpoOzwnurBxn2VQ6bDgt1NjSc03ld/HrNOzV&#10;9efloOxs+qEei/fjdr2z1UbrwYPK5iAiXeI9/N9+MxrGE/j7kn6AX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TK4+/&#10;AAAA2w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JvvbKr8AAADb&#10;AAAADwAAAGRycy9kb3ducmV2LnhtbEWPQWvCQBSE74L/YXmF3nRjSsWmbnKIVErrxSilx0f2maRm&#10;34bs1qT/visIHoeZ+YZZZ6NpxYV611hWsJhHIIhLqxuuFBwPb7MVCOeRNbaWScEfOcjS6WSNibYD&#10;7+lS+EoECLsEFdTed4mUrqzJoJvbjjh4J9sb9EH2ldQ9DgFuWhlH0VIabDgs1NhRXlN5Ln6NgvKY&#10;n3+aj+3n6TuWm93+6eslzrdKPT4solcQnkZ/D9/a71pB/AzXL+EHyPQ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b72yq/&#10;AAAA2w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VuSIF74AAADb&#10;AAAADwAAAGRycy9kb3ducmV2LnhtbEWPT2sCMRTE74LfITzBW81GcNGtUdBSaG91lZbeHpvn7rbJ&#10;y3aT+ufbN0LB4zAzv2GW64uz4kR9aD1rUJMMBHHlTcu1hsP++WEOIkRkg9YzabhSgPVqOFhiYfyZ&#10;d3QqYy0ShEOBGpoYu0LKUDXkMEx8R5y8o+8dxiT7WpoezwnurJxmWS4dtpwWGuxo21D1Xf46DZ/q&#10;+vN0VHaRv6lZ+fr1vvmw9U7r8UhljyAiXeI9/N9+MRqmOdy+pB8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uSIF74A&#10;AADb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6A3369CD">
      <w:pPr>
        <w:widowControl/>
        <w:jc w:val="both"/>
        <w:rPr>
          <w:rFonts w:hint="default" w:ascii="Arial" w:hAnsi="Arial" w:eastAsia="BookAntiqua-Bold" w:cs="Arial"/>
          <w:b/>
          <w:bCs/>
          <w:sz w:val="36"/>
          <w:szCs w:val="36"/>
          <w:lang w:val="en-US" w:eastAsia="zh-CN" w:bidi="ar"/>
        </w:rPr>
      </w:pPr>
    </w:p>
    <w:p w14:paraId="33DC7E82">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A roadmap is a strategic planning tool that provides a visual representation of the goals  and to achieve a desired outcome.</w:t>
      </w:r>
    </w:p>
    <w:p w14:paraId="2CEE2269">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It defines the path forward and guides the  decision-making process.</w:t>
      </w:r>
    </w:p>
    <w:p w14:paraId="46AAE02C">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Roadmaps are not static documents and are  subject to change as circumstances evolve.</w:t>
      </w:r>
    </w:p>
    <w:p w14:paraId="2466E382">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Regular reviews and updates are necessary  to reflect new information, changing  priorities, and emerging opportunities or  challenges.</w:t>
      </w:r>
    </w:p>
    <w:p w14:paraId="1A32BECE">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A road map is a tool that helps you plan your  journey to success. It's a visual representation  of your goals, strategies, and obstacles. A  road map can make all the difference in  achieving your desired outcome. Without a  road map, you may find yourself lost, unsure  of which direction to take.</w:t>
      </w:r>
    </w:p>
    <w:p w14:paraId="27CEB0BD">
      <w:pPr>
        <w:widowControl/>
        <w:spacing w:line="480" w:lineRule="auto"/>
        <w:jc w:val="both"/>
        <w:rPr>
          <w:rFonts w:hint="default" w:ascii="Arial" w:hAnsi="Arial" w:eastAsia="BookAntiqua-Bold" w:cs="Arial"/>
          <w:sz w:val="31"/>
          <w:szCs w:val="31"/>
          <w:lang w:eastAsia="zh-CN"/>
        </w:rPr>
      </w:pPr>
    </w:p>
    <w:p w14:paraId="3F5F1C93">
      <w:pPr>
        <w:widowControl/>
        <w:spacing w:line="480" w:lineRule="auto"/>
        <w:jc w:val="both"/>
        <w:rPr>
          <w:rFonts w:hint="default" w:ascii="Arial" w:hAnsi="Arial" w:eastAsia="BookAntiqua-Bold" w:cs="Arial"/>
          <w:sz w:val="31"/>
          <w:szCs w:val="31"/>
          <w:lang w:eastAsia="zh-CN"/>
        </w:rPr>
      </w:pPr>
      <w:r>
        <w:rPr>
          <w:rFonts w:hint="default" w:ascii="Arial" w:hAnsi="Arial" w:cs="Arial"/>
        </w:rPr>
        <mc:AlternateContent>
          <mc:Choice Requires="wpg">
            <w:drawing>
              <wp:anchor distT="0" distB="0" distL="0" distR="0" simplePos="0" relativeHeight="25175552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19" name="Group 31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5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5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6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6096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BMlUL5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UVLnI8AAAADc&#10;AAAADwAAAGRycy9kb3ducmV2LnhtbEWPT2sCMRTE7wW/Q3hCbzWbtkq7GoW2FNqbrtLi7bF57q4m&#10;L9tN6p9vbwTB4zAzv2Ems6OzYk9daDxrUIMMBHHpTcOVhtXy8+EFRIjIBq1n0nCiALNp726CufEH&#10;XtC+iJVIEA45aqhjbHMpQ1mTwzDwLXHyNr5zGJPsKmk6PCS4s/Ixy0bSYcNpocaW3msqd8W/07BW&#10;p7+PjbKvo7kaFt/bn7dfWy20vu+rbAwi0jHewtf2l9HwNHyGy5l0BOT0D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RUucj&#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01CwVcEAAADc&#10;AAAADwAAAGRycy9kb3ducmV2LnhtbEWPzWrDMBCE74G+g9hCb7Fsh5TWiZKDS0NJc4lrSo6LtbFd&#10;Wytjqfl5+ypQyHGYmW+Y5fpienGi0bWWFSRRDIK4srrlWkH59T59AeE8ssbeMim4koP16mGyxEzb&#10;M+/pVPhaBAi7DBU03g+ZlK5qyKCL7EAcvKMdDfogx1rqEc8BbnqZxvGzNNhyWGhwoLyhqit+jYKq&#10;zLufdrv5PB5S+bbbz75f03yj1NNjEi9AeLr4e/i//aEVzOZzuJ0JR0Cu/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1Cw&#10;VcEAAADc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nz4tnsAAAADc&#10;AAAADwAAAGRycy9kb3ducmV2LnhtbEWPT0sDMRTE74LfITzBm81G7WK3TQsqgr21W1F6e2xed7cm&#10;L+sm9s+3bwqFHoeZ+Q0zmR2cFTvqQ+tZgxpkIIgrb1quNXytPh5eQISIbNB6Jg1HCjCb3t5MsDB+&#10;z0valbEWCcKhQA1NjF0hZagachgGviNO3sb3DmOSfS1Nj/sEd1Y+ZlkuHbacFhrs6K2h6rf8dxrW&#10;6vj3vlF2lC/UsJxvv19/bL3U+v5OZWMQkQ7xGr60P42Gp/wZzmfSEZDTE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Pi2e&#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3ED80C0B">
      <w:pPr>
        <w:widowControl/>
        <w:spacing w:line="480" w:lineRule="auto"/>
        <w:jc w:val="both"/>
        <w:rPr>
          <w:rFonts w:hint="default" w:ascii="Arial" w:hAnsi="Arial" w:eastAsia="BookAntiqua-Bold" w:cs="Arial"/>
          <w:sz w:val="31"/>
          <w:szCs w:val="31"/>
          <w:lang w:eastAsia="zh-CN"/>
        </w:rPr>
      </w:pPr>
    </w:p>
    <w:p w14:paraId="0152D745">
      <w:pPr>
        <w:widowControl/>
        <w:spacing w:line="480" w:lineRule="auto"/>
        <w:jc w:val="both"/>
        <w:rPr>
          <w:rFonts w:hint="default" w:ascii="Arial" w:hAnsi="Arial" w:eastAsia="BookAntiqua-Bold" w:cs="Arial"/>
          <w:sz w:val="31"/>
          <w:szCs w:val="31"/>
          <w:lang w:eastAsia="zh-CN"/>
        </w:rPr>
      </w:pPr>
    </w:p>
    <w:p w14:paraId="62191A4D">
      <w:pPr>
        <w:widowControl/>
        <w:spacing w:line="480" w:lineRule="auto"/>
        <w:jc w:val="both"/>
        <w:rPr>
          <w:rFonts w:hint="default" w:ascii="Arial" w:hAnsi="Arial" w:eastAsia="BookAntiqua-Bold" w:cs="Arial"/>
          <w:sz w:val="31"/>
          <w:szCs w:val="31"/>
          <w:lang w:eastAsia="zh-CN"/>
        </w:rPr>
      </w:pPr>
      <w:r>
        <w:rPr>
          <w:rFonts w:hint="default" w:ascii="Arial" w:hAnsi="Arial" w:cs="Arial"/>
        </w:rPr>
        <mc:AlternateContent>
          <mc:Choice Requires="wpg">
            <w:drawing>
              <wp:anchor distT="0" distB="0" distL="0" distR="0" simplePos="0" relativeHeight="25188454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08" name="Group 70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70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1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1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3193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D/+IUC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t2/Lub8AAADc&#10;AAAADwAAAGRycy9kb3ducmV2LnhtbEWPT0sDMRTE74LfITzBW5tEsLXbpgUthXqzq7T09ti87q4m&#10;L+sm/fftjSB4HGbmN8xscfFOnKiPbWADeqhAEFfBtlwb+HhfDZ5AxIRs0QUmA1eKsJjf3sywsOHM&#10;GzqVqRYZwrFAA01KXSFlrBryGIehI87eIfQeU5Z9LW2P5wz3Tj4oNZIeW84LDXb00lD1VR69gb2+&#10;fi8P2k1Gb/qxfP3cPu9cvTHm/k6rKYhEl/Qf/muvrYGxmsDvmXwE5Pw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vy7m/&#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TsIGFL0AAADc&#10;AAAADwAAAGRycy9kb3ducmV2LnhtbEVPTW+CQBC9m/Q/bKZJb7JAE9uiqweMpLG9SInxOGFHQNhZ&#10;wm7V/vvuoUmPL+97tbmbQVxpcp1lBUkUgyCure64UVB97eavIJxH1jhYJgU/5GCzfpitMNP2xge6&#10;lr4RIYRdhgpa78dMSle3ZNBFdiQO3NlOBn2AUyP1hLcQbgaZxvFCGuw4NLQ4Ut5S3ZffRkFd5f2l&#10;2xcf51Mqt5+H5+NbmhdKPT0m8RKEp7v/F/+537WClyTMD2fCEZ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wgYUvQAA&#10;ANw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zMBRYr8AAADc&#10;AAAADwAAAGRycy9kb3ducmV2LnhtbEWPW2sCMRSE3wv+h3CEvmk2hXrZGgUVob7pWip9O2yOu9sm&#10;J9tN6uXfNwWhj8PMfMPMFldnxZm60HjWoIYZCOLSm4YrDW+HzWACIkRkg9YzabhRgMW89zDD3PgL&#10;7+lcxEokCIccNdQxtrmUoazJYRj6ljh5J985jEl2lTQdXhLcWfmUZSPpsOG0UGNLq5rKr+LHafhQ&#10;t+/1SdnpaKeei+3n+/Joq73Wj32VvYCIdI3/4Xv71WgYKwV/Z9IR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AUWK/&#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7812EA91">
      <w:pPr>
        <w:widowControl/>
        <w:spacing w:line="480" w:lineRule="auto"/>
        <w:jc w:val="both"/>
        <w:rPr>
          <w:rFonts w:hint="default" w:ascii="Arial" w:hAnsi="Arial" w:eastAsia="BookAntiqua-Bold" w:cs="Arial"/>
          <w:sz w:val="31"/>
          <w:szCs w:val="31"/>
          <w:lang w:eastAsia="zh-CN"/>
        </w:rPr>
      </w:pPr>
    </w:p>
    <w:p w14:paraId="08BDA5E1">
      <w:pPr>
        <w:widowControl/>
        <w:spacing w:line="480" w:lineRule="auto"/>
        <w:jc w:val="both"/>
        <w:rPr>
          <w:rFonts w:hint="default" w:ascii="Arial" w:hAnsi="Arial" w:eastAsia="BookAntiqua-Bold" w:cs="Arial"/>
          <w:sz w:val="31"/>
          <w:szCs w:val="31"/>
          <w:lang w:eastAsia="zh-CN"/>
        </w:rPr>
      </w:pPr>
    </w:p>
    <w:p w14:paraId="6E915D1C">
      <w:pPr>
        <w:widowControl/>
        <w:spacing w:line="480" w:lineRule="auto"/>
        <w:jc w:val="both"/>
        <w:rPr>
          <w:rFonts w:hint="default" w:ascii="Arial" w:hAnsi="Arial" w:eastAsia="BookAntiqua-Bold" w:cs="Arial"/>
          <w:sz w:val="31"/>
          <w:szCs w:val="31"/>
          <w:lang w:eastAsia="zh-CN"/>
        </w:rPr>
      </w:pPr>
    </w:p>
    <w:p w14:paraId="4A108D2F">
      <w:pPr>
        <w:widowControl/>
        <w:ind w:firstLine="960" w:firstLineChars="100"/>
        <w:jc w:val="both"/>
        <w:rPr>
          <w:rFonts w:hint="default" w:ascii="Arial" w:hAnsi="Arial" w:eastAsia="TimesNewRomanPS-BoldMT" w:cs="Arial"/>
          <w:b/>
          <w:bCs/>
          <w:color w:val="0070C0"/>
          <w:sz w:val="96"/>
          <w:szCs w:val="96"/>
          <w:lang w:eastAsia="zh-CN" w:bidi="ar"/>
        </w:rPr>
      </w:pPr>
    </w:p>
    <w:p w14:paraId="426BEBDC">
      <w:pPr>
        <w:widowControl/>
        <w:ind w:firstLine="2881" w:firstLineChars="300"/>
        <w:jc w:val="both"/>
        <w:rPr>
          <w:rFonts w:hint="default" w:ascii="Arial" w:hAnsi="Arial" w:cs="Arial"/>
          <w:spacing w:val="-2"/>
          <w:sz w:val="36"/>
          <w:szCs w:val="36"/>
        </w:rPr>
        <w:sectPr>
          <w:pgSz w:w="11906" w:h="16838"/>
          <w:pgMar w:top="1440" w:right="1800" w:bottom="1440" w:left="1360" w:header="720" w:footer="720" w:gutter="0"/>
          <w:cols w:space="720" w:num="1"/>
          <w:docGrid w:linePitch="360" w:charSpace="0"/>
        </w:sectPr>
      </w:pPr>
      <w:r>
        <w:rPr>
          <w:rFonts w:hint="default" w:ascii="Arial" w:hAnsi="Arial" w:eastAsia="TimesNewRomanPS-BoldMT" w:cs="Arial"/>
          <w:b/>
          <w:bCs/>
          <w:color w:val="0070C0"/>
          <w:sz w:val="96"/>
          <w:szCs w:val="96"/>
          <w:lang w:eastAsia="zh-CN" w:bidi="ar"/>
        </w:rPr>
        <w:t>Chapter 1</w:t>
      </w:r>
    </w:p>
    <w:p w14:paraId="2531E282">
      <w:pPr>
        <w:pStyle w:val="2"/>
        <w:numPr>
          <w:ilvl w:val="0"/>
          <w:numId w:val="0"/>
        </w:numPr>
        <w:rPr>
          <w:rFonts w:hint="default" w:ascii="Arial" w:hAnsi="Arial" w:cs="Arial"/>
          <w:sz w:val="40"/>
          <w:szCs w:val="40"/>
        </w:rPr>
      </w:pPr>
      <w:r>
        <w:rPr>
          <w:rFonts w:hint="default" w:ascii="Arial" w:hAnsi="Arial" w:cs="Arial"/>
        </w:rPr>
        <mc:AlternateContent>
          <mc:Choice Requires="wpg">
            <w:drawing>
              <wp:anchor distT="0" distB="0" distL="0" distR="0" simplePos="0" relativeHeight="25166540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27" name="Group 2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5107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DL1TXjZgQAAAs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SDe5/rsAAADb&#10;AAAADwAAAGRycy9kb3ducmV2LnhtbEVPy2oCMRTdF/yHcAV3molQ0akZwRah3dVpsXR3mdx51ORm&#10;nMTX3zeLQpeH815vbs6KCw2h86xBzTIQxJU3HTcaPj920yWIEJENWs+k4U4BNsXoYY258Vfe06WM&#10;jUghHHLU0MbY51KGqiWHYeZ74sTVfnAYExwaaQa8pnBn5TzLFtJhx6mhxZ6eW6qO5dlp+Fb300ut&#10;7Grxrh7Lt5/D9ss2e60nY5U9gYh0i//iP/er0TBPY9OX9ANk8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De5/rsAAADb&#10;AAAADwAAAAAAAAABACAAAAAiAAAAZHJzL2Rvd25yZXYueG1sUEsBAhQAFAAAAAgAh07iQDMvBZ47&#10;AAAAOQAAABAAAAAAAAAAAQAgAAAACgEAAGRycy9zaGFwZXhtbC54bWxQSwUGAAAAAAYABgBbAQAA&#10;tA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p7bRL74AAADb&#10;AAAADwAAAGRycy9kb3ducmV2LnhtbEWPS4vCQBCE74L/YWhhbzoxgqzRiYfIiux68YF4bDKdh2Z6&#10;QmZW3X/vCAsei6r6ilosH6YRN+pcbVnBeBSBIM6trrlUcDx8DT9BOI+ssbFMCv7IwTLt9xaYaHvn&#10;Hd32vhQBwi5BBZX3bSKlyysy6Ea2JQ5eYTuDPsiulLrDe4CbRsZRNJUGaw4LFbaUVZRf979GQX7M&#10;rpf6e/1TnGO52u4mp1mcrZX6GIyjOQhPD/8O/7c3WkE8g9eX8ANk+g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7bRL74A&#10;AADb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M5gjJbsAAADb&#10;AAAADwAAAGRycy9kb3ducmV2LnhtbEVPy2oCMRTdC/5DuEJ3mklFsaNRsEXQnU6lpbvL5DozmtxM&#10;J6mPv28WhS4P571Y3Z0VV+pC41mDGmUgiEtvGq40HN83wxmIEJENWs+k4UEBVst+b4G58Tc+0LWI&#10;lUghHHLUUMfY5lKGsiaHYeRb4sSdfOcwJthV0nR4S+HOyucsm0qHDaeGGlt6ram8FD9Ow5d6fL+d&#10;lH2Z7tWk2J0/1p+2Omj9NFDZHESke/wX/7m3RsM4rU9f0g+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5gjJbsAAADb&#10;AAAADwAAAAAAAAABACAAAAAiAAAAZHJzL2Rvd25yZXYueG1sUEsBAhQAFAAAAAgAh07iQDMvBZ47&#10;AAAAOQAAABAAAAAAAAAAAQAgAAAACgEAAGRycy9zaGFwZXhtbC54bWxQSwUGAAAAAAYABgBbAQAA&#10;tA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sz w:val="40"/>
          <w:szCs w:val="40"/>
          <w:lang w:val="en-US"/>
        </w:rPr>
        <w:t>1.1.</w:t>
      </w:r>
      <w:r>
        <w:rPr>
          <w:rFonts w:hint="default" w:ascii="Arial" w:hAnsi="Arial" w:cs="Arial"/>
          <w:sz w:val="40"/>
          <w:szCs w:val="40"/>
        </w:rPr>
        <w:t>History</w:t>
      </w:r>
    </w:p>
    <w:p w14:paraId="646B9F25">
      <w:pPr>
        <w:widowControl/>
        <w:spacing w:line="600" w:lineRule="auto"/>
        <w:jc w:val="both"/>
        <w:rPr>
          <w:rFonts w:hint="default" w:ascii="Arial" w:hAnsi="Arial" w:eastAsia="BookAntiqua-Bold" w:cs="Arial"/>
          <w:sz w:val="36"/>
          <w:szCs w:val="36"/>
          <w:lang w:eastAsia="zh-CN"/>
        </w:rPr>
      </w:pPr>
      <w:r>
        <w:rPr>
          <w:rFonts w:hint="default" w:ascii="Arial" w:hAnsi="Arial" w:eastAsia="BookAntiqua-Bold" w:cs="Arial"/>
          <w:sz w:val="31"/>
          <w:szCs w:val="31"/>
          <w:lang w:eastAsia="zh-CN"/>
        </w:rPr>
        <w:t xml:space="preserve"> </w:t>
      </w:r>
      <w:r>
        <w:rPr>
          <w:rFonts w:hint="default" w:ascii="Arial" w:hAnsi="Arial" w:eastAsia="BookAntiqua-Bold" w:cs="Arial"/>
          <w:sz w:val="36"/>
          <w:szCs w:val="36"/>
          <w:lang w:eastAsia="zh-CN"/>
        </w:rPr>
        <w:t>The concept of a "learning roadmap" has evolved significantly over time, particularly in the context of education and professional development. Here's a brief history of how the idea of learning road-maps has developed. Traditional Education Models: Historically, formal education followed a relatively linear path, with students progressing from one grade level to the next, guided by a standardized curriculum. While this provided a structured learning experience, it often lacked customization to individual student needs and interests.</w:t>
      </w:r>
    </w:p>
    <w:p w14:paraId="0FC5395E">
      <w:pPr>
        <w:widowControl/>
        <w:spacing w:line="60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Integration</w:t>
      </w:r>
      <w:r>
        <w:rPr>
          <w:rFonts w:hint="default" w:ascii="Arial" w:hAnsi="Arial" w:eastAsia="BookAntiqua-Bold" w:cs="Arial"/>
          <w:sz w:val="36"/>
          <w:szCs w:val="36"/>
          <w:lang w:val="en-US" w:eastAsia="zh-CN"/>
        </w:rPr>
        <w:t xml:space="preserve"> </w:t>
      </w:r>
      <w:r>
        <w:rPr>
          <w:rFonts w:hint="default" w:ascii="Arial" w:hAnsi="Arial" w:eastAsia="BookAntiqua-Bold" w:cs="Arial"/>
          <w:sz w:val="36"/>
          <w:szCs w:val="36"/>
          <w:lang w:eastAsia="zh-CN"/>
        </w:rPr>
        <w:t>of Learning Analytic: Recent developments in learning analytics have further enhanced the effectiveness of learning roadmaps,  By tracking learner behavior, engagement, and performance data, educators and orga</w:t>
      </w:r>
      <w:r>
        <w:rPr>
          <w:rFonts w:hint="default" w:ascii="Arial" w:hAnsi="Arial" w:cs="Arial"/>
          <w:sz w:val="36"/>
          <w:szCs w:val="36"/>
        </w:rPr>
        <mc:AlternateContent>
          <mc:Choice Requires="wpg">
            <w:drawing>
              <wp:anchor distT="0" distB="0" distL="0" distR="0" simplePos="0" relativeHeight="25166643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2" name="Group 3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5004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FY/fG5oBAAACx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w0q9Ur8AAADb&#10;AAAADwAAAGRycy9kb3ducmV2LnhtbEWPT2sCMRTE7wW/Q3iF3jQbpVJXo6Cl0N50WxRvj81zd23y&#10;st2k/vn2Rij0OMzMb5jZ4uKsOFEXGs8a1CADQVx603Cl4evzrf8CIkRkg9YzabhSgMW89zDD3Pgz&#10;b+hUxEokCIccNdQxtrmUoazJYRj4ljh5B985jEl2lTQdnhPcWTnMsrF02HBaqLGlVU3ld/HrNOzV&#10;9ef1oOxkvFbPxcdxu9zZaqP106PKpiAiXeJ/+K/9bjSMRnD/kn6An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NKvVK/&#10;AAAA2w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zG7obL4AAADb&#10;AAAADwAAAGRycy9kb3ducmV2LnhtbEWPT4vCMBTE78J+h/AW9qapVcStRg8VZVm92BXx+GiebbV5&#10;KU3WP9/eCILHYWZ+w0znN1OLC7Wusqyg34tAEOdWV1wo2P0tu2MQziNrrC2Tgjs5mM8+OlNMtL3y&#10;li6ZL0SAsEtQQel9k0jp8pIMup5tiIN3tK1BH2RbSN3iNcBNLeMoGkmDFYeFEhtKS8rP2b9RkO/S&#10;86n6Xa2Ph1guNtvB/jtOV0p9ffajCQhPN/8Ov9o/WsFgCM8v4QfI2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G7obL4A&#10;AADb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I++Avb4AAADb&#10;AAAADwAAAGRycy9kb3ducmV2LnhtbEWPT2sCMRTE7wW/Q3gFb5qNRWm3RkGloLe6LRVvj81zd9vk&#10;Zd3Ef9/eFAo9DjPzG2Y6vzorztSFxrMGNcxAEJfeNFxp+Px4GzyDCBHZoPVMGm4UYD7rPUwxN/7C&#10;WzoXsRIJwiFHDXWMbS5lKGtyGIa+JU7ewXcOY5JdJU2HlwR3Vo6ybCIdNpwWamxpWVP5U5ychr26&#10;HVcHZV8m72pcbL6/FjtbbbXuP6rsFUSka/wP/7XXRsPTGH6/pB8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Avb4A&#10;AADb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eastAsia="BookAntiqua-Bold" w:cs="Arial"/>
          <w:sz w:val="36"/>
          <w:szCs w:val="36"/>
          <w:lang w:eastAsia="zh-CN"/>
        </w:rPr>
        <w:t>nizations can continuously refine and optimize learning pathways to maximize effectiveness and learner outcomes.</w:t>
      </w:r>
    </w:p>
    <w:p w14:paraId="76D8FEA6">
      <w:pPr>
        <w:widowControl/>
        <w:spacing w:line="600" w:lineRule="auto"/>
        <w:jc w:val="both"/>
        <w:rPr>
          <w:rFonts w:hint="default" w:ascii="Arial" w:hAnsi="Arial" w:eastAsia="BookAntiqua-Bold" w:cs="Arial"/>
          <w:b/>
          <w:bCs/>
          <w:sz w:val="36"/>
          <w:szCs w:val="36"/>
          <w:lang w:eastAsia="zh-CN" w:bidi="ar"/>
        </w:rPr>
      </w:pPr>
      <w:r>
        <w:rPr>
          <w:rFonts w:hint="default" w:ascii="Arial" w:hAnsi="Arial" w:eastAsia="BookAntiqua-Bold" w:cs="Arial"/>
          <w:sz w:val="36"/>
          <w:szCs w:val="36"/>
          <w:lang w:eastAsia="zh-CN"/>
        </w:rPr>
        <w:t>Tracking Long-term Progress: By tracking learner behavior and performance data over time, learning analytics enable educators and organizations to monitor long-term progress towards learning goals. This longitudinal data can inform decisions about future learning pathways and interventions, ensuring that learners continue to make progress towards mastery and proficiency</w:t>
      </w:r>
    </w:p>
    <w:p w14:paraId="5A27DC3A">
      <w:pPr>
        <w:widowControl/>
        <w:spacing w:line="600" w:lineRule="auto"/>
        <w:jc w:val="both"/>
        <w:rPr>
          <w:rFonts w:hint="default" w:ascii="Arial" w:hAnsi="Arial" w:eastAsia="BookAntiqua-Bold" w:cs="Arial"/>
          <w:b/>
          <w:bCs/>
          <w:sz w:val="40"/>
          <w:szCs w:val="40"/>
          <w:lang w:eastAsia="zh-CN" w:bidi="ar"/>
        </w:rPr>
      </w:pPr>
      <w:r>
        <w:rPr>
          <w:rFonts w:hint="default" w:ascii="Arial" w:hAnsi="Arial" w:eastAsia="BookAntiqua-Bold" w:cs="Arial"/>
          <w:b/>
          <w:bCs/>
          <w:sz w:val="40"/>
          <w:szCs w:val="40"/>
          <w:lang w:eastAsia="zh-CN" w:bidi="ar"/>
        </w:rPr>
        <w:t>1.</w:t>
      </w:r>
      <w:r>
        <w:rPr>
          <w:rFonts w:hint="default" w:ascii="Arial" w:hAnsi="Arial" w:cs="Arial"/>
          <w:b/>
          <w:bCs/>
          <w:sz w:val="40"/>
          <w:szCs w:val="40"/>
        </w:rPr>
        <mc:AlternateContent>
          <mc:Choice Requires="wpg">
            <w:drawing>
              <wp:anchor distT="0" distB="0" distL="0" distR="0" simplePos="0" relativeHeight="25166745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6" name="Group 3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4902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">
                <o:lock v:ext="edit" aspectratio="f"/>
                <v:shape id="Graphic 2" o:spid="_x0000_s1026" o:spt="100" style="position:absolute;left:0;top:0;height:10151745;width:7056120;" fillcolor="#5B9BD5 [3204]" filled="t" stroked="f" coordsize="7056120,10151745" o:gfxdata="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xxu1G/&#10;AAAA2w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TSPiabsAAADb&#10;AAAADwAAAGRycy9kb3ducmV2LnhtbEVPTWvCQBC9C/0PyxR6000iSI2uHiJKqV6iUnocsmMSk50N&#10;2W3Uf+8ehB4f73u5vptWDNS72rKCeBKBIC6srrlUcD5tx58gnEfW2FomBQ9ysF69jZaYanvjnIaj&#10;L0UIYZeigsr7LpXSFRUZdBPbEQfuYnuDPsC+lLrHWwg3rUyiaCYN1hwaKuwoq6hojn9GQXHOmmv9&#10;vdtffhO5OeTTn3mS7ZT6eI+jBQhPd/8vfrm/tIJpGBu+hB8gV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SPiabsAAADb&#10;AAAADwAAAAAAAAABACAAAAAiAAAAZHJzL2Rvd25yZXYueG1sUEsBAhQAFAAAAAgAh07iQDMvBZ47&#10;AAAAOQAAABAAAAAAAAAAAQAgAAAACgEAAGRycy9zaGFwZXhtbC54bWxQSwUGAAAAAAYABgBbAQAA&#10;tA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oqKKuL8AAADb&#10;AAAADwAAAGRycy9kb3ducmV2LnhtbEWPT2sCMRTE7wW/Q3hCbzUbS0VXo9CK0N7qVhRvj81zdzV5&#10;WTepf759Uyj0OMzMb5jZ4uasuFAXGs8a1CADQVx603ClYfO1ehqDCBHZoPVMGu4UYDHvPcwwN/7K&#10;a7oUsRIJwiFHDXWMbS5lKGtyGAa+JU7ewXcOY5JdJU2H1wR3Vg6zbCQdNpwWamzprabyVHw7DXt1&#10;Py8Pyk5Gn+ql+DhuX3e2Wmv92FfZFESkW/wP/7XfjYbnCfx+ST9Az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Kiiri/&#10;AAAA2w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eastAsia="BookAntiqua-Bold" w:cs="Arial"/>
          <w:b/>
          <w:bCs/>
          <w:sz w:val="40"/>
          <w:szCs w:val="40"/>
          <w:lang w:eastAsia="zh-CN" w:bidi="ar"/>
        </w:rPr>
        <w:t xml:space="preserve">2 Motivation </w:t>
      </w:r>
    </w:p>
    <w:p w14:paraId="463884C5">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The motivation behind creating learning roadmaps for programming tracks stems from several key factors:</w:t>
      </w:r>
    </w:p>
    <w:p w14:paraId="014A6265">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Complexity of Programming: Programming can be a complex and multifaceted skill to learn. There are numerous programming languages, frameworks, libraries, and concepts to master, and the landscape is constantly evolving. A roadmap helps break down this complexity into manageable steps, guiding learners through the foundational concepts to more advanced topics.</w:t>
      </w:r>
    </w:p>
    <w:p w14:paraId="1DAD7497">
      <w:pPr>
        <w:widowControl/>
        <w:spacing w:line="480" w:lineRule="auto"/>
        <w:jc w:val="both"/>
        <w:rPr>
          <w:rFonts w:hint="default" w:ascii="Arial" w:hAnsi="Arial" w:eastAsia="BookAntiqua-Bold" w:cs="Arial"/>
          <w:sz w:val="36"/>
          <w:szCs w:val="36"/>
          <w:lang w:eastAsia="zh-CN"/>
        </w:rPr>
      </w:pPr>
    </w:p>
    <w:p w14:paraId="225E8BAA">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Clear Learning Path: Learning roadmaps provide learners with a clear path to follow, outlining the sequence of topics and skills they need to master. This clarity helps learners understand where to start, what to focus on next, and how to progress towards their learning goals.</w:t>
      </w:r>
    </w:p>
    <w:p w14:paraId="2020D0B0">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Community and Support: Learning roadmaps often come with resources, such as tutorials, courses, books, and online com</w:t>
      </w:r>
      <w:r>
        <w:rPr>
          <w:rFonts w:hint="default" w:ascii="Arial" w:hAnsi="Arial" w:cs="Arial"/>
          <w:sz w:val="36"/>
          <w:szCs w:val="36"/>
        </w:rPr>
        <mc:AlternateContent>
          <mc:Choice Requires="wpg">
            <w:drawing>
              <wp:anchor distT="0" distB="0" distL="0" distR="0" simplePos="0" relativeHeight="25166848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0" name="Group 4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4800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hxd4aWcEAAAL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BNL1w74AAADb&#10;AAAADwAAAGRycy9kb3ducmV2LnhtbEWPT2sCMRTE74V+h/AKvWk20opujYKKYG91LZXeHpvn7rbJ&#10;y7qJ/769KQg9DjPzG2YyuzgrTtSFxrMG1c9AEJfeNFxp+NyueiMQISIbtJ5Jw5UCzKaPDxPMjT/z&#10;hk5FrESCcMhRQx1jm0sZypochr5viZO3953DmGRXSdPhOcGdlYMsG0qHDaeFGlta1FT+Fken4Vtd&#10;D8u9suPhh3ot3n++5jtbbbR+flLZG4hIl/gfvrfXRsOLgr8v6QfI6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L1w74A&#10;AADb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dM2m/r8AAADb&#10;AAAADwAAAGRycy9kb3ducmV2LnhtbEWPQWvCQBSE74L/YXmF3nRjWsSmbnKIVErrxSilx0f2maRm&#10;34bs1qT/visIHoeZ+YZZZ6NpxYV611hWsJhHIIhLqxuuFBwPb7MVCOeRNbaWScEfOcjS6WSNibYD&#10;7+lS+EoECLsEFdTed4mUrqzJoJvbjjh4J9sb9EH2ldQ9DgFuWhlH0VIabDgs1NhRXlN5Ln6NgvKY&#10;n3+aj+3n6TuWm93+6eslzrdKPT4solcQnkZ/D9/a71rBcwzXL+EHyPQ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Npv6/&#10;AAAA2w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m0zOL78AAADb&#10;AAAADwAAAGRycy9kb3ducmV2LnhtbEWPT2sCMRTE74V+h/AKvdVs2iq6GoVWCu1NV1G8PTbP3bXJ&#10;y7pJ/fPtm0LB4zAzv2Ems4uz4kRdaDxrUL0MBHHpTcOVhvXq42kIIkRkg9YzabhSgNn0/m6CufFn&#10;XtKpiJVIEA45aqhjbHMpQ1mTw9DzLXHy9r5zGJPsKmk6PCe4s/I5ywbSYcNpocaW3msqv4sfp2Gn&#10;rsf5XtnRYKH6xddh87a11VLrxweVjUFEusRb+L/9aTS8vsDfl/QD5PQ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tMzi+/&#10;AAAA2w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eastAsia="BookAntiqua-Bold" w:cs="Arial"/>
          <w:sz w:val="36"/>
          <w:szCs w:val="36"/>
          <w:lang w:eastAsia="zh-CN"/>
        </w:rPr>
        <w:t>munities, to support learners along their journey. These resources provide guidance, encouragement, and assistance when learners encounter challenges or have questions about specific topics.</w:t>
      </w:r>
    </w:p>
    <w:p w14:paraId="25F2BC8E">
      <w:pPr>
        <w:widowControl/>
        <w:spacing w:line="480" w:lineRule="auto"/>
        <w:jc w:val="both"/>
        <w:rPr>
          <w:rFonts w:hint="default" w:ascii="Arial" w:hAnsi="Arial" w:eastAsia="BookAntiqua-Bold" w:cs="Arial"/>
          <w:sz w:val="32"/>
          <w:szCs w:val="32"/>
          <w:lang w:eastAsia="zh-CN"/>
        </w:rPr>
      </w:pPr>
    </w:p>
    <w:p w14:paraId="6C384FCA">
      <w:pPr>
        <w:widowControl/>
        <w:spacing w:line="480" w:lineRule="auto"/>
        <w:jc w:val="both"/>
        <w:rPr>
          <w:rFonts w:hint="default" w:ascii="Arial" w:hAnsi="Arial" w:eastAsia="BookAntiqua-Bold" w:cs="Arial"/>
          <w:sz w:val="32"/>
          <w:szCs w:val="32"/>
          <w:lang w:eastAsia="zh-CN"/>
        </w:rPr>
      </w:pPr>
    </w:p>
    <w:p w14:paraId="4759E36B">
      <w:pPr>
        <w:widowControl/>
        <w:spacing w:line="480" w:lineRule="auto"/>
        <w:jc w:val="both"/>
        <w:rPr>
          <w:rFonts w:hint="default" w:ascii="Arial" w:hAnsi="Arial" w:eastAsia="BookAntiqua-Bold" w:cs="Arial"/>
          <w:sz w:val="32"/>
          <w:szCs w:val="32"/>
          <w:lang w:eastAsia="zh-CN"/>
        </w:rPr>
      </w:pPr>
    </w:p>
    <w:p w14:paraId="5E7658CF">
      <w:pPr>
        <w:widowControl/>
        <w:spacing w:line="480" w:lineRule="auto"/>
        <w:jc w:val="both"/>
        <w:rPr>
          <w:rFonts w:hint="default" w:ascii="Arial" w:hAnsi="Arial" w:eastAsia="BookAntiqua-Bold" w:cs="Arial"/>
          <w:sz w:val="32"/>
          <w:szCs w:val="32"/>
          <w:lang w:eastAsia="zh-CN"/>
        </w:rPr>
      </w:pPr>
    </w:p>
    <w:p w14:paraId="3CB70196">
      <w:pPr>
        <w:widowControl/>
        <w:spacing w:line="480" w:lineRule="auto"/>
        <w:jc w:val="both"/>
        <w:rPr>
          <w:rFonts w:hint="default" w:ascii="Arial" w:hAnsi="Arial" w:eastAsia="BookAntiqua-Bold" w:cs="Arial"/>
          <w:b/>
          <w:bCs/>
          <w:sz w:val="40"/>
          <w:szCs w:val="40"/>
          <w:lang w:eastAsia="zh-CN"/>
        </w:rPr>
      </w:pPr>
      <w:r>
        <w:rPr>
          <w:rFonts w:hint="default" w:ascii="Arial" w:hAnsi="Arial" w:cs="Arial"/>
        </w:rPr>
        <mc:AlternateContent>
          <mc:Choice Requires="wpg">
            <w:drawing>
              <wp:anchor distT="0" distB="0" distL="0" distR="0" simplePos="0" relativeHeight="25166950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4" name="Group 4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4697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">
                <o:lock v:ext="edit" aspectratio="f"/>
                <v:shape id="Graphic 2" o:spid="_x0000_s1026" o:spt="100" style="position:absolute;left:0;top:0;height:10151745;width:7056120;" fillcolor="#5B9BD5 [3204]" filled="t" stroked="f" coordsize="7056120,10151745" o:gfxdata="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zwL4A&#10;AADb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C/ag/cAAAADb&#10;AAAADwAAAGRycy9kb3ducmV2LnhtbEWPzWrDMBCE74W+g9hCb7VsN4TUjZKDQ0JJc4lrSo+LtbFd&#10;Wytjqfl5+6gQyHGYmW+Y+fJsenGk0bWWFSRRDIK4srrlWkH5tX6ZgXAeWWNvmRRcyMFy8fgwx0zb&#10;E+/pWPhaBAi7DBU03g+ZlK5qyKCL7EAcvIMdDfogx1rqEU8BbnqZxvFUGmw5LDQ4UN5Q1RV/RkFV&#10;5t1vu918Hn5SudrtX7/f0nyj1PNTEr+D8HT29/Ct/aEVTKbw/yX8ALm4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9qD9&#10;wAAAANs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5HfILL8AAADb&#10;AAAADwAAAGRycy9kb3ducmV2LnhtbEWPW2sCMRSE3wv9D+EU+lazKa2X1SjYUmjfdBXFt8PmuLua&#10;nGw3qZd/3xSEPg4z8w0zmV2cFSfqQuNZg+plIIhLbxquNKxXH09DECEiG7SeScOVAsym93cTzI0/&#10;85JORaxEgnDIUUMdY5tLGcqaHIaeb4mTt/edw5hkV0nT4TnBnZXPWdaXDhtOCzW29FZTeSx+nIad&#10;un6/75Ud9Rfqtfg6bOZbWy21fnxQ2RhEpEv8D9/an0bDywD+vq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R3yCy/&#10;AAAA2w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eastAsia="BookAntiqua-Bold" w:cs="Arial"/>
          <w:b/>
          <w:bCs/>
          <w:sz w:val="40"/>
          <w:szCs w:val="40"/>
          <w:lang w:eastAsia="zh-CN"/>
        </w:rPr>
        <w:t>1.3 Problem statement</w:t>
      </w:r>
    </w:p>
    <w:p w14:paraId="53C4B91F">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There are many problems that most information  technology students face, such as :</w:t>
      </w:r>
    </w:p>
    <w:p w14:paraId="3CFECE1A">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They cannot choose the appropriate field for them, and  some others could not complete the path they choose.</w:t>
      </w:r>
    </w:p>
    <w:p w14:paraId="16358E3E">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Some students may face difficulty in accessing the  resources needed to study some of the fields they want  to study, such as the front-end field, the back-end field  and the Android field.</w:t>
      </w:r>
    </w:p>
    <w:p w14:paraId="1F9EAF5A">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There are difficulties in dealing with programming  languages and software development .</w:t>
      </w:r>
    </w:p>
    <w:p w14:paraId="25B9C678">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Complex concepts can be difficult to understand and  put into practice. It requires good learning to program.</w:t>
      </w:r>
    </w:p>
    <w:p w14:paraId="62FFBAF7">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Complexity and Depth: Learning programming involves understanding abstract concepts, syntax, logic, and problem-solving techniques. The sheer complexity and depth of programming languages and technologies can be overwhelming for beginners.</w:t>
      </w:r>
    </w:p>
    <w:p w14:paraId="07B4799D">
      <w:pPr>
        <w:pStyle w:val="7"/>
        <w:spacing w:before="155"/>
        <w:jc w:val="both"/>
        <w:rPr>
          <w:rFonts w:hint="default" w:ascii="Arial" w:hAnsi="Arial" w:cs="Arial"/>
          <w:sz w:val="36"/>
          <w:szCs w:val="36"/>
        </w:rPr>
      </w:pPr>
      <w:r>
        <w:rPr>
          <w:rFonts w:hint="default" w:ascii="Arial" w:hAnsi="Arial" w:cs="Arial"/>
          <w:sz w:val="36"/>
          <w:szCs w:val="36"/>
        </w:rPr>
        <mc:AlternateContent>
          <mc:Choice Requires="wpg">
            <w:drawing>
              <wp:anchor distT="0" distB="0" distL="0" distR="0" simplePos="0" relativeHeight="25167052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8" name="Group 4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4595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G9I3TZlBAAACx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qT5xb8AAADb&#10;AAAADwAAAGRycy9kb3ducmV2LnhtbEWPT2sCMRTE7wW/Q3hCbzUbaUVXo9CK0N7qVhRvj81zdzV5&#10;WTepf759Uyj0OMzMb5jZ4uasuFAXGs8a1CADQVx603ClYfO1ehqDCBHZoPVMGu4UYDHvPcwwN/7K&#10;a7oUsRIJwiFHDXWMbS5lKGtyGAa+JU7ewXcOY5JdJU2H1wR3Vg6zbCQdNpwWamzprabyVHw7DXt1&#10;Py8Pyk5Gn+ql+DhuX3e2Wmv92FfZFESkW/wP/7XfjYbnCfx+ST9Az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qk+cW/&#10;AAAA2w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booLz7wAAADb&#10;AAAADwAAAGRycy9kb3ducmV2LnhtbEVPy2rCQBTdC/7DcIXuzMSUljZ1kkVEKbUbUxGXl8zNo8nc&#10;CZmp2r/vLIQuD+e9zm9mEBeaXGdZwSqKQRBXVnfcKDh+bZcvIJxH1jhYJgW/5CDP5rM1ptpe+UCX&#10;0jcihLBLUUHr/ZhK6aqWDLrIjsSBq+1k0Ac4NVJPeA3hZpBJHD9Lgx2HhhZHKlqq+vLHKKiORf/d&#10;fez29TmRm8/D4+k1KXZKPSxW8RsITzf/L76737WCp7A+fAk/QG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6KC8+8AAAA&#10;2w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gQtjHr4AAADb&#10;AAAADwAAAGRycy9kb3ducmV2LnhtbEWPT2sCMRTE7wW/Q3iF3jSbgmJXo1BLob3pWhRvj81zdzV5&#10;2W5S/3x7Iwg9DjPzG2Y6vzgrTtSFxrMGNchAEJfeNFxp+Fl/9scgQkQ2aD2ThisFmM96T1PMjT/z&#10;ik5FrESCcMhRQx1jm0sZypochoFviZO3953DmGRXSdPhOcGdla9ZNpIOG04LNba0qKk8Fn9Ow05d&#10;fz/2yr6NlmpYfB8271tbrbR+eVbZBESkS/wPP9pfRsNQwf1L+gFyd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QtjHr4A&#10;AADb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31AA3462">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 xml:space="preserve">There is a lot of time wasting in searching about resources for programming tracks , searching in websites for good instructors. </w:t>
      </w:r>
    </w:p>
    <w:p w14:paraId="69A85DDA">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Rapid Technological Changes: The field of programming is constantly evolving, with new languages, frameworks, and tools being introduced regularly, making it challenging to keep up with the latest trends.</w:t>
      </w:r>
    </w:p>
    <w:p w14:paraId="7B25749E">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Lack of Practice: Programming requires regular practice to become proficient, and finding meaningful projects or exercises to work on can be challenging.</w:t>
      </w:r>
    </w:p>
    <w:p w14:paraId="59EB5E0A">
      <w:pPr>
        <w:widowControl/>
        <w:spacing w:line="480" w:lineRule="auto"/>
        <w:jc w:val="both"/>
        <w:rPr>
          <w:rFonts w:hint="default" w:ascii="Arial" w:hAnsi="Arial" w:eastAsia="BookAntiqua-Bold" w:cs="Arial"/>
          <w:sz w:val="32"/>
          <w:szCs w:val="32"/>
          <w:lang w:eastAsia="zh-CN"/>
        </w:rPr>
      </w:pPr>
      <w:r>
        <w:rPr>
          <w:rFonts w:hint="default" w:ascii="Arial" w:hAnsi="Arial" w:eastAsia="BookAntiqua-Bold" w:cs="Arial"/>
          <w:sz w:val="36"/>
          <w:szCs w:val="36"/>
          <w:lang w:eastAsia="zh-CN"/>
        </w:rPr>
        <w:t>Fear of Failure: P</w:t>
      </w:r>
      <w:r>
        <w:rPr>
          <w:rFonts w:hint="default" w:ascii="Arial" w:hAnsi="Arial" w:cs="Arial"/>
          <w:sz w:val="36"/>
          <w:szCs w:val="36"/>
        </w:rPr>
        <mc:AlternateContent>
          <mc:Choice Requires="wpg">
            <w:drawing>
              <wp:anchor distT="0" distB="0" distL="0" distR="0" simplePos="0" relativeHeight="25170944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232" name="Group 23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3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3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3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0704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iy3E02oEAAAQFgAADgAAAGRycy9lMm9Eb2MueG1s7Vjb&#10;jts2EH0v0H8Q9N61LpZlC+sNmmyzKFCkAZJ+AC1RlgBJVEna8v59h6Qo0vLuSt5k8xD0xaTtw+HM&#10;mRny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B/At7+2AAAAAsBAAAPAAAAAAAAAAEAIAAAACIAAABkcnMvZG93bnJldi54bWxQ&#10;SwECFAAUAAAACACHTuJAiy3E02oEAAAQFgAADgAAAAAAAAABACAAAAAnAQAAZHJzL2Uyb0RvYy54&#10;bWxQSwUGAAAAAAYABgBZAQAAAwgAAAAA&#10;">
                <o:lock v:ext="edit" aspectratio="f"/>
                <v:shape id="Graphic 2" o:spid="_x0000_s1026" o:spt="100" style="position:absolute;left:0;top:0;height:10151745;width:7056120;" fillcolor="#5B9BD5 [3204]" filled="t" stroked="f" coordsize="7056120,10151745" o:gfxdata="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FlWq/&#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FyL/88AAAADc&#10;AAAADwAAAGRycy9kb3ducmV2LnhtbEWPQWvCQBSE70L/w/IKvZmNsUibuskhopTqxTSUHh/ZZ5Ka&#10;fRuyW7X/3hWEHoeZ+YZZ5hfTixONrrOsYBbFIIhrqztuFFSf6+kLCOeRNfaWScEfOcizh8kSU23P&#10;vKdT6RsRIOxSVNB6P6RSurolgy6yA3HwDnY06IMcG6lHPAe46WUSxwtpsOOw0OJARUv1sfw1Cuqq&#10;OP50H5vt4TuRq91+/vWaFBulnh5n8RsITxf/H76337WCZP4MtzPhCMjs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Iv/z&#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lSCohb8AAADc&#10;AAAADwAAAGRycy9kb3ducmV2LnhtbEWPT2sCMRTE70K/Q3iF3jQbi2K3RkFLQW+6lpbeHpvn7rbJ&#10;y3aT+ufbG0HwOMzMb5jp/OSsOFAXGs8a1CADQVx603Cl4WP33p+ACBHZoPVMGs4UYD576E0xN/7I&#10;WzoUsRIJwiFHDXWMbS5lKGtyGAa+JU7e3ncOY5JdJU2HxwR3Vg6zbCwdNpwWamxpWVP5W/w7Dd/q&#10;/Pe2V/ZlvFGjYv3zufiy1Vbrp0eVvYKIdIr38K29MhqGzyO4nklHQM4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gqIW/&#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eastAsia="BookAntiqua-Bold" w:cs="Arial"/>
          <w:sz w:val="36"/>
          <w:szCs w:val="36"/>
          <w:lang w:eastAsia="zh-CN"/>
        </w:rPr>
        <w:t>rogramming can be intimidating, and the fear of making mistakes or not understanding concepts can hinder learning progress.</w:t>
      </w:r>
      <w:r>
        <w:rPr>
          <w:rFonts w:hint="default" w:ascii="Arial" w:hAnsi="Arial" w:cs="Arial"/>
        </w:rPr>
        <mc:AlternateContent>
          <mc:Choice Requires="wps">
            <w:drawing>
              <wp:anchor distT="0" distB="0" distL="114300" distR="114300" simplePos="0" relativeHeight="251672576" behindDoc="0" locked="0" layoutInCell="1" allowOverlap="1">
                <wp:simplePos x="0" y="0"/>
                <wp:positionH relativeFrom="column">
                  <wp:posOffset>-890270</wp:posOffset>
                </wp:positionH>
                <wp:positionV relativeFrom="paragraph">
                  <wp:posOffset>-539750</wp:posOffset>
                </wp:positionV>
                <wp:extent cx="7056120" cy="9855200"/>
                <wp:effectExtent l="0" t="0" r="11430" b="12700"/>
                <wp:wrapNone/>
                <wp:docPr id="91" name="Graphic 4"/>
                <wp:cNvGraphicFramePr/>
                <a:graphic xmlns:a="http://schemas.openxmlformats.org/drawingml/2006/main">
                  <a:graphicData uri="http://schemas.microsoft.com/office/word/2010/wordprocessingShape">
                    <wps:wsp>
                      <wps:cNvSpPr/>
                      <wps:spPr>
                        <a:xfrm>
                          <a:off x="0" y="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a:graphicData>
                </a:graphic>
              </wp:anchor>
            </w:drawing>
          </mc:Choice>
          <mc:Fallback>
            <w:pict>
              <v:shape id="Graphic 4" o:spid="_x0000_s1026" o:spt="100" style="position:absolute;left:0pt;margin-left:-70.1pt;margin-top:-42.5pt;height:776pt;width:555.6pt;z-index:251672576;mso-width-relative:page;mso-height-relative:page;" fillcolor="#5B9BD5 [3204]" filled="t" stroked="f" coordsize="7056120,10151745" o:gfxdata="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w:pict>
          </mc:Fallback>
        </mc:AlternateContent>
      </w:r>
    </w:p>
    <w:p w14:paraId="35837D73">
      <w:pPr>
        <w:widowControl/>
        <w:spacing w:line="480" w:lineRule="auto"/>
        <w:jc w:val="both"/>
        <w:rPr>
          <w:rFonts w:hint="default" w:ascii="Arial" w:hAnsi="Arial" w:eastAsia="BookAntiqua-Bold" w:cs="Arial"/>
          <w:b/>
          <w:bCs/>
          <w:sz w:val="40"/>
          <w:szCs w:val="40"/>
          <w:lang w:eastAsia="zh-CN"/>
        </w:rPr>
      </w:pPr>
      <w:r>
        <w:rPr>
          <w:rFonts w:hint="default" w:ascii="Arial" w:hAnsi="Arial" w:eastAsia="BookAntiqua-Bold" w:cs="Arial"/>
          <w:b/>
          <w:bCs/>
          <w:sz w:val="40"/>
          <w:szCs w:val="40"/>
          <w:lang w:eastAsia="zh-CN"/>
        </w:rPr>
        <w:t>1.4 Problem solution</w:t>
      </w:r>
    </w:p>
    <w:p w14:paraId="10707A20">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Resource Accessibility: Provide students with access to a wide range of resources, including online tutorials, books, and educational websites, to help them learn front-end, back-end, and Android development.</w:t>
      </w:r>
    </w:p>
    <w:p w14:paraId="4609CCD4">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Online Learning Platforms: Utilize online learning platforms such as Coursera, Udemy, and Khan Academy to offer courses on programming languages and software development, making them accessible to students.</w:t>
      </w:r>
    </w:p>
    <w:p w14:paraId="0103CB7E">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Feedback and Support: Offer feedback and support to students as they navigate their studies, providing guidance and encouragement to help them overcome challenges in programming languages and software development.</w:t>
      </w:r>
    </w:p>
    <w:p w14:paraId="09A25886">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Feedback and Support: Offer feedback and support to students as they navigate their studies, providing guidance and encouragement</w:t>
      </w:r>
      <w:r>
        <w:rPr>
          <w:rFonts w:hint="default" w:ascii="Arial" w:hAnsi="Arial" w:cs="Arial"/>
          <w:sz w:val="36"/>
          <w:szCs w:val="36"/>
        </w:rPr>
        <mc:AlternateContent>
          <mc:Choice Requires="wpg">
            <w:drawing>
              <wp:anchor distT="0" distB="0" distL="0" distR="0" simplePos="0" relativeHeight="25167155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52" name="Group 5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4492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Z2FIxGcEAAAL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HpVY8r4AAADb&#10;AAAADwAAAGRycy9kb3ducmV2LnhtbEWPT2sCMRTE7wW/Q3gFb5qNRWm3RkGloLe6LRVvj81zd9vk&#10;Zd3Ef9/eFAo9DjPzG2Y6vzorztSFxrMGNcxAEJfeNFxp+Px4GzyDCBHZoPVMGm4UYD7rPUwxN/7C&#10;WzoXsRIJwiFHDXWMbS5lKGtyGIa+JU7ewXcOY5JdJU2HlwR3Vo6ybCIdNpwWamxpWVP5U5ychr26&#10;HVcHZV8m72pcbL6/FjtbbbXuP6rsFUSka/wP/7XXRsP4CX6/pB8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pVY8r4A&#10;AADb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EbENzL4AAADb&#10;AAAADwAAAGRycy9kb3ducmV2LnhtbEWPT4vCMBTE7wt+h/AEb2tqXUWr0UNFWVwv/kE8PppnW21e&#10;SpNV99ubBcHjMDO/Yabzh6nEjRpXWlbQ60YgiDOrS84VHPbLzxEI55E1VpZJwR85mM9aH1NMtL3z&#10;lm47n4sAYZeggsL7OpHSZQUZdF1bEwfvbBuDPsgml7rBe4CbSsZRNJQGSw4LBdaUFpRdd79GQXZI&#10;r5dyvfo5n2K52Gz7x3GcrpTqtHvRBISnh3+HX+1vrWDwBf9fwg+Qs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bENzL4A&#10;AADb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jBlHb4AAADb&#10;AAAADwAAAGRycy9kb3ducmV2LnhtbEWPT2sCMRTE7wW/Q3hCbzUbYUW3RkGl0N50lZbeHpvn7rbJ&#10;y3aT+ufbG6HQ4zAzv2Hmy4uz4kR9aD1rUKMMBHHlTcu1hsP+5WkKIkRkg9YzabhSgOVi8DDHwvgz&#10;7+hUxlokCIcCNTQxdoWUoWrIYRj5jjh5R987jEn2tTQ9nhPcWTnOsol02HJaaLCjdUPVd/nrNHyq&#10;68/mqOxsslV5+fb1vvqw9U7rx6HKnkFEusT/8F/71WjIc7h/ST9AL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BlHb4A&#10;AADb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eastAsia="BookAntiqua-Bold" w:cs="Arial"/>
          <w:sz w:val="36"/>
          <w:szCs w:val="36"/>
          <w:lang w:eastAsia="zh-CN"/>
        </w:rPr>
        <w:t xml:space="preserve"> to help them overcome challenges in program</w:t>
      </w:r>
      <w:r>
        <w:rPr>
          <w:rFonts w:hint="default" w:ascii="Arial" w:hAnsi="Arial" w:cs="Arial"/>
          <w:sz w:val="36"/>
          <w:szCs w:val="36"/>
        </w:rPr>
        <mc:AlternateContent>
          <mc:Choice Requires="wpg">
            <w:drawing>
              <wp:anchor distT="0" distB="0" distL="0" distR="0" simplePos="0" relativeHeight="25171660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9" name="Group 7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9987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CEEPQVZgQAAAs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kCfqwrsAAADb&#10;AAAADwAAAGRycy9kb3ducmV2LnhtbEVPy2oCMRTdF/oP4RbcaSYFxY5mhCqC3dVpqbi7TO48bHIz&#10;naQ+/r5ZCF0eznu5ujorzjSEzrMGNclAEFfedNxo+PzYjucgQkQ2aD2ThhsFWBWPD0vMjb/wns5l&#10;bEQK4ZCjhjbGPpcyVC05DBPfEyeu9oPDmODQSDPgJYU7K5+zbCYddpwaWuxp3VL1Xf46DUd1+9nU&#10;yr7M3tW0fDt9vR5ss9d69KSyBYhI1/gvvrt3RsM8rU9f0g+Qx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CfqwrsAAADb&#10;AAAADwAAAAAAAAABACAAAAAiAAAAZHJzL2Rvd25yZXYueG1sUEsBAhQAFAAAAAgAh07iQDMvBZ47&#10;AAAAOQAAABAAAAAAAAAAAQAgAAAACgEAAGRycy9zaGFwZXhtbC54bWxQSwUGAAAAAAYABgBbAQAA&#10;tA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f6aCE78AAADb&#10;AAAADwAAAGRycy9kb3ducmV2LnhtbEWPT2vCQBTE7wW/w/IEb80mEYrGrDlElNL24h9Kj4/sM4nJ&#10;vg3Zrdpv3y0UPA4z8xsmL+6mF1caXWtZQRLFIIgrq1uuFZyO2+cFCOeRNfaWScEPOSjWk6ccM21v&#10;vKfrwdciQNhlqKDxfsikdFVDBl1kB+Lgne1o0Ac51lKPeAtw08s0jl+kwZbDQoMDlQ1V3eHbKKhO&#10;ZXdp33bv569Ubj72889lWu6Umk2TeAXC090/wv/tV61gkcDfl/AD5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ghO/&#10;AAAA2w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D7nRLr4AAADb&#10;AAAADwAAAGRycy9kb3ducmV2LnhtbEWPT2sCMRTE7wW/Q3hCbzUbQdHVKLSloDddxdLbY/PcXZu8&#10;bDepf769EQo9DjPzG2a+vDorztSFxrMGNchAEJfeNFxp2O8+XiYgQkQ2aD2ThhsFWC56T3PMjb/w&#10;ls5FrESCcMhRQx1jm0sZypochoFviZN39J3DmGRXSdPhJcGdlcMsG0uHDaeFGlt6q6n8Ln6dhi91&#10;+3k/Kjsdb9SoWJ8Or5+22mr93FfZDESka/wP/7VXRsNkCI8v6QfIx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7nRLr4A&#10;AADb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eastAsia="BookAntiqua-Bold" w:cs="Arial"/>
          <w:sz w:val="36"/>
          <w:szCs w:val="36"/>
          <w:lang w:eastAsia="zh-CN"/>
        </w:rPr>
        <w:t>ming languages and software development.</w:t>
      </w:r>
    </w:p>
    <w:p w14:paraId="342AC58D">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Library Resources: Ensure that students have access to a well-equipped library with books, journals, and other resources related to programming languages and software development.</w:t>
      </w:r>
    </w:p>
    <w:p w14:paraId="67E99264">
      <w:pPr>
        <w:widowControl/>
        <w:spacing w:line="480" w:lineRule="auto"/>
        <w:jc w:val="both"/>
        <w:rPr>
          <w:rFonts w:hint="default" w:ascii="Arial" w:hAnsi="Arial" w:eastAsia="BookAntiqua-Bold" w:cs="Arial"/>
          <w:sz w:val="36"/>
          <w:szCs w:val="36"/>
          <w:lang w:eastAsia="zh-CN"/>
        </w:rPr>
      </w:pPr>
      <w:r>
        <w:rPr>
          <w:rFonts w:hint="default" w:ascii="Arial" w:hAnsi="Arial" w:eastAsia="BookAntiqua-Bold" w:cs="Arial"/>
          <w:sz w:val="36"/>
          <w:szCs w:val="36"/>
          <w:lang w:eastAsia="zh-CN"/>
        </w:rPr>
        <w:t>Online Forums and Communities: Encourage students to participate in online forums and communities such as Stack Overflow, GitHub, and Reddit, where they can ask questions, share knowledge, and collaborate with others in the field.</w:t>
      </w:r>
    </w:p>
    <w:p w14:paraId="06A1F88F">
      <w:pPr>
        <w:widowControl/>
        <w:spacing w:line="480" w:lineRule="auto"/>
        <w:jc w:val="both"/>
        <w:rPr>
          <w:rFonts w:hint="default" w:ascii="Arial" w:hAnsi="Arial" w:eastAsia="BookAntiqua-Bold" w:cs="Arial"/>
          <w:sz w:val="40"/>
          <w:szCs w:val="40"/>
          <w:lang w:eastAsia="zh-CN"/>
        </w:rPr>
      </w:pPr>
      <w:r>
        <w:rPr>
          <w:rFonts w:hint="default" w:ascii="Arial" w:hAnsi="Arial" w:cs="Arial"/>
        </w:rPr>
        <mc:AlternateContent>
          <mc:Choice Requires="wpg">
            <w:drawing>
              <wp:anchor distT="0" distB="0" distL="0" distR="0" simplePos="0" relativeHeight="251867136"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7" name="Group 21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5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1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4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4934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">
                <o:lock v:ext="edit" aspectratio="f"/>
                <v:shape id="Graphic 2" o:spid="_x0000_s1026" o:spt="100" style="position:absolute;left:0;top:0;height:10151745;width:7056120;" fillcolor="#5B9BD5 [3204]" filled="t" stroked="f" coordsize="7056120,10151745" o:gfxdata="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j/TSW/&#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qzumC7wAAADc&#10;AAAADwAAAGRycy9kb3ducmV2LnhtbEVPy4rCMBTdD/gP4QruxrQVZKymLirKoLPxgbi8NLcPbW5K&#10;k/Hx92YxMMvDeS+WT9OKO/WusawgHkcgiAurG64UnI7rzy8QziNrbC2Tghc5WGaDjwWm2j54T/eD&#10;r0QIYZeigtr7LpXSFTUZdGPbEQeutL1BH2BfSd3jI4SbViZRNJUGGw4NNXaU11TcDr9GQXHKb9dm&#10;u9mVl0SufvaT8yzJN0qNhnE0B+Hp6f/Ff+5vrWASh7XhTDgCMn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s7pgu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q7B3/b0AAADc&#10;AAAADwAAAGRycy9kb3ducmV2LnhtbEVPy2oCMRTdF/oP4Rbc1Uy0FZ0ahSqFuqtTUdxdJteZaZOb&#10;cZL6+HuzELo8nPd0fnFWnKgLjWcNqp+BIC69abjSsPn+eB6DCBHZoPVMGq4UYD57fJhibvyZ13Qq&#10;YiVSCIccNdQxtrmUoazJYej7ljhxB985jAl2lTQdnlO4s3KQZSPpsOHUUGNLi5rK3+LPadir63F5&#10;UHYy+lKvxepn+76z1Vrr3pPK3kBEusR/8d39aTQMX9L8dCYdATm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sHf9vQAA&#10;ANw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bCs/>
          <w:sz w:val="40"/>
          <w:szCs w:val="40"/>
        </w:rPr>
        <w:t xml:space="preserve">1.5 project phases </w:t>
      </w:r>
    </w:p>
    <w:p w14:paraId="0EC9493D">
      <w:pPr>
        <w:pStyle w:val="20"/>
        <w:tabs>
          <w:tab w:val="left" w:pos="1258"/>
        </w:tabs>
        <w:ind w:left="0" w:firstLine="0"/>
        <w:jc w:val="both"/>
        <w:rPr>
          <w:rFonts w:hint="default" w:ascii="Arial" w:hAnsi="Arial" w:cs="Arial"/>
          <w:color w:val="auto"/>
          <w:sz w:val="36"/>
          <w:szCs w:val="36"/>
        </w:rPr>
      </w:pPr>
      <w:r>
        <w:rPr>
          <w:rFonts w:hint="default" w:ascii="Arial" w:hAnsi="Arial" w:cs="Arial"/>
          <w:color w:val="auto"/>
          <w:spacing w:val="-2"/>
          <w:sz w:val="36"/>
          <w:szCs w:val="36"/>
        </w:rPr>
        <w:t xml:space="preserve">A-Research   </w:t>
      </w:r>
    </w:p>
    <w:p w14:paraId="6FF53706">
      <w:pPr>
        <w:pStyle w:val="20"/>
        <w:tabs>
          <w:tab w:val="left" w:pos="1258"/>
        </w:tabs>
        <w:ind w:left="0" w:leftChars="0" w:firstLine="0" w:firstLineChars="0"/>
        <w:jc w:val="both"/>
        <w:rPr>
          <w:rFonts w:hint="default" w:ascii="Arial" w:hAnsi="Arial" w:cs="Arial"/>
          <w:color w:val="auto"/>
          <w:sz w:val="36"/>
          <w:szCs w:val="36"/>
        </w:rPr>
      </w:pPr>
    </w:p>
    <w:p w14:paraId="5E946362">
      <w:pPr>
        <w:pStyle w:val="20"/>
        <w:tabs>
          <w:tab w:val="left" w:pos="1258"/>
        </w:tabs>
        <w:ind w:left="0" w:leftChars="0" w:firstLine="0" w:firstLineChars="0"/>
        <w:jc w:val="both"/>
        <w:rPr>
          <w:rFonts w:hint="default" w:ascii="Arial" w:hAnsi="Arial" w:cs="Arial"/>
          <w:color w:val="auto"/>
          <w:sz w:val="36"/>
          <w:szCs w:val="36"/>
        </w:rPr>
      </w:pPr>
      <w:r>
        <w:rPr>
          <w:rFonts w:hint="default" w:ascii="Arial" w:hAnsi="Arial" w:cs="Arial"/>
          <w:color w:val="auto"/>
          <w:sz w:val="36"/>
          <w:szCs w:val="36"/>
        </w:rPr>
        <w:t>During this phase, researchers design the methodology and approach for the study. This includes selecting appropriate research methods, such as qualitative, quantitative, or mixed methods, designing data collection instruments, and determining sampling strategies.</w:t>
      </w:r>
    </w:p>
    <w:p w14:paraId="7DB59D82">
      <w:pPr>
        <w:pStyle w:val="20"/>
        <w:tabs>
          <w:tab w:val="left" w:pos="1258"/>
        </w:tabs>
        <w:ind w:left="1100" w:firstLine="0"/>
        <w:jc w:val="both"/>
        <w:rPr>
          <w:rFonts w:hint="default" w:ascii="Arial" w:hAnsi="Arial" w:cs="Arial"/>
          <w:color w:val="auto"/>
          <w:sz w:val="36"/>
          <w:szCs w:val="36"/>
        </w:rPr>
      </w:pPr>
    </w:p>
    <w:p w14:paraId="3B688E8B">
      <w:pPr>
        <w:pStyle w:val="20"/>
        <w:tabs>
          <w:tab w:val="left" w:pos="1258"/>
        </w:tabs>
        <w:ind w:left="0" w:firstLine="0"/>
        <w:jc w:val="both"/>
        <w:rPr>
          <w:rFonts w:hint="default" w:ascii="Arial" w:hAnsi="Arial" w:cs="Arial"/>
          <w:color w:val="auto"/>
          <w:sz w:val="36"/>
          <w:szCs w:val="36"/>
        </w:rPr>
      </w:pPr>
      <w:r>
        <w:rPr>
          <w:rFonts w:hint="default" w:ascii="Arial" w:hAnsi="Arial" w:cs="Arial"/>
          <w:color w:val="auto"/>
          <w:sz w:val="36"/>
          <w:szCs w:val="36"/>
        </w:rPr>
        <w:t>B-Analysis</w:t>
      </w:r>
    </w:p>
    <w:p w14:paraId="35315053">
      <w:pPr>
        <w:pStyle w:val="20"/>
        <w:tabs>
          <w:tab w:val="left" w:pos="1258"/>
        </w:tabs>
        <w:ind w:left="1100" w:firstLine="0"/>
        <w:jc w:val="both"/>
        <w:rPr>
          <w:rFonts w:hint="default" w:ascii="Arial" w:hAnsi="Arial" w:cs="Arial"/>
          <w:color w:val="auto"/>
          <w:sz w:val="36"/>
          <w:szCs w:val="36"/>
        </w:rPr>
      </w:pPr>
      <w:r>
        <w:rPr>
          <w:rFonts w:hint="default" w:ascii="Arial" w:hAnsi="Arial" w:cs="Arial"/>
          <w:color w:val="auto"/>
          <w:sz w:val="36"/>
          <w:szCs w:val="36"/>
        </w:rPr>
        <w:t xml:space="preserve"> </w:t>
      </w:r>
    </w:p>
    <w:p w14:paraId="481AE1B9">
      <w:pPr>
        <w:pStyle w:val="20"/>
        <w:tabs>
          <w:tab w:val="left" w:pos="1258"/>
        </w:tabs>
        <w:spacing w:before="52"/>
        <w:ind w:left="0" w:leftChars="0" w:firstLine="0" w:firstLineChars="0"/>
        <w:jc w:val="both"/>
        <w:rPr>
          <w:rFonts w:hint="default" w:ascii="Arial" w:hAnsi="Arial" w:cs="Arial"/>
          <w:color w:val="auto"/>
          <w:spacing w:val="-2"/>
          <w:sz w:val="36"/>
          <w:szCs w:val="36"/>
        </w:rPr>
      </w:pPr>
      <w:r>
        <w:rPr>
          <w:rFonts w:hint="default" w:ascii="Arial" w:hAnsi="Arial" w:cs="Arial"/>
          <w:color w:val="auto"/>
          <w:spacing w:val="-2"/>
          <w:sz w:val="36"/>
          <w:szCs w:val="36"/>
        </w:rPr>
        <w:t>analysis phase in project management is essential for making informed decisions, evaluating performance, identifying problems, optimizing resources, monitoring progress, and improving future projects. It enables project managers and stakeholders to extract meaningful insights from data and information collected during the project, ultimately contributing to project success.</w:t>
      </w:r>
    </w:p>
    <w:p w14:paraId="4A524DF3">
      <w:pPr>
        <w:pStyle w:val="20"/>
        <w:tabs>
          <w:tab w:val="left" w:pos="1258"/>
        </w:tabs>
        <w:spacing w:before="52"/>
        <w:ind w:left="900" w:firstLine="0"/>
        <w:jc w:val="both"/>
        <w:rPr>
          <w:rFonts w:hint="default" w:ascii="Arial" w:hAnsi="Arial" w:cs="Arial"/>
          <w:color w:val="auto"/>
          <w:spacing w:val="-2"/>
          <w:sz w:val="36"/>
          <w:szCs w:val="36"/>
        </w:rPr>
      </w:pPr>
    </w:p>
    <w:p w14:paraId="528531A7">
      <w:pPr>
        <w:pStyle w:val="20"/>
        <w:tabs>
          <w:tab w:val="left" w:pos="1258"/>
        </w:tabs>
        <w:spacing w:before="52"/>
        <w:ind w:left="0" w:firstLine="0"/>
        <w:jc w:val="both"/>
        <w:rPr>
          <w:rFonts w:hint="default" w:ascii="Arial" w:hAnsi="Arial" w:cs="Arial"/>
          <w:color w:val="auto"/>
          <w:sz w:val="36"/>
          <w:szCs w:val="36"/>
        </w:rPr>
      </w:pPr>
      <w:r>
        <w:rPr>
          <w:rFonts w:hint="default" w:ascii="Arial" w:hAnsi="Arial" w:cs="Arial"/>
          <w:color w:val="auto"/>
          <w:spacing w:val="-2"/>
          <w:sz w:val="36"/>
          <w:szCs w:val="36"/>
        </w:rPr>
        <w:t>C -Prototyping</w:t>
      </w:r>
    </w:p>
    <w:p w14:paraId="5ACEAD5B">
      <w:pPr>
        <w:pStyle w:val="20"/>
        <w:tabs>
          <w:tab w:val="left" w:pos="1258"/>
        </w:tabs>
        <w:spacing w:before="52"/>
        <w:ind w:left="0" w:firstLine="0"/>
        <w:jc w:val="both"/>
        <w:rPr>
          <w:rFonts w:hint="default" w:ascii="Arial" w:hAnsi="Arial" w:cs="Arial"/>
          <w:color w:val="auto"/>
          <w:spacing w:val="-2"/>
          <w:sz w:val="36"/>
          <w:szCs w:val="36"/>
        </w:rPr>
      </w:pPr>
    </w:p>
    <w:p w14:paraId="45DD6628">
      <w:pPr>
        <w:pStyle w:val="20"/>
        <w:tabs>
          <w:tab w:val="left" w:pos="1258"/>
        </w:tabs>
        <w:spacing w:before="52"/>
        <w:ind w:left="0" w:leftChars="0" w:firstLine="0" w:firstLineChars="0"/>
        <w:jc w:val="both"/>
        <w:rPr>
          <w:rFonts w:hint="default" w:ascii="Arial" w:hAnsi="Arial" w:cs="Arial"/>
          <w:color w:val="auto"/>
          <w:spacing w:val="-2"/>
          <w:sz w:val="36"/>
          <w:szCs w:val="36"/>
          <w:lang w:val="en-US"/>
        </w:rPr>
      </w:pPr>
      <w:r>
        <w:rPr>
          <w:rFonts w:hint="default" w:ascii="Arial" w:hAnsi="Arial" w:cs="Arial"/>
          <w:color w:val="auto"/>
          <w:spacing w:val="-2"/>
          <w:sz w:val="36"/>
          <w:szCs w:val="36"/>
        </w:rPr>
        <w:t>The prototype phase is a stage in the development process</w:t>
      </w:r>
      <w:r>
        <w:rPr>
          <w:rFonts w:hint="default" w:ascii="Arial" w:hAnsi="Arial" w:cs="Arial"/>
          <w:color w:val="auto"/>
          <w:spacing w:val="-2"/>
          <w:sz w:val="36"/>
          <w:szCs w:val="36"/>
          <w:lang w:val="en-US"/>
        </w:rPr>
        <w:t>.</w:t>
      </w:r>
    </w:p>
    <w:p w14:paraId="59A4EE29">
      <w:pPr>
        <w:pStyle w:val="20"/>
        <w:tabs>
          <w:tab w:val="left" w:pos="1258"/>
        </w:tabs>
        <w:spacing w:before="52"/>
        <w:ind w:left="0" w:leftChars="0" w:firstLine="0" w:firstLineChars="0"/>
        <w:jc w:val="both"/>
        <w:rPr>
          <w:rFonts w:hint="default" w:ascii="Arial" w:hAnsi="Arial" w:cs="Arial"/>
          <w:color w:val="auto"/>
          <w:spacing w:val="-2"/>
          <w:sz w:val="36"/>
          <w:szCs w:val="36"/>
          <w:lang w:val="en-US"/>
        </w:rPr>
      </w:pPr>
      <w:r>
        <w:rPr>
          <w:rFonts w:hint="default" w:ascii="Arial" w:hAnsi="Arial" w:cs="Arial"/>
          <w:color w:val="auto"/>
          <w:spacing w:val="-2"/>
          <w:sz w:val="36"/>
          <w:szCs w:val="36"/>
        </w:rPr>
        <w:t>The prototype phase is a stage in the development process where a simplified, early</w:t>
      </w:r>
      <w:r>
        <w:rPr>
          <w:rFonts w:hint="default" w:ascii="Arial" w:hAnsi="Arial" w:cs="Arial"/>
          <w:color w:val="auto"/>
          <w:spacing w:val="-2"/>
          <w:sz w:val="36"/>
          <w:szCs w:val="36"/>
          <w:lang w:val="en-US"/>
        </w:rPr>
        <w:t xml:space="preserve"> </w:t>
      </w:r>
      <w:r>
        <w:rPr>
          <w:rFonts w:hint="default" w:ascii="Arial" w:hAnsi="Arial" w:cs="Arial"/>
          <w:color w:val="auto"/>
          <w:spacing w:val="-2"/>
          <w:sz w:val="36"/>
          <w:szCs w:val="36"/>
        </w:rPr>
        <w:t>version of a product or system is created to test its feasibility, functionality, and usability. This prototype serves as a tangible representation of the final product</w:t>
      </w:r>
      <w:r>
        <w:rPr>
          <w:rFonts w:hint="default" w:ascii="Arial" w:hAnsi="Arial" w:cs="Arial"/>
          <w:color w:val="auto"/>
          <w:spacing w:val="-2"/>
          <w:sz w:val="36"/>
          <w:szCs w:val="36"/>
          <w:lang w:val="en-US"/>
        </w:rPr>
        <w:t>.</w:t>
      </w:r>
    </w:p>
    <w:p w14:paraId="27518EBC">
      <w:pPr>
        <w:pStyle w:val="20"/>
        <w:tabs>
          <w:tab w:val="left" w:pos="1258"/>
        </w:tabs>
        <w:spacing w:before="52"/>
        <w:ind w:left="0" w:firstLine="0"/>
        <w:jc w:val="both"/>
        <w:rPr>
          <w:rFonts w:hint="default" w:ascii="Arial" w:hAnsi="Arial" w:cs="Arial"/>
          <w:color w:val="auto"/>
          <w:spacing w:val="-2"/>
          <w:sz w:val="36"/>
          <w:szCs w:val="36"/>
        </w:rPr>
      </w:pPr>
    </w:p>
    <w:p w14:paraId="3D5C19A2">
      <w:pPr>
        <w:pStyle w:val="20"/>
        <w:tabs>
          <w:tab w:val="left" w:pos="1258"/>
        </w:tabs>
        <w:spacing w:before="51"/>
        <w:ind w:left="0" w:firstLine="0"/>
        <w:jc w:val="both"/>
        <w:rPr>
          <w:rFonts w:hint="default" w:ascii="Arial" w:hAnsi="Arial" w:cs="Arial"/>
          <w:color w:val="auto"/>
          <w:sz w:val="36"/>
          <w:szCs w:val="36"/>
        </w:rPr>
      </w:pPr>
      <w:r>
        <w:rPr>
          <w:rFonts w:hint="default" w:ascii="Arial" w:hAnsi="Arial" w:cs="Arial"/>
          <w:color w:val="auto"/>
          <w:spacing w:val="-2"/>
          <w:sz w:val="36"/>
          <w:szCs w:val="36"/>
        </w:rPr>
        <w:t>D-Implementation</w:t>
      </w:r>
    </w:p>
    <w:p w14:paraId="78A744C6">
      <w:pPr>
        <w:pStyle w:val="20"/>
        <w:tabs>
          <w:tab w:val="left" w:pos="1258"/>
        </w:tabs>
        <w:spacing w:before="51"/>
        <w:ind w:left="0" w:leftChars="0" w:firstLine="0" w:firstLineChars="0"/>
        <w:jc w:val="both"/>
        <w:rPr>
          <w:rFonts w:hint="default" w:ascii="Arial" w:hAnsi="Arial" w:cs="Arial"/>
          <w:color w:val="auto"/>
          <w:spacing w:val="-2"/>
          <w:sz w:val="36"/>
          <w:szCs w:val="36"/>
        </w:rPr>
      </w:pPr>
    </w:p>
    <w:p w14:paraId="7C6CA433">
      <w:pPr>
        <w:pStyle w:val="20"/>
        <w:tabs>
          <w:tab w:val="left" w:pos="1258"/>
        </w:tabs>
        <w:spacing w:before="51"/>
        <w:ind w:left="0" w:leftChars="0" w:firstLine="0" w:firstLineChars="0"/>
        <w:jc w:val="both"/>
        <w:rPr>
          <w:rFonts w:hint="default" w:ascii="Arial" w:hAnsi="Arial" w:cs="Arial"/>
          <w:color w:val="auto"/>
          <w:spacing w:val="-2"/>
          <w:sz w:val="36"/>
          <w:szCs w:val="36"/>
        </w:rPr>
      </w:pPr>
      <w:r>
        <w:rPr>
          <w:rFonts w:hint="default" w:ascii="Arial" w:hAnsi="Arial" w:cs="Arial"/>
          <w:color w:val="auto"/>
          <w:spacing w:val="-2"/>
          <w:sz w:val="36"/>
          <w:szCs w:val="36"/>
        </w:rPr>
        <w:t>In the project phase of a software development lifecycle, the focus is on implementing the design and turning it into a working software product</w:t>
      </w:r>
    </w:p>
    <w:p w14:paraId="13725F04">
      <w:pPr>
        <w:pStyle w:val="20"/>
        <w:tabs>
          <w:tab w:val="left" w:pos="1258"/>
        </w:tabs>
        <w:spacing w:before="51"/>
        <w:ind w:left="720" w:leftChars="0" w:firstLine="0"/>
        <w:jc w:val="both"/>
        <w:rPr>
          <w:rFonts w:hint="default" w:ascii="Arial" w:hAnsi="Arial" w:cs="Arial"/>
          <w:color w:val="auto"/>
          <w:spacing w:val="-2"/>
          <w:sz w:val="36"/>
          <w:szCs w:val="36"/>
        </w:rPr>
      </w:pPr>
    </w:p>
    <w:p w14:paraId="4638FD63">
      <w:pPr>
        <w:pStyle w:val="20"/>
        <w:tabs>
          <w:tab w:val="left" w:pos="1258"/>
        </w:tabs>
        <w:spacing w:before="51"/>
        <w:ind w:left="0" w:firstLine="0"/>
        <w:jc w:val="both"/>
        <w:rPr>
          <w:rFonts w:hint="default" w:ascii="Arial" w:hAnsi="Arial" w:cs="Arial"/>
          <w:color w:val="auto"/>
          <w:spacing w:val="-2"/>
          <w:sz w:val="36"/>
          <w:szCs w:val="36"/>
        </w:rPr>
      </w:pPr>
      <w:r>
        <w:rPr>
          <w:rFonts w:hint="default" w:ascii="Arial" w:hAnsi="Arial" w:cs="Arial"/>
          <w:color w:val="auto"/>
          <w:spacing w:val="-2"/>
          <w:sz w:val="36"/>
          <w:szCs w:val="36"/>
        </w:rPr>
        <w:t xml:space="preserve">E- Testing </w:t>
      </w:r>
    </w:p>
    <w:p w14:paraId="2FAB0C1A">
      <w:pPr>
        <w:pStyle w:val="20"/>
        <w:tabs>
          <w:tab w:val="left" w:pos="1258"/>
        </w:tabs>
        <w:spacing w:before="51"/>
        <w:ind w:left="0" w:leftChars="0" w:firstLine="0" w:firstLineChars="0"/>
        <w:jc w:val="both"/>
        <w:rPr>
          <w:rFonts w:hint="default" w:ascii="Arial" w:hAnsi="Arial" w:cs="Arial"/>
          <w:color w:val="auto"/>
          <w:spacing w:val="-2"/>
          <w:sz w:val="36"/>
          <w:szCs w:val="36"/>
        </w:rPr>
      </w:pPr>
    </w:p>
    <w:p w14:paraId="073D99B6">
      <w:pPr>
        <w:pStyle w:val="20"/>
        <w:tabs>
          <w:tab w:val="left" w:pos="1258"/>
        </w:tabs>
        <w:spacing w:before="51"/>
        <w:ind w:left="0" w:leftChars="0" w:firstLine="0" w:firstLineChars="0"/>
        <w:jc w:val="both"/>
        <w:rPr>
          <w:rFonts w:hint="default" w:ascii="Arial" w:hAnsi="Arial" w:cs="Arial"/>
          <w:color w:val="auto"/>
          <w:spacing w:val="-2"/>
          <w:sz w:val="36"/>
          <w:szCs w:val="36"/>
        </w:rPr>
      </w:pPr>
      <w:r>
        <w:rPr>
          <w:rFonts w:hint="default" w:ascii="Arial" w:hAnsi="Arial" w:cs="Arial"/>
          <w:color w:val="auto"/>
          <w:spacing w:val="-2"/>
          <w:sz w:val="36"/>
          <w:szCs w:val="36"/>
        </w:rPr>
        <w:t>In the testing phase the software is tested to identify and fix defects and issues. This includes various types of testing such as : functional testing , integration testing, performance testing , and user acceptance testing , the goal of testing is to ensure that the software meets the specified requirments and  functions correctly in different  enviroments .</w:t>
      </w:r>
    </w:p>
    <w:p w14:paraId="0C37AB69">
      <w:pPr>
        <w:pStyle w:val="20"/>
        <w:tabs>
          <w:tab w:val="left" w:pos="1258"/>
        </w:tabs>
        <w:spacing w:before="51"/>
        <w:ind w:left="0" w:firstLine="0"/>
        <w:jc w:val="both"/>
        <w:rPr>
          <w:rFonts w:hint="default" w:ascii="Arial" w:hAnsi="Arial" w:cs="Arial"/>
          <w:color w:val="auto"/>
          <w:spacing w:val="-2"/>
          <w:sz w:val="28"/>
        </w:rPr>
      </w:pPr>
      <w:r>
        <w:rPr>
          <w:rFonts w:hint="default" w:ascii="Arial" w:hAnsi="Arial" w:cs="Arial"/>
          <w:color w:val="auto"/>
          <w:spacing w:val="-2"/>
          <w:sz w:val="28"/>
        </w:rPr>
        <mc:AlternateContent>
          <mc:Choice Requires="wpg">
            <w:drawing>
              <wp:anchor distT="0" distB="0" distL="0" distR="0" simplePos="0" relativeHeight="25167360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59" name="Group 5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4288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CQ1FuPZgQAAAs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ICsMOLsAAADb&#10;AAAADwAAAGRycy9kb3ducmV2LnhtbEVPy2oCMRTdC/5DuEJ3mkmhg45GQUuh7nSUFneXyXVm2uRm&#10;Okl9/H2zKLg8nPdidXNWXKgPrWcNapKBIK68abnWcDy8jacgQkQ2aD2ThjsFWC2HgwUWxl95T5cy&#10;1iKFcChQQxNjV0gZqoYchonviBN39r3DmGBfS9PjNYU7K5+zLJcOW04NDXa0aaj6Ln+dhpO6/7ye&#10;lZ3lO/VSbr8+1p+23mv9NFLZHESkW3yI/93vRkOe1qcv6QfI5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CsMOLsAAADb&#10;AAAADwAAAAAAAAABACAAAAAiAAAAZHJzL2Rvd25yZXYueG1sUEsBAhQAFAAAAAgAh07iQDMvBZ47&#10;AAAAOQAAABAAAAAAAAAAAQAgAAAACgEAAGRycy9zaGFwZXhtbC54bWxQSwUGAAAAAAYABgBbAQAA&#10;tA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z6pk6b8AAADb&#10;AAAADwAAAGRycy9kb3ducmV2LnhtbEWPQWvCQBSE74X+h+UVems2SUHamNVDSkWsF20oPT6yzySa&#10;fRuyq4n/visUPA4z8w2TLyfTiQsNrrWsIIliEMSV1S3XCsrvz5c3EM4ja+wsk4IrOVguHh9yzLQd&#10;eUeXva9FgLDLUEHjfZ9J6aqGDLrI9sTBO9jBoA9yqKUecAxw08k0jmfSYMthocGeioaq0/5sFFRl&#10;cTq2m9XX4TeVH9vd6897WqyUen5K4jkIT5O/h//ba61glsDtS/gBc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qZOm/&#10;AAAA2w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v7U31L4AAADb&#10;AAAADwAAAGRycy9kb3ducmV2LnhtbEWPT2sCMRTE74LfITzBW81GcNGtUdBSaG91lZbeHpvn7rbJ&#10;y3aT+ufbN0LB4zAzv2GW64uz4kR9aD1rUJMMBHHlTcu1hsP++WEOIkRkg9YzabhSgPVqOFhiYfyZ&#10;d3QqYy0ShEOBGpoYu0LKUDXkMEx8R5y8o+8dxiT7WpoezwnurJxmWS4dtpwWGuxo21D1Xf46DZ/q&#10;+vN0VHaRv6lZ+fr1vvmw9U7r8UhljyAiXeI9/N9+MRryKdy+pB8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7U31L4A&#10;AADb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6C76B4C2">
      <w:pPr>
        <w:pStyle w:val="20"/>
        <w:tabs>
          <w:tab w:val="left" w:pos="1258"/>
        </w:tabs>
        <w:spacing w:before="51"/>
        <w:ind w:left="0" w:firstLine="0"/>
        <w:jc w:val="both"/>
        <w:rPr>
          <w:rFonts w:hint="default" w:ascii="Arial" w:hAnsi="Arial" w:cs="Arial"/>
          <w:b/>
          <w:bCs/>
          <w:color w:val="auto"/>
          <w:spacing w:val="-2"/>
          <w:sz w:val="40"/>
          <w:szCs w:val="40"/>
        </w:rPr>
      </w:pPr>
      <w:r>
        <w:rPr>
          <w:rFonts w:hint="default" w:ascii="Arial" w:hAnsi="Arial" w:cs="Arial"/>
          <w:b/>
          <w:bCs/>
          <w:color w:val="auto"/>
        </w:rPr>
        <mc:AlternateContent>
          <mc:Choice Requires="wpg">
            <w:drawing>
              <wp:anchor distT="0" distB="0" distL="0" distR="0" simplePos="0" relativeHeight="25171046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258" name="Group 25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5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6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6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060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osBEZ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ybJHIL8AAADc&#10;AAAADwAAAGRycy9kb3ducmV2LnhtbEWPT2sCMRTE7wW/Q3hCbzUbQdHVKLRFaG+6loq3x+a5uzZ5&#10;WTepf769EQo9DjPzG2a+vDorztSFxrMGNchAEJfeNFxp+NquXiYgQkQ2aD2ThhsFWC56T3PMjb/w&#10;hs5FrESCcMhRQx1jm0sZypochoFviZN38J3DmGRXSdPhJcGdlcMsG0uHDaeFGlt6q6n8KX6dhr26&#10;nd4Pyk7HazUqPo/frztbbbR+7qtsBiLSNf6H/9ofRsNwNIXHmXQ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yRyC/&#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e6rW7bwAAADc&#10;AAAADwAAAGRycy9kb3ducmV2LnhtbEVPTYvCMBC9L/gfwgje1tQKslajh4pF1r1YRTwOzdhWm0lp&#10;onX/vTks7PHxvpfrl2nEkzpXW1YwGUcgiAuray4VnI7bzy8QziNrbCyTgl9ysF4NPpaYaNvzgZ65&#10;L0UIYZeggsr7NpHSFRUZdGPbEgfuajuDPsCulLrDPoSbRsZRNJMGaw4NFbaUVlTc84dRUJzS+63+&#10;zvbXSyw3P4fpeR6nmVKj4SRagPD08v/iP/dOK4hnYX44E46AXL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q1u2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aiBm78AAADc&#10;AAAADwAAAGRycy9kb3ducmV2LnhtbEWPT2sCMRTE74LfITzBW81GcNGtUdBSaG91lZbeHpvn7rbJ&#10;y3aT+ufbN0LB4zAzv2GW64uz4kR9aD1rUJMMBHHlTcu1hsP++WEOIkRkg9YzabhSgPVqOFhiYfyZ&#10;d3QqYy0ShEOBGpoYu0LKUDXkMEx8R5y8o+8dxiT7WpoezwnurJxmWS4dtpwWGuxo21D1Xf46DZ/q&#10;+vN0VHaRv6lZ+fr1vvmw9U7r8UhljyAiXeI9/N9+MRqmuYLbmXQE5O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mogZu/&#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bCs/>
          <w:color w:val="auto"/>
          <w:spacing w:val="-2"/>
          <w:sz w:val="40"/>
          <w:szCs w:val="40"/>
        </w:rPr>
        <w:t xml:space="preserve">1.6 Requirements </w:t>
      </w:r>
    </w:p>
    <w:p w14:paraId="2101563D">
      <w:pPr>
        <w:pStyle w:val="20"/>
        <w:tabs>
          <w:tab w:val="left" w:pos="1258"/>
        </w:tabs>
        <w:spacing w:before="53"/>
        <w:ind w:left="0" w:firstLine="0"/>
        <w:jc w:val="both"/>
        <w:rPr>
          <w:rFonts w:hint="default" w:ascii="Arial" w:hAnsi="Arial" w:cs="Arial"/>
          <w:color w:val="auto"/>
          <w:spacing w:val="-2"/>
          <w:sz w:val="36"/>
          <w:szCs w:val="36"/>
        </w:rPr>
      </w:pPr>
    </w:p>
    <w:p w14:paraId="4157D693">
      <w:pPr>
        <w:pStyle w:val="20"/>
        <w:tabs>
          <w:tab w:val="left" w:pos="1258"/>
        </w:tabs>
        <w:spacing w:before="53" w:line="240" w:lineRule="auto"/>
        <w:ind w:left="0" w:firstLine="0"/>
        <w:jc w:val="both"/>
        <w:rPr>
          <w:rFonts w:hint="default" w:ascii="Arial" w:hAnsi="Arial" w:cs="Arial"/>
          <w:color w:val="auto"/>
          <w:spacing w:val="-2"/>
          <w:sz w:val="36"/>
          <w:szCs w:val="36"/>
        </w:rPr>
      </w:pPr>
      <w:r>
        <w:rPr>
          <w:rFonts w:hint="default" w:ascii="Arial" w:hAnsi="Arial" w:cs="Arial"/>
          <w:color w:val="auto"/>
          <w:spacing w:val="-2"/>
          <w:sz w:val="36"/>
          <w:szCs w:val="36"/>
        </w:rPr>
        <w:t>The specific requirements of a programming project can vary depending on factors such as the nature of the project, its goals, the technologies being used, and the preferences of stakeholders. However, here are some common requirements that are typically considered in programming projects</w:t>
      </w:r>
    </w:p>
    <w:p w14:paraId="173F9DE3">
      <w:pPr>
        <w:pStyle w:val="20"/>
        <w:tabs>
          <w:tab w:val="left" w:pos="1258"/>
        </w:tabs>
        <w:spacing w:before="53" w:line="240" w:lineRule="auto"/>
        <w:ind w:left="0" w:firstLine="0"/>
        <w:jc w:val="both"/>
        <w:rPr>
          <w:rFonts w:hint="default" w:ascii="Arial" w:hAnsi="Arial" w:cs="Arial"/>
          <w:color w:val="auto"/>
          <w:spacing w:val="-2"/>
          <w:sz w:val="36"/>
          <w:szCs w:val="36"/>
        </w:rPr>
      </w:pPr>
    </w:p>
    <w:p w14:paraId="21D0EDDE">
      <w:pPr>
        <w:pStyle w:val="20"/>
        <w:tabs>
          <w:tab w:val="left" w:pos="1258"/>
        </w:tabs>
        <w:spacing w:before="53" w:line="240" w:lineRule="auto"/>
        <w:ind w:left="0" w:firstLine="0"/>
        <w:jc w:val="both"/>
        <w:rPr>
          <w:rFonts w:hint="default" w:ascii="Arial" w:hAnsi="Arial" w:cs="Arial"/>
          <w:color w:val="auto"/>
          <w:spacing w:val="-2"/>
          <w:sz w:val="36"/>
          <w:szCs w:val="36"/>
        </w:rPr>
      </w:pPr>
    </w:p>
    <w:p w14:paraId="389275FF">
      <w:pPr>
        <w:pStyle w:val="20"/>
        <w:tabs>
          <w:tab w:val="left" w:pos="1258"/>
        </w:tabs>
        <w:spacing w:before="53" w:line="240" w:lineRule="auto"/>
        <w:ind w:left="0" w:firstLine="0"/>
        <w:jc w:val="both"/>
        <w:rPr>
          <w:rFonts w:hint="default" w:ascii="Arial" w:hAnsi="Arial" w:cs="Arial"/>
          <w:color w:val="auto"/>
          <w:spacing w:val="-2"/>
          <w:sz w:val="36"/>
          <w:szCs w:val="36"/>
        </w:rPr>
      </w:pPr>
    </w:p>
    <w:p w14:paraId="074AB9B4">
      <w:pPr>
        <w:pStyle w:val="20"/>
        <w:tabs>
          <w:tab w:val="left" w:pos="1258"/>
        </w:tabs>
        <w:spacing w:before="53" w:line="240" w:lineRule="auto"/>
        <w:ind w:left="0" w:firstLine="0"/>
        <w:jc w:val="both"/>
        <w:rPr>
          <w:rFonts w:hint="default" w:ascii="Arial" w:hAnsi="Arial" w:cs="Arial"/>
          <w:color w:val="auto"/>
          <w:spacing w:val="-2"/>
          <w:sz w:val="36"/>
          <w:szCs w:val="36"/>
        </w:rPr>
      </w:pPr>
    </w:p>
    <w:p w14:paraId="1F3E6FBE">
      <w:pPr>
        <w:pStyle w:val="20"/>
        <w:tabs>
          <w:tab w:val="left" w:pos="1258"/>
        </w:tabs>
        <w:spacing w:before="53" w:line="240" w:lineRule="auto"/>
        <w:ind w:left="0" w:firstLine="0"/>
        <w:jc w:val="both"/>
        <w:rPr>
          <w:rFonts w:hint="default" w:ascii="Arial" w:hAnsi="Arial" w:cs="Arial"/>
          <w:color w:val="auto"/>
          <w:spacing w:val="-2"/>
          <w:sz w:val="36"/>
          <w:szCs w:val="36"/>
        </w:rPr>
      </w:pPr>
    </w:p>
    <w:p w14:paraId="2B66BDB5">
      <w:pPr>
        <w:pStyle w:val="20"/>
        <w:tabs>
          <w:tab w:val="left" w:pos="1258"/>
        </w:tabs>
        <w:spacing w:before="53" w:line="240" w:lineRule="auto"/>
        <w:ind w:left="0" w:firstLine="0"/>
        <w:jc w:val="both"/>
        <w:rPr>
          <w:rFonts w:hint="default" w:ascii="Arial" w:hAnsi="Arial" w:cs="Arial"/>
          <w:color w:val="auto"/>
          <w:spacing w:val="-2"/>
          <w:sz w:val="36"/>
          <w:szCs w:val="36"/>
        </w:rPr>
      </w:pPr>
    </w:p>
    <w:p w14:paraId="3FC46AEE">
      <w:pPr>
        <w:pStyle w:val="20"/>
        <w:tabs>
          <w:tab w:val="left" w:pos="1258"/>
        </w:tabs>
        <w:spacing w:before="53" w:line="240" w:lineRule="auto"/>
        <w:ind w:left="0" w:firstLine="0"/>
        <w:jc w:val="both"/>
        <w:rPr>
          <w:rFonts w:hint="default" w:ascii="Arial" w:hAnsi="Arial" w:cs="Arial"/>
          <w:color w:val="auto"/>
          <w:spacing w:val="-2"/>
          <w:sz w:val="36"/>
          <w:szCs w:val="36"/>
        </w:rPr>
      </w:pPr>
    </w:p>
    <w:p w14:paraId="61CFA8FB">
      <w:pPr>
        <w:pStyle w:val="20"/>
        <w:tabs>
          <w:tab w:val="left" w:pos="1258"/>
        </w:tabs>
        <w:spacing w:before="53" w:line="240" w:lineRule="auto"/>
        <w:ind w:left="0" w:firstLine="0"/>
        <w:jc w:val="both"/>
        <w:rPr>
          <w:rFonts w:hint="default" w:ascii="Arial" w:hAnsi="Arial" w:cs="Arial"/>
          <w:b/>
          <w:bCs/>
          <w:color w:val="auto"/>
          <w:spacing w:val="-2"/>
          <w:sz w:val="40"/>
          <w:szCs w:val="40"/>
        </w:rPr>
      </w:pPr>
      <w:r>
        <w:rPr>
          <w:rFonts w:hint="default" w:ascii="Arial" w:hAnsi="Arial" w:cs="Arial"/>
          <w:b/>
          <w:bCs/>
          <w:color w:val="auto"/>
          <w:spacing w:val="-2"/>
          <w:sz w:val="40"/>
          <w:szCs w:val="40"/>
        </w:rPr>
        <w:t>Functional Requirements:</w:t>
      </w:r>
    </w:p>
    <w:p w14:paraId="76F5AE79">
      <w:pPr>
        <w:pStyle w:val="20"/>
        <w:tabs>
          <w:tab w:val="left" w:pos="1258"/>
        </w:tabs>
        <w:spacing w:before="53" w:line="240" w:lineRule="auto"/>
        <w:ind w:left="0" w:firstLine="0"/>
        <w:jc w:val="both"/>
        <w:rPr>
          <w:rFonts w:hint="default" w:ascii="Arial" w:hAnsi="Arial" w:cs="Arial"/>
          <w:b/>
          <w:bCs/>
          <w:color w:val="auto"/>
          <w:spacing w:val="-2"/>
          <w:sz w:val="40"/>
          <w:szCs w:val="40"/>
        </w:rPr>
      </w:pPr>
    </w:p>
    <w:p w14:paraId="76928E61">
      <w:pPr>
        <w:pStyle w:val="20"/>
        <w:tabs>
          <w:tab w:val="left" w:pos="1258"/>
        </w:tabs>
        <w:spacing w:before="53" w:line="240" w:lineRule="auto"/>
        <w:ind w:left="0" w:firstLine="0"/>
        <w:jc w:val="both"/>
        <w:rPr>
          <w:rFonts w:hint="default" w:ascii="Arial" w:hAnsi="Arial" w:cs="Arial"/>
          <w:color w:val="auto"/>
          <w:spacing w:val="-2"/>
          <w:sz w:val="36"/>
          <w:szCs w:val="36"/>
        </w:rPr>
      </w:pPr>
      <w:r>
        <w:rPr>
          <w:rFonts w:hint="default" w:ascii="Arial" w:hAnsi="Arial" w:cs="Arial"/>
          <w:color w:val="auto"/>
          <w:spacing w:val="-2"/>
          <w:sz w:val="36"/>
          <w:szCs w:val="36"/>
        </w:rPr>
        <w:t>What specific features or functionalities should the software have?</w:t>
      </w:r>
    </w:p>
    <w:p w14:paraId="6F6D2056">
      <w:pPr>
        <w:pStyle w:val="20"/>
        <w:tabs>
          <w:tab w:val="left" w:pos="1258"/>
        </w:tabs>
        <w:spacing w:before="53" w:line="240" w:lineRule="auto"/>
        <w:ind w:left="0" w:firstLine="0"/>
        <w:jc w:val="both"/>
        <w:rPr>
          <w:rFonts w:hint="default" w:ascii="Arial" w:hAnsi="Arial" w:cs="Arial"/>
          <w:color w:val="auto"/>
          <w:spacing w:val="-2"/>
          <w:sz w:val="36"/>
          <w:szCs w:val="36"/>
        </w:rPr>
      </w:pPr>
      <w:r>
        <w:rPr>
          <w:rFonts w:hint="default" w:ascii="Arial" w:hAnsi="Arial" w:cs="Arial"/>
          <w:color w:val="auto"/>
          <w:spacing w:val="-2"/>
          <w:sz w:val="36"/>
          <w:szCs w:val="36"/>
        </w:rPr>
        <w:t>What inputs should it accept, and what outputs should it produce?</w:t>
      </w:r>
    </w:p>
    <w:p w14:paraId="487E823F">
      <w:pPr>
        <w:pStyle w:val="20"/>
        <w:tabs>
          <w:tab w:val="left" w:pos="1258"/>
        </w:tabs>
        <w:spacing w:before="53" w:line="240" w:lineRule="auto"/>
        <w:ind w:left="0" w:firstLine="0"/>
        <w:jc w:val="both"/>
        <w:rPr>
          <w:rFonts w:hint="default" w:ascii="Arial" w:hAnsi="Arial" w:cs="Arial"/>
          <w:color w:val="auto"/>
          <w:spacing w:val="-2"/>
          <w:sz w:val="36"/>
          <w:szCs w:val="36"/>
        </w:rPr>
      </w:pPr>
      <w:r>
        <w:rPr>
          <w:rFonts w:hint="default" w:ascii="Arial" w:hAnsi="Arial" w:cs="Arial"/>
          <w:color w:val="auto"/>
          <w:spacing w:val="-2"/>
          <w:sz w:val="36"/>
          <w:szCs w:val="36"/>
        </w:rPr>
        <w:t>How should it handle different scenarios or edge cases?</w:t>
      </w:r>
    </w:p>
    <w:p w14:paraId="04B54CE5">
      <w:pPr>
        <w:pStyle w:val="20"/>
        <w:tabs>
          <w:tab w:val="left" w:pos="1258"/>
        </w:tabs>
        <w:spacing w:before="53" w:line="240" w:lineRule="auto"/>
        <w:ind w:left="0" w:firstLine="0"/>
        <w:jc w:val="both"/>
        <w:rPr>
          <w:rFonts w:hint="default" w:ascii="Arial" w:hAnsi="Arial" w:cs="Arial"/>
          <w:b/>
          <w:bCs/>
          <w:color w:val="auto"/>
          <w:spacing w:val="-2"/>
          <w:sz w:val="36"/>
          <w:szCs w:val="36"/>
        </w:rPr>
      </w:pPr>
    </w:p>
    <w:p w14:paraId="10CEFB11">
      <w:pPr>
        <w:pStyle w:val="20"/>
        <w:tabs>
          <w:tab w:val="left" w:pos="1258"/>
        </w:tabs>
        <w:spacing w:before="53" w:line="240" w:lineRule="auto"/>
        <w:ind w:left="0" w:firstLine="0"/>
        <w:jc w:val="both"/>
        <w:rPr>
          <w:rFonts w:hint="default" w:ascii="Arial" w:hAnsi="Arial" w:cs="Arial"/>
          <w:b/>
          <w:bCs/>
          <w:color w:val="auto"/>
          <w:sz w:val="40"/>
          <w:szCs w:val="40"/>
        </w:rPr>
      </w:pPr>
      <w:r>
        <w:rPr>
          <w:rFonts w:hint="default" w:ascii="Arial" w:hAnsi="Arial" w:cs="Arial"/>
          <w:b/>
          <w:bCs/>
          <w:color w:val="auto"/>
          <w:spacing w:val="-2"/>
          <w:sz w:val="40"/>
          <w:szCs w:val="40"/>
        </w:rPr>
        <w:t>Performance Requirements:</w:t>
      </w:r>
      <w:r>
        <w:rPr>
          <w:rFonts w:hint="default" w:ascii="Arial" w:hAnsi="Arial" w:cs="Arial"/>
          <w:b/>
          <w:bCs/>
          <w:color w:val="auto"/>
          <w:sz w:val="40"/>
          <w:szCs w:val="40"/>
        </w:rPr>
        <mc:AlternateContent>
          <mc:Choice Requires="wpg">
            <w:drawing>
              <wp:anchor distT="0" distB="0" distL="0" distR="0" simplePos="0" relativeHeight="25171148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266" name="Group 26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6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6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6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0499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hqKwK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GQ28dMAAAADc&#10;AAAADwAAAGRycy9kb3ducmV2LnhtbEWPT2sCMRTE70K/Q3iCt5qN4Fa3RqEthfZWt6J4e2yeu1uT&#10;l+0m9c+3bwoFj8PM/IZZrC7OihP1ofWsQY0zEMSVNy3XGjafr/czECEiG7SeScOVAqyWd4MFFsaf&#10;eU2nMtYiQTgUqKGJsSukDFVDDsPYd8TJO/jeYUyyr6Xp8ZzgzspJluXSYctpocGOnhuqjuWP07BX&#10;1++Xg7Lz/ENNy/ev7dPO1mutR0OVPYKIdIm38H/7zWiY5A/wdyYdAbn8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Dbx0&#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hdza67wAAADc&#10;AAAADwAAAGRycy9kb3ducmV2LnhtbEVPTYvCMBC9L/gfwgje1tQKslajh4pF1r1YRTwOzdhWm0lp&#10;onX/vTks7PHxvpfrl2nEkzpXW1YwGUcgiAuray4VnI7bzy8QziNrbCyTgl9ysF4NPpaYaNvzgZ65&#10;L0UIYZeggsr7NpHSFRUZdGPbEgfuajuDPsCulLrDPoSbRsZRNJMGaw4NFbaUVlTc84dRUJzS+63+&#10;zvbXSyw3P4fpeR6nmVKj4SRagPD08v/iP/dOK4hnYW04E46AXL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Xc2uu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B96Nnb8AAADc&#10;AAAADwAAAGRycy9kb3ducmV2LnhtbEWPT2sCMRTE7wW/Q3gFbzUbwUVXo1BLob3VVVq8PTbP3dXk&#10;ZbtJ/fPtG6HQ4zAzv2EWq6uz4kx9aD1rUKMMBHHlTcu1ht329WkKIkRkg9YzabhRgNVy8LDAwvgL&#10;b+hcxlokCIcCNTQxdoWUoWrIYRj5jjh5B987jEn2tTQ9XhLcWTnOslw6bDktNNjRuqHqVP44DXt1&#10;+345KDvLP9SkfD9+Pn/ZeqP18FFlcxCRrvE//Nd+MxrG+QzuZ9IRkM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fejZ2/&#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4B19B8BA">
      <w:pPr>
        <w:pStyle w:val="20"/>
        <w:tabs>
          <w:tab w:val="left" w:pos="1258"/>
        </w:tabs>
        <w:spacing w:before="53" w:line="240" w:lineRule="auto"/>
        <w:ind w:left="0" w:firstLine="0"/>
        <w:jc w:val="both"/>
        <w:rPr>
          <w:rFonts w:hint="default" w:ascii="Arial" w:hAnsi="Arial" w:cs="Arial"/>
          <w:color w:val="auto"/>
        </w:rPr>
      </w:pPr>
    </w:p>
    <w:p w14:paraId="0FDF2D01">
      <w:pPr>
        <w:pStyle w:val="20"/>
        <w:tabs>
          <w:tab w:val="left" w:pos="1258"/>
        </w:tabs>
        <w:spacing w:before="53" w:line="240" w:lineRule="auto"/>
        <w:ind w:left="0" w:firstLine="0"/>
        <w:jc w:val="both"/>
        <w:rPr>
          <w:rFonts w:hint="default" w:ascii="Arial" w:hAnsi="Arial" w:cs="Arial"/>
          <w:color w:val="auto"/>
          <w:spacing w:val="-2"/>
          <w:sz w:val="36"/>
          <w:szCs w:val="36"/>
        </w:rPr>
      </w:pPr>
      <w:r>
        <w:rPr>
          <w:rFonts w:hint="default" w:ascii="Arial" w:hAnsi="Arial" w:cs="Arial"/>
          <w:color w:val="auto"/>
          <w:spacing w:val="-2"/>
          <w:sz w:val="36"/>
          <w:szCs w:val="36"/>
        </w:rPr>
        <w:t>What are the performance expectations in terms of speed, responsiveness, and scalability?</w:t>
      </w:r>
    </w:p>
    <w:p w14:paraId="7FCE4378">
      <w:pPr>
        <w:pStyle w:val="20"/>
        <w:tabs>
          <w:tab w:val="left" w:pos="1258"/>
        </w:tabs>
        <w:spacing w:before="53" w:line="240" w:lineRule="auto"/>
        <w:ind w:left="0" w:firstLine="0"/>
        <w:jc w:val="both"/>
        <w:rPr>
          <w:rFonts w:hint="default" w:ascii="Arial" w:hAnsi="Arial" w:cs="Arial"/>
          <w:spacing w:val="-2"/>
          <w:sz w:val="36"/>
          <w:szCs w:val="36"/>
        </w:rPr>
      </w:pPr>
      <w:r>
        <w:rPr>
          <w:rFonts w:hint="default" w:ascii="Arial" w:hAnsi="Arial" w:cs="Arial"/>
          <w:spacing w:val="-2"/>
          <w:sz w:val="36"/>
          <w:szCs w:val="36"/>
        </w:rPr>
        <w:t>Are there any specific performance targets or benchmarks that need to be met?</w:t>
      </w:r>
    </w:p>
    <w:p w14:paraId="56B4A68F">
      <w:pPr>
        <w:pStyle w:val="20"/>
        <w:tabs>
          <w:tab w:val="left" w:pos="1258"/>
        </w:tabs>
        <w:spacing w:before="53" w:line="240" w:lineRule="auto"/>
        <w:ind w:left="0" w:firstLine="0"/>
        <w:jc w:val="both"/>
        <w:rPr>
          <w:rFonts w:hint="default" w:ascii="Arial" w:hAnsi="Arial" w:cs="Arial"/>
          <w:spacing w:val="-2"/>
          <w:sz w:val="36"/>
          <w:szCs w:val="36"/>
        </w:rPr>
      </w:pPr>
    </w:p>
    <w:p w14:paraId="68622DFD">
      <w:pPr>
        <w:pStyle w:val="20"/>
        <w:tabs>
          <w:tab w:val="left" w:pos="1258"/>
        </w:tabs>
        <w:spacing w:before="53" w:line="240" w:lineRule="auto"/>
        <w:ind w:left="0" w:firstLine="0"/>
        <w:jc w:val="both"/>
        <w:rPr>
          <w:rFonts w:hint="default" w:ascii="Arial" w:hAnsi="Arial" w:cs="Arial"/>
          <w:b/>
          <w:bCs/>
          <w:color w:val="auto"/>
          <w:spacing w:val="-2"/>
          <w:sz w:val="40"/>
          <w:szCs w:val="40"/>
        </w:rPr>
      </w:pPr>
      <w:r>
        <w:rPr>
          <w:rFonts w:hint="default" w:ascii="Arial" w:hAnsi="Arial" w:cs="Arial"/>
          <w:b/>
          <w:bCs/>
          <w:color w:val="auto"/>
          <w:spacing w:val="-2"/>
          <w:sz w:val="40"/>
          <w:szCs w:val="40"/>
        </w:rPr>
        <w:t>Usability Requirements:</w:t>
      </w:r>
    </w:p>
    <w:p w14:paraId="080C3309">
      <w:pPr>
        <w:pStyle w:val="20"/>
        <w:tabs>
          <w:tab w:val="left" w:pos="1258"/>
        </w:tabs>
        <w:spacing w:before="53" w:line="240" w:lineRule="auto"/>
        <w:ind w:left="0" w:firstLine="0"/>
        <w:jc w:val="both"/>
        <w:rPr>
          <w:rFonts w:hint="default" w:ascii="Arial" w:hAnsi="Arial" w:cs="Arial"/>
          <w:b/>
          <w:bCs/>
          <w:color w:val="auto"/>
          <w:spacing w:val="-2"/>
          <w:sz w:val="40"/>
          <w:szCs w:val="40"/>
        </w:rPr>
      </w:pPr>
    </w:p>
    <w:p w14:paraId="2CBC0669">
      <w:pPr>
        <w:pStyle w:val="20"/>
        <w:tabs>
          <w:tab w:val="left" w:pos="1258"/>
        </w:tabs>
        <w:spacing w:before="53" w:line="240" w:lineRule="auto"/>
        <w:ind w:left="0" w:firstLine="0"/>
        <w:jc w:val="both"/>
        <w:rPr>
          <w:rFonts w:hint="default" w:ascii="Arial" w:hAnsi="Arial" w:cs="Arial"/>
          <w:spacing w:val="-2"/>
          <w:sz w:val="36"/>
          <w:szCs w:val="36"/>
        </w:rPr>
      </w:pPr>
      <w:r>
        <w:rPr>
          <w:rFonts w:hint="default" w:ascii="Arial" w:hAnsi="Arial" w:cs="Arial"/>
          <w:spacing w:val="-2"/>
          <w:sz w:val="36"/>
          <w:szCs w:val="36"/>
        </w:rPr>
        <w:t>How should the user interface be designed to ensure ease of use and a positive user experience?</w:t>
      </w:r>
    </w:p>
    <w:p w14:paraId="444EBED0">
      <w:pPr>
        <w:pStyle w:val="20"/>
        <w:tabs>
          <w:tab w:val="left" w:pos="1258"/>
        </w:tabs>
        <w:spacing w:before="53" w:line="240" w:lineRule="auto"/>
        <w:ind w:left="0" w:firstLine="0"/>
        <w:jc w:val="both"/>
        <w:rPr>
          <w:rFonts w:hint="default" w:ascii="Arial" w:hAnsi="Arial" w:cs="Arial"/>
          <w:spacing w:val="-2"/>
          <w:sz w:val="36"/>
          <w:szCs w:val="36"/>
        </w:rPr>
      </w:pPr>
      <w:r>
        <w:rPr>
          <w:rFonts w:hint="default" w:ascii="Arial" w:hAnsi="Arial" w:cs="Arial"/>
          <w:spacing w:val="-2"/>
          <w:sz w:val="36"/>
          <w:szCs w:val="36"/>
        </w:rPr>
        <w:t>Are there any accessibility requirements to consider?</w:t>
      </w:r>
    </w:p>
    <w:p w14:paraId="0CA3D530">
      <w:pPr>
        <w:pStyle w:val="20"/>
        <w:tabs>
          <w:tab w:val="left" w:pos="1258"/>
        </w:tabs>
        <w:spacing w:before="53" w:line="240" w:lineRule="auto"/>
        <w:ind w:left="0" w:firstLine="0"/>
        <w:jc w:val="both"/>
        <w:rPr>
          <w:rFonts w:hint="default" w:ascii="Arial" w:hAnsi="Arial" w:cs="Arial"/>
          <w:spacing w:val="-2"/>
          <w:sz w:val="36"/>
          <w:szCs w:val="36"/>
        </w:rPr>
      </w:pPr>
    </w:p>
    <w:p w14:paraId="51FDE94B">
      <w:pPr>
        <w:pStyle w:val="20"/>
        <w:tabs>
          <w:tab w:val="left" w:pos="1258"/>
        </w:tabs>
        <w:spacing w:before="53" w:line="240" w:lineRule="auto"/>
        <w:ind w:left="0" w:firstLine="0"/>
        <w:jc w:val="both"/>
        <w:rPr>
          <w:rFonts w:hint="default" w:ascii="Arial" w:hAnsi="Arial" w:cs="Arial"/>
          <w:b/>
          <w:bCs/>
          <w:color w:val="auto"/>
          <w:spacing w:val="-2"/>
          <w:sz w:val="40"/>
          <w:szCs w:val="40"/>
        </w:rPr>
      </w:pPr>
      <w:r>
        <w:rPr>
          <w:rFonts w:hint="default" w:ascii="Arial" w:hAnsi="Arial" w:cs="Arial"/>
          <w:b/>
          <w:bCs/>
          <w:color w:val="auto"/>
          <w:spacing w:val="-2"/>
          <w:sz w:val="40"/>
          <w:szCs w:val="40"/>
        </w:rPr>
        <w:t>Security Requirements:</w:t>
      </w:r>
    </w:p>
    <w:p w14:paraId="021BF377">
      <w:pPr>
        <w:pStyle w:val="20"/>
        <w:tabs>
          <w:tab w:val="left" w:pos="1258"/>
        </w:tabs>
        <w:spacing w:before="53" w:line="240" w:lineRule="auto"/>
        <w:ind w:left="0" w:firstLine="0"/>
        <w:jc w:val="both"/>
        <w:rPr>
          <w:rFonts w:hint="default" w:ascii="Arial" w:hAnsi="Arial" w:cs="Arial"/>
          <w:b/>
          <w:bCs/>
          <w:color w:val="auto"/>
          <w:spacing w:val="-2"/>
          <w:sz w:val="40"/>
          <w:szCs w:val="40"/>
        </w:rPr>
      </w:pPr>
    </w:p>
    <w:p w14:paraId="0A66EF48">
      <w:pPr>
        <w:pStyle w:val="20"/>
        <w:tabs>
          <w:tab w:val="left" w:pos="1258"/>
        </w:tabs>
        <w:spacing w:before="53" w:line="240" w:lineRule="auto"/>
        <w:ind w:left="0" w:firstLine="0"/>
        <w:jc w:val="both"/>
        <w:rPr>
          <w:rFonts w:hint="default" w:ascii="Arial" w:hAnsi="Arial" w:cs="Arial"/>
          <w:spacing w:val="-2"/>
          <w:sz w:val="36"/>
          <w:szCs w:val="36"/>
        </w:rPr>
      </w:pPr>
      <w:r>
        <w:rPr>
          <w:rFonts w:hint="default" w:ascii="Arial" w:hAnsi="Arial" w:cs="Arial"/>
          <w:spacing w:val="-2"/>
          <w:sz w:val="36"/>
          <w:szCs w:val="36"/>
        </w:rPr>
        <w:t>What security measures need to be implemented to protect the software and its data from unauthorized access or attacks?</w:t>
      </w:r>
    </w:p>
    <w:p w14:paraId="29F65188">
      <w:pPr>
        <w:pStyle w:val="20"/>
        <w:tabs>
          <w:tab w:val="left" w:pos="1258"/>
        </w:tabs>
        <w:spacing w:before="53" w:line="240" w:lineRule="auto"/>
        <w:ind w:left="0" w:firstLine="0"/>
        <w:jc w:val="both"/>
        <w:rPr>
          <w:rFonts w:hint="default" w:ascii="Arial" w:hAnsi="Arial" w:cs="Arial"/>
          <w:spacing w:val="-2"/>
          <w:sz w:val="36"/>
          <w:szCs w:val="36"/>
        </w:rPr>
      </w:pPr>
      <w:r>
        <w:rPr>
          <w:rFonts w:hint="default" w:ascii="Arial" w:hAnsi="Arial" w:cs="Arial"/>
          <w:spacing w:val="-2"/>
          <w:sz w:val="36"/>
          <w:szCs w:val="36"/>
        </w:rPr>
        <w:t>Are there any regulatory compliance re</w:t>
      </w:r>
      <w:r>
        <w:rPr>
          <w:rFonts w:hint="default" w:ascii="Arial" w:hAnsi="Arial" w:cs="Arial"/>
          <w:sz w:val="36"/>
          <w:szCs w:val="36"/>
        </w:rPr>
        <mc:AlternateContent>
          <mc:Choice Requires="wpg">
            <w:drawing>
              <wp:anchor distT="0" distB="0" distL="0" distR="0" simplePos="0" relativeHeight="25171251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270" name="Group 27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7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7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7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0396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07q7sm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DTuruy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fHEXRr8AAADc&#10;AAAADwAAAGRycy9kb3ducmV2LnhtbEWPT2sCMRTE7wW/Q3iCt5qNoK2rUbCl0N7qtijeHpvn7mry&#10;st2k/vn2Rij0OMzMb5j58uKsOFEXGs8a1DADQVx603Cl4fvr7fEZRIjIBq1n0nClAMtF72GOufFn&#10;XtOpiJVIEA45aqhjbHMpQ1mTwzD0LXHy9r5zGJPsKmk6PCe4s3KUZRPpsOG0UGNLLzWVx+LXadip&#10;68/rXtnp5FONi4/DZrW11VrrQV9lMxCRLvE//Nd+NxpGTwruZ9IRkI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xxF0a/&#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Ye173L8AAADc&#10;AAAADwAAAGRycy9kb3ducmV2LnhtbEWPT2sCMRTE70K/Q3gFb5o1gq2r0cMWRawXrYjHx+a5u3Xz&#10;smziv2/fCAWPw8z8hpnO77YWV2p95VjDoJ+AIM6dqbjQsP9Z9D5B+IBssHZMGh7kYT5760wxNe7G&#10;W7ruQiEihH2KGsoQmlRKn5dk0fddQxy9k2sthijbQpoWbxFua6mSZCQtVhwXSmwoKyk/7y5WQ77P&#10;zr/Vevl9Oir5tdkOD2OVLbXuvg+SCYhA9/AK/7dXRoP6UPA8E4+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Hte9y/&#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4+8sqsAAAADc&#10;AAAADwAAAGRycy9kb3ducmV2LnhtbEWPT2sCMRTE7wW/Q3iCt5qNUtuuRqEtQnurq7R4e2yeu6vJ&#10;y3YT/337Rij0OMzMb5jZ4uKsOFEXGs8a1DADQVx603ClYbNe3j+BCBHZoPVMGq4UYDHv3c0wN/7M&#10;KzoVsRIJwiFHDXWMbS5lKGtyGIa+JU7ezncOY5JdJU2H5wR3Vo6ybCIdNpwWamzptabyUBydhq26&#10;/rztlH2efKqH4mP/9fJtq5XWg77KpiAiXeJ/+K/9bjSMHsdwO5OOgJ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7yyq&#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spacing w:val="-2"/>
          <w:sz w:val="36"/>
          <w:szCs w:val="36"/>
        </w:rPr>
        <w:t>quirements related to data security or privacy?</w:t>
      </w:r>
    </w:p>
    <w:p w14:paraId="0CC32825">
      <w:pPr>
        <w:pStyle w:val="20"/>
        <w:tabs>
          <w:tab w:val="left" w:pos="1258"/>
        </w:tabs>
        <w:spacing w:before="53" w:line="240" w:lineRule="auto"/>
        <w:ind w:left="0" w:firstLine="0"/>
        <w:jc w:val="both"/>
        <w:rPr>
          <w:rFonts w:hint="default" w:ascii="Arial" w:hAnsi="Arial" w:cs="Arial"/>
          <w:spacing w:val="-2"/>
          <w:sz w:val="36"/>
          <w:szCs w:val="36"/>
        </w:rPr>
      </w:pPr>
    </w:p>
    <w:p w14:paraId="69A2A6F8">
      <w:pPr>
        <w:pStyle w:val="20"/>
        <w:tabs>
          <w:tab w:val="left" w:pos="1258"/>
        </w:tabs>
        <w:spacing w:before="53" w:line="240" w:lineRule="auto"/>
        <w:ind w:left="0" w:firstLine="0"/>
        <w:jc w:val="both"/>
        <w:rPr>
          <w:rFonts w:hint="default" w:ascii="Arial" w:hAnsi="Arial" w:cs="Arial"/>
          <w:b/>
          <w:bCs/>
          <w:color w:val="auto"/>
          <w:spacing w:val="-2"/>
          <w:sz w:val="40"/>
          <w:szCs w:val="40"/>
        </w:rPr>
      </w:pPr>
      <w:r>
        <w:rPr>
          <w:rFonts w:hint="default" w:ascii="Arial" w:hAnsi="Arial" w:cs="Arial"/>
          <w:b/>
          <w:bCs/>
          <w:color w:val="auto"/>
          <w:spacing w:val="-2"/>
          <w:sz w:val="40"/>
          <w:szCs w:val="40"/>
        </w:rPr>
        <w:t>Compatibility Requirements:</w:t>
      </w:r>
    </w:p>
    <w:p w14:paraId="44FF57BC">
      <w:pPr>
        <w:pStyle w:val="20"/>
        <w:tabs>
          <w:tab w:val="left" w:pos="1258"/>
        </w:tabs>
        <w:spacing w:before="53" w:line="240" w:lineRule="auto"/>
        <w:ind w:left="0" w:firstLine="0"/>
        <w:jc w:val="both"/>
        <w:rPr>
          <w:rFonts w:hint="default" w:ascii="Arial" w:hAnsi="Arial" w:cs="Arial"/>
          <w:b/>
          <w:bCs/>
          <w:color w:val="auto"/>
          <w:spacing w:val="-2"/>
          <w:sz w:val="40"/>
          <w:szCs w:val="40"/>
        </w:rPr>
      </w:pPr>
    </w:p>
    <w:p w14:paraId="1FEC6CC2">
      <w:pPr>
        <w:pStyle w:val="20"/>
        <w:tabs>
          <w:tab w:val="left" w:pos="1258"/>
        </w:tabs>
        <w:spacing w:before="53" w:line="240" w:lineRule="auto"/>
        <w:ind w:left="0" w:firstLine="0"/>
        <w:jc w:val="both"/>
        <w:rPr>
          <w:rFonts w:hint="default" w:ascii="Arial" w:hAnsi="Arial" w:cs="Arial"/>
          <w:spacing w:val="-2"/>
          <w:sz w:val="36"/>
          <w:szCs w:val="36"/>
        </w:rPr>
      </w:pPr>
      <w:r>
        <w:rPr>
          <w:rFonts w:hint="default" w:ascii="Arial" w:hAnsi="Arial" w:cs="Arial"/>
          <w:spacing w:val="-2"/>
          <w:sz w:val="36"/>
          <w:szCs w:val="36"/>
        </w:rPr>
        <w:t>What platforms or environments should the software be compatible with (e.g., operating systems, web browsers, devices)?</w:t>
      </w:r>
    </w:p>
    <w:p w14:paraId="4C152132">
      <w:pPr>
        <w:pStyle w:val="20"/>
        <w:tabs>
          <w:tab w:val="left" w:pos="1258"/>
        </w:tabs>
        <w:spacing w:before="53" w:line="240" w:lineRule="auto"/>
        <w:ind w:left="0" w:firstLine="0"/>
        <w:jc w:val="both"/>
        <w:rPr>
          <w:rFonts w:hint="default" w:ascii="Arial" w:hAnsi="Arial" w:cs="Arial"/>
          <w:spacing w:val="-2"/>
          <w:sz w:val="36"/>
          <w:szCs w:val="36"/>
        </w:rPr>
      </w:pPr>
      <w:r>
        <w:rPr>
          <w:rFonts w:hint="default" w:ascii="Arial" w:hAnsi="Arial" w:cs="Arial"/>
          <w:spacing w:val="-2"/>
          <w:sz w:val="36"/>
          <w:szCs w:val="36"/>
        </w:rPr>
        <w:t>Are there any specific integration points with other systems or services that need to be supported?</w:t>
      </w:r>
    </w:p>
    <w:p w14:paraId="77A78895">
      <w:pPr>
        <w:pStyle w:val="20"/>
        <w:tabs>
          <w:tab w:val="left" w:pos="1258"/>
        </w:tabs>
        <w:spacing w:before="53" w:line="240" w:lineRule="auto"/>
        <w:ind w:left="0" w:firstLine="0"/>
        <w:jc w:val="both"/>
        <w:rPr>
          <w:rFonts w:hint="default" w:ascii="Arial" w:hAnsi="Arial" w:cs="Arial"/>
          <w:spacing w:val="-2"/>
          <w:sz w:val="36"/>
          <w:szCs w:val="36"/>
        </w:rPr>
      </w:pPr>
    </w:p>
    <w:p w14:paraId="61A76962">
      <w:pPr>
        <w:pStyle w:val="20"/>
        <w:tabs>
          <w:tab w:val="left" w:pos="1258"/>
        </w:tabs>
        <w:spacing w:before="53" w:line="240" w:lineRule="auto"/>
        <w:ind w:left="0" w:firstLine="0"/>
        <w:jc w:val="both"/>
        <w:rPr>
          <w:rFonts w:hint="default" w:ascii="Arial" w:hAnsi="Arial" w:cs="Arial"/>
          <w:b/>
          <w:bCs/>
          <w:color w:val="auto"/>
          <w:spacing w:val="-2"/>
          <w:sz w:val="40"/>
          <w:szCs w:val="40"/>
        </w:rPr>
      </w:pPr>
      <w:r>
        <w:rPr>
          <w:rFonts w:hint="default" w:ascii="Arial" w:hAnsi="Arial" w:cs="Arial"/>
          <w:b/>
          <w:bCs/>
          <w:color w:val="auto"/>
          <w:spacing w:val="-2"/>
          <w:sz w:val="40"/>
          <w:szCs w:val="40"/>
        </w:rPr>
        <w:t>Maintainability and Extensibility Requirements:</w:t>
      </w:r>
    </w:p>
    <w:p w14:paraId="4AF42F1D">
      <w:pPr>
        <w:pStyle w:val="20"/>
        <w:tabs>
          <w:tab w:val="left" w:pos="1258"/>
        </w:tabs>
        <w:spacing w:before="53" w:line="240" w:lineRule="auto"/>
        <w:ind w:left="0" w:firstLine="0"/>
        <w:jc w:val="both"/>
        <w:rPr>
          <w:rFonts w:hint="default" w:ascii="Arial" w:hAnsi="Arial" w:cs="Arial"/>
          <w:b/>
          <w:bCs/>
          <w:color w:val="auto"/>
          <w:spacing w:val="-2"/>
          <w:sz w:val="36"/>
          <w:szCs w:val="36"/>
        </w:rPr>
      </w:pPr>
    </w:p>
    <w:p w14:paraId="6E82B5DB">
      <w:pPr>
        <w:pStyle w:val="20"/>
        <w:tabs>
          <w:tab w:val="left" w:pos="1258"/>
        </w:tabs>
        <w:spacing w:before="53" w:line="240" w:lineRule="auto"/>
        <w:ind w:left="0" w:firstLine="0"/>
        <w:jc w:val="both"/>
        <w:rPr>
          <w:rFonts w:hint="default" w:ascii="Arial" w:hAnsi="Arial" w:cs="Arial"/>
          <w:color w:val="auto"/>
          <w:spacing w:val="-2"/>
          <w:sz w:val="36"/>
          <w:szCs w:val="36"/>
        </w:rPr>
      </w:pPr>
      <w:r>
        <w:rPr>
          <w:rFonts w:hint="default" w:ascii="Arial" w:hAnsi="Arial" w:cs="Arial"/>
          <w:b w:val="0"/>
          <w:bCs w:val="0"/>
          <w:color w:val="auto"/>
          <w:spacing w:val="-2"/>
          <w:sz w:val="36"/>
          <w:szCs w:val="36"/>
        </w:rPr>
        <w:t>How should the codebase be structured and</w:t>
      </w:r>
      <w:r>
        <w:rPr>
          <w:rFonts w:hint="default" w:ascii="Arial" w:hAnsi="Arial" w:cs="Arial"/>
          <w:color w:val="auto"/>
          <w:spacing w:val="-2"/>
          <w:sz w:val="36"/>
          <w:szCs w:val="36"/>
        </w:rPr>
        <w:t xml:space="preserve"> documented to facilitate future maintenance and updates?</w:t>
      </w:r>
    </w:p>
    <w:p w14:paraId="15C2E3DA">
      <w:pPr>
        <w:pStyle w:val="20"/>
        <w:tabs>
          <w:tab w:val="left" w:pos="1258"/>
        </w:tabs>
        <w:spacing w:before="53" w:line="240" w:lineRule="auto"/>
        <w:ind w:left="0" w:firstLine="0"/>
        <w:jc w:val="both"/>
        <w:rPr>
          <w:rFonts w:hint="default" w:ascii="Arial" w:hAnsi="Arial" w:cs="Arial"/>
          <w:color w:val="auto"/>
          <w:spacing w:val="-2"/>
          <w:sz w:val="36"/>
          <w:szCs w:val="36"/>
        </w:rPr>
      </w:pPr>
      <w:r>
        <w:rPr>
          <w:rFonts w:hint="default" w:ascii="Arial" w:hAnsi="Arial" w:cs="Arial"/>
          <w:color w:val="auto"/>
          <w:spacing w:val="-2"/>
          <w:sz w:val="36"/>
          <w:szCs w:val="36"/>
        </w:rPr>
        <w:t>Are there any requirements related to the ability to extend or modify the software in the fu</w:t>
      </w:r>
      <w:r>
        <w:rPr>
          <w:rFonts w:hint="default" w:ascii="Arial" w:hAnsi="Arial" w:cs="Arial"/>
          <w:color w:val="auto"/>
          <w:sz w:val="36"/>
          <w:szCs w:val="36"/>
        </w:rPr>
        <mc:AlternateContent>
          <mc:Choice Requires="wpg">
            <w:drawing>
              <wp:anchor distT="0" distB="0" distL="0" distR="0" simplePos="0" relativeHeight="25171353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274" name="Group 27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7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7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7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0294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Denvsp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A0oRRb8AAADc&#10;AAAADwAAAGRycy9kb3ducmV2LnhtbEWPT2sCMRTE74V+h/AK3mo2gtZujUIrQr3pWlp6e2yeu6vJ&#10;y7pJ/fPtjSD0OMzMb5jJ7OysOFIXGs8aVD8DQVx603Cl4WuzeB6DCBHZoPVMGi4UYDZ9fJhgbvyJ&#10;13QsYiUShEOOGuoY21zKUNbkMPR9S5y8re8cxiS7SpoOTwnurBxk2Ug6bDgt1NjSR03lvvhzGn7V&#10;5TDfKvs6Wqlhsdx9v//Yaq1170llbyAineN/+N7+NBoGL0O4nUlHQE6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NKEUW/&#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HtZ938AAAADc&#10;AAAADwAAAGRycy9kb3ducmV2LnhtbEWPS2vDMBCE74X8B7GB3ho5LiSNa9kHh4TQ9JIHpcfFWj8a&#10;a2Us5dF/HxUCPQ4z8w2T5jfTiQsNrrWsYDqJQBCXVrdcKzgeVi9vIJxH1thZJgW/5CDPRk8pJtpe&#10;eUeXva9FgLBLUEHjfZ9I6cqGDLqJ7YmDV9nBoA9yqKUe8BrgppNxFM2kwZbDQoM9FQ2Vp/3ZKCiP&#10;xemn/Vhvq+9YLj93r1+LuFgr9TyeRu8gPN38f/jR3mgF8XwGf2fCEZDZ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1n3f&#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nNQqqb8AAADc&#10;AAAADwAAAGRycy9kb3ducmV2LnhtbEWPT2sCMRTE70K/Q3iF3jQboWq3RkFLQW+6lpbeHpvn7rbJ&#10;y3aT+ufbG0HwOMzMb5jp/OSsOFAXGs8a1CADQVx603Cl4WP33p+ACBHZoPVMGs4UYD576E0xN/7I&#10;WzoUsRIJwiFHDXWMbS5lKGtyGAa+JU7e3ncOY5JdJU2HxwR3Vg6zbCQdNpwWamxpWVP5W/w7Dd/q&#10;/Pe2V/ZltFHPxfrnc/Flq63WT48qewUR6RTv4Vt7ZTQMx2O4nklHQM4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zUKqm/&#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color w:val="auto"/>
          <w:spacing w:val="-2"/>
          <w:sz w:val="36"/>
          <w:szCs w:val="36"/>
        </w:rPr>
        <w:t>ture?</w:t>
      </w:r>
    </w:p>
    <w:p w14:paraId="01671AA6">
      <w:pPr>
        <w:pStyle w:val="20"/>
        <w:tabs>
          <w:tab w:val="left" w:pos="1258"/>
        </w:tabs>
        <w:spacing w:before="53" w:line="240" w:lineRule="auto"/>
        <w:ind w:left="0" w:firstLine="0"/>
        <w:jc w:val="both"/>
        <w:rPr>
          <w:rFonts w:hint="default" w:ascii="Arial" w:hAnsi="Arial" w:cs="Arial"/>
          <w:color w:val="auto"/>
          <w:spacing w:val="-2"/>
          <w:sz w:val="36"/>
          <w:szCs w:val="36"/>
        </w:rPr>
      </w:pPr>
    </w:p>
    <w:p w14:paraId="70ABCFC0">
      <w:pPr>
        <w:pStyle w:val="20"/>
        <w:tabs>
          <w:tab w:val="left" w:pos="1258"/>
        </w:tabs>
        <w:spacing w:before="53" w:line="240" w:lineRule="auto"/>
        <w:ind w:left="0" w:firstLine="0"/>
        <w:jc w:val="both"/>
        <w:rPr>
          <w:rFonts w:hint="default" w:ascii="Arial" w:hAnsi="Arial" w:cs="Arial"/>
          <w:b/>
          <w:bCs/>
          <w:color w:val="auto"/>
          <w:spacing w:val="-2"/>
          <w:sz w:val="40"/>
          <w:szCs w:val="40"/>
        </w:rPr>
      </w:pPr>
      <w:r>
        <w:rPr>
          <w:rFonts w:hint="default" w:ascii="Arial" w:hAnsi="Arial" w:cs="Arial"/>
          <w:b/>
          <w:bCs/>
          <w:color w:val="auto"/>
          <w:spacing w:val="-2"/>
          <w:sz w:val="40"/>
          <w:szCs w:val="40"/>
        </w:rPr>
        <w:t>Testing and Quality Assurance Requirements:</w:t>
      </w:r>
    </w:p>
    <w:p w14:paraId="12B95621">
      <w:pPr>
        <w:pStyle w:val="20"/>
        <w:tabs>
          <w:tab w:val="left" w:pos="1258"/>
        </w:tabs>
        <w:spacing w:before="53" w:line="240" w:lineRule="auto"/>
        <w:ind w:left="0" w:firstLine="0"/>
        <w:jc w:val="both"/>
        <w:rPr>
          <w:rFonts w:hint="default" w:ascii="Arial" w:hAnsi="Arial" w:cs="Arial"/>
          <w:b/>
          <w:bCs/>
          <w:color w:val="auto"/>
          <w:spacing w:val="-2"/>
          <w:sz w:val="40"/>
          <w:szCs w:val="40"/>
        </w:rPr>
      </w:pPr>
    </w:p>
    <w:p w14:paraId="0A4DE360">
      <w:pPr>
        <w:pStyle w:val="20"/>
        <w:tabs>
          <w:tab w:val="left" w:pos="1258"/>
        </w:tabs>
        <w:spacing w:before="53" w:line="240" w:lineRule="auto"/>
        <w:ind w:left="0" w:firstLine="0"/>
        <w:jc w:val="both"/>
        <w:rPr>
          <w:rFonts w:hint="default" w:ascii="Arial" w:hAnsi="Arial" w:cs="Arial"/>
          <w:color w:val="auto"/>
          <w:spacing w:val="-2"/>
          <w:sz w:val="36"/>
          <w:szCs w:val="36"/>
        </w:rPr>
      </w:pPr>
      <w:r>
        <w:rPr>
          <w:rFonts w:hint="default" w:ascii="Arial" w:hAnsi="Arial" w:cs="Arial"/>
          <w:color w:val="auto"/>
          <w:spacing w:val="-2"/>
          <w:sz w:val="36"/>
          <w:szCs w:val="36"/>
        </w:rPr>
        <w:t>What testing methodologies and tools should be used to ensure the quality and reliability of the software?</w:t>
      </w:r>
    </w:p>
    <w:p w14:paraId="69189FA2">
      <w:pPr>
        <w:pStyle w:val="20"/>
        <w:tabs>
          <w:tab w:val="left" w:pos="1258"/>
        </w:tabs>
        <w:spacing w:before="53" w:line="240" w:lineRule="auto"/>
        <w:ind w:left="0" w:firstLine="0"/>
        <w:jc w:val="both"/>
        <w:rPr>
          <w:rFonts w:hint="default" w:ascii="Arial" w:hAnsi="Arial" w:cs="Arial"/>
          <w:color w:val="auto"/>
          <w:spacing w:val="-2"/>
          <w:sz w:val="36"/>
          <w:szCs w:val="36"/>
        </w:rPr>
      </w:pPr>
      <w:r>
        <w:rPr>
          <w:rFonts w:hint="default" w:ascii="Arial" w:hAnsi="Arial" w:cs="Arial"/>
          <w:color w:val="auto"/>
          <w:spacing w:val="-2"/>
          <w:sz w:val="36"/>
          <w:szCs w:val="36"/>
        </w:rPr>
        <w:t>Are there any specific quality metrics or standards that need to be adhered to?</w:t>
      </w:r>
    </w:p>
    <w:p w14:paraId="0774911D">
      <w:pPr>
        <w:pStyle w:val="20"/>
        <w:tabs>
          <w:tab w:val="left" w:pos="1258"/>
        </w:tabs>
        <w:spacing w:before="53" w:line="240" w:lineRule="auto"/>
        <w:ind w:left="0" w:firstLine="0"/>
        <w:jc w:val="both"/>
        <w:rPr>
          <w:rFonts w:hint="default" w:ascii="Arial" w:hAnsi="Arial" w:cs="Arial"/>
          <w:color w:val="auto"/>
          <w:spacing w:val="-2"/>
          <w:sz w:val="36"/>
          <w:szCs w:val="36"/>
        </w:rPr>
      </w:pPr>
    </w:p>
    <w:p w14:paraId="14F4B7AD">
      <w:pPr>
        <w:pStyle w:val="20"/>
        <w:tabs>
          <w:tab w:val="left" w:pos="1258"/>
        </w:tabs>
        <w:spacing w:before="53" w:line="240" w:lineRule="auto"/>
        <w:ind w:left="0" w:firstLine="0"/>
        <w:jc w:val="both"/>
        <w:rPr>
          <w:rFonts w:hint="default" w:ascii="Arial" w:hAnsi="Arial" w:cs="Arial"/>
          <w:b/>
          <w:bCs/>
          <w:color w:val="auto"/>
          <w:spacing w:val="-2"/>
          <w:sz w:val="40"/>
          <w:szCs w:val="40"/>
        </w:rPr>
      </w:pPr>
      <w:r>
        <w:rPr>
          <w:rFonts w:hint="default" w:ascii="Arial" w:hAnsi="Arial" w:cs="Arial"/>
          <w:b/>
          <w:bCs/>
          <w:color w:val="auto"/>
          <w:spacing w:val="-2"/>
          <w:sz w:val="40"/>
          <w:szCs w:val="40"/>
        </w:rPr>
        <w:t>Documentation Requirements:</w:t>
      </w:r>
    </w:p>
    <w:p w14:paraId="28A8D0E1">
      <w:pPr>
        <w:pStyle w:val="20"/>
        <w:tabs>
          <w:tab w:val="left" w:pos="1258"/>
        </w:tabs>
        <w:spacing w:before="53" w:line="240" w:lineRule="auto"/>
        <w:ind w:left="0" w:firstLine="0"/>
        <w:jc w:val="both"/>
        <w:rPr>
          <w:rFonts w:hint="default" w:ascii="Arial" w:hAnsi="Arial" w:cs="Arial"/>
          <w:b/>
          <w:bCs/>
          <w:color w:val="auto"/>
          <w:spacing w:val="-2"/>
          <w:sz w:val="40"/>
          <w:szCs w:val="40"/>
        </w:rPr>
      </w:pPr>
    </w:p>
    <w:p w14:paraId="4DB9E7DC">
      <w:pPr>
        <w:pStyle w:val="20"/>
        <w:tabs>
          <w:tab w:val="left" w:pos="1258"/>
        </w:tabs>
        <w:spacing w:before="53" w:line="240" w:lineRule="auto"/>
        <w:ind w:left="0" w:firstLine="0"/>
        <w:jc w:val="both"/>
        <w:rPr>
          <w:rFonts w:hint="default" w:ascii="Arial" w:hAnsi="Arial" w:cs="Arial"/>
          <w:color w:val="auto"/>
          <w:spacing w:val="-2"/>
          <w:sz w:val="36"/>
          <w:szCs w:val="36"/>
        </w:rPr>
      </w:pPr>
      <w:r>
        <w:rPr>
          <w:rFonts w:hint="default" w:ascii="Arial" w:hAnsi="Arial" w:cs="Arial"/>
          <w:color w:val="auto"/>
          <w:spacing w:val="-2"/>
          <w:sz w:val="36"/>
          <w:szCs w:val="36"/>
        </w:rPr>
        <w:t>What documentation needs to be created for the software (e.g., user manuals, developer guides, API documentation)?</w:t>
      </w:r>
    </w:p>
    <w:p w14:paraId="7000BFE8">
      <w:pPr>
        <w:pStyle w:val="20"/>
        <w:tabs>
          <w:tab w:val="left" w:pos="1258"/>
        </w:tabs>
        <w:spacing w:before="53" w:line="240" w:lineRule="auto"/>
        <w:ind w:left="0" w:firstLine="0"/>
        <w:jc w:val="both"/>
        <w:rPr>
          <w:rFonts w:hint="default" w:ascii="Arial" w:hAnsi="Arial" w:cs="Arial"/>
          <w:spacing w:val="-2"/>
          <w:sz w:val="36"/>
          <w:szCs w:val="36"/>
        </w:rPr>
      </w:pPr>
      <w:r>
        <w:rPr>
          <w:rFonts w:hint="default" w:ascii="Arial" w:hAnsi="Arial" w:cs="Arial"/>
          <w:spacing w:val="-2"/>
          <w:sz w:val="36"/>
          <w:szCs w:val="36"/>
        </w:rPr>
        <w:t>How should the documentation be organized and maintained?</w:t>
      </w:r>
    </w:p>
    <w:p w14:paraId="27FA69CC">
      <w:pPr>
        <w:pStyle w:val="20"/>
        <w:tabs>
          <w:tab w:val="left" w:pos="1258"/>
        </w:tabs>
        <w:spacing w:before="53" w:line="240" w:lineRule="auto"/>
        <w:ind w:left="0" w:firstLine="0"/>
        <w:jc w:val="both"/>
        <w:rPr>
          <w:rFonts w:hint="default" w:ascii="Arial" w:hAnsi="Arial" w:cs="Arial"/>
          <w:spacing w:val="-2"/>
          <w:sz w:val="36"/>
          <w:szCs w:val="36"/>
        </w:rPr>
      </w:pPr>
    </w:p>
    <w:p w14:paraId="67CF1114">
      <w:pPr>
        <w:pStyle w:val="20"/>
        <w:tabs>
          <w:tab w:val="left" w:pos="1258"/>
        </w:tabs>
        <w:spacing w:before="53" w:line="240" w:lineRule="auto"/>
        <w:ind w:left="0" w:firstLine="0"/>
        <w:jc w:val="both"/>
        <w:rPr>
          <w:rFonts w:hint="default" w:ascii="Arial" w:hAnsi="Arial" w:cs="Arial"/>
          <w:b/>
          <w:bCs/>
          <w:color w:val="auto"/>
          <w:spacing w:val="-2"/>
          <w:sz w:val="40"/>
          <w:szCs w:val="40"/>
        </w:rPr>
      </w:pPr>
      <w:r>
        <w:rPr>
          <w:rFonts w:hint="default" w:ascii="Arial" w:hAnsi="Arial" w:cs="Arial"/>
          <w:b/>
          <w:bCs/>
          <w:color w:val="auto"/>
          <w:spacing w:val="-2"/>
          <w:sz w:val="40"/>
          <w:szCs w:val="40"/>
        </w:rPr>
        <w:t>Deployment and Installation Requirements:</w:t>
      </w:r>
    </w:p>
    <w:p w14:paraId="5EC0BAE2">
      <w:pPr>
        <w:pStyle w:val="20"/>
        <w:tabs>
          <w:tab w:val="left" w:pos="1258"/>
        </w:tabs>
        <w:spacing w:before="53" w:line="240" w:lineRule="auto"/>
        <w:ind w:left="0" w:firstLine="0"/>
        <w:jc w:val="both"/>
        <w:rPr>
          <w:rFonts w:hint="default" w:ascii="Arial" w:hAnsi="Arial" w:cs="Arial"/>
          <w:b/>
          <w:bCs/>
          <w:color w:val="auto"/>
          <w:spacing w:val="-2"/>
          <w:sz w:val="40"/>
          <w:szCs w:val="40"/>
        </w:rPr>
      </w:pPr>
    </w:p>
    <w:p w14:paraId="0DCF1864">
      <w:pPr>
        <w:pStyle w:val="20"/>
        <w:tabs>
          <w:tab w:val="left" w:pos="1258"/>
        </w:tabs>
        <w:spacing w:before="53" w:line="240" w:lineRule="auto"/>
        <w:ind w:left="0" w:firstLine="0"/>
        <w:jc w:val="both"/>
        <w:rPr>
          <w:rFonts w:hint="default" w:ascii="Arial" w:hAnsi="Arial" w:cs="Arial"/>
          <w:spacing w:val="-2"/>
          <w:sz w:val="36"/>
          <w:szCs w:val="36"/>
        </w:rPr>
      </w:pPr>
      <w:r>
        <w:rPr>
          <w:rFonts w:hint="default" w:ascii="Arial" w:hAnsi="Arial" w:cs="Arial"/>
          <w:spacing w:val="-2"/>
          <w:sz w:val="36"/>
          <w:szCs w:val="36"/>
        </w:rPr>
        <w:t>How should the software be deployed a</w:t>
      </w:r>
      <w:r>
        <w:rPr>
          <w:rFonts w:hint="default" w:ascii="Arial" w:hAnsi="Arial" w:cs="Arial"/>
          <w:sz w:val="36"/>
          <w:szCs w:val="36"/>
        </w:rPr>
        <mc:AlternateContent>
          <mc:Choice Requires="wpg">
            <w:drawing>
              <wp:anchor distT="0" distB="0" distL="0" distR="0" simplePos="0" relativeHeight="25171456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278" name="Group 27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7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8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8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0192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D7H0D7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ggcbQL8AAADc&#10;AAAADwAAAGRycy9kb3ducmV2LnhtbEWPT2sCMRTE74V+h/CE3mo2Qq1ujUIVod50LS29PTbP3a3J&#10;y7pJ/fPtjSD0OMzMb5jJ7OysOFIXGs8aVD8DQVx603Cl4XO7fB6BCBHZoPVMGi4UYDZ9fJhgbvyJ&#10;N3QsYiUShEOOGuoY21zKUNbkMPR9S5y8ne8cxiS7SpoOTwnurBxk2VA6bDgt1NjSvKZyX/w5DT/q&#10;cljslB0P1+qlWP1+vX/baqP1U09lbyAineN/+N7+MBoGr2O4nUlHQE6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IHG0C/&#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y6YwF7wAAADc&#10;AAAADwAAAGRycy9kb3ducmV2LnhtbEVPTYvCMBC9L/gfwgje1tQKi1ajh4pFdvdiFfE4NGNbbSal&#10;idb995uD4PHxvpfrp2nEgzpXW1YwGUcgiAuray4VHA/bzxkI55E1NpZJwR85WK8GH0tMtO15T4/c&#10;lyKEsEtQQeV9m0jpiooMurFtiQN3sZ1BH2BXSt1hH8JNI+Mo+pIGaw4NFbaUVlTc8rtRUBzT27X+&#10;zn4u51hufvfT0zxOM6VGw0m0AOHp6d/il3unFcSzMD+cCUdAr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umMBe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SaRnYb8AAADc&#10;AAAADwAAAGRycy9kb3ducmV2LnhtbEWPT2sCMRTE7wW/Q3hCbzUbQdHVKLSloDddxdLbY/PcXZu8&#10;bDepf769EQo9DjPzG2a+vDorztSFxrMGNchAEJfeNFxp2O8+XiYgQkQ2aD2ThhsFWC56T3PMjb/w&#10;ls5FrESCcMhRQx1jm0sZypochoFviZN39J3DmGRXSdPhJcGdlcMsG0uHDaeFGlt6q6n8Ln6dhi91&#10;+3k/Kjsdb9SoWJ8Or5+22mr93FfZDESka/wP/7VXRsNwouBxJh0Bub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mkZ2G/&#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spacing w:val="-2"/>
          <w:sz w:val="36"/>
          <w:szCs w:val="36"/>
        </w:rPr>
        <w:t>nd installed in different environments (e.g., on-premises, cloud)?</w:t>
      </w:r>
    </w:p>
    <w:p w14:paraId="37BE2E58">
      <w:pPr>
        <w:pStyle w:val="20"/>
        <w:tabs>
          <w:tab w:val="left" w:pos="1258"/>
        </w:tabs>
        <w:spacing w:before="53" w:line="240" w:lineRule="auto"/>
        <w:ind w:left="0" w:firstLine="0"/>
        <w:jc w:val="both"/>
        <w:rPr>
          <w:rFonts w:hint="default" w:ascii="Arial" w:hAnsi="Arial" w:cs="Arial"/>
          <w:spacing w:val="-2"/>
          <w:sz w:val="36"/>
          <w:szCs w:val="36"/>
        </w:rPr>
      </w:pPr>
      <w:r>
        <w:rPr>
          <w:rFonts w:hint="default" w:ascii="Arial" w:hAnsi="Arial" w:cs="Arial"/>
          <w:spacing w:val="-2"/>
          <w:sz w:val="36"/>
          <w:szCs w:val="36"/>
        </w:rPr>
        <w:t>Are there any specific deployment or installation procedures that nee</w:t>
      </w:r>
      <w:r>
        <w:rPr>
          <w:rFonts w:hint="default" w:ascii="Arial" w:hAnsi="Arial" w:cs="Arial"/>
          <w:sz w:val="36"/>
          <w:szCs w:val="36"/>
        </w:rPr>
        <mc:AlternateContent>
          <mc:Choice Requires="wpg">
            <w:drawing>
              <wp:anchor distT="0" distB="0" distL="0" distR="0" simplePos="0" relativeHeight="25171558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4" name="Group 6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0089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">
                <o:lock v:ext="edit" aspectratio="f"/>
                <v:shape id="Graphic 2" o:spid="_x0000_s1026" o:spt="100" style="position:absolute;left:0;top:0;height:10151745;width:7056120;" fillcolor="#5B9BD5 [3204]" filled="t" stroked="f" coordsize="7056120,10151745" o:gfxdata="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FyvoL4A&#10;AADb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QEP8nb8AAADb&#10;AAAADwAAAGRycy9kb3ducmV2LnhtbEWPT2vCQBTE7wW/w/IEb80mEUKNWXOIKKXtxT+UHh/ZZxLN&#10;vg3Zrdpv3y0UPA4z8xumKO+mF1caXWdZQRLFIIhrqztuFBwPm+cXEM4ja+wtk4IfclCuJk8F5tre&#10;eEfXvW9EgLDLUUHr/ZBL6eqWDLrIDsTBO9nRoA9ybKQe8RbgppdpHGfSYMdhocWBqpbqy/7bKKiP&#10;1eXcvW3fT1+pXH/s5p+LtNoqNZsm8RKEp7t/hP/br1pBlsHfl/AD5O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BD/J2/&#10;AAAA2w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r8KUTL8AAADb&#10;AAAADwAAAGRycy9kb3ducmV2LnhtbEWPT2sCMRTE7wW/Q3hCbzWbQre6NQqtCPZW11Lp7bF57q4m&#10;L9tN/Pftm4LQ4zAzv2Gm84uz4kR9aD1rUKMMBHHlTcu1hs/N8mEMIkRkg9YzabhSgPlscDfFwvgz&#10;r+lUxlokCIcCNTQxdoWUoWrIYRj5jjh5O987jEn2tTQ9nhPcWfmYZbl02HJaaLCjt4aqQ3l0Gr7V&#10;9WexU3aSf6in8n3/9bq19Vrr+6HKXkBEusT/8K29MhryZ/j7kn6An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lEy/&#10;AAAA2w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spacing w:val="-2"/>
          <w:sz w:val="36"/>
          <w:szCs w:val="36"/>
        </w:rPr>
        <w:t>d to be followed?</w:t>
      </w:r>
    </w:p>
    <w:p w14:paraId="5F199BCA">
      <w:pPr>
        <w:pStyle w:val="20"/>
        <w:tabs>
          <w:tab w:val="left" w:pos="1258"/>
        </w:tabs>
        <w:spacing w:before="53" w:line="240" w:lineRule="auto"/>
        <w:ind w:left="0" w:firstLine="0"/>
        <w:jc w:val="both"/>
        <w:rPr>
          <w:rFonts w:hint="default" w:ascii="Arial" w:hAnsi="Arial" w:cs="Arial"/>
          <w:spacing w:val="-2"/>
          <w:sz w:val="36"/>
          <w:szCs w:val="36"/>
        </w:rPr>
      </w:pPr>
    </w:p>
    <w:p w14:paraId="35243465">
      <w:pPr>
        <w:pStyle w:val="20"/>
        <w:tabs>
          <w:tab w:val="left" w:pos="1258"/>
        </w:tabs>
        <w:spacing w:before="53" w:line="240" w:lineRule="auto"/>
        <w:ind w:left="0" w:firstLine="0"/>
        <w:jc w:val="both"/>
        <w:rPr>
          <w:rFonts w:hint="default" w:ascii="Arial" w:hAnsi="Arial" w:cs="Arial"/>
          <w:b/>
          <w:bCs/>
          <w:color w:val="auto"/>
          <w:spacing w:val="-2"/>
          <w:sz w:val="40"/>
          <w:szCs w:val="40"/>
        </w:rPr>
      </w:pPr>
      <w:r>
        <w:rPr>
          <w:rFonts w:hint="default" w:ascii="Arial" w:hAnsi="Arial" w:cs="Arial"/>
          <w:b/>
          <w:bCs/>
          <w:color w:val="auto"/>
          <w:spacing w:val="-2"/>
          <w:sz w:val="40"/>
          <w:szCs w:val="40"/>
        </w:rPr>
        <w:t>Legal and Licensing Requirements:</w:t>
      </w:r>
    </w:p>
    <w:p w14:paraId="68C7DB11">
      <w:pPr>
        <w:pStyle w:val="20"/>
        <w:tabs>
          <w:tab w:val="left" w:pos="1258"/>
        </w:tabs>
        <w:spacing w:before="53" w:line="240" w:lineRule="auto"/>
        <w:ind w:left="0" w:firstLine="0"/>
        <w:jc w:val="both"/>
        <w:rPr>
          <w:rFonts w:hint="default" w:ascii="Arial" w:hAnsi="Arial" w:cs="Arial"/>
          <w:b/>
          <w:bCs/>
          <w:color w:val="auto"/>
          <w:spacing w:val="-2"/>
          <w:sz w:val="40"/>
          <w:szCs w:val="40"/>
        </w:rPr>
      </w:pPr>
    </w:p>
    <w:p w14:paraId="27A80FE2">
      <w:pPr>
        <w:pStyle w:val="20"/>
        <w:tabs>
          <w:tab w:val="left" w:pos="1258"/>
        </w:tabs>
        <w:spacing w:before="53" w:line="240" w:lineRule="auto"/>
        <w:ind w:left="0" w:firstLine="0"/>
        <w:jc w:val="both"/>
        <w:rPr>
          <w:rFonts w:hint="default" w:ascii="Arial" w:hAnsi="Arial" w:cs="Arial"/>
          <w:spacing w:val="-2"/>
          <w:sz w:val="36"/>
          <w:szCs w:val="36"/>
        </w:rPr>
        <w:sectPr>
          <w:footerReference r:id="rId5" w:type="default"/>
          <w:pgSz w:w="11906" w:h="16838"/>
          <w:pgMar w:top="1440" w:right="1800" w:bottom="1440" w:left="1800" w:header="720" w:footer="720" w:gutter="0"/>
          <w:cols w:space="720" w:num="1"/>
          <w:docGrid w:linePitch="360" w:charSpace="0"/>
        </w:sectPr>
      </w:pPr>
      <w:r>
        <w:rPr>
          <w:rFonts w:hint="default" w:ascii="Arial" w:hAnsi="Arial" w:cs="Arial"/>
          <w:spacing w:val="-2"/>
          <w:sz w:val="36"/>
          <w:szCs w:val="36"/>
        </w:rPr>
        <w:t>Are there any legal or licensing considerations related to the use of third-party libraries, open-source software, or intellectual property ri</w:t>
      </w:r>
      <w:r>
        <w:rPr>
          <w:rFonts w:hint="default" w:ascii="Arial" w:hAnsi="Arial" w:cs="Arial"/>
          <w:sz w:val="36"/>
          <w:szCs w:val="36"/>
        </w:rPr>
        <mc:AlternateContent>
          <mc:Choice Requires="wpg">
            <w:drawing>
              <wp:anchor distT="0" distB="0" distL="0" distR="0" simplePos="0" relativeHeight="25179033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36" name="Group 63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3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3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3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2614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C2YWDd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ETE/cMAAAADc&#10;AAAADwAAAGRycy9kb3ducmV2LnhtbEWPT0sDMRTE74LfITyhN5uNpatumxa0CO2tXUXx9ti87m5N&#10;Xrab2D/fvhEKHoeZ+Q0znZ+cFQfqQ+tZgxpmIIgrb1quNXy8v90/gQgR2aD1TBrOFGA+u72ZYmH8&#10;kTd0KGMtEoRDgRqaGLtCylA15DAMfUecvK3vHcYk+1qaHo8J7qx8yLJcOmw5LTTY0WtD1U/56zR8&#10;q/N+sVX2OV+rcbnafb582Xqj9eBOZRMQkU7xP3xtL42GfPQIf2fSEZCz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RMT9w&#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jeBZ77wAAADc&#10;AAAADwAAAGRycy9kb3ducmV2LnhtbEVPy2rCQBTdC/7DcIXudGICQaOji0iltN34QFxeMtckmrkT&#10;MlOT/n1nUXB5OO/1djCNeFLnassK5rMIBHFhdc2lgvPpfboA4TyyxsYyKfglB9vNeLTGTNueD/Q8&#10;+lKEEHYZKqi8bzMpXVGRQTezLXHgbrYz6APsSqk77EO4aWQcRak0WHNoqLClvKLicfwxCopz/rjX&#10;n/uv2zWWu+9DclnG+V6pt8k8WoHwNPiX+N/9oRWkSVgbzoQjID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3gWe+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D+IOmcAAAADc&#10;AAAADwAAAGRycy9kb3ducmV2LnhtbEWPT2sCMRTE7wW/Q3iCt5qN4lK3RkFLQW91W1p6e2yeu9sm&#10;L+sm/vv2TaHQ4zAzv2EWq6uz4kx9aD1rUOMMBHHlTcu1hrfX5/sHECEiG7SeScONAqyWg7sFFsZf&#10;eE/nMtYiQTgUqKGJsSukDFVDDsPYd8TJO/jeYUyyr6Xp8ZLgzspJluXSYctpocGONg1V3+XJafhU&#10;t+PTQdl5/qJm5e7rff1h673Wo6HKHkFEusb/8F97azTk0zn8nklHQC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4g6Z&#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spacing w:val="-2"/>
          <w:sz w:val="36"/>
          <w:szCs w:val="36"/>
        </w:rPr>
        <w:t>ghts?</w:t>
      </w:r>
    </w:p>
    <w:p w14:paraId="5BFA6DC6">
      <w:pPr>
        <w:pStyle w:val="20"/>
        <w:tabs>
          <w:tab w:val="left" w:pos="1258"/>
        </w:tabs>
        <w:spacing w:before="53"/>
        <w:ind w:left="0" w:firstLine="0"/>
        <w:jc w:val="both"/>
        <w:rPr>
          <w:rFonts w:hint="default" w:ascii="Arial" w:hAnsi="Arial" w:cs="Arial"/>
          <w:spacing w:val="-2"/>
          <w:sz w:val="36"/>
          <w:szCs w:val="36"/>
        </w:rPr>
      </w:pPr>
      <w:r>
        <w:rPr>
          <w:rFonts w:hint="default" w:ascii="Arial" w:hAnsi="Arial" w:cs="Arial"/>
        </w:rPr>
        <mc:AlternateContent>
          <mc:Choice Requires="wpg">
            <w:drawing>
              <wp:anchor distT="0" distB="0" distL="0" distR="0" simplePos="0" relativeHeight="25168896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39" name="Group 13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4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2752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Od+wJ2cEAAAQ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BnQZHMAAAADc&#10;AAAADwAAAGRycy9kb3ducmV2LnhtbEWPT0/DMAzF70h8h8hI3FgaxKbRLZsECGm7bWUCcbMar+1I&#10;nNKE/fn2+IDEzdZ7fu/n+fIcvDrSkLrIFsyoAEVcR9dxY2H39no3BZUyskMfmSxcKMFycX01x9LF&#10;E2/pWOVGSQinEi20Ofel1qluKWAaxZ5YtH0cAmZZh0a7AU8SHry+L4qJDtixNLTY03NL9Vf1Eyx8&#10;msv3y974x8nGjKv14f3pwzdba29vTDEDlemc/81/1ysn+A+CL8/IBHrx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dBkc&#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hHZOarwAAADc&#10;AAAADwAAAGRycy9kb3ducmV2LnhtbEVPS4vCMBC+C/sfwizsTdNWkbUaPXRRRL3oingcmrHt2kxK&#10;k/Xx740geJuP7zmT2c3U4kKtqywriHsRCOLc6ooLBfvfefcbhPPIGmvLpOBODmbTj84EU22vvKXL&#10;zhcihLBLUUHpfZNK6fKSDLqebYgDd7KtQR9gW0jd4jWEm1omUTSUBisODSU2lJWUn3f/RkG+z85/&#10;1WqxPh0T+bPZ9g+jJFso9fUZR2MQnm7+LX65lzrMH8TwfCZcIK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R2Tmq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meoi8L0AAADc&#10;AAAADwAAAGRycy9kb3ducmV2LnhtbEVPS2sCMRC+C/6HMAVvmo1YqatRsKXQ3uq2KN6Gzbi7Npls&#10;N6mPf28KBW/z8T1nsbo4K07UhcazBjXKQBCX3jRcafj6fB0+gQgR2aD1TBquFGC17PcWmBt/5g2d&#10;iliJFMIhRw11jG0uZShrchhGviVO3MF3DmOCXSVNh+cU7qwcZ9lUOmw4NdTY0nNN5Xfx6zTs1fXn&#10;5aDsbPqhHov343a9s9VG68GDyuYgIl3iXfzvfjNp/mQMf8+kC+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6iLwvQAA&#10;ANw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3152352C">
      <w:pPr>
        <w:pStyle w:val="20"/>
        <w:tabs>
          <w:tab w:val="left" w:pos="1258"/>
        </w:tabs>
        <w:spacing w:before="53"/>
        <w:ind w:left="0" w:firstLine="0"/>
        <w:jc w:val="both"/>
        <w:rPr>
          <w:rFonts w:hint="default" w:ascii="Arial" w:hAnsi="Arial" w:cs="Arial"/>
          <w:spacing w:val="-2"/>
          <w:sz w:val="36"/>
          <w:szCs w:val="36"/>
        </w:rPr>
      </w:pPr>
    </w:p>
    <w:p w14:paraId="39CEB692">
      <w:pPr>
        <w:pStyle w:val="20"/>
        <w:tabs>
          <w:tab w:val="left" w:pos="1258"/>
        </w:tabs>
        <w:spacing w:before="53"/>
        <w:ind w:left="0" w:firstLine="0"/>
        <w:jc w:val="both"/>
        <w:rPr>
          <w:rFonts w:hint="default" w:ascii="Arial" w:hAnsi="Arial" w:cs="Arial"/>
          <w:spacing w:val="-2"/>
          <w:sz w:val="36"/>
          <w:szCs w:val="36"/>
        </w:rPr>
      </w:pPr>
    </w:p>
    <w:p w14:paraId="4A3ED3DC">
      <w:pPr>
        <w:pStyle w:val="20"/>
        <w:tabs>
          <w:tab w:val="left" w:pos="1258"/>
        </w:tabs>
        <w:spacing w:before="53"/>
        <w:ind w:left="0" w:firstLine="0"/>
        <w:jc w:val="both"/>
        <w:rPr>
          <w:rFonts w:hint="default" w:ascii="Arial" w:hAnsi="Arial" w:cs="Arial"/>
          <w:spacing w:val="-2"/>
          <w:sz w:val="36"/>
          <w:szCs w:val="36"/>
        </w:rPr>
      </w:pPr>
    </w:p>
    <w:p w14:paraId="67526A13">
      <w:pPr>
        <w:pStyle w:val="20"/>
        <w:tabs>
          <w:tab w:val="left" w:pos="1258"/>
        </w:tabs>
        <w:spacing w:before="53"/>
        <w:ind w:left="0" w:firstLine="0"/>
        <w:jc w:val="both"/>
        <w:rPr>
          <w:rFonts w:hint="default" w:ascii="Arial" w:hAnsi="Arial" w:cs="Arial"/>
          <w:spacing w:val="-2"/>
          <w:sz w:val="36"/>
          <w:szCs w:val="36"/>
        </w:rPr>
      </w:pPr>
    </w:p>
    <w:p w14:paraId="5FBC3BDC">
      <w:pPr>
        <w:pStyle w:val="20"/>
        <w:tabs>
          <w:tab w:val="left" w:pos="1258"/>
        </w:tabs>
        <w:spacing w:before="53"/>
        <w:ind w:left="0" w:firstLine="0"/>
        <w:jc w:val="both"/>
        <w:rPr>
          <w:rFonts w:hint="default" w:ascii="Arial" w:hAnsi="Arial" w:cs="Arial"/>
          <w:spacing w:val="-2"/>
          <w:sz w:val="36"/>
          <w:szCs w:val="36"/>
        </w:rPr>
      </w:pPr>
    </w:p>
    <w:p w14:paraId="53514269">
      <w:pPr>
        <w:pStyle w:val="20"/>
        <w:tabs>
          <w:tab w:val="left" w:pos="1258"/>
        </w:tabs>
        <w:spacing w:before="53"/>
        <w:ind w:left="0" w:firstLine="0"/>
        <w:jc w:val="both"/>
        <w:rPr>
          <w:rFonts w:hint="default" w:ascii="Arial" w:hAnsi="Arial" w:cs="Arial"/>
          <w:spacing w:val="-2"/>
          <w:sz w:val="36"/>
          <w:szCs w:val="36"/>
        </w:rPr>
      </w:pPr>
    </w:p>
    <w:p w14:paraId="6F6D87AA">
      <w:pPr>
        <w:pStyle w:val="20"/>
        <w:tabs>
          <w:tab w:val="left" w:pos="1258"/>
        </w:tabs>
        <w:spacing w:before="53"/>
        <w:ind w:left="0" w:firstLine="0"/>
        <w:jc w:val="both"/>
        <w:rPr>
          <w:rFonts w:hint="default" w:ascii="Arial" w:hAnsi="Arial" w:cs="Arial"/>
          <w:spacing w:val="-2"/>
          <w:sz w:val="36"/>
          <w:szCs w:val="36"/>
        </w:rPr>
      </w:pPr>
    </w:p>
    <w:p w14:paraId="57FA7693">
      <w:pPr>
        <w:pStyle w:val="20"/>
        <w:tabs>
          <w:tab w:val="left" w:pos="1258"/>
        </w:tabs>
        <w:spacing w:before="53"/>
        <w:ind w:left="0" w:firstLine="0"/>
        <w:jc w:val="both"/>
        <w:rPr>
          <w:rFonts w:hint="default" w:ascii="Arial" w:hAnsi="Arial" w:cs="Arial"/>
          <w:spacing w:val="-2"/>
          <w:sz w:val="36"/>
          <w:szCs w:val="36"/>
        </w:rPr>
      </w:pPr>
    </w:p>
    <w:p w14:paraId="3EA3BBF2">
      <w:pPr>
        <w:pStyle w:val="20"/>
        <w:tabs>
          <w:tab w:val="left" w:pos="1258"/>
        </w:tabs>
        <w:spacing w:before="53"/>
        <w:ind w:left="0" w:firstLine="0"/>
        <w:jc w:val="both"/>
        <w:rPr>
          <w:rFonts w:hint="default" w:ascii="Arial" w:hAnsi="Arial" w:cs="Arial"/>
          <w:spacing w:val="-2"/>
          <w:sz w:val="36"/>
          <w:szCs w:val="36"/>
        </w:rPr>
      </w:pPr>
    </w:p>
    <w:p w14:paraId="2A6E04E3">
      <w:pPr>
        <w:pStyle w:val="20"/>
        <w:tabs>
          <w:tab w:val="left" w:pos="1258"/>
        </w:tabs>
        <w:spacing w:before="53"/>
        <w:ind w:left="0" w:firstLine="0"/>
        <w:jc w:val="both"/>
        <w:rPr>
          <w:rFonts w:hint="default" w:ascii="Arial" w:hAnsi="Arial" w:cs="Arial"/>
          <w:spacing w:val="-2"/>
          <w:sz w:val="36"/>
          <w:szCs w:val="36"/>
        </w:rPr>
      </w:pPr>
    </w:p>
    <w:p w14:paraId="38A4A018">
      <w:pPr>
        <w:widowControl/>
        <w:ind w:firstLine="1921" w:firstLineChars="200"/>
        <w:jc w:val="both"/>
        <w:rPr>
          <w:rFonts w:hint="default" w:ascii="Arial" w:hAnsi="Arial" w:eastAsia="TimesNewRomanPS-BoldMT" w:cs="Arial"/>
          <w:b/>
          <w:bCs/>
          <w:color w:val="0070C0"/>
          <w:sz w:val="96"/>
          <w:szCs w:val="96"/>
          <w:lang w:eastAsia="zh-CN" w:bidi="ar"/>
        </w:rPr>
      </w:pPr>
    </w:p>
    <w:p w14:paraId="29D1E45B">
      <w:pPr>
        <w:widowControl/>
        <w:ind w:firstLine="1921" w:firstLineChars="200"/>
        <w:jc w:val="both"/>
        <w:rPr>
          <w:rFonts w:hint="default" w:ascii="Arial" w:hAnsi="Arial" w:cs="Arial"/>
          <w:spacing w:val="-2"/>
          <w:sz w:val="36"/>
          <w:szCs w:val="36"/>
        </w:rPr>
        <w:sectPr>
          <w:pgSz w:w="11906" w:h="16838"/>
          <w:pgMar w:top="1440" w:right="1800" w:bottom="1440" w:left="1800" w:header="720" w:footer="720" w:gutter="0"/>
          <w:cols w:space="720" w:num="1"/>
          <w:docGrid w:linePitch="360" w:charSpace="0"/>
        </w:sectPr>
      </w:pPr>
      <w:r>
        <w:rPr>
          <w:rFonts w:hint="default" w:ascii="Arial" w:hAnsi="Arial" w:eastAsia="TimesNewRomanPS-BoldMT" w:cs="Arial"/>
          <w:b/>
          <w:bCs/>
          <w:color w:val="0070C0"/>
          <w:sz w:val="96"/>
          <w:szCs w:val="96"/>
          <w:lang w:eastAsia="zh-CN" w:bidi="ar"/>
        </w:rPr>
        <w:t>Chapter 2</w:t>
      </w:r>
    </w:p>
    <w:p w14:paraId="59105E14">
      <w:pPr>
        <w:pStyle w:val="20"/>
        <w:tabs>
          <w:tab w:val="left" w:pos="1258"/>
        </w:tabs>
        <w:spacing w:before="53" w:line="240" w:lineRule="auto"/>
        <w:ind w:left="0" w:leftChars="0" w:firstLine="0" w:firstLineChars="0"/>
        <w:jc w:val="both"/>
        <w:rPr>
          <w:rFonts w:hint="default" w:ascii="Arial" w:hAnsi="Arial" w:cs="Arial"/>
          <w:b/>
          <w:bCs/>
          <w:color w:val="auto"/>
          <w:spacing w:val="-2"/>
          <w:sz w:val="40"/>
          <w:szCs w:val="40"/>
        </w:rPr>
      </w:pPr>
      <w:r>
        <w:rPr>
          <w:rFonts w:hint="default" w:ascii="Arial" w:hAnsi="Arial" w:cs="Arial"/>
          <w:b/>
          <w:bCs/>
          <w:color w:val="auto"/>
          <w:spacing w:val="-2"/>
          <w:sz w:val="40"/>
          <w:szCs w:val="40"/>
        </w:rPr>
        <w:t>2.1 Accessibility</w:t>
      </w:r>
    </w:p>
    <w:p w14:paraId="3DBE8340">
      <w:pPr>
        <w:spacing w:line="240" w:lineRule="auto"/>
        <w:jc w:val="both"/>
        <w:rPr>
          <w:rFonts w:hint="default" w:ascii="Arial" w:hAnsi="Arial" w:cs="Arial"/>
          <w:b/>
          <w:color w:val="auto"/>
          <w:spacing w:val="-2"/>
          <w:sz w:val="28"/>
          <w:u w:val="single"/>
        </w:rPr>
      </w:pPr>
    </w:p>
    <w:p w14:paraId="5E92F95C">
      <w:pPr>
        <w:spacing w:line="240" w:lineRule="auto"/>
        <w:jc w:val="both"/>
        <w:rPr>
          <w:rFonts w:hint="default" w:ascii="Arial" w:hAnsi="Arial" w:cs="Arial"/>
          <w:b/>
          <w:color w:val="auto"/>
          <w:spacing w:val="-2"/>
          <w:sz w:val="40"/>
          <w:szCs w:val="40"/>
          <w:u w:val="single"/>
        </w:rPr>
      </w:pPr>
      <w:r>
        <w:rPr>
          <w:rFonts w:hint="default" w:ascii="Arial" w:hAnsi="Arial" w:cs="Arial"/>
          <w:b/>
          <w:color w:val="auto"/>
          <w:spacing w:val="-2"/>
          <w:sz w:val="40"/>
          <w:szCs w:val="40"/>
          <w:u w:val="single"/>
        </w:rPr>
        <w:t>Who can use our Application and Website:</w:t>
      </w:r>
    </w:p>
    <w:p w14:paraId="58B02F2C">
      <w:pPr>
        <w:spacing w:line="240" w:lineRule="auto"/>
        <w:jc w:val="both"/>
        <w:rPr>
          <w:rFonts w:hint="default" w:ascii="Arial" w:hAnsi="Arial" w:cs="Arial"/>
          <w:b/>
          <w:color w:val="auto"/>
          <w:spacing w:val="-2"/>
          <w:sz w:val="40"/>
          <w:szCs w:val="40"/>
          <w:u w:val="single"/>
        </w:rPr>
      </w:pPr>
    </w:p>
    <w:p w14:paraId="4E452B97">
      <w:pPr>
        <w:spacing w:line="240" w:lineRule="auto"/>
        <w:jc w:val="both"/>
        <w:rPr>
          <w:rFonts w:hint="default" w:ascii="Arial" w:hAnsi="Arial" w:cs="Arial"/>
          <w:color w:val="auto"/>
          <w:sz w:val="36"/>
          <w:szCs w:val="36"/>
          <w:lang w:val="en-US"/>
        </w:rPr>
      </w:pPr>
      <w:r>
        <w:rPr>
          <w:rFonts w:hint="default" w:ascii="Arial" w:hAnsi="Arial" w:cs="Arial"/>
          <w:b w:val="0"/>
          <w:bCs w:val="0"/>
        </w:rPr>
        <mc:AlternateContent>
          <mc:Choice Requires="wpg">
            <w:drawing>
              <wp:anchor distT="0" distB="0" distL="0" distR="0" simplePos="0" relativeHeight="252088320"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219" name="Group 221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22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22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22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2816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BwawhC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drCn4r0AAADd&#10;AAAADwAAAGRycy9kb3ducmV2LnhtbEVPy2oCMRTdF/oP4Ra600wGFB2NQlsEu6ujWLq7TK4zY5Ob&#10;cZL6+HuzELo8nPd8eXVWnKkPrWcNapiBIK68abnWsNuuBhMQISIbtJ5Jw40CLBfPT3MsjL/whs5l&#10;rEUK4VCghibGrpAyVA05DEPfESfu4HuHMcG+lqbHSwp3VuZZNpYOW04NDXb03lD1W/45DT/qdvo4&#10;KDsdf6lR+Xncv33beqP164vKZiAiXeO/+OFeGw15nqf96U16AnJ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sKfi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kpBUp8AAAADd&#10;AAAADwAAAGRycy9kb3ducmV2LnhtbEWPS2vDMBCE74X+B7GF3BrZCpTWjZyDS0JIcklqSo+LtX40&#10;1spYyuvfV4FCj8PMfMPMF1fbizONvnOsIZ0mIIgrZzpuNJSfy+dXED4gG+wdk4YbeVjkjw9zzIy7&#10;8J7Oh9CICGGfoYY2hCGT0lctWfRTNxBHr3ajxRDl2Egz4iXCbS9VkrxIix3HhRYHKlqqjoeT1VCV&#10;xfGn26y29beSH7v97OtNFSutJ09p8g4i0DX8h//aa6NBKZXC/U18AjL/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kFSn&#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6S6cDr0AAADd&#10;AAAADwAAAGRycy9kb3ducmV2LnhtbEVPy2oCMRTdF/yHcAvuaiaCYkejUEuh3elYFHeXyXVmNLmZ&#10;TlIff2+EQs/ucF6c2eLqrDhTFxrPGtQgA0FcetNwpeF78/EyAREiskHrmTTcKMBi3nuaYW78hdd0&#10;LmIlUgmHHDXUMba5lKGsyWEY+JY4aQffOYyJdpU0HV5SubNymGVj6bDhtFBjS8uaylPx6zTs1e3n&#10;/aDs63ilRsXXcfu2s9Va6/6zyqYgIl3jv/kv/Wk0DBPg8SY9ATm/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LpwO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color w:val="auto"/>
          <w:sz w:val="36"/>
          <w:szCs w:val="36"/>
          <w:lang w:val="en-US"/>
        </w:rPr>
        <w:t>Anyone interested in the field of programming and would like to learn programming fields such as front-end, back-end, cross platform</w:t>
      </w:r>
    </w:p>
    <w:p w14:paraId="0B99B621">
      <w:pPr>
        <w:pStyle w:val="7"/>
        <w:spacing w:before="50" w:line="240" w:lineRule="auto"/>
        <w:ind w:left="1440" w:leftChars="0" w:hanging="1440" w:hangingChars="400"/>
        <w:jc w:val="both"/>
        <w:rPr>
          <w:rFonts w:hint="default" w:ascii="Arial" w:hAnsi="Arial" w:cs="Arial"/>
          <w:color w:val="auto"/>
          <w:sz w:val="36"/>
          <w:szCs w:val="36"/>
        </w:rPr>
      </w:pPr>
    </w:p>
    <w:p w14:paraId="4EA61845">
      <w:pPr>
        <w:spacing w:line="240" w:lineRule="auto"/>
        <w:jc w:val="both"/>
        <w:rPr>
          <w:rFonts w:hint="default" w:ascii="Arial" w:hAnsi="Arial" w:cs="Arial"/>
          <w:b/>
          <w:color w:val="auto"/>
          <w:spacing w:val="-5"/>
          <w:sz w:val="40"/>
          <w:szCs w:val="40"/>
          <w:u w:val="single"/>
        </w:rPr>
      </w:pPr>
      <w:r>
        <w:rPr>
          <w:rFonts w:hint="default" w:ascii="Arial" w:hAnsi="Arial" w:cs="Arial"/>
          <w:b/>
          <w:color w:val="auto"/>
          <w:sz w:val="40"/>
          <w:szCs w:val="40"/>
          <w:u w:val="single"/>
        </w:rPr>
        <w:t>He/she</w:t>
      </w:r>
      <w:r>
        <w:rPr>
          <w:rFonts w:hint="default" w:ascii="Arial" w:hAnsi="Arial" w:cs="Arial"/>
          <w:b/>
          <w:color w:val="auto"/>
          <w:spacing w:val="-1"/>
          <w:sz w:val="40"/>
          <w:szCs w:val="40"/>
          <w:u w:val="single"/>
        </w:rPr>
        <w:t xml:space="preserve"> </w:t>
      </w:r>
      <w:r>
        <w:rPr>
          <w:rFonts w:hint="default" w:ascii="Arial" w:hAnsi="Arial" w:cs="Arial"/>
          <w:b/>
          <w:color w:val="auto"/>
          <w:sz w:val="40"/>
          <w:szCs w:val="40"/>
          <w:u w:val="single"/>
        </w:rPr>
        <w:t>can</w:t>
      </w:r>
      <w:r>
        <w:rPr>
          <w:rFonts w:hint="default" w:ascii="Arial" w:hAnsi="Arial" w:cs="Arial"/>
          <w:b/>
          <w:color w:val="auto"/>
          <w:spacing w:val="-1"/>
          <w:sz w:val="40"/>
          <w:szCs w:val="40"/>
          <w:u w:val="single"/>
        </w:rPr>
        <w:t xml:space="preserve"> </w:t>
      </w:r>
      <w:r>
        <w:rPr>
          <w:rFonts w:hint="default" w:ascii="Arial" w:hAnsi="Arial" w:cs="Arial"/>
          <w:b/>
          <w:color w:val="auto"/>
          <w:spacing w:val="-5"/>
          <w:sz w:val="40"/>
          <w:szCs w:val="40"/>
          <w:u w:val="single"/>
        </w:rPr>
        <w:t>be:</w:t>
      </w:r>
    </w:p>
    <w:p w14:paraId="02C4A45E">
      <w:pPr>
        <w:spacing w:line="240" w:lineRule="auto"/>
        <w:jc w:val="both"/>
        <w:rPr>
          <w:rFonts w:hint="default" w:ascii="Arial" w:hAnsi="Arial" w:cs="Arial"/>
          <w:b/>
          <w:color w:val="auto"/>
          <w:spacing w:val="-5"/>
          <w:sz w:val="40"/>
          <w:szCs w:val="40"/>
          <w:u w:val="single"/>
        </w:rPr>
      </w:pPr>
    </w:p>
    <w:p w14:paraId="6A8AD839">
      <w:pPr>
        <w:pStyle w:val="20"/>
        <w:numPr>
          <w:ilvl w:val="0"/>
          <w:numId w:val="0"/>
        </w:numPr>
        <w:tabs>
          <w:tab w:val="left" w:pos="1619"/>
        </w:tabs>
        <w:spacing w:before="52" w:line="240" w:lineRule="auto"/>
        <w:jc w:val="left"/>
        <w:rPr>
          <w:rFonts w:hint="default" w:ascii="Arial" w:hAnsi="Arial" w:cs="Arial"/>
          <w:color w:val="auto"/>
          <w:spacing w:val="-2"/>
          <w:sz w:val="36"/>
          <w:szCs w:val="36"/>
          <w:lang w:val="en-US"/>
        </w:rPr>
      </w:pPr>
      <w:r>
        <w:rPr>
          <w:rFonts w:hint="default" w:ascii="Arial" w:hAnsi="Arial" w:cs="Arial"/>
          <w:color w:val="auto"/>
          <w:spacing w:val="-2"/>
          <w:sz w:val="36"/>
          <w:szCs w:val="36"/>
          <w:lang w:val="en-US"/>
        </w:rPr>
        <w:t>Adults</w:t>
      </w:r>
    </w:p>
    <w:p w14:paraId="4A83048E">
      <w:pPr>
        <w:pStyle w:val="20"/>
        <w:numPr>
          <w:ilvl w:val="0"/>
          <w:numId w:val="0"/>
        </w:numPr>
        <w:tabs>
          <w:tab w:val="left" w:pos="1619"/>
        </w:tabs>
        <w:spacing w:before="52" w:line="240" w:lineRule="auto"/>
        <w:jc w:val="left"/>
        <w:rPr>
          <w:rFonts w:hint="default" w:ascii="Arial" w:hAnsi="Arial" w:cs="Arial"/>
          <w:color w:val="auto"/>
          <w:spacing w:val="-2"/>
          <w:sz w:val="36"/>
          <w:szCs w:val="36"/>
          <w:lang w:val="en-US"/>
        </w:rPr>
      </w:pPr>
      <w:r>
        <w:rPr>
          <w:rFonts w:hint="default" w:ascii="Arial" w:hAnsi="Arial" w:cs="Arial"/>
          <w:color w:val="auto"/>
          <w:spacing w:val="-2"/>
          <w:sz w:val="36"/>
          <w:szCs w:val="36"/>
          <w:lang w:val="en-US"/>
        </w:rPr>
        <w:t>Children</w:t>
      </w:r>
    </w:p>
    <w:p w14:paraId="68F3A2E6">
      <w:pPr>
        <w:pStyle w:val="20"/>
        <w:numPr>
          <w:ilvl w:val="0"/>
          <w:numId w:val="0"/>
        </w:numPr>
        <w:tabs>
          <w:tab w:val="left" w:pos="1619"/>
        </w:tabs>
        <w:spacing w:before="52" w:line="240" w:lineRule="auto"/>
        <w:jc w:val="left"/>
        <w:rPr>
          <w:rFonts w:hint="default" w:ascii="Arial" w:hAnsi="Arial" w:cs="Arial"/>
          <w:color w:val="auto"/>
          <w:spacing w:val="-2"/>
          <w:sz w:val="36"/>
          <w:szCs w:val="36"/>
          <w:lang w:val="en-US"/>
        </w:rPr>
      </w:pPr>
      <w:r>
        <w:rPr>
          <w:rFonts w:hint="default" w:ascii="Arial" w:hAnsi="Arial" w:cs="Arial"/>
          <w:color w:val="auto"/>
          <w:spacing w:val="-2"/>
          <w:sz w:val="36"/>
          <w:szCs w:val="36"/>
          <w:lang w:val="en-US"/>
        </w:rPr>
        <w:t>Everyone wants to program</w:t>
      </w:r>
    </w:p>
    <w:p w14:paraId="4765C2ED">
      <w:pPr>
        <w:pStyle w:val="20"/>
        <w:numPr>
          <w:ilvl w:val="0"/>
          <w:numId w:val="0"/>
        </w:numPr>
        <w:tabs>
          <w:tab w:val="left" w:pos="1619"/>
        </w:tabs>
        <w:spacing w:before="52" w:line="240" w:lineRule="auto"/>
        <w:jc w:val="left"/>
        <w:rPr>
          <w:rFonts w:hint="default" w:ascii="Arial" w:hAnsi="Arial" w:cs="Arial"/>
          <w:color w:val="auto"/>
          <w:spacing w:val="-2"/>
          <w:sz w:val="36"/>
          <w:szCs w:val="36"/>
          <w:lang w:val="en-US"/>
        </w:rPr>
      </w:pPr>
    </w:p>
    <w:p w14:paraId="6B95EB01">
      <w:pPr>
        <w:spacing w:line="240" w:lineRule="auto"/>
        <w:jc w:val="both"/>
        <w:rPr>
          <w:rFonts w:hint="default" w:ascii="Arial" w:hAnsi="Arial" w:cs="Arial"/>
          <w:b/>
          <w:color w:val="auto"/>
          <w:sz w:val="40"/>
          <w:szCs w:val="40"/>
          <w:u w:val="single"/>
        </w:rPr>
      </w:pPr>
      <w:r>
        <w:rPr>
          <w:rFonts w:hint="default" w:ascii="Arial" w:hAnsi="Arial" w:cs="Arial"/>
          <w:b/>
          <w:color w:val="auto"/>
          <w:sz w:val="40"/>
          <w:szCs w:val="40"/>
          <w:u w:val="single"/>
        </w:rPr>
        <w:t>The administrator:</w:t>
      </w:r>
    </w:p>
    <w:p w14:paraId="543BBFAE">
      <w:pPr>
        <w:spacing w:line="240" w:lineRule="auto"/>
        <w:jc w:val="both"/>
        <w:rPr>
          <w:rFonts w:hint="default" w:ascii="Arial" w:hAnsi="Arial" w:cs="Arial"/>
          <w:b/>
          <w:color w:val="auto"/>
          <w:sz w:val="40"/>
          <w:szCs w:val="40"/>
          <w:u w:val="single"/>
        </w:rPr>
      </w:pPr>
    </w:p>
    <w:p w14:paraId="6C5A3648">
      <w:pPr>
        <w:spacing w:line="240" w:lineRule="auto"/>
        <w:jc w:val="both"/>
        <w:rPr>
          <w:rFonts w:hint="default" w:ascii="Arial" w:hAnsi="Arial" w:cs="Arial"/>
          <w:b w:val="0"/>
          <w:bCs/>
          <w:color w:val="auto"/>
          <w:sz w:val="40"/>
          <w:szCs w:val="40"/>
          <w:u w:val="none"/>
          <w:lang w:val="en-US"/>
        </w:rPr>
      </w:pPr>
      <w:r>
        <w:rPr>
          <w:rFonts w:hint="default" w:ascii="Arial" w:hAnsi="Arial" w:cs="Arial"/>
          <w:b w:val="0"/>
          <w:bCs/>
          <w:color w:val="auto"/>
          <w:sz w:val="40"/>
          <w:szCs w:val="40"/>
          <w:u w:val="none"/>
          <w:lang w:val="en-US"/>
        </w:rPr>
        <w:t>Can improve the application for new updates. He can add verified captains to the system.</w:t>
      </w:r>
    </w:p>
    <w:p w14:paraId="4531F6D7">
      <w:pPr>
        <w:pStyle w:val="7"/>
        <w:spacing w:before="49" w:line="240" w:lineRule="auto"/>
        <w:ind w:left="845" w:leftChars="0" w:right="1043"/>
        <w:jc w:val="both"/>
        <w:rPr>
          <w:rFonts w:hint="default" w:ascii="Arial" w:hAnsi="Arial" w:cs="Arial"/>
          <w:color w:val="auto"/>
        </w:rPr>
      </w:pPr>
    </w:p>
    <w:p w14:paraId="5DDBE7C4">
      <w:pPr>
        <w:pStyle w:val="7"/>
        <w:spacing w:before="49" w:line="240" w:lineRule="auto"/>
        <w:ind w:right="1043"/>
        <w:jc w:val="both"/>
        <w:rPr>
          <w:rFonts w:hint="default" w:ascii="Arial" w:hAnsi="Arial" w:eastAsia="Calibri" w:cs="Arial"/>
          <w:b/>
          <w:color w:val="auto"/>
          <w:sz w:val="40"/>
          <w:szCs w:val="40"/>
          <w:u w:val="single"/>
          <w:lang w:val="en-US" w:eastAsia="en-US" w:bidi="ar-SA"/>
        </w:rPr>
      </w:pPr>
      <w:r>
        <w:rPr>
          <w:rFonts w:hint="default" w:ascii="Arial" w:hAnsi="Arial" w:eastAsia="Calibri" w:cs="Arial"/>
          <w:b/>
          <w:color w:val="auto"/>
          <w:sz w:val="40"/>
          <w:szCs w:val="40"/>
          <w:u w:val="single"/>
          <w:lang w:val="en-US" w:eastAsia="en-US" w:bidi="ar-SA"/>
        </w:rPr>
        <w:t>Accessibility of our project</w:t>
      </w:r>
    </w:p>
    <w:p w14:paraId="46BD8106">
      <w:pPr>
        <w:pStyle w:val="7"/>
        <w:spacing w:before="49" w:line="240" w:lineRule="auto"/>
        <w:ind w:right="1043"/>
        <w:jc w:val="both"/>
        <w:rPr>
          <w:rFonts w:hint="default" w:ascii="Arial" w:hAnsi="Arial" w:eastAsia="Calibri" w:cs="Arial"/>
          <w:color w:val="auto"/>
          <w:spacing w:val="-2"/>
          <w:sz w:val="36"/>
          <w:szCs w:val="36"/>
          <w:lang w:val="en-US" w:eastAsia="en-US" w:bidi="ar-SA"/>
        </w:rPr>
      </w:pPr>
    </w:p>
    <w:p w14:paraId="2BB7927A">
      <w:pPr>
        <w:pStyle w:val="7"/>
        <w:spacing w:before="49" w:line="240" w:lineRule="auto"/>
        <w:ind w:right="1043"/>
        <w:jc w:val="both"/>
        <w:rPr>
          <w:rFonts w:hint="default" w:ascii="Arial" w:hAnsi="Arial" w:cs="Arial"/>
          <w:color w:val="auto"/>
          <w:spacing w:val="-2"/>
          <w:sz w:val="36"/>
          <w:szCs w:val="36"/>
          <w:lang w:val="en-US" w:eastAsia="en-US" w:bidi="ar-SA"/>
        </w:rPr>
      </w:pPr>
      <w:r>
        <w:rPr>
          <w:rFonts w:hint="default" w:ascii="Arial" w:hAnsi="Arial" w:cs="Arial"/>
          <w:color w:val="auto"/>
          <w:spacing w:val="-2"/>
          <w:sz w:val="36"/>
          <w:szCs w:val="36"/>
          <w:lang w:val="en-US" w:eastAsia="en-US" w:bidi="ar-SA"/>
        </w:rPr>
        <w:t>Clarity of information: A roadmap should present its information clearly and concisely, ensuring that users can easily understand the goals, milestones, timelines, and dependencies.</w:t>
      </w:r>
    </w:p>
    <w:p w14:paraId="07601366">
      <w:pPr>
        <w:pStyle w:val="7"/>
        <w:spacing w:before="49" w:line="240" w:lineRule="auto"/>
        <w:ind w:right="1043"/>
        <w:jc w:val="both"/>
        <w:rPr>
          <w:rFonts w:hint="default" w:ascii="Arial" w:hAnsi="Arial" w:cs="Arial"/>
          <w:color w:val="auto"/>
          <w:spacing w:val="-2"/>
          <w:sz w:val="36"/>
          <w:szCs w:val="36"/>
          <w:lang w:val="en-US" w:eastAsia="en-US" w:bidi="ar-SA"/>
        </w:rPr>
      </w:pPr>
    </w:p>
    <w:p w14:paraId="4BD7B82A">
      <w:pPr>
        <w:pStyle w:val="7"/>
        <w:spacing w:before="49" w:line="240" w:lineRule="auto"/>
        <w:ind w:right="1043"/>
        <w:jc w:val="both"/>
        <w:rPr>
          <w:rFonts w:hint="default" w:ascii="Arial" w:hAnsi="Arial" w:cs="Arial"/>
          <w:color w:val="auto"/>
          <w:spacing w:val="-2"/>
          <w:sz w:val="36"/>
          <w:szCs w:val="36"/>
          <w:lang w:val="en-US" w:eastAsia="en-US" w:bidi="ar-SA"/>
        </w:rPr>
      </w:pPr>
      <w:r>
        <w:rPr>
          <w:rFonts w:hint="default" w:ascii="Arial" w:hAnsi="Arial" w:cs="Arial"/>
          <w:color w:val="auto"/>
          <w:spacing w:val="-2"/>
          <w:sz w:val="36"/>
          <w:szCs w:val="36"/>
          <w:lang w:val="en-US" w:eastAsia="en-US" w:bidi="ar-SA"/>
        </w:rPr>
        <w:t>Ease of interpretation: The roadmap should be structured in a way that makes it easy for users to interpret the information presented. This might involve using visual aids such as color-coding, icons, or different shapes to represent different types of tasks or milestones.</w:t>
      </w:r>
    </w:p>
    <w:p w14:paraId="482FA67B">
      <w:pPr>
        <w:pStyle w:val="7"/>
        <w:spacing w:before="49" w:line="240" w:lineRule="auto"/>
        <w:ind w:right="1043"/>
        <w:jc w:val="both"/>
        <w:rPr>
          <w:rFonts w:hint="default" w:ascii="Arial" w:hAnsi="Arial" w:cs="Arial"/>
          <w:color w:val="auto"/>
          <w:spacing w:val="-2"/>
          <w:sz w:val="36"/>
          <w:szCs w:val="36"/>
          <w:lang w:val="en-US" w:eastAsia="en-US" w:bidi="ar-SA"/>
        </w:rPr>
      </w:pPr>
    </w:p>
    <w:p w14:paraId="33046088">
      <w:pPr>
        <w:pStyle w:val="7"/>
        <w:spacing w:before="49" w:line="240" w:lineRule="auto"/>
        <w:ind w:right="1043"/>
        <w:jc w:val="both"/>
        <w:rPr>
          <w:rFonts w:hint="default" w:ascii="Arial" w:hAnsi="Arial" w:cs="Arial"/>
          <w:color w:val="auto"/>
          <w:spacing w:val="-2"/>
          <w:sz w:val="36"/>
          <w:szCs w:val="36"/>
          <w:lang w:val="en-US" w:eastAsia="en-US" w:bidi="ar-SA"/>
        </w:rPr>
      </w:pPr>
      <w:r>
        <w:rPr>
          <w:rFonts w:hint="default" w:ascii="Arial" w:hAnsi="Arial" w:cs="Arial"/>
          <w:color w:val="auto"/>
          <w:spacing w:val="-2"/>
          <w:sz w:val="36"/>
          <w:szCs w:val="36"/>
          <w:lang w:val="en-US" w:eastAsia="en-US" w:bidi="ar-SA"/>
        </w:rPr>
        <w:t>Feedback Mechanisms: Providing mechanisms for users to provide feedback or ask questions about the roadmap can enhance its accessibility. This might involve holding  regular meetings or Q&amp;A sessions, or providing contact information for users to reach out with their inquiries.</w:t>
      </w:r>
    </w:p>
    <w:p w14:paraId="280AA076">
      <w:pPr>
        <w:pStyle w:val="7"/>
        <w:spacing w:before="49" w:line="240" w:lineRule="auto"/>
        <w:ind w:right="1043"/>
        <w:jc w:val="both"/>
        <w:rPr>
          <w:rFonts w:hint="default" w:ascii="Arial" w:hAnsi="Arial" w:cs="Arial"/>
          <w:color w:val="auto"/>
          <w:spacing w:val="-2"/>
          <w:sz w:val="36"/>
          <w:szCs w:val="36"/>
          <w:lang w:val="en-US" w:eastAsia="en-US" w:bidi="ar-SA"/>
        </w:rPr>
      </w:pPr>
    </w:p>
    <w:p w14:paraId="7D7D64F6">
      <w:pPr>
        <w:pStyle w:val="7"/>
        <w:spacing w:before="49" w:line="240" w:lineRule="auto"/>
        <w:ind w:right="1043"/>
        <w:jc w:val="both"/>
        <w:rPr>
          <w:rFonts w:hint="default" w:ascii="Arial" w:hAnsi="Arial" w:cs="Arial"/>
          <w:color w:val="auto"/>
          <w:spacing w:val="-2"/>
          <w:sz w:val="36"/>
          <w:szCs w:val="36"/>
          <w:lang w:val="en-US" w:eastAsia="en-US" w:bidi="ar-SA"/>
        </w:rPr>
      </w:pPr>
      <w:r>
        <w:rPr>
          <w:rFonts w:hint="default" w:ascii="Arial" w:hAnsi="Arial" w:cs="Arial"/>
          <w:color w:val="auto"/>
          <w:spacing w:val="-2"/>
          <w:sz w:val="36"/>
          <w:szCs w:val="36"/>
          <w:lang w:val="en-US" w:eastAsia="en-US" w:bidi="ar-SA"/>
        </w:rPr>
        <w:t xml:space="preserve">Adaptability: A roadmap should be adaptable to changes in circumstances or priorities. This might involve building flexibility into the roadmap structure or regularly reviewing and updating the plan as needed. </w:t>
      </w:r>
    </w:p>
    <w:p w14:paraId="14BF5688">
      <w:pPr>
        <w:pStyle w:val="7"/>
        <w:spacing w:before="49" w:line="240" w:lineRule="auto"/>
        <w:ind w:right="1043"/>
        <w:jc w:val="both"/>
        <w:rPr>
          <w:rFonts w:hint="default" w:ascii="Arial" w:hAnsi="Arial" w:cs="Arial"/>
          <w:color w:val="auto"/>
          <w:spacing w:val="-2"/>
          <w:sz w:val="36"/>
          <w:szCs w:val="36"/>
          <w:lang w:val="en-US" w:eastAsia="en-US" w:bidi="ar-SA"/>
        </w:rPr>
      </w:pPr>
    </w:p>
    <w:p w14:paraId="4D263EE7">
      <w:pPr>
        <w:pStyle w:val="7"/>
        <w:spacing w:before="49" w:line="240" w:lineRule="auto"/>
        <w:ind w:right="1043"/>
        <w:jc w:val="both"/>
        <w:rPr>
          <w:rFonts w:hint="default" w:ascii="Arial" w:hAnsi="Arial" w:cs="Arial"/>
          <w:color w:val="auto"/>
          <w:spacing w:val="-2"/>
          <w:sz w:val="36"/>
          <w:szCs w:val="36"/>
          <w:lang w:val="en-US" w:eastAsia="en-US" w:bidi="ar-SA"/>
        </w:rPr>
      </w:pPr>
      <w:r>
        <w:rPr>
          <w:rFonts w:hint="default" w:ascii="Arial" w:hAnsi="Arial" w:cs="Arial"/>
          <w:color w:val="auto"/>
          <w:spacing w:val="-2"/>
          <w:sz w:val="36"/>
          <w:szCs w:val="36"/>
          <w:lang w:val="en-US" w:eastAsia="en-US" w:bidi="ar-SA"/>
        </w:rPr>
        <w:t>Overall, the accessibility of a roadmap is crucial for ensuring that it serves its intended purpose of providing guidance and direction to the stakeholders involved in a project.</w:t>
      </w:r>
    </w:p>
    <w:p w14:paraId="6E6BAE62">
      <w:pPr>
        <w:pStyle w:val="2"/>
        <w:spacing w:line="240" w:lineRule="auto"/>
        <w:jc w:val="both"/>
        <w:rPr>
          <w:rFonts w:hint="default" w:ascii="Arial" w:hAnsi="Arial" w:cs="Arial"/>
          <w:color w:val="auto"/>
          <w:sz w:val="40"/>
          <w:szCs w:val="40"/>
        </w:rPr>
      </w:pPr>
      <w:bookmarkStart w:id="0" w:name="_TOC_250120"/>
      <w:r>
        <w:rPr>
          <w:rFonts w:hint="default" w:ascii="Arial" w:hAnsi="Arial" w:cs="Arial"/>
          <w:color w:val="auto"/>
          <w:sz w:val="40"/>
          <w:szCs w:val="40"/>
        </w:rPr>
        <w:t xml:space="preserve">2.2 Use </w:t>
      </w:r>
      <w:bookmarkEnd w:id="0"/>
      <w:r>
        <w:rPr>
          <w:rFonts w:hint="default" w:ascii="Arial" w:hAnsi="Arial" w:cs="Arial"/>
          <w:color w:val="auto"/>
          <w:spacing w:val="-4"/>
          <w:sz w:val="40"/>
          <w:szCs w:val="40"/>
        </w:rPr>
        <w:t>Cases</w:t>
      </w:r>
    </w:p>
    <w:p w14:paraId="340DD180">
      <w:pPr>
        <w:pStyle w:val="7"/>
        <w:spacing w:before="49" w:line="240" w:lineRule="auto"/>
        <w:ind w:right="1043"/>
        <w:jc w:val="both"/>
        <w:rPr>
          <w:rFonts w:hint="default" w:ascii="Arial" w:hAnsi="Arial" w:cs="Arial"/>
          <w:color w:val="auto"/>
          <w:sz w:val="36"/>
          <w:szCs w:val="36"/>
        </w:rPr>
      </w:pPr>
      <w:r>
        <w:rPr>
          <w:rFonts w:hint="default" w:ascii="Arial" w:hAnsi="Arial" w:cs="Arial"/>
          <w:b w:val="0"/>
          <w:bCs w:val="0"/>
        </w:rPr>
        <mc:AlternateContent>
          <mc:Choice Requires="wpg">
            <w:drawing>
              <wp:anchor distT="0" distB="0" distL="0" distR="0" simplePos="0" relativeHeight="252090368"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894" name="Group 89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9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9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9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2611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AMM1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KJzAbb8AAADc&#10;AAAADwAAAGRycy9kb3ducmV2LnhtbEWPT2sCMRTE7wW/Q3iCt5qNoOjWKFQp1JuupaW3x+a5u23y&#10;sm7iv29vhEKPw8z8hpkvr86KM3Wh8axBDTMQxKU3DVcaPvZvz1MQISIbtJ5Jw40CLBe9pznmxl94&#10;R+ciViJBOOSooY6xzaUMZU0Ow9C3xMk7+M5hTLKrpOnwkuDOylGWTaTDhtNCjS2taip/i5PT8K1u&#10;x/VB2dlkq8bF5ufz9ctWO60HfZW9gIh0jf/hv/a70TCdjeFxJh0Bub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icwG2/&#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NQCs978AAADc&#10;AAAADwAAAGRycy9kb3ducmV2LnhtbEWPT4vCMBTE78J+h/AEbza1gmi30UMXRVwvurLs8dE822rz&#10;Upr4Z7+9EQSPw8z8hskWd9OIK3WutqxgFMUgiAuray4VHH6WwykI55E1NpZJwT85WMw/ehmm2t54&#10;R9e9L0WAsEtRQeV9m0rpiooMusi2xME72s6gD7Irpe7wFuCmkUkcT6TBmsNChS3lFRXn/cUoKA75&#10;+VRvVt/Hv0R+bXfj31mSr5Qa9EfxJwhPd/8Ov9prrWA6m8DzTDgCc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ArPe/&#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twL7gcAAAADc&#10;AAAADwAAAGRycy9kb3ducmV2LnhtbEWPW2sCMRSE3wX/QziFvmk2Qr1sjYKWgr7VtbT07bA57m6b&#10;nGw3qZd/bwqCj8PMfMPMl2dnxZG60HjWoIYZCOLSm4YrDe/718EURIjIBq1n0nChAMtFvzfH3PgT&#10;7+hYxEokCIccNdQxtrmUoazJYRj6ljh5B985jEl2lTQdnhLcWTnKsrF02HBaqLGldU3lT/HnNHyp&#10;y+/LQdnZ+E09Fdvvj9WnrXZaPz6o7BlEpHO8h2/tjdEwnU3g/0w6AnJx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3AvuB&#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color w:val="auto"/>
          <w:sz w:val="36"/>
          <w:szCs w:val="36"/>
        </w:rPr>
        <w:t>Career Planning: Programming roadmaps are often used by individuals to plan their career trajectory within the software development industry. They provide a clear path for acquiring the necessary skills and knowledge to progress from entry-level positions to more senior roles such as software engineer, technical lead, or architect.</w:t>
      </w:r>
    </w:p>
    <w:p w14:paraId="112AE48F">
      <w:pPr>
        <w:pStyle w:val="7"/>
        <w:spacing w:before="49" w:line="240" w:lineRule="auto"/>
        <w:ind w:left="850" w:leftChars="0" w:right="1043"/>
        <w:jc w:val="both"/>
        <w:rPr>
          <w:rFonts w:hint="default" w:ascii="Arial" w:hAnsi="Arial" w:cs="Arial"/>
          <w:color w:val="auto"/>
          <w:sz w:val="36"/>
          <w:szCs w:val="36"/>
        </w:rPr>
      </w:pPr>
    </w:p>
    <w:p w14:paraId="358EF93F">
      <w:pPr>
        <w:pStyle w:val="7"/>
        <w:spacing w:before="49" w:line="240" w:lineRule="auto"/>
        <w:ind w:right="1043"/>
        <w:jc w:val="both"/>
        <w:rPr>
          <w:rFonts w:hint="default" w:ascii="Arial" w:hAnsi="Arial" w:cs="Arial"/>
          <w:color w:val="auto"/>
          <w:sz w:val="36"/>
          <w:szCs w:val="36"/>
        </w:rPr>
      </w:pPr>
      <w:r>
        <w:rPr>
          <w:rFonts w:hint="default" w:ascii="Arial" w:hAnsi="Arial" w:cs="Arial"/>
          <w:color w:val="auto"/>
          <w:sz w:val="36"/>
          <w:szCs w:val="36"/>
        </w:rPr>
        <w:t>Skill Development: Roadmaps serve as guides for learning new programming languages, frameworks, tools, and technologies. Programmers can use them to identify areas where they need to improve their skills and focus their learning efforts accordingly.</w:t>
      </w:r>
    </w:p>
    <w:p w14:paraId="48FCC1AC">
      <w:pPr>
        <w:pStyle w:val="7"/>
        <w:spacing w:before="49" w:line="240" w:lineRule="auto"/>
        <w:ind w:left="850" w:leftChars="0" w:right="1043"/>
        <w:jc w:val="both"/>
        <w:rPr>
          <w:rFonts w:hint="default" w:ascii="Arial" w:hAnsi="Arial" w:cs="Arial"/>
          <w:color w:val="auto"/>
          <w:sz w:val="36"/>
          <w:szCs w:val="36"/>
        </w:rPr>
      </w:pPr>
    </w:p>
    <w:p w14:paraId="239ED0E2">
      <w:pPr>
        <w:pStyle w:val="7"/>
        <w:spacing w:before="49" w:line="240" w:lineRule="auto"/>
        <w:ind w:right="1043"/>
        <w:jc w:val="both"/>
        <w:rPr>
          <w:rFonts w:hint="default" w:ascii="Arial" w:hAnsi="Arial" w:cs="Arial"/>
          <w:color w:val="auto"/>
          <w:sz w:val="36"/>
          <w:szCs w:val="36"/>
        </w:rPr>
      </w:pPr>
      <w:r>
        <w:rPr>
          <w:rFonts w:hint="default" w:ascii="Arial" w:hAnsi="Arial" w:cs="Arial"/>
          <w:color w:val="auto"/>
          <w:sz w:val="36"/>
          <w:szCs w:val="36"/>
        </w:rPr>
        <w:t>Project Planning: Roadmaps can be used by project managers and development teams to plan the development of software projects. They help identify the tasks, milestones, and dependencies involved in the project and allocate resources effectively to meet project deadlines.</w:t>
      </w:r>
    </w:p>
    <w:p w14:paraId="1EC02913">
      <w:pPr>
        <w:pStyle w:val="7"/>
        <w:spacing w:before="49" w:line="240" w:lineRule="auto"/>
        <w:ind w:left="850" w:leftChars="0" w:right="1043"/>
        <w:jc w:val="both"/>
        <w:rPr>
          <w:rFonts w:hint="default" w:ascii="Arial" w:hAnsi="Arial" w:cs="Arial"/>
          <w:color w:val="auto"/>
          <w:sz w:val="36"/>
          <w:szCs w:val="36"/>
        </w:rPr>
      </w:pPr>
      <w:r>
        <w:rPr>
          <w:rFonts w:hint="default" w:ascii="Arial" w:hAnsi="Arial" w:cs="Arial"/>
          <w:color w:val="auto"/>
          <w:sz w:val="36"/>
          <w:szCs w:val="36"/>
        </w:rPr>
        <mc:AlternateContent>
          <mc:Choice Requires="wpg">
            <w:drawing>
              <wp:anchor distT="0" distB="0" distL="0" distR="0" simplePos="0" relativeHeight="25167564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7" name="Group 8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9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4083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DZMRjGZgQAAAs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blHmxLsAAADb&#10;AAAADwAAAGRycy9kb3ducmV2LnhtbEVPy2oCMRTdF/oP4RbcaSYFxY5mhCqC3dVpqbi7TO48bHIz&#10;naQ+/r5ZCF0eznu5ujorzjSEzrMGNclAEFfedNxo+PzYjucgQkQ2aD2ThhsFWBWPD0vMjb/wns5l&#10;bEQK4ZCjhjbGPpcyVC05DBPfEyeu9oPDmODQSDPgJYU7K5+zbCYddpwaWuxp3VL1Xf46DUd1+9nU&#10;yr7M3tW0fDt9vR5ss9d69KSyBYhI1/gvvrt3RsM8jU1f0g+Qx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lHmxLsAAADb&#10;AAAADwAAAAAAAAABACAAAAAiAAAAZHJzL2Rvd25yZXYueG1sUEsBAhQAFAAAAAgAh07iQDMvBZ47&#10;AAAAOQAAABAAAAAAAAAAAQAgAAAACgEAAGRycy9zaGFwZXhtbC54bWxQSwUGAAAAAAYABgBbAQAA&#10;tA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gdCOFb8AAADb&#10;AAAADwAAAGRycy9kb3ducmV2LnhtbEWPzWrDMBCE74W+g9hCb41sF0rsRvHBpSGkuSQ1pcdF2thu&#10;rJWxlL+3jwKBHoeZ+YaZlWfbiyONvnOsIJ0kIIi1Mx03Curvz5cpCB+QDfaOScGFPJTzx4cZFsad&#10;eEPHbWhEhLAvUEEbwlBI6XVLFv3EDcTR27nRYohybKQZ8RThtpdZkrxJix3HhRYHqlrS++3BKtB1&#10;tf/rVouv3W8mP9ab1588qxZKPT+lyTuIQOfwH763l0bBNIfbl/gD5Pw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QjhW/&#10;AAAA2w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Ff58H7wAAADb&#10;AAAADwAAAGRycy9kb3ducmV2LnhtbEVPW2vCMBR+F/YfwhnsbaYRlNmZFjYR3NussrG3Q3NsuyUn&#10;tcm8/HvzIPj48d0X5dlZcaQhdJ41qHEGgrj2puNGw267en4BESKyQeuZNFwoQFk8jBaYG3/iDR2r&#10;2IgUwiFHDW2MfS5lqFtyGMa+J07c3g8OY4JDI82ApxTurJxk2Uw67Dg1tNjTe0v1X/XvNPyoy2G5&#10;V3Y++1TT6uP36+3bNhutnx5V9goi0jnexTf32miYp/XpS/oBsr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X+fB+8AAAA&#10;2w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4CF46F81">
      <w:pPr>
        <w:pStyle w:val="7"/>
        <w:spacing w:before="49" w:line="240" w:lineRule="auto"/>
        <w:ind w:right="1043"/>
        <w:jc w:val="both"/>
        <w:rPr>
          <w:rFonts w:hint="default" w:ascii="Arial" w:hAnsi="Arial" w:cs="Arial"/>
          <w:color w:val="auto"/>
          <w:sz w:val="36"/>
          <w:szCs w:val="36"/>
        </w:rPr>
      </w:pPr>
      <w:r>
        <w:rPr>
          <w:rFonts w:hint="default" w:ascii="Arial" w:hAnsi="Arial" w:cs="Arial"/>
          <w:color w:val="auto"/>
          <w:sz w:val="36"/>
          <w:szCs w:val="36"/>
        </w:rPr>
        <w:t xml:space="preserve">Onboarding New Team Members: Roadmaps can be used by organizations to onboard new software developers and engineers. They provide new hires with a structured overview of the technologies and processes used within the organization and help them quickly </w:t>
      </w:r>
      <w:r>
        <w:rPr>
          <w:rFonts w:hint="default" w:ascii="Arial" w:hAnsi="Arial" w:cs="Arial"/>
          <w:b w:val="0"/>
          <w:bCs w:val="0"/>
        </w:rPr>
        <mc:AlternateContent>
          <mc:Choice Requires="wpg">
            <w:drawing>
              <wp:anchor distT="0" distB="0" distL="0" distR="0" simplePos="0" relativeHeight="252087296"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215" name="Group 221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21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21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21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2918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">
                <o:lock v:ext="edit" aspectratio="f"/>
                <v:shape id="Graphic 2" o:spid="_x0000_s1026" o:spt="100" style="position:absolute;left:0;top:0;height:10151745;width:7056120;" fillcolor="#5B9BD5 [3204]" filled="t" stroked="f" coordsize="7056120,10151745" o:gfxdata="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eVCw&#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vFmj9cAAAADd&#10;AAAADwAAAGRycy9kb3ducmV2LnhtbEWPzWvCQBTE70L/h+UJvekmK1gbXT2kKGJ78YPi8ZF9JtHs&#10;25Dd+vHfdwsFj8PM/IaZLe62EVfqfO1YQzpMQBAXztRcajjsl4MJCB+QDTaOScODPCzmL70ZZsbd&#10;eEvXXShFhLDPUEMVQptJ6YuKLPqha4mjd3KdxRBlV0rT4S3CbSNVkoylxZrjQoUt5RUVl92P1VAc&#10;8su53qw+T0clP762o+93la+0fu2nyRREoHt4hv/ba6NBqfQN/t7EJyDn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8WaP1&#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RqphWb0AAADd&#10;AAAADwAAAGRycy9kb3ducmV2LnhtbEVPy2oCMRTdF/oP4Ra600wGFB2NQlsEu6ujWLq7TK4zY5Ob&#10;cZL6+HuzELo8nPd8eXVWnKkPrWcNapiBIK68abnWsNuuBhMQISIbtJ5Jw40CLBfPT3MsjL/whs5l&#10;rEUK4VCghibGrpAyVA05DEPfESfu4HuHMcG+lqbHSwp3VuZZNpYOW04NDXb03lD1W/45DT/qdvo4&#10;KDsdf6lR+Xncv33beqP164vKZiAiXeO/+OFeGw15rtLc9CY9Ab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qmFZ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color w:val="auto"/>
          <w:sz w:val="36"/>
          <w:szCs w:val="36"/>
        </w:rPr>
        <w:t>get up to speed with the team's development practices.</w:t>
      </w:r>
    </w:p>
    <w:p w14:paraId="58668B24">
      <w:pPr>
        <w:pStyle w:val="7"/>
        <w:spacing w:before="49" w:line="240" w:lineRule="auto"/>
        <w:ind w:left="850" w:leftChars="0" w:right="1043"/>
        <w:jc w:val="both"/>
        <w:rPr>
          <w:rFonts w:hint="default" w:ascii="Arial" w:hAnsi="Arial" w:cs="Arial"/>
          <w:color w:val="auto"/>
          <w:sz w:val="36"/>
          <w:szCs w:val="36"/>
        </w:rPr>
      </w:pPr>
    </w:p>
    <w:p w14:paraId="70F4D7C4">
      <w:pPr>
        <w:pStyle w:val="7"/>
        <w:spacing w:before="49" w:line="240" w:lineRule="auto"/>
        <w:ind w:right="1043"/>
        <w:jc w:val="both"/>
        <w:rPr>
          <w:rFonts w:hint="default" w:ascii="Arial" w:hAnsi="Arial" w:cs="Arial"/>
          <w:color w:val="auto"/>
          <w:sz w:val="36"/>
          <w:szCs w:val="36"/>
        </w:rPr>
      </w:pPr>
      <w:r>
        <w:rPr>
          <w:rFonts w:hint="default" w:ascii="Arial" w:hAnsi="Arial" w:cs="Arial"/>
          <w:color w:val="auto"/>
          <w:sz w:val="36"/>
          <w:szCs w:val="36"/>
        </w:rPr>
        <w:t>Continuous Learning: Even experienced programmers can benefit from using roadmaps to stay updated with the latest trends and best practices in the industry. They provide a framework for continuous learning and professional development, enabling programmers to stay competitive in a rapidly evolving field.</w:t>
      </w:r>
    </w:p>
    <w:p w14:paraId="7C06656C">
      <w:pPr>
        <w:pStyle w:val="7"/>
        <w:spacing w:before="49" w:line="240" w:lineRule="auto"/>
        <w:ind w:left="850" w:leftChars="0" w:right="1043"/>
        <w:jc w:val="both"/>
        <w:rPr>
          <w:rFonts w:hint="default" w:ascii="Arial" w:hAnsi="Arial" w:cs="Arial"/>
          <w:color w:val="auto"/>
          <w:sz w:val="36"/>
          <w:szCs w:val="36"/>
        </w:rPr>
      </w:pPr>
    </w:p>
    <w:p w14:paraId="1C6DDDBE">
      <w:pPr>
        <w:pStyle w:val="7"/>
        <w:spacing w:before="49" w:line="240" w:lineRule="auto"/>
        <w:ind w:right="1043"/>
        <w:jc w:val="both"/>
        <w:rPr>
          <w:rFonts w:hint="default" w:ascii="Arial" w:hAnsi="Arial" w:cs="Arial"/>
          <w:color w:val="auto"/>
          <w:sz w:val="36"/>
          <w:szCs w:val="36"/>
        </w:rPr>
      </w:pPr>
      <w:r>
        <w:rPr>
          <w:rFonts w:hint="default" w:ascii="Arial" w:hAnsi="Arial" w:cs="Arial"/>
          <w:color w:val="auto"/>
          <w:sz w:val="36"/>
          <w:szCs w:val="36"/>
        </w:rPr>
        <w:t>Setting Learning Goals: Roadmaps help programmers set realistic and achievable learning goals. By breaking down complex topics into manageable chunks, roadmaps make it easier for programmers to track their progress and measure their success as they work towards mastering new skills and technologies.</w:t>
      </w:r>
    </w:p>
    <w:p w14:paraId="3DE07F17">
      <w:pPr>
        <w:pStyle w:val="7"/>
        <w:spacing w:before="49" w:line="240" w:lineRule="auto"/>
        <w:ind w:left="850" w:leftChars="0" w:right="1043"/>
        <w:jc w:val="both"/>
        <w:rPr>
          <w:rFonts w:hint="default" w:ascii="Arial" w:hAnsi="Arial" w:cs="Arial"/>
          <w:color w:val="auto"/>
          <w:sz w:val="36"/>
          <w:szCs w:val="36"/>
        </w:rPr>
      </w:pPr>
    </w:p>
    <w:p w14:paraId="6878709E">
      <w:pPr>
        <w:pStyle w:val="7"/>
        <w:spacing w:before="49" w:line="240" w:lineRule="auto"/>
        <w:ind w:right="1043"/>
        <w:jc w:val="both"/>
        <w:rPr>
          <w:rFonts w:hint="default" w:ascii="Arial" w:hAnsi="Arial" w:cs="Arial"/>
          <w:color w:val="auto"/>
          <w:sz w:val="36"/>
          <w:szCs w:val="36"/>
        </w:rPr>
      </w:pPr>
      <w:r>
        <w:rPr>
          <w:rFonts w:hint="default" w:ascii="Arial" w:hAnsi="Arial" w:cs="Arial"/>
          <w:color w:val="auto"/>
          <w:sz w:val="36"/>
          <w:szCs w:val="36"/>
        </w:rPr>
        <w:t>Community Engagement: Roadmaps are often shared within programming communities and forums as resources for aspiring developers. They foster community engagement by providing a platform for knowledge sharing, collaboration, and mentorship among programmers with varying levels of experience.</w:t>
      </w:r>
    </w:p>
    <w:p w14:paraId="6F854060">
      <w:pPr>
        <w:pStyle w:val="7"/>
        <w:spacing w:before="49" w:line="240" w:lineRule="auto"/>
        <w:ind w:left="850" w:leftChars="0" w:right="1043"/>
        <w:jc w:val="both"/>
        <w:rPr>
          <w:rFonts w:hint="default" w:ascii="Arial" w:hAnsi="Arial" w:cs="Arial"/>
          <w:color w:val="auto"/>
          <w:sz w:val="36"/>
          <w:szCs w:val="36"/>
        </w:rPr>
      </w:pPr>
    </w:p>
    <w:p w14:paraId="6603A10D">
      <w:pPr>
        <w:pStyle w:val="7"/>
        <w:spacing w:before="49" w:line="240" w:lineRule="auto"/>
        <w:ind w:right="1043"/>
        <w:jc w:val="both"/>
        <w:rPr>
          <w:rFonts w:hint="default" w:ascii="Arial" w:hAnsi="Arial" w:cs="Arial"/>
          <w:color w:val="auto"/>
          <w:sz w:val="36"/>
          <w:szCs w:val="36"/>
        </w:rPr>
      </w:pPr>
      <w:r>
        <w:rPr>
          <w:rFonts w:hint="default" w:ascii="Arial" w:hAnsi="Arial" w:cs="Arial"/>
          <w:color w:val="auto"/>
          <w:sz w:val="36"/>
          <w:szCs w:val="36"/>
        </w:rPr>
        <w:t>Overall, programming roadmaps are versatile tools that can be used by individuals, teams, and organizations to plan, execute, and manage software development projects effectively while promoting continuous learning and professional gr</w:t>
      </w:r>
      <w:r>
        <w:rPr>
          <w:rFonts w:hint="default" w:ascii="Arial" w:hAnsi="Arial" w:cs="Arial"/>
          <w:color w:val="auto"/>
          <w:sz w:val="36"/>
          <w:szCs w:val="36"/>
        </w:rPr>
        <mc:AlternateContent>
          <mc:Choice Requires="wpg">
            <w:drawing>
              <wp:anchor distT="0" distB="0" distL="0" distR="0" simplePos="0" relativeHeight="25167462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3" name="Group 7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7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4185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">
                <o:lock v:ext="edit" aspectratio="f"/>
                <v:shape id="Graphic 2" o:spid="_x0000_s1026" o:spt="100" style="position:absolute;left:0;top:0;height:10151745;width:7056120;" fillcolor="#5B9BD5 [3204]" filled="t" stroked="f" coordsize="7056120,10151745" o:gfxdata="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rJnOa/&#10;AAAA2w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NUj0N78AAADb&#10;AAAADwAAAGRycy9kb3ducmV2LnhtbEWPS4vCQBCE7wv+h6EFb+vEyPqIjh4iyuJ68YF4bDJtEs30&#10;hMysuv/eWRA8FlX1FTWdP0wlbtS40rKCXjcCQZxZXXKu4LBffo5AOI+ssbJMCv7IwXzW+phiou2d&#10;t3Tb+VwECLsEFRTe14mULivIoOvamjh4Z9sY9EE2udQN3gPcVDKOooE0WHJYKLCmtKDsuvs1CrJD&#10;er2U69XP+RTLxWbbP47jdKVUp92LJiA8Pfw7/Gp/awXDL/j/En6AnD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I9De/&#10;AAAA2w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RVenCr8AAADb&#10;AAAADwAAAGRycy9kb3ducmV2LnhtbEWPT2sCMRTE7wW/Q3hCbzWbQre6NQqtCPZW11Lp7bF57q4m&#10;L9tN/Pftm4LQ4zAzv2Gm84uz4kR9aD1rUKMMBHHlTcu1hs/N8mEMIkRkg9YzabhSgPlscDfFwvgz&#10;r+lUxlokCIcCNTQxdoWUoWrIYRj5jjh5O987jEn2tTQ9nhPcWfmYZbl02HJaaLCjt4aqQ3l0Gr7V&#10;9WexU3aSf6in8n3/9bq19Vrr+6HKXkBEusT/8K29Mhqec/j7kn6An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VXpwq/&#10;AAAA2w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color w:val="auto"/>
          <w:sz w:val="36"/>
          <w:szCs w:val="36"/>
        </w:rPr>
        <w:t>owth within the software .</w:t>
      </w:r>
    </w:p>
    <w:p w14:paraId="34466B6E">
      <w:pPr>
        <w:pStyle w:val="7"/>
        <w:spacing w:line="240" w:lineRule="auto"/>
        <w:jc w:val="both"/>
        <w:rPr>
          <w:rFonts w:hint="default" w:ascii="Arial" w:hAnsi="Arial" w:cs="Arial"/>
          <w:color w:val="auto"/>
          <w:sz w:val="36"/>
          <w:szCs w:val="36"/>
        </w:rPr>
      </w:pPr>
    </w:p>
    <w:p w14:paraId="77B159DA">
      <w:pPr>
        <w:widowControl/>
        <w:spacing w:line="240" w:lineRule="auto"/>
        <w:jc w:val="both"/>
        <w:rPr>
          <w:rFonts w:hint="default" w:ascii="Arial" w:hAnsi="Arial" w:eastAsia="BookAntiqua-Bold" w:cs="Arial"/>
          <w:b/>
          <w:bCs/>
          <w:color w:val="auto"/>
          <w:sz w:val="36"/>
          <w:szCs w:val="36"/>
          <w:lang w:eastAsia="zh-CN"/>
        </w:rPr>
      </w:pPr>
    </w:p>
    <w:p w14:paraId="1505493C">
      <w:pPr>
        <w:widowControl/>
        <w:spacing w:line="240" w:lineRule="auto"/>
        <w:jc w:val="both"/>
        <w:rPr>
          <w:rFonts w:hint="default" w:ascii="Arial" w:hAnsi="Arial" w:eastAsia="BookAntiqua-Bold" w:cs="Arial"/>
          <w:b/>
          <w:bCs/>
          <w:color w:val="auto"/>
          <w:sz w:val="36"/>
          <w:szCs w:val="36"/>
          <w:lang w:eastAsia="zh-CN"/>
        </w:rPr>
      </w:pPr>
    </w:p>
    <w:p w14:paraId="6E573809">
      <w:pPr>
        <w:widowControl/>
        <w:spacing w:line="240" w:lineRule="auto"/>
        <w:jc w:val="both"/>
        <w:rPr>
          <w:rFonts w:hint="default" w:ascii="Arial" w:hAnsi="Arial" w:eastAsia="BookAntiqua-Bold" w:cs="Arial"/>
          <w:b/>
          <w:bCs/>
          <w:color w:val="auto"/>
          <w:sz w:val="36"/>
          <w:szCs w:val="36"/>
          <w:lang w:eastAsia="zh-CN"/>
        </w:rPr>
      </w:pPr>
    </w:p>
    <w:p w14:paraId="5E448F69">
      <w:pPr>
        <w:widowControl/>
        <w:spacing w:line="240" w:lineRule="auto"/>
        <w:jc w:val="both"/>
        <w:rPr>
          <w:rFonts w:hint="default" w:ascii="Arial" w:hAnsi="Arial" w:eastAsia="BookAntiqua-Bold" w:cs="Arial"/>
          <w:b/>
          <w:bCs/>
          <w:color w:val="auto"/>
          <w:sz w:val="36"/>
          <w:szCs w:val="36"/>
          <w:lang w:eastAsia="zh-CN"/>
        </w:rPr>
      </w:pPr>
    </w:p>
    <w:p w14:paraId="0C943088">
      <w:pPr>
        <w:widowControl/>
        <w:spacing w:line="240" w:lineRule="auto"/>
        <w:jc w:val="both"/>
        <w:rPr>
          <w:rFonts w:hint="default" w:ascii="Arial" w:hAnsi="Arial" w:eastAsia="BookAntiqua-Bold" w:cs="Arial"/>
          <w:b/>
          <w:bCs/>
          <w:color w:val="auto"/>
          <w:sz w:val="36"/>
          <w:szCs w:val="36"/>
          <w:lang w:eastAsia="zh-CN"/>
        </w:rPr>
      </w:pPr>
      <w:r>
        <w:rPr>
          <w:rFonts w:hint="default" w:ascii="Arial" w:hAnsi="Arial" w:eastAsia="BookAntiqua-Bold" w:cs="Arial"/>
          <w:b/>
          <w:bCs/>
          <w:color w:val="auto"/>
          <w:sz w:val="36"/>
          <w:szCs w:val="36"/>
          <w:lang w:eastAsia="zh-CN"/>
        </w:rPr>
        <w:t>2.3 Importance</w:t>
      </w:r>
    </w:p>
    <w:p w14:paraId="3273FC72">
      <w:pPr>
        <w:widowControl/>
        <w:spacing w:line="240" w:lineRule="auto"/>
        <w:jc w:val="both"/>
        <w:rPr>
          <w:rFonts w:hint="default" w:ascii="Arial" w:hAnsi="Arial" w:eastAsia="BookAntiqua-Bold" w:cs="Arial"/>
          <w:b/>
          <w:bCs/>
          <w:color w:val="auto"/>
          <w:sz w:val="36"/>
          <w:szCs w:val="36"/>
          <w:lang w:eastAsia="zh-CN"/>
        </w:rPr>
      </w:pPr>
    </w:p>
    <w:p w14:paraId="2C169585">
      <w:pPr>
        <w:widowControl/>
        <w:spacing w:line="240" w:lineRule="auto"/>
        <w:jc w:val="both"/>
        <w:rPr>
          <w:rFonts w:hint="default" w:ascii="Arial" w:hAnsi="Arial" w:eastAsia="BookAntiqua-Bold" w:cs="Arial"/>
          <w:color w:val="auto"/>
          <w:sz w:val="36"/>
          <w:szCs w:val="36"/>
          <w:lang w:eastAsia="zh-CN"/>
        </w:rPr>
      </w:pPr>
      <w:r>
        <w:rPr>
          <w:rFonts w:hint="default" w:ascii="Arial" w:hAnsi="Arial" w:eastAsia="BookAntiqua-Bold" w:cs="Arial"/>
          <w:color w:val="auto"/>
          <w:sz w:val="36"/>
          <w:szCs w:val="36"/>
          <w:lang w:eastAsia="zh-CN"/>
        </w:rPr>
        <w:t>The importance of a roadmap in programming cannot be overstated. Here are several key reasons why roadmaps are crucial in the field of programming:</w:t>
      </w:r>
    </w:p>
    <w:p w14:paraId="7972C70F">
      <w:pPr>
        <w:widowControl/>
        <w:spacing w:line="240" w:lineRule="auto"/>
        <w:jc w:val="both"/>
        <w:rPr>
          <w:rFonts w:hint="default" w:ascii="Arial" w:hAnsi="Arial" w:eastAsia="BookAntiqua-Bold" w:cs="Arial"/>
          <w:color w:val="auto"/>
          <w:sz w:val="36"/>
          <w:szCs w:val="36"/>
          <w:lang w:eastAsia="zh-CN"/>
        </w:rPr>
      </w:pPr>
    </w:p>
    <w:p w14:paraId="434B900C">
      <w:pPr>
        <w:widowControl/>
        <w:spacing w:line="240" w:lineRule="auto"/>
        <w:jc w:val="both"/>
        <w:rPr>
          <w:rFonts w:hint="default" w:ascii="Arial" w:hAnsi="Arial" w:eastAsia="BookAntiqua-Bold" w:cs="Arial"/>
          <w:color w:val="auto"/>
          <w:sz w:val="36"/>
          <w:szCs w:val="36"/>
          <w:lang w:eastAsia="zh-CN"/>
        </w:rPr>
      </w:pPr>
      <w:r>
        <w:rPr>
          <w:rFonts w:hint="default" w:ascii="Arial" w:hAnsi="Arial" w:eastAsia="BookAntiqua-Bold" w:cs="Arial"/>
          <w:color w:val="auto"/>
          <w:sz w:val="36"/>
          <w:szCs w:val="36"/>
          <w:lang w:eastAsia="zh-CN"/>
        </w:rPr>
        <w:t>Structured Learning Path: Programming roadmaps provide a structured and organized path for individuals who are learning to code. They outline the essential concepts, skills, and technologies needed to become proficient in programming, helping beginners avoid confusion and overwhelm.</w:t>
      </w:r>
      <w:r>
        <w:rPr>
          <w:rFonts w:hint="default" w:ascii="Arial" w:hAnsi="Arial" w:cs="Arial"/>
          <w:color w:val="auto"/>
          <w:sz w:val="36"/>
          <w:szCs w:val="36"/>
        </w:rPr>
        <mc:AlternateContent>
          <mc:Choice Requires="wpg">
            <w:drawing>
              <wp:anchor distT="0" distB="0" distL="0" distR="0" simplePos="0" relativeHeight="25167872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94" name="Group 9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9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9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9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3776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Cv/w+toBAAACx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BYnfh74AAADb&#10;AAAADwAAAGRycy9kb3ducmV2LnhtbEWPT2sCMRTE74LfIbyCt5pNQamrUahFsLe6LYq3x+a5u5q8&#10;rJvUP9++KRQ8DjPzG2a2uDkrLtSFxrMGNcxAEJfeNFxp+P5aPb+CCBHZoPVMGu4UYDHv92aYG3/l&#10;DV2KWIkE4ZCjhjrGNpcylDU5DEPfEifv4DuHMcmukqbDa4I7K1+ybCwdNpwWamxpWVN5Kn6chr26&#10;n98Pyk7Gn2pUfBy3bztbbbQePKlsCiLSLT7C/+210TAZwd+X9AP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Ynfh74A&#10;AADb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GtopIb0AAADb&#10;AAAADwAAAGRycy9kb3ducmV2LnhtbEWPT4vCMBTE74LfITzBm6ZWcLVr9FBRRL3oyrLHR/Nsq81L&#10;aeK/b2+EBY/DzPyGmc4fphI3alxpWcGgH4EgzqwuOVdw/Fn2xiCcR9ZYWSYFT3Iwn7VbU0y0vfOe&#10;bgefiwBhl6CCwvs6kdJlBRl0fVsTB+9kG4M+yCaXusF7gJtKxlE0kgZLDgsF1pQWlF0OV6MgO6aX&#10;c7lZbU9/sVzs9sPfSZyulOp2BtE3CE8P/wn/t9daweQL3l/CD5C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2ikhvQAA&#10;ANs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64hwGbwAAADb&#10;AAAADwAAAGRycy9kb3ducmV2LnhtbEVPW2vCMBR+F/YfwhnsbaYRlNmZFjYR3NussrG3Q3NsuyUn&#10;tcm8/HvzIPj48d0X5dlZcaQhdJ41qHEGgrj2puNGw267en4BESKyQeuZNFwoQFk8jBaYG3/iDR2r&#10;2IgUwiFHDW2MfS5lqFtyGMa+J07c3g8OY4JDI82ApxTurJxk2Uw67Dg1tNjTe0v1X/XvNPyoy2G5&#10;V3Y++1TT6uP36+3bNhutnx5V9goi0jnexTf32miYp7HpS/oBsr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uIcBm8AAAA&#10;2w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44E1F11A">
      <w:pPr>
        <w:widowControl/>
        <w:spacing w:line="240" w:lineRule="auto"/>
        <w:jc w:val="both"/>
        <w:rPr>
          <w:rFonts w:hint="default" w:ascii="Arial" w:hAnsi="Arial" w:eastAsia="BookAntiqua-Bold" w:cs="Arial"/>
          <w:color w:val="auto"/>
          <w:sz w:val="36"/>
          <w:szCs w:val="36"/>
          <w:lang w:eastAsia="zh-CN"/>
        </w:rPr>
      </w:pPr>
    </w:p>
    <w:p w14:paraId="2AEB5CFF">
      <w:pPr>
        <w:widowControl/>
        <w:spacing w:line="240" w:lineRule="auto"/>
        <w:jc w:val="both"/>
        <w:rPr>
          <w:rFonts w:hint="default" w:ascii="Arial" w:hAnsi="Arial" w:eastAsia="BookAntiqua-Bold" w:cs="Arial"/>
          <w:color w:val="auto"/>
          <w:sz w:val="36"/>
          <w:szCs w:val="36"/>
          <w:lang w:eastAsia="zh-CN"/>
        </w:rPr>
      </w:pPr>
      <w:r>
        <w:rPr>
          <w:rFonts w:hint="default" w:ascii="Arial" w:hAnsi="Arial" w:eastAsia="BookAntiqua-Bold" w:cs="Arial"/>
          <w:color w:val="auto"/>
          <w:sz w:val="36"/>
          <w:szCs w:val="36"/>
          <w:lang w:eastAsia="zh-CN"/>
        </w:rPr>
        <w:t>Clear Goals and Objectives: Roadmaps set clear goals and objectives for programmers to achieve. They break down the learning process into manageable steps, making it easier for individuals to track their progress and stay motivated as they work towards mastering new skills.</w:t>
      </w:r>
    </w:p>
    <w:p w14:paraId="225B615B">
      <w:pPr>
        <w:widowControl/>
        <w:spacing w:line="240" w:lineRule="auto"/>
        <w:jc w:val="both"/>
        <w:rPr>
          <w:rFonts w:hint="default" w:ascii="Arial" w:hAnsi="Arial" w:eastAsia="BookAntiqua-Bold" w:cs="Arial"/>
          <w:color w:val="auto"/>
          <w:sz w:val="36"/>
          <w:szCs w:val="36"/>
          <w:lang w:eastAsia="zh-CN"/>
        </w:rPr>
      </w:pPr>
    </w:p>
    <w:p w14:paraId="26B294CF">
      <w:pPr>
        <w:widowControl/>
        <w:spacing w:line="240" w:lineRule="auto"/>
        <w:jc w:val="both"/>
        <w:rPr>
          <w:rFonts w:hint="default" w:ascii="Arial" w:hAnsi="Arial" w:eastAsia="BookAntiqua-Bold" w:cs="Arial"/>
          <w:color w:val="auto"/>
          <w:sz w:val="36"/>
          <w:szCs w:val="36"/>
          <w:lang w:eastAsia="zh-CN"/>
        </w:rPr>
      </w:pPr>
      <w:r>
        <w:rPr>
          <w:rFonts w:hint="default" w:ascii="Arial" w:hAnsi="Arial" w:eastAsia="BookAntiqua-Bold" w:cs="Arial"/>
          <w:color w:val="auto"/>
          <w:sz w:val="36"/>
          <w:szCs w:val="36"/>
          <w:lang w:eastAsia="zh-CN"/>
        </w:rPr>
        <w:t>Efficient Skill Development: By following a roadmap, programmers can focus their time and energy on learning the most relevant and in-demand skills. This targeted approach to skill development can help individuals progress more quickly and efficiently in their programming journey.</w:t>
      </w:r>
      <w:r>
        <w:rPr>
          <w:rFonts w:hint="default" w:ascii="Arial" w:hAnsi="Arial" w:cs="Arial"/>
          <w:color w:val="auto"/>
          <w:sz w:val="36"/>
          <w:szCs w:val="36"/>
        </w:rPr>
        <mc:AlternateContent>
          <mc:Choice Requires="wpg">
            <w:drawing>
              <wp:anchor distT="0" distB="0" distL="0" distR="0" simplePos="0" relativeHeight="25167769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3" name="Group 6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9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9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3878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Dz/x5ZgQAAAs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3l0APrsAAADb&#10;AAAADwAAAGRycy9kb3ducmV2LnhtbEVPy2oCMRTdC/5DuEJ3mkmhg45GQUuh7nSUFneXyXVm2uRm&#10;Okl9/H2zKLg8nPdidXNWXKgPrWcNapKBIK68abnWcDy8jacgQkQ2aD2ThjsFWC2HgwUWxl95T5cy&#10;1iKFcChQQxNjV0gZqoYchonviBN39r3DmGBfS9PjNYU7K5+zLJcOW04NDXa0aaj6Ln+dhpO6/7ye&#10;lZ3lO/VSbr8+1p+23mv9NFLZHESkW3yI/93vRkOexqYv6QfI5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l0APrsAAADb&#10;AAAADwAAAAAAAAABACAAAAAiAAAAZHJzL2Rvd25yZXYueG1sUEsBAhQAFAAAAAgAh07iQDMvBZ47&#10;AAAAOQAAABAAAAAAAAAAAQAgAAAACgEAAGRycy9zaGFwZXhtbC54bWxQSwUGAAAAAAYABgBbAQAA&#10;tA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Cq2Kub4AAADb&#10;AAAADwAAAGRycy9kb3ducmV2LnhtbEWPS4vCQBCE74L/YWhhbzoxgqzRiYfIiux68YF4bDKdh2Z6&#10;QmZW3X/vCAsei6r6ilosH6YRN+pcbVnBeBSBIM6trrlUcDx8DT9BOI+ssbFMCv7IwTLt9xaYaHvn&#10;Hd32vhQBwi5BBZX3bSKlyysy6Ea2JQ5eYTuDPsiulLrDe4CbRsZRNJUGaw4LFbaUVZRf979GQX7M&#10;rpf6e/1TnGO52u4mp1mcrZX6GIyjOQhPD/8O/7c3WsEshteX8ANk+g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q2Kub4A&#10;AADb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5SziaL8AAADb&#10;AAAADwAAAGRycy9kb3ducmV2LnhtbEWPT2sCMRTE7wW/Q3hCbzUbS0VXo9CK0N7qVhRvj81zdzV5&#10;WTepf759Uyj0OMzMb5jZ4uasuFAXGs8a1CADQVx603ClYfO1ehqDCBHZoPVMGu4UYDHvPcwwN/7K&#10;a7oUsRIJwiFHDXWMbS5lKGtyGAa+JU7ewXcOY5JdJU2H1wR3Vg6zbCQdNpwWamzprabyVHw7DXt1&#10;Py8Pyk5Gn+ql+DhuX3e2Wmv92FfZFESkW/wP/7XfjYbJM/x+ST9Az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Us4mi/&#10;AAAA2w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2C039E3F">
      <w:pPr>
        <w:widowControl/>
        <w:spacing w:line="240" w:lineRule="auto"/>
        <w:jc w:val="both"/>
        <w:rPr>
          <w:rFonts w:hint="default" w:ascii="Arial" w:hAnsi="Arial" w:eastAsia="BookAntiqua-Bold" w:cs="Arial"/>
          <w:color w:val="auto"/>
          <w:sz w:val="36"/>
          <w:szCs w:val="36"/>
          <w:lang w:eastAsia="zh-CN"/>
        </w:rPr>
      </w:pPr>
    </w:p>
    <w:p w14:paraId="21DA9095">
      <w:pPr>
        <w:widowControl/>
        <w:spacing w:line="240" w:lineRule="auto"/>
        <w:jc w:val="both"/>
        <w:rPr>
          <w:rFonts w:hint="default" w:ascii="Arial" w:hAnsi="Arial" w:eastAsia="BookAntiqua-Bold" w:cs="Arial"/>
          <w:color w:val="auto"/>
          <w:sz w:val="36"/>
          <w:szCs w:val="36"/>
          <w:lang w:eastAsia="zh-CN"/>
        </w:rPr>
      </w:pPr>
      <w:r>
        <w:rPr>
          <w:rFonts w:hint="default" w:ascii="Arial" w:hAnsi="Arial" w:eastAsia="BookAntiqua-Bold" w:cs="Arial"/>
          <w:color w:val="auto"/>
          <w:sz w:val="36"/>
          <w:szCs w:val="36"/>
          <w:lang w:eastAsia="zh-CN"/>
        </w:rPr>
        <w:t>Stay Updated with Industry Trends: Programming roadmaps often include the latest technologies, tools, and best practices that are relevant to the current industry landscape. By following a roadmap, programmers can stay abreast of emerging trends and ensure that their skills remain up-to-date and marketable.</w:t>
      </w:r>
    </w:p>
    <w:p w14:paraId="58E978B9">
      <w:pPr>
        <w:widowControl/>
        <w:spacing w:line="240" w:lineRule="auto"/>
        <w:jc w:val="both"/>
        <w:rPr>
          <w:rFonts w:hint="default" w:ascii="Arial" w:hAnsi="Arial" w:eastAsia="BookAntiqua-Bold" w:cs="Arial"/>
          <w:color w:val="auto"/>
          <w:sz w:val="36"/>
          <w:szCs w:val="36"/>
          <w:lang w:eastAsia="zh-CN"/>
        </w:rPr>
      </w:pPr>
    </w:p>
    <w:p w14:paraId="0FC92DD2">
      <w:pPr>
        <w:widowControl/>
        <w:spacing w:line="240" w:lineRule="auto"/>
        <w:jc w:val="both"/>
        <w:rPr>
          <w:rFonts w:hint="default" w:ascii="Arial" w:hAnsi="Arial" w:eastAsia="BookAntiqua-Bold" w:cs="Arial"/>
          <w:color w:val="auto"/>
          <w:sz w:val="36"/>
          <w:szCs w:val="36"/>
          <w:lang w:eastAsia="zh-CN"/>
        </w:rPr>
      </w:pPr>
      <w:r>
        <w:rPr>
          <w:rFonts w:hint="default" w:ascii="Arial" w:hAnsi="Arial" w:eastAsia="BookAntiqua-Bold" w:cs="Arial"/>
          <w:color w:val="auto"/>
          <w:sz w:val="36"/>
          <w:szCs w:val="36"/>
          <w:lang w:eastAsia="zh-CN"/>
        </w:rPr>
        <w:t>Career Advancement: Road</w:t>
      </w:r>
      <w:r>
        <w:rPr>
          <w:rFonts w:hint="default" w:ascii="Arial" w:hAnsi="Arial" w:cs="Arial"/>
          <w:color w:val="auto"/>
          <w:sz w:val="36"/>
          <w:szCs w:val="36"/>
        </w:rPr>
        <mc:AlternateContent>
          <mc:Choice Requires="wpg">
            <w:drawing>
              <wp:anchor distT="0" distB="0" distL="0" distR="0" simplePos="0" relativeHeight="25170841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219" name="Group 21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2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3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3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0806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BZS7rt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f7Wbw8AAAADc&#10;AAAADwAAAGRycy9kb3ducmV2LnhtbEWPT2sCMRTE70K/Q3iCN81msdJujUJbCvam29LS22Pz3N2a&#10;vGw38d+3N0LB4zAzv2Hmy5Oz4kB9aD1rUJMMBHHlTcu1hs+Pt/EDiBCRDVrPpOFMAZaLu8EcC+OP&#10;vKFDGWuRIBwK1NDE2BVShqohh2HiO+LkbX3vMCbZ19L0eExwZ2WeZTPpsOW00GBHLw1Vu3LvNPyo&#10;89/rVtnH2Vrdl++/X8/ftt5oPRqq7AlEpFO8hf/bK6Mhz6dwPZOOgFx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ZvD&#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aBn58LwAAADc&#10;AAAADwAAAGRycy9kb3ducmV2LnhtbEVPTWvCQBC9F/wPywje6iYRShtdPUQU0V5iRTwO2TGJyc6G&#10;7Br133cPhR4f73uxeppWDNS72rKCeBqBIC6srrlUcPrZvH+CcB5ZY2uZFLzIwWo5eltgqu2DcxqO&#10;vhQhhF2KCirvu1RKV1Rk0E1tRxy4q+0N+gD7UuoeHyHctDKJog9psObQUGFHWUVFc7wbBcUpa271&#10;fnu4XhK5/s5n568k2yo1GcfRHISnp/8X/7l3WkEyC/PDmXAE5P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gZ+fC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6huuhr8AAADc&#10;AAAADwAAAGRycy9kb3ducmV2LnhtbEWPT2sCMRTE74LfIbyCN81GqdTVKNhSaG91WxRvj81zd23y&#10;st2k/vn2plDwOMzMb5jF6uKsOFEXGs8a1CgDQVx603Cl4evzdfgEIkRkg9YzabhSgNWy31tgbvyZ&#10;N3QqYiUShEOOGuoY21zKUNbkMIx8S5y8g+8cxiS7SpoOzwnurBxn2VQ6bDgt1NjSc03ld/HrNOzV&#10;9efloOxs+qEei/fjdr2z1UbrwYPK5iAiXeI9/N9+MxrGEwV/Z9IRkM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obroa/&#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eastAsia="BookAntiqua-Bold" w:cs="Arial"/>
          <w:color w:val="auto"/>
          <w:sz w:val="36"/>
          <w:szCs w:val="36"/>
          <w:lang w:eastAsia="zh-CN"/>
        </w:rPr>
        <w:t>maps provide a roadmap for career advancement in the field of programming. They outline the skills and knowledge needed to progress from entry-level positions to more advanced roles, such as software engineer, technical lead, or architect.</w:t>
      </w:r>
    </w:p>
    <w:p w14:paraId="33EF983F">
      <w:pPr>
        <w:widowControl/>
        <w:spacing w:line="240" w:lineRule="auto"/>
        <w:jc w:val="both"/>
        <w:rPr>
          <w:rFonts w:hint="default" w:ascii="Arial" w:hAnsi="Arial" w:eastAsia="BookAntiqua-Bold" w:cs="Arial"/>
          <w:color w:val="auto"/>
          <w:sz w:val="36"/>
          <w:szCs w:val="36"/>
          <w:lang w:eastAsia="zh-CN"/>
        </w:rPr>
      </w:pPr>
    </w:p>
    <w:p w14:paraId="09B08341">
      <w:pPr>
        <w:widowControl/>
        <w:spacing w:line="240" w:lineRule="auto"/>
        <w:jc w:val="both"/>
        <w:rPr>
          <w:rFonts w:hint="default" w:ascii="Arial" w:hAnsi="Arial" w:eastAsia="BookAntiqua-Bold" w:cs="Arial"/>
          <w:color w:val="auto"/>
          <w:sz w:val="36"/>
          <w:szCs w:val="36"/>
          <w:lang w:eastAsia="zh-CN"/>
        </w:rPr>
      </w:pPr>
      <w:r>
        <w:rPr>
          <w:rFonts w:hint="default" w:ascii="Arial" w:hAnsi="Arial" w:eastAsia="BookAntiqua-Bold" w:cs="Arial"/>
          <w:color w:val="auto"/>
          <w:sz w:val="36"/>
          <w:szCs w:val="36"/>
          <w:lang w:eastAsia="zh-CN"/>
        </w:rPr>
        <w:t>Community and Peer Support: Many programming roadmaps are developed and shared by experienced programmers and industry experts. This community-driven approach to learning provides individuals with access to valuable resources, mentorship, and peer support as they navigate their programming journey.</w:t>
      </w:r>
    </w:p>
    <w:p w14:paraId="53A80A56">
      <w:pPr>
        <w:widowControl/>
        <w:spacing w:line="240" w:lineRule="auto"/>
        <w:jc w:val="both"/>
        <w:rPr>
          <w:rFonts w:hint="default" w:ascii="Arial" w:hAnsi="Arial" w:eastAsia="BookAntiqua-Bold" w:cs="Arial"/>
          <w:color w:val="auto"/>
          <w:sz w:val="36"/>
          <w:szCs w:val="36"/>
          <w:lang w:eastAsia="zh-CN"/>
        </w:rPr>
      </w:pPr>
    </w:p>
    <w:p w14:paraId="70A16825">
      <w:pPr>
        <w:widowControl/>
        <w:spacing w:line="240" w:lineRule="auto"/>
        <w:jc w:val="both"/>
        <w:rPr>
          <w:rFonts w:hint="default" w:ascii="Arial" w:hAnsi="Arial" w:eastAsia="BookAntiqua-Bold" w:cs="Arial"/>
          <w:color w:val="auto"/>
          <w:sz w:val="36"/>
          <w:szCs w:val="36"/>
          <w:lang w:eastAsia="zh-CN"/>
        </w:rPr>
      </w:pPr>
      <w:r>
        <w:rPr>
          <w:rFonts w:hint="default" w:ascii="Arial" w:hAnsi="Arial" w:eastAsia="BookAntiqua-Bold" w:cs="Arial"/>
          <w:color w:val="auto"/>
          <w:sz w:val="36"/>
          <w:szCs w:val="36"/>
          <w:lang w:eastAsia="zh-CN"/>
        </w:rPr>
        <w:t>Personalized Learning: While roadmaps provide a structured learning path, they also allow for flexibility and customization based on individual interests and goals. Programmers can adapt the road map to suit their specific needs and preferences, making the learning process more personalized and enjoyable.</w:t>
      </w:r>
      <w:r>
        <w:rPr>
          <w:rFonts w:hint="default" w:ascii="Arial" w:hAnsi="Arial" w:cs="Arial"/>
          <w:color w:val="auto"/>
          <w:sz w:val="36"/>
          <w:szCs w:val="36"/>
        </w:rPr>
        <mc:AlternateContent>
          <mc:Choice Requires="wpg">
            <w:drawing>
              <wp:anchor distT="0" distB="0" distL="0" distR="0" simplePos="0" relativeHeight="25167667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4" name="Group 1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3980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">
                <o:lock v:ext="edit" aspectratio="f"/>
                <v:shape id="Graphic 2" o:spid="_x0000_s1026" o:spt="100" style="position:absolute;left:0;top:0;height:10151745;width:7056120;" fillcolor="#5B9BD5 [3204]" filled="t" stroked="f" coordsize="7056120,10151745" o:gfxdata="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ha3N28AAAA&#10;2w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GEWP4L0AAADb&#10;AAAADwAAAGRycy9kb3ducmV2LnhtbEVPS2uDQBC+B/oflin0lqyxEBqT1YMhUtpe8qD0OLgTNXFn&#10;xd2q/ffdQiG3+fies80m04qBetdYVrBcRCCIS6sbrhScT/v5CwjnkTW2lknBDznI0ofZFhNtRz7Q&#10;cPSVCCHsElRQe98lUrqyJoNuYTviwF1sb9AH2FdS9ziGcNPKOIpW0mDDoaHGjvKaytvx2ygoz/nt&#10;2rwV75evWO4+Ds+f6zgvlHp6XEYbEJ4mfxf/u191mL+Cv1/CATL9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RY/gvQAA&#10;ANs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98TnMbwAAADb&#10;AAAADwAAAGRycy9kb3ducmV2LnhtbEVPS2sCMRC+F/wPYYTeNJtCfWyNgopQb7qWSm/DZtzdNpls&#10;N6mPf98UhN7m43vObHF1VpypC41nDWqYgSAuvWm40vB22AwmIEJENmg9k4YbBVjMew8zzI2/8J7O&#10;RaxECuGQo4Y6xjaXMpQ1OQxD3xIn7uQ7hzHBrpKmw0sKd1Y+ZdlIOmw4NdTY0qqm8qv4cRo+1O17&#10;fVJ2Otqp52L7+b482mqv9WNfZS8gIl3jv/jufjVp/hj+fkkHyP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E5zG8AAAA&#10;2w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7B254AA6">
      <w:pPr>
        <w:widowControl/>
        <w:spacing w:line="240" w:lineRule="auto"/>
        <w:jc w:val="both"/>
        <w:rPr>
          <w:rFonts w:hint="default" w:ascii="Arial" w:hAnsi="Arial" w:eastAsia="BookAntiqua-Bold" w:cs="Arial"/>
          <w:color w:val="auto"/>
          <w:sz w:val="36"/>
          <w:szCs w:val="36"/>
          <w:lang w:eastAsia="zh-CN"/>
        </w:rPr>
      </w:pPr>
    </w:p>
    <w:p w14:paraId="76C37740">
      <w:pPr>
        <w:widowControl/>
        <w:spacing w:line="240" w:lineRule="auto"/>
        <w:jc w:val="both"/>
        <w:rPr>
          <w:rFonts w:hint="default" w:ascii="Arial" w:hAnsi="Arial" w:eastAsia="BookAntiqua-Bold" w:cs="Arial"/>
          <w:color w:val="auto"/>
          <w:sz w:val="36"/>
          <w:szCs w:val="36"/>
          <w:lang w:eastAsia="zh-CN"/>
        </w:rPr>
      </w:pPr>
      <w:r>
        <w:rPr>
          <w:rFonts w:hint="default" w:ascii="Arial" w:hAnsi="Arial" w:eastAsia="BookAntiqua-Bold" w:cs="Arial"/>
          <w:color w:val="auto"/>
          <w:sz w:val="36"/>
          <w:szCs w:val="36"/>
          <w:lang w:val="en-US" w:eastAsia="zh-CN"/>
        </w:rPr>
        <w:t>Overall, programming road maps are invaluable for both beginners and experienced programmers, providing clarity, direction, and motivation. They help individuals achieve their programming goals more effectively by guiding learning and skill expansion.</w:t>
      </w:r>
    </w:p>
    <w:p w14:paraId="4D7956FB">
      <w:pPr>
        <w:pStyle w:val="2"/>
        <w:spacing w:line="240" w:lineRule="auto"/>
        <w:jc w:val="both"/>
        <w:rPr>
          <w:rFonts w:hint="default" w:ascii="Arial" w:hAnsi="Arial" w:cs="Arial"/>
          <w:b/>
          <w:bCs/>
          <w:color w:val="auto"/>
          <w:sz w:val="40"/>
          <w:szCs w:val="40"/>
          <w:lang w:val="en-US"/>
        </w:rPr>
      </w:pPr>
      <w:r>
        <w:rPr>
          <w:rFonts w:hint="default" w:ascii="Arial" w:hAnsi="Arial" w:cs="Arial"/>
          <w:b/>
          <w:bCs/>
          <w:color w:val="auto"/>
          <w:sz w:val="40"/>
          <w:szCs w:val="40"/>
          <w:lang w:val="en-US"/>
        </w:rPr>
        <w:t>2.4 How to study</w:t>
      </w:r>
    </w:p>
    <w:p w14:paraId="60DCA0C3">
      <w:pPr>
        <w:pStyle w:val="2"/>
        <w:spacing w:line="240" w:lineRule="auto"/>
        <w:jc w:val="both"/>
        <w:rPr>
          <w:rFonts w:hint="default" w:ascii="Arial" w:hAnsi="Arial" w:cs="Arial"/>
          <w:b w:val="0"/>
          <w:bCs w:val="0"/>
          <w:color w:val="auto"/>
          <w:sz w:val="36"/>
          <w:szCs w:val="36"/>
        </w:rPr>
      </w:pPr>
      <w:r>
        <w:rPr>
          <w:rFonts w:hint="default" w:ascii="Arial" w:hAnsi="Arial" w:cs="Arial"/>
          <w:b w:val="0"/>
          <w:bCs w:val="0"/>
          <w:color w:val="auto"/>
          <w:sz w:val="36"/>
          <w:szCs w:val="36"/>
        </w:rPr>
        <w:t>Here's a comparison between the way of learning programming in the past and how it's done nowadays:</w:t>
      </w:r>
    </w:p>
    <w:p w14:paraId="0B1036CE">
      <w:pPr>
        <w:pStyle w:val="2"/>
        <w:spacing w:line="240" w:lineRule="auto"/>
        <w:jc w:val="both"/>
        <w:rPr>
          <w:rFonts w:hint="default" w:ascii="Arial" w:hAnsi="Arial" w:cs="Arial"/>
          <w:b w:val="0"/>
          <w:bCs w:val="0"/>
          <w:color w:val="auto"/>
          <w:sz w:val="36"/>
          <w:szCs w:val="36"/>
        </w:rPr>
      </w:pPr>
      <w:r>
        <w:rPr>
          <w:rFonts w:hint="default" w:ascii="Arial" w:hAnsi="Arial" w:cs="Arial"/>
          <w:b w:val="0"/>
          <w:bCs w:val="0"/>
          <w:color w:val="auto"/>
          <w:sz w:val="36"/>
          <w:szCs w:val="36"/>
        </w:rPr>
        <w:t>Learning Programming in the Past:</w:t>
      </w:r>
    </w:p>
    <w:p w14:paraId="081327C6">
      <w:pPr>
        <w:pStyle w:val="2"/>
        <w:spacing w:line="240" w:lineRule="auto"/>
        <w:jc w:val="both"/>
        <w:rPr>
          <w:rFonts w:hint="default" w:ascii="Arial" w:hAnsi="Arial" w:cs="Arial"/>
          <w:b w:val="0"/>
          <w:bCs w:val="0"/>
          <w:color w:val="auto"/>
          <w:sz w:val="36"/>
          <w:szCs w:val="36"/>
        </w:rPr>
      </w:pPr>
      <w:r>
        <w:rPr>
          <w:rFonts w:hint="default" w:ascii="Arial" w:hAnsi="Arial" w:cs="Arial"/>
          <w:b w:val="0"/>
          <w:bCs w:val="0"/>
          <w:color w:val="auto"/>
          <w:sz w:val="36"/>
          <w:szCs w:val="36"/>
        </w:rPr>
        <w:t>Limited Resources: In the past, resources for learning programming were limited. Most people relied on textbooks, manuals, and printed documentation, which could be expensive and difficult to obtain.</w:t>
      </w:r>
    </w:p>
    <w:p w14:paraId="61E98D7A">
      <w:pPr>
        <w:pStyle w:val="2"/>
        <w:spacing w:line="240" w:lineRule="auto"/>
        <w:jc w:val="both"/>
        <w:rPr>
          <w:rFonts w:hint="default" w:ascii="Arial" w:hAnsi="Arial" w:cs="Arial"/>
          <w:b w:val="0"/>
          <w:bCs w:val="0"/>
          <w:color w:val="auto"/>
          <w:sz w:val="36"/>
          <w:szCs w:val="36"/>
        </w:rPr>
      </w:pPr>
      <w:r>
        <w:rPr>
          <w:rFonts w:hint="default" w:ascii="Arial" w:hAnsi="Arial" w:cs="Arial"/>
          <w:b w:val="0"/>
          <w:bCs w:val="0"/>
          <w:color w:val="auto"/>
          <w:sz w:val="36"/>
          <w:szCs w:val="36"/>
        </w:rPr>
        <w:t>Classroom-Based Learning: Learning programming often involved attending traditional classroom-based courses or workshops. These courses were typically offered by educational institutions or training centers and followed a structured curriculum.</w:t>
      </w:r>
      <w:r>
        <w:rPr>
          <w:rFonts w:hint="default" w:ascii="Arial" w:hAnsi="Arial" w:cs="Arial"/>
          <w:b w:val="0"/>
          <w:bCs w:val="0"/>
          <w:color w:val="auto"/>
          <w:sz w:val="36"/>
          <w:szCs w:val="36"/>
        </w:rPr>
        <mc:AlternateContent>
          <mc:Choice Requires="wpg">
            <w:drawing>
              <wp:anchor distT="0" distB="0" distL="0" distR="0" simplePos="0" relativeHeight="25168691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30" name="Group 13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2956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OIBrL2kEAAAQFgAADgAAAGRycy9lMm9Eb2MueG1s7Vjb&#10;jts2EH0v0H8Q9N61LpZlC+sNmmyzKFCkAZJ+AC1RlgBJVEna8v59h6Qo0vLuSt5k8xD0xaTtw+HM&#10;mRny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A4gGsv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MT7P+rwAAADc&#10;AAAADwAAAGRycy9kb3ducmV2LnhtbEVPS2sCMRC+F/ofwhR602wsFd0aBRXB3upaKr0Nm3F322Sy&#10;buLr35uC0Nt8fM+ZzC7OihN1ofGsQfUzEMSlNw1XGj63q94IRIjIBq1n0nClALPp48MEc+PPvKFT&#10;ESuRQjjkqKGOsc2lDGVNDkPft8SJ2/vOYUywq6Tp8JzCnZWDLBtKhw2nhhpbWtRU/hZHp+FbXQ/L&#10;vbLj4Yd6Ld5/vuY7W220fn5S2RuISJf4L7671ybNf1Hw90y6QE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E+z/q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LKKjYLsAAADc&#10;AAAADwAAAGRycy9kb3ducmV2LnhtbEVPy6rCMBDdC/5DGMGdplYQ7TW6qCiibnxwucuhGdtem0lp&#10;4uvvjSC4m8N5znT+MJW4UeNKywoG/QgEcWZ1ybmC03HZG4NwHlljZZkUPMnBfNZuTTHR9s57uh18&#10;LkIIuwQVFN7XiZQuK8ig69uaOHBn2xj0ATa51A3eQ7ipZBxFI2mw5NBQYE1pQdnlcDUKslN6+S83&#10;q+35L5aL3X74O4nTlVLdziD6AeHp4b/ij3utw/xhDO9nwgVy9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KKjYLsAAADc&#10;AAAADwAAAAAAAAABACAAAAAiAAAAZHJzL2Rvd25yZXYueG1sUEsBAhQAFAAAAAgAh07iQDMvBZ47&#10;AAAAOQAAABAAAAAAAAAAAQAgAAAACgEAAGRycy9zaGFwZXhtbC54bWxQSwUGAAAAAAYABgBbAQAA&#10;tA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rqD0Fr0AAADc&#10;AAAADwAAAGRycy9kb3ducmV2LnhtbEVPS2sCMRC+F/wPYQq9aTZKpa5GQUuhvem2KN6Gzbi7Npls&#10;N6mPf2+EQm/z8T1ntrg4K07UhcazBjXIQBCX3jRcafj6fOu/gAgR2aD1TBquFGAx7z3MMDf+zBs6&#10;FbESKYRDjhrqGNtcylDW5DAMfEucuIPvHMYEu0qaDs8p3Fk5zLKxdNhwaqixpVVN5Xfx6zTs1fXn&#10;9aDsZLxWz8XHcbvc2Wqj9dOjyqYgIl3iv/jP/W7S/NEI7s+kC+T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oPQWvQAA&#10;ANw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7E56426">
      <w:pPr>
        <w:pStyle w:val="2"/>
        <w:spacing w:line="240" w:lineRule="auto"/>
        <w:jc w:val="both"/>
        <w:rPr>
          <w:rFonts w:hint="default" w:ascii="Arial" w:hAnsi="Arial" w:cs="Arial"/>
          <w:b w:val="0"/>
          <w:bCs w:val="0"/>
          <w:color w:val="auto"/>
          <w:sz w:val="36"/>
          <w:szCs w:val="36"/>
        </w:rPr>
      </w:pPr>
      <w:r>
        <w:rPr>
          <w:rFonts w:hint="default" w:ascii="Arial" w:hAnsi="Arial" w:cs="Arial"/>
          <w:b w:val="0"/>
          <w:bCs w:val="0"/>
          <w:color w:val="auto"/>
          <w:sz w:val="36"/>
          <w:szCs w:val="36"/>
        </w:rPr>
        <w:t>Less Interactive: Learning programming in the past was less interactive compared to today. Students had limited opportunities for hands-on practice and experimentation, as access to computers and software was not as widespread.</w:t>
      </w:r>
    </w:p>
    <w:p w14:paraId="163FF60D">
      <w:pPr>
        <w:pStyle w:val="2"/>
        <w:spacing w:line="240" w:lineRule="auto"/>
        <w:jc w:val="both"/>
        <w:rPr>
          <w:rFonts w:hint="default" w:ascii="Arial" w:hAnsi="Arial" w:cs="Arial"/>
          <w:b w:val="0"/>
          <w:bCs w:val="0"/>
          <w:color w:val="auto"/>
          <w:sz w:val="36"/>
          <w:szCs w:val="36"/>
        </w:rPr>
      </w:pPr>
      <w:r>
        <w:rPr>
          <w:rFonts w:hint="default" w:ascii="Arial" w:hAnsi="Arial" w:cs="Arial"/>
          <w:b w:val="0"/>
          <w:bCs w:val="0"/>
          <w:color w:val="auto"/>
          <w:sz w:val="36"/>
          <w:szCs w:val="36"/>
        </w:rPr>
        <w:t>Emphasis on Theory: Programming education in the past often focused more on theoretical concepts and principles rather than practical application. Students spent a lot of time learning about algorithms, data structures, and programming paradigms.</w:t>
      </w:r>
    </w:p>
    <w:p w14:paraId="5770A3BB">
      <w:pPr>
        <w:pStyle w:val="2"/>
        <w:spacing w:line="240" w:lineRule="auto"/>
        <w:jc w:val="both"/>
        <w:rPr>
          <w:rFonts w:hint="default" w:ascii="Arial" w:hAnsi="Arial" w:cs="Arial"/>
          <w:b w:val="0"/>
          <w:bCs w:val="0"/>
          <w:color w:val="auto"/>
          <w:sz w:val="36"/>
          <w:szCs w:val="36"/>
        </w:rPr>
      </w:pPr>
      <w:r>
        <w:rPr>
          <w:rFonts w:hint="default" w:ascii="Arial" w:hAnsi="Arial" w:cs="Arial"/>
          <w:b w:val="0"/>
          <w:bCs w:val="0"/>
          <w:color w:val="auto"/>
          <w:sz w:val="36"/>
          <w:szCs w:val="36"/>
        </w:rPr>
        <mc:AlternateContent>
          <mc:Choice Requires="wpg">
            <w:drawing>
              <wp:anchor distT="0" distB="0" distL="0" distR="0" simplePos="0" relativeHeight="25168588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6" name="Group 12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3059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MqSfJd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VEJkyL0AAADc&#10;AAAADwAAAGRycy9kb3ducmV2LnhtbEVPS2sCMRC+F/wPYQRvNRtBW1ejYEuhvdVtUbwNm3F3NZls&#10;N6mPf2+EQm/z8T1nvrw4K07UhcazBjXMQBCX3jRcafj+ent8BhEiskHrmTRcKcBy0XuYY278mdd0&#10;KmIlUgiHHDXUMba5lKGsyWEY+pY4cXvfOYwJdpU0HZ5TuLNylGUT6bDh1FBjSy81lcfi12nYqevP&#10;617Z6eRTjYuPw2a1tdVa60FfZTMQkS7xX/znfjdp/ugJ7s+kC+Ti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QmTIvQAA&#10;ANw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yJMCV8AAAADc&#10;AAAADwAAAGRycy9kb3ducmV2LnhtbEWPS2/CQAyE75X4DysjcSsbglS1gYVDEAhRLjxUcbSyJglk&#10;vVF2efTf1wek3mzNeObzdP50jbpTF2rPBkbDBBRx4W3NpYHjYfn+CSpEZIuNZzLwSwHms97bFDPr&#10;H7yj+z6WSkI4ZGigirHNtA5FRQ7D0LfEop195zDK2pXadviQcNfoNEk+tMOapaHClvKKiuv+5gwU&#10;x/x6qTer7/Mp1YvtbvzzleYrYwb9UTIBFekZ/82v67UV/FRo5RmZQM/+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kwJX&#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SpFVIbwAAADc&#10;AAAADwAAAGRycy9kb3ducmV2LnhtbEVPS2sCMRC+F/wPYQq9aTZCpa5GoRZBb3VbFG/DZtxdTSbb&#10;TXz9+6Yg9DYf33Om85uz4kJdaDxrUIMMBHHpTcOVhu+vZf8NRIjIBq1n0nCnAPNZ72mKufFX3tCl&#10;iJVIIRxy1FDH2OZShrImh2HgW+LEHXznMCbYVdJ0eE3hzsphlo2kw4ZTQ40tLWoqT8XZadir+8/H&#10;Qdnx6FO9Fuvj9n1nq43WL88qm4CIdIv/4od7ZdL84Rj+nkkXyN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qRVSG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Isolated Learning: Learning programming in the past was often an isolated activity. Students worked through textbooks and exercises on their own, with limited interaction with peers or mentors.</w:t>
      </w:r>
    </w:p>
    <w:p w14:paraId="17462E74">
      <w:pPr>
        <w:pStyle w:val="2"/>
        <w:spacing w:line="240" w:lineRule="auto"/>
        <w:jc w:val="both"/>
        <w:rPr>
          <w:rFonts w:hint="default" w:ascii="Arial" w:hAnsi="Arial" w:cs="Arial"/>
          <w:b w:val="0"/>
          <w:bCs w:val="0"/>
          <w:color w:val="auto"/>
          <w:sz w:val="36"/>
          <w:szCs w:val="36"/>
        </w:rPr>
      </w:pPr>
      <w:r>
        <w:rPr>
          <w:rFonts w:hint="default" w:ascii="Arial" w:hAnsi="Arial" w:cs="Arial"/>
          <w:b w:val="0"/>
          <w:bCs w:val="0"/>
          <w:color w:val="auto"/>
          <w:sz w:val="36"/>
          <w:szCs w:val="36"/>
        </w:rPr>
        <w:t>Learning Programming Nowadays:</w:t>
      </w:r>
    </w:p>
    <w:p w14:paraId="7A70D2BB">
      <w:pPr>
        <w:pStyle w:val="2"/>
        <w:spacing w:line="240" w:lineRule="auto"/>
        <w:jc w:val="both"/>
        <w:rPr>
          <w:rFonts w:hint="default" w:ascii="Arial" w:hAnsi="Arial" w:cs="Arial"/>
          <w:b w:val="0"/>
          <w:bCs w:val="0"/>
          <w:color w:val="auto"/>
          <w:sz w:val="36"/>
          <w:szCs w:val="36"/>
        </w:rPr>
      </w:pPr>
      <w:r>
        <w:rPr>
          <w:rFonts w:hint="default" w:ascii="Arial" w:hAnsi="Arial" w:cs="Arial"/>
          <w:b w:val="0"/>
          <w:bCs w:val="0"/>
          <w:color w:val="auto"/>
          <w:sz w:val="36"/>
          <w:szCs w:val="36"/>
        </w:rPr>
        <w:t>Abundance of Online Resources: Nowadays, there is an abundance of online resources available for learning programming. These include tutorials, articles, videos, forums, and interactive coding platforms, many of which are freely accessible.</w:t>
      </w:r>
      <w:r>
        <w:rPr>
          <w:rFonts w:hint="default" w:ascii="Arial" w:hAnsi="Arial" w:cs="Arial"/>
          <w:b w:val="0"/>
          <w:bCs w:val="0"/>
          <w:color w:val="auto"/>
          <w:sz w:val="36"/>
          <w:szCs w:val="36"/>
        </w:rPr>
        <mc:AlternateContent>
          <mc:Choice Requires="wpg">
            <w:drawing>
              <wp:anchor distT="0" distB="0" distL="0" distR="0" simplePos="0" relativeHeight="25168486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2" name="Group 12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316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w/zMwGg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MP8zMBoBAAAEB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K3liy70AAADc&#10;AAAADwAAAGRycy9kb3ducmV2LnhtbEVPS2sCMRC+C/6HMAVvmo1SqatRsKXQ3uq2KN6Gzbi7Npls&#10;N6mPf28KBW/z8T1nsbo4K07UhcazBjXKQBCX3jRcafj6fB0+gQgR2aD1TBquFGC17PcWmBt/5g2d&#10;iliJFMIhRw11jG0uZShrchhGviVO3MF3DmOCXSVNh+cU7qwcZ9lUOmw4NdTY0nNN5Xfx6zTs1fXn&#10;5aDsbPqhHov343a9s9VG68GDyuYgIl3iXfzvfjNp/ngCf8+kC+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eWLLvQAA&#10;ANw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Sd4IUr4AAADc&#10;AAAADwAAAGRycy9kb3ducmV2LnhtbEVPTWvCQBC9C/6HZQq96ca0iE3d5BCplNaLUUqPQ3ZMUrOz&#10;Ibs16b/vCoK3ebzPWWejacWFetdYVrCYRyCIS6sbrhQcD2+zFQjnkTW2lknBHznI0ulkjYm2A+/p&#10;UvhKhBB2CSqove8SKV1Zk0E3tx1x4E62N+gD7CupexxCuGllHEVLabDh0FBjR3lN5bn4NQrKY37+&#10;aT62n6fvWG52+6evlzjfKvX4sIheQXga/V18c7/rMD9+husz4QKZ/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d4IUr4A&#10;AADc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y9xfJLwAAADc&#10;AAAADwAAAGRycy9kb3ducmV2LnhtbEVPS2sCMRC+C/0PYQq91WwEpa5GwRahvem2KN6Gzbi7mkzW&#10;Terj35tCwdt8fM+Zzq/OijN1ofGsQfUzEMSlNw1XGn6+l69vIEJENmg9k4YbBZjPnnpTzI2/8JrO&#10;RaxECuGQo4Y6xjaXMpQ1OQx93xInbu87hzHBrpKmw0sKd1YOsmwkHTacGmps6b2m8lj8Og07dTt9&#10;7JUdj1ZqWHwdNoutrdZavzyrbAIi0jU+xP/uT5PmD4bw90y6QM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cXyS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2BBB5D9E">
      <w:pPr>
        <w:pStyle w:val="2"/>
        <w:spacing w:line="240" w:lineRule="auto"/>
        <w:jc w:val="both"/>
        <w:rPr>
          <w:rFonts w:hint="default" w:ascii="Arial" w:hAnsi="Arial" w:cs="Arial"/>
          <w:b w:val="0"/>
          <w:bCs w:val="0"/>
          <w:color w:val="auto"/>
          <w:sz w:val="36"/>
          <w:szCs w:val="36"/>
        </w:rPr>
      </w:pPr>
      <w:r>
        <w:rPr>
          <w:rFonts w:hint="default" w:ascii="Arial" w:hAnsi="Arial" w:cs="Arial"/>
          <w:b w:val="0"/>
          <w:bCs w:val="0"/>
          <w:color w:val="auto"/>
          <w:sz w:val="36"/>
          <w:szCs w:val="36"/>
        </w:rPr>
        <w:t>Self-Paced Learning: With the rise of online learning platforms and resources, individuals can learn programming at their own pace and on their own schedule. They have the flexibility to choose what, when, and how they learn Hands-On Learning: Modern programming education emphasizes hands-on learning and practical application. Students have access to coding environments, IDEs (Integrated Development Environments), and online coding challenges that allow them to practice coding in real-time.</w:t>
      </w:r>
      <w:r>
        <w:rPr>
          <w:rFonts w:hint="default" w:ascii="Arial" w:hAnsi="Arial" w:cs="Arial"/>
          <w:b w:val="0"/>
          <w:bCs w:val="0"/>
          <w:color w:val="auto"/>
          <w:sz w:val="36"/>
          <w:szCs w:val="36"/>
        </w:rPr>
        <mc:AlternateContent>
          <mc:Choice Requires="wpg">
            <w:drawing>
              <wp:anchor distT="0" distB="0" distL="0" distR="0" simplePos="0" relativeHeight="25168384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18" name="Group 11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1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3264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MOKwYR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hP2fnLwAAADc&#10;AAAADwAAAGRycy9kb3ducmV2LnhtbEVPS2sCMRC+F/ofwhS81WwKSl2Ngi2FetNVFG/DZtxdTSbb&#10;TXz9e1Mo9DYf33Mms5uz4kJdaDxrUP0MBHHpTcOVhs366/UdRIjIBq1n0nCnALPp89MEc+OvvKJL&#10;ESuRQjjkqKGOsc2lDGVNDkPft8SJO/jOYUywq6Tp8JrCnZVvWTaUDhtODTW29FFTeSrOTsNe3X8+&#10;D8qOhks1KBbH7Xxnq5XWvReVjUFEusV/8Z/726T5agS/z6QL5PQ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T9n5y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NuUOUcAAAADc&#10;AAAADwAAAGRycy9kb3ducmV2LnhtbEWPS2/CQAyE75X4DysjcSsbglS1gYVDEAhRLjxUcbSyJglk&#10;vVF2efTf1wek3mzNeObzdP50jbpTF2rPBkbDBBRx4W3NpYHjYfn+CSpEZIuNZzLwSwHms97bFDPr&#10;H7yj+z6WSkI4ZGigirHNtA5FRQ7D0LfEop195zDK2pXadviQcNfoNEk+tMOapaHClvKKiuv+5gwU&#10;x/x6qTer7/Mp1YvtbvzzleYrYwb9UTIBFekZ/82v67UV/FTw5RmZQM/+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5Q5R&#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tOdZJ7wAAADc&#10;AAAADwAAAGRycy9kb3ducmV2LnhtbEVPS2sCMRC+F/wPYQreajaCYlejUEuhvelaFG/DZtxdTSbb&#10;Terj3xuh0Nt8fM+ZLa7OijN1ofGsQQ0yEMSlNw1XGr43Hy8TECEiG7SeScONAizmvacZ5sZfeE3n&#10;IlYihXDIUUMdY5tLGcqaHIaBb4kTd/Cdw5hgV0nT4SWFOyuHWTaWDhtODTW2tKypPBW/TsNe3X7e&#10;D8q+jldqVHwdt287W6217j+rbAoi0jX+i//cnybNHyp4PJMukP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TnWSe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6F0D72A2">
      <w:pPr>
        <w:pStyle w:val="2"/>
        <w:spacing w:line="240" w:lineRule="auto"/>
        <w:jc w:val="both"/>
        <w:rPr>
          <w:rFonts w:hint="default" w:ascii="Arial" w:hAnsi="Arial" w:cs="Arial"/>
          <w:b w:val="0"/>
          <w:bCs w:val="0"/>
          <w:color w:val="auto"/>
          <w:sz w:val="36"/>
          <w:szCs w:val="36"/>
        </w:rPr>
      </w:pPr>
      <w:r>
        <w:rPr>
          <w:rFonts w:hint="default" w:ascii="Arial" w:hAnsi="Arial" w:cs="Arial"/>
          <w:b w:val="0"/>
          <w:bCs w:val="0"/>
          <w:color w:val="auto"/>
          <w:sz w:val="36"/>
          <w:szCs w:val="36"/>
        </w:rPr>
        <w:t>Project-Based Learning: Project-based learning has become increasingly popular in programming education. Students work on real-world projects and applications, which helps them develop practical skills and problem-solving abilities.</w:t>
      </w:r>
    </w:p>
    <w:p w14:paraId="2AB170DF">
      <w:pPr>
        <w:pStyle w:val="2"/>
        <w:spacing w:line="240" w:lineRule="auto"/>
        <w:jc w:val="both"/>
        <w:rPr>
          <w:rFonts w:hint="default" w:ascii="Arial" w:hAnsi="Arial" w:cs="Arial"/>
          <w:b w:val="0"/>
          <w:bCs w:val="0"/>
          <w:color w:val="auto"/>
          <w:sz w:val="36"/>
          <w:szCs w:val="36"/>
        </w:rPr>
      </w:pPr>
      <w:r>
        <w:rPr>
          <w:rFonts w:hint="default" w:ascii="Arial" w:hAnsi="Arial" w:cs="Arial"/>
          <w:b w:val="0"/>
          <w:bCs w:val="0"/>
          <w:color w:val="auto"/>
          <w:sz w:val="36"/>
          <w:szCs w:val="36"/>
        </w:rPr>
        <w:t>Interactive Learning Platforms: There are many interactive learning platforms and tools available nowadays that provide a more engaging and immersive learning experience. These platforms often include interactive coding exercises, quizzes, an</w:t>
      </w:r>
      <w:r>
        <w:rPr>
          <w:rFonts w:hint="default" w:ascii="Arial" w:hAnsi="Arial" w:cs="Arial"/>
          <w:b w:val="0"/>
          <w:bCs w:val="0"/>
          <w:color w:val="auto"/>
          <w:sz w:val="36"/>
          <w:szCs w:val="36"/>
        </w:rPr>
        <mc:AlternateContent>
          <mc:Choice Requires="wpg">
            <w:drawing>
              <wp:anchor distT="0" distB="0" distL="0" distR="0" simplePos="0" relativeHeight="25168281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14" name="Group 11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1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3366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GIM4QR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BbCVmbwAAADc&#10;AAAADwAAAGRycy9kb3ducmV2LnhtbEVPS2sCMRC+F/wPYQq9aTYFxa5GoZZCe9O1KN6Gzbi7mky2&#10;m9THvzeC0Nt8fM+Zzi/OihN1ofGsQQ0yEMSlNw1XGn7Wn/0xiBCRDVrPpOFKAeaz3tMUc+PPvKJT&#10;ESuRQjjkqKGOsc2lDGVNDsPAt8SJ2/vOYUywq6Tp8JzCnZWvWTaSDhtODTW2tKipPBZ/TsNOXX8/&#10;9sq+jZZqWHwfNu9bW620fnlW2QREpEv8Fz/cXybNV0O4P5MukLM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WwlZm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GCz5A7wAAADc&#10;AAAADwAAAGRycy9kb3ducmV2LnhtbEVPS4vCMBC+C/6HMII3TVtBtBo9VJRl3YsPxOPQjG21mZQm&#10;q+6/NwuCt/n4njNfPk0t7tS6yrKCeBiBIM6trrhQcDysBxMQziNrrC2Tgj9ysFx0O3NMtX3wju57&#10;X4gQwi5FBaX3TSqly0sy6Ia2IQ7cxbYGfYBtIXWLjxBuaplE0VgarDg0lNhQVlJ+2/8aBfkxu12r&#10;7832ck7k6mc3Ok2TbKNUvxdHMxCenv4jfru/dJgfj+H/mX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s+QO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mi6udb0AAADc&#10;AAAADwAAAGRycy9kb3ducmV2LnhtbEVPS2sCMRC+F/wPYYTeNJtCfWyNgopQb7qWSm/DZtzdNpls&#10;N6mPf98UhN7m43vObHF1VpypC41nDWqYgSAuvWm40vB22AwmIEJENmg9k4YbBVjMew8zzI2/8J7O&#10;RaxECuGQo4Y6xjaXMpQ1OQxD3xIn7uQ7hzHBrpKmw0sKd1Y+ZdlIOmw4NdTY0qqm8qv4cRo+1O17&#10;fVJ2Otqp52L7+b482mqv9WNfZS8gIl3jv/jufjVpvhrD3zPpAjn/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Lq51vQAA&#10;ANw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d gamified learning experiences.</w:t>
      </w:r>
    </w:p>
    <w:p w14:paraId="7443D1C8">
      <w:pPr>
        <w:pStyle w:val="2"/>
        <w:spacing w:line="240" w:lineRule="auto"/>
        <w:jc w:val="both"/>
        <w:rPr>
          <w:rFonts w:hint="default" w:ascii="Arial" w:hAnsi="Arial" w:cs="Arial"/>
          <w:b w:val="0"/>
          <w:bCs w:val="0"/>
          <w:color w:val="auto"/>
          <w:sz w:val="36"/>
          <w:szCs w:val="36"/>
        </w:rPr>
      </w:pPr>
      <w:r>
        <w:rPr>
          <w:rFonts w:hint="default" w:ascii="Arial" w:hAnsi="Arial" w:cs="Arial"/>
          <w:b w:val="0"/>
          <w:bCs w:val="0"/>
          <w:color w:val="auto"/>
          <w:sz w:val="36"/>
          <w:szCs w:val="36"/>
        </w:rPr>
        <w:t>Community and Collaboration: Programming education nowadays emphasizes collaboration and community. Students can connect with peers, mentors, and industry professionals through online forums, social media, and coding communities, where they can ask questions, share knowledge, and collaborate on projects.</w:t>
      </w:r>
    </w:p>
    <w:p w14:paraId="68D3DD64">
      <w:pPr>
        <w:pStyle w:val="2"/>
        <w:spacing w:line="240" w:lineRule="auto"/>
        <w:jc w:val="both"/>
        <w:rPr>
          <w:rFonts w:hint="default" w:ascii="Arial" w:hAnsi="Arial" w:cs="Arial"/>
          <w:b w:val="0"/>
          <w:bCs w:val="0"/>
          <w:color w:val="auto"/>
          <w:sz w:val="36"/>
          <w:szCs w:val="36"/>
        </w:rPr>
      </w:pPr>
      <w:r>
        <w:rPr>
          <w:rFonts w:hint="default" w:ascii="Arial" w:hAnsi="Arial" w:cs="Arial"/>
          <w:b w:val="0"/>
          <w:bCs w:val="0"/>
          <w:color w:val="auto"/>
          <w:sz w:val="36"/>
          <w:szCs w:val="36"/>
        </w:rPr>
        <w:t>Specialized Learning Paths: Modern programming education offers specialized learning paths and tracks tailored to different interests and career goals. Whether someone is interested in web development, mobile app development, data science, or cybersecurity, there are resources and courses available to meet their specific needs.</w:t>
      </w:r>
      <w:r>
        <w:rPr>
          <w:rFonts w:hint="default" w:ascii="Arial" w:hAnsi="Arial" w:cs="Arial"/>
          <w:b w:val="0"/>
          <w:bCs w:val="0"/>
          <w:color w:val="auto"/>
          <w:sz w:val="36"/>
          <w:szCs w:val="36"/>
        </w:rPr>
        <mc:AlternateContent>
          <mc:Choice Requires="wpg">
            <w:drawing>
              <wp:anchor distT="0" distB="0" distL="0" distR="0" simplePos="0" relativeHeight="25168179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10" name="Group 11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1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3468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hhHkfGkEAAAQFgAADgAAAGRycy9lMm9Eb2MueG1s7Vjb&#10;jts2EH0v0H8Q9N61LpZlC+sNmmyzKFCkAZJ+AC1RlgBJVEna8v59h6Qo0vLuSt5k8xD0xaTtw+HM&#10;mRny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CGEeR8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eouTmrwAAADc&#10;AAAADwAAAGRycy9kb3ducmV2LnhtbEVPS2sCMRC+F/ofwhR6c7MRKnY1CrYU6q1uS8XbsBl3V5PJ&#10;uomvf98IQm/z8T1nOr84K07Uh9azBpXlIIgrb1quNfx8fwzGIEJENmg9k4YrBZjPHh+mWBh/5hWd&#10;yliLFMKhQA1NjF0hZagachgy3xEnbut7hzHBvpamx3MKd1YO83wkHbacGhrs6K2hal8enYaNuh7e&#10;t8q+jr7US7nc/S7Wtl5p/fyk8gmISJf4L767P02arxTcnkkXyN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Lk5q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Zxf/ALsAAADc&#10;AAAADwAAAGRycy9kb3ducmV2LnhtbEVPS4vCMBC+C/6HMMLeNG0F0Wr0UFmRXS8+EI9DM7bVZlKa&#10;rLr/3giCt/n4njNbPEwtbtS6yrKCeBCBIM6trrhQcNh/98cgnEfWWFsmBf/kYDHvdmaYanvnLd12&#10;vhAhhF2KCkrvm1RKl5dk0A1sQxy4s20N+gDbQuoW7yHc1DKJopE0WHFoKLGhrKT8uvszCvJDdr1U&#10;P6vf8ymRy812eJwk2Uqpr14cTUF4eviP+O1e6zA/TuD1TLhAz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xf/ALsAAADc&#10;AAAADwAAAAAAAAABACAAAAAiAAAAZHJzL2Rvd25yZXYueG1sUEsBAhQAFAAAAAgAh07iQDMvBZ47&#10;AAAAOQAAABAAAAAAAAAAAQAgAAAACgEAAGRycy9zaGFwZXhtbC54bWxQSwUGAAAAAAYABgBbAQAA&#10;tA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5RWodrwAAADc&#10;AAAADwAAAGRycy9kb3ducmV2LnhtbEVPS2sCMRC+F/ofwhR602wsFd0aBRXB3upaKr0Nm3F322Sy&#10;buLr35uC0Nt8fM+ZzC7OihN1ofGsQfUzEMSlNw1XGj63q94IRIjIBq1n0nClALPp48MEc+PPvKFT&#10;ESuRQjjkqKGOsc2lDGVNDkPft8SJ2/vOYUywq6Tp8JzCnZWDLBtKhw2nhhpbWtRU/hZHp+FbXQ/L&#10;vbLj4Yd6Ld5/vuY7W220fn5S2RuISJf4L7671ybNVy/w90y6QE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UVqHa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27889383">
      <w:pPr>
        <w:pStyle w:val="2"/>
        <w:spacing w:line="240" w:lineRule="auto"/>
        <w:jc w:val="both"/>
        <w:rPr>
          <w:rFonts w:hint="default" w:ascii="Arial" w:hAnsi="Arial" w:cs="Arial"/>
          <w:b/>
          <w:bCs/>
        </w:rPr>
      </w:pPr>
    </w:p>
    <w:p w14:paraId="11ED0B4E">
      <w:pPr>
        <w:pStyle w:val="2"/>
        <w:spacing w:line="240" w:lineRule="auto"/>
        <w:jc w:val="both"/>
        <w:rPr>
          <w:rFonts w:hint="default" w:ascii="Arial" w:hAnsi="Arial" w:cs="Arial"/>
          <w:b/>
          <w:bCs/>
        </w:rPr>
      </w:pPr>
    </w:p>
    <w:p w14:paraId="6DF32CAA">
      <w:pPr>
        <w:pStyle w:val="2"/>
        <w:spacing w:line="240" w:lineRule="auto"/>
        <w:jc w:val="both"/>
        <w:rPr>
          <w:rFonts w:hint="default" w:ascii="Arial" w:hAnsi="Arial" w:cs="Arial"/>
          <w:b/>
          <w:bCs/>
        </w:rPr>
      </w:pPr>
    </w:p>
    <w:p w14:paraId="3FF51C97">
      <w:pPr>
        <w:pStyle w:val="2"/>
        <w:spacing w:line="240" w:lineRule="auto"/>
        <w:jc w:val="both"/>
        <w:rPr>
          <w:rFonts w:hint="default" w:ascii="Arial" w:hAnsi="Arial" w:cs="Arial"/>
          <w:b/>
          <w:bCs/>
        </w:rPr>
      </w:pPr>
    </w:p>
    <w:p w14:paraId="27D7FE6F">
      <w:pPr>
        <w:pStyle w:val="2"/>
        <w:spacing w:line="240" w:lineRule="auto"/>
        <w:jc w:val="both"/>
        <w:rPr>
          <w:rFonts w:hint="default" w:ascii="Arial" w:hAnsi="Arial" w:cs="Arial"/>
          <w:b/>
          <w:bCs/>
        </w:rPr>
      </w:pPr>
    </w:p>
    <w:p w14:paraId="12CBCE56">
      <w:pPr>
        <w:pStyle w:val="2"/>
        <w:spacing w:line="240" w:lineRule="auto"/>
        <w:jc w:val="both"/>
        <w:rPr>
          <w:rFonts w:hint="default" w:ascii="Arial" w:hAnsi="Arial" w:cs="Arial"/>
          <w:b/>
          <w:bCs/>
        </w:rPr>
      </w:pPr>
    </w:p>
    <w:p w14:paraId="22E1295C">
      <w:pPr>
        <w:pStyle w:val="2"/>
        <w:spacing w:line="240" w:lineRule="auto"/>
        <w:jc w:val="both"/>
        <w:rPr>
          <w:rFonts w:hint="default" w:ascii="Arial" w:hAnsi="Arial" w:cs="Arial"/>
          <w:b/>
          <w:bCs/>
          <w:sz w:val="40"/>
          <w:szCs w:val="40"/>
        </w:rPr>
      </w:pPr>
      <w:r>
        <w:rPr>
          <w:rFonts w:hint="default" w:ascii="Arial" w:hAnsi="Arial" w:cs="Arial"/>
          <w:b w:val="0"/>
          <w:bCs w:val="0"/>
        </w:rPr>
        <mc:AlternateContent>
          <mc:Choice Requires="wpg">
            <w:drawing>
              <wp:anchor distT="0" distB="0" distL="0" distR="0" simplePos="0" relativeHeight="251982848" behindDoc="1" locked="0" layoutInCell="1" allowOverlap="1">
                <wp:simplePos x="0" y="0"/>
                <wp:positionH relativeFrom="page">
                  <wp:posOffset>245745</wp:posOffset>
                </wp:positionH>
                <wp:positionV relativeFrom="page">
                  <wp:posOffset>238760</wp:posOffset>
                </wp:positionV>
                <wp:extent cx="7056120" cy="10151745"/>
                <wp:effectExtent l="0" t="0" r="11430" b="1905"/>
                <wp:wrapNone/>
                <wp:docPr id="1831" name="Group 183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83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83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83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35pt;margin-top:18.8pt;height:799.35pt;width:555.6pt;mso-position-horizontal-relative:page;mso-position-vertical-relative:page;z-index:-251333632;mso-width-relative:page;mso-height-relative:page;" coordsize="7056120,10151745" o:gfxdata="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">
                <o:lock v:ext="edit" aspectratio="f"/>
                <v:shape id="Graphic 2" o:spid="_x0000_s1026" o:spt="100" style="position:absolute;left:0;top:0;height:10151745;width:7056120;" fillcolor="#5B9BD5 [3204]" filled="t" stroked="f" coordsize="7056120,10151745" o:gfxdata="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kdAEL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amezVb4AAADd&#10;AAAADwAAAGRycy9kb3ducmV2LnhtbEVPS2vCQBC+F/oflhF6q5sHiE1dPaQopfZiDKXHITsmMdnZ&#10;kF01/ffdQsHbfHzPWW0m04srja61rCCeRyCIK6tbrhWUx+3zEoTzyBp7y6Tghxxs1o8PK8y0vfGB&#10;roWvRQhhl6GCxvshk9JVDRl0czsQB+5kR4M+wLGWesRbCDe9TKJoIQ22HBoaHChvqOqKi1FQlXl3&#10;bj92+9N3It8+D+nXS5LvlHqaxdErCE+Tv4v/3e86zF+mKfx9E06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mezVb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buJ9/74AAADd&#10;AAAADwAAAGRycy9kb3ducmV2LnhtbEVPS2sCMRC+F/ofwhR6q9nYKroahSqF9qbb0uJt2Iy7a5PJ&#10;ukl9/PtGELzNx/ec6fzkrDhQFxrPGlQvA0FcetNwpeHr8+1pBCJEZIPWM2k4U4D57P5uirnxR17T&#10;oYiVSCEcctRQx9jmUoayJoeh51vixG195zAm2FXSdHhM4c7KfpYNpcOGU0ONLS1qKn+LP6dho877&#10;5VbZ8XClBsXH7vv1x1ZrrR8fVDYBEekUb+Kr+92k+aPnF7h8k06Qs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uJ9/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bCs/>
          <w:sz w:val="40"/>
          <w:szCs w:val="40"/>
        </w:rPr>
        <w:t xml:space="preserve">2.5 Just idea </w:t>
      </w:r>
      <w:r>
        <w:rPr>
          <w:rFonts w:hint="default" w:ascii="Arial" w:hAnsi="Arial" w:cs="Arial"/>
          <w:b/>
          <w:bCs/>
          <w:sz w:val="40"/>
          <w:szCs w:val="40"/>
        </w:rPr>
        <mc:AlternateContent>
          <mc:Choice Requires="wpg">
            <w:drawing>
              <wp:anchor distT="0" distB="0" distL="0" distR="0" simplePos="0" relativeHeight="25168793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35" name="Group 13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2854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">
                <o:lock v:ext="edit" aspectratio="f"/>
                <v:shape id="Graphic 2" o:spid="_x0000_s1026" o:spt="100" style="position:absolute;left:0;top:0;height:10151745;width:7056120;" fillcolor="#5B9BD5 [3204]" filled="t" stroked="f" coordsize="7056120,10151745" o:gfxdata="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1eOvQAA&#10;ANw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PNUA+LwAAADc&#10;AAAADwAAAGRycy9kb3ducmV2LnhtbEVPS4vCMBC+L/gfwgje1tQKrlajh4oiuhcfiMehGdtqMylN&#10;fP17s7DgbT6+50xmT1OJOzWutKyg141AEGdWl5wrOOwX30MQziNrrCyTghc5mE1bXxNMtH3wlu47&#10;n4sQwi5BBYX3dSKlywoy6Lq2Jg7c2TYGfYBNLnWDjxBuKhlH0UAaLDk0FFhTWlB23d2MguyQXi/l&#10;erk5n2I5/932j6M4XSrVafeiMQhPT/8R/7tXOszv/8DfM+ECOX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zVAPi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oARmZ8AAAADc&#10;AAAADwAAAGRycy9kb3ducmV2LnhtbEWPT0/DMAzF70h8h8hI3Fga0KbRLZsECGm7bWUCcbMar+1I&#10;nNKE/fn2+IDEzdZ7fu/n+fIcvDrSkLrIFsyoAEVcR9dxY2H39no3BZUyskMfmSxcKMFycX01x9LF&#10;E2/pWOVGSQinEi20Ofel1qluKWAaxZ5YtH0cAmZZh0a7AU8SHry+L4qJDtixNLTY03NL9Vf1Eyx8&#10;msv3y974x8nGjKv14f3pwzdba29vTDEDlemc/81/1ysn+A9CK8/IBHrx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gBGZn&#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32FC74B5">
      <w:pPr>
        <w:pStyle w:val="2"/>
        <w:spacing w:line="360" w:lineRule="auto"/>
        <w:jc w:val="both"/>
        <w:rPr>
          <w:rFonts w:hint="default" w:ascii="Arial" w:hAnsi="Arial" w:cs="Arial"/>
          <w:b w:val="0"/>
          <w:bCs w:val="0"/>
          <w:sz w:val="36"/>
          <w:szCs w:val="36"/>
          <w:lang w:bidi="ar-EG"/>
        </w:rPr>
      </w:pPr>
      <w:r>
        <w:rPr>
          <w:rFonts w:hint="default" w:ascii="Arial" w:hAnsi="Arial" w:cs="Arial"/>
          <w:b w:val="0"/>
          <w:bCs w:val="0"/>
          <w:sz w:val="36"/>
          <w:szCs w:val="36"/>
        </w:rPr>
        <w:t>In the beginning, we faced difficulty in learning programming, in determining our goals to continue in a specific field, and these problems appear in several forms, the most important of which is the lack of sources for learning a field and the lack of learning sources. All of these obstacles made us think about this project to help others.</w:t>
      </w:r>
      <w:r>
        <w:rPr>
          <w:rFonts w:hint="default" w:ascii="Arial" w:hAnsi="Arial" w:cs="Arial"/>
          <w:b w:val="0"/>
          <w:bCs w:val="0"/>
          <w:sz w:val="36"/>
          <w:szCs w:val="36"/>
          <w:rtl/>
          <w:lang w:bidi="ar-EG"/>
        </w:rPr>
        <w:t xml:space="preserve">     </w:t>
      </w:r>
      <w:r>
        <w:rPr>
          <w:rFonts w:hint="default" w:ascii="Arial" w:hAnsi="Arial" w:cs="Arial"/>
          <w:b w:val="0"/>
          <w:bCs w:val="0"/>
          <w:sz w:val="36"/>
          <w:szCs w:val="36"/>
          <w:lang w:bidi="ar-EG"/>
        </w:rPr>
        <w:t xml:space="preserve"> </w:t>
      </w:r>
    </w:p>
    <w:p w14:paraId="1A1605C5">
      <w:pPr>
        <w:pStyle w:val="2"/>
        <w:spacing w:line="360" w:lineRule="auto"/>
        <w:jc w:val="both"/>
        <w:rPr>
          <w:rFonts w:hint="default" w:ascii="Arial" w:hAnsi="Arial" w:cs="Arial"/>
          <w:b w:val="0"/>
          <w:bCs w:val="0"/>
          <w:sz w:val="36"/>
          <w:szCs w:val="36"/>
          <w:lang w:bidi="ar-EG"/>
        </w:rPr>
      </w:pPr>
      <w:r>
        <w:rPr>
          <w:rFonts w:hint="default" w:ascii="Arial" w:hAnsi="Arial" w:cs="Arial"/>
          <w:b w:val="0"/>
          <w:bCs w:val="0"/>
          <w:sz w:val="36"/>
          <w:szCs w:val="36"/>
        </w:rPr>
        <w:t>The emergence of Roadx is based on the difficulties we face in our learning journey in the fields of programming</w:t>
      </w:r>
    </w:p>
    <w:p w14:paraId="59E80B04">
      <w:pPr>
        <w:pStyle w:val="2"/>
        <w:rPr>
          <w:rFonts w:hint="default" w:ascii="Arial" w:hAnsi="Arial" w:cs="Arial"/>
          <w:lang w:bidi="ar-EG"/>
        </w:rPr>
      </w:pPr>
    </w:p>
    <w:p w14:paraId="35FB77FD">
      <w:pPr>
        <w:pStyle w:val="2"/>
        <w:rPr>
          <w:rFonts w:hint="default" w:ascii="Arial" w:hAnsi="Arial" w:cs="Arial"/>
        </w:rPr>
      </w:pPr>
    </w:p>
    <w:p w14:paraId="0B36EF18">
      <w:pPr>
        <w:pStyle w:val="2"/>
        <w:rPr>
          <w:rFonts w:hint="default" w:ascii="Arial" w:hAnsi="Arial" w:cs="Arial"/>
        </w:rPr>
      </w:pPr>
    </w:p>
    <w:p w14:paraId="557F1873">
      <w:pPr>
        <w:pStyle w:val="2"/>
        <w:rPr>
          <w:rFonts w:hint="default" w:ascii="Arial" w:hAnsi="Arial" w:cs="Arial"/>
        </w:rPr>
      </w:pPr>
    </w:p>
    <w:p w14:paraId="07D9DE7B">
      <w:pPr>
        <w:pStyle w:val="2"/>
        <w:rPr>
          <w:rFonts w:hint="default" w:ascii="Arial" w:hAnsi="Arial" w:cs="Arial"/>
        </w:rPr>
      </w:pPr>
      <w:r>
        <w:rPr>
          <w:rFonts w:hint="default" w:ascii="Arial" w:hAnsi="Arial" w:cs="Arial"/>
        </w:rPr>
        <mc:AlternateContent>
          <mc:Choice Requires="wpg">
            <w:drawing>
              <wp:anchor distT="0" distB="0" distL="0" distR="0" simplePos="0" relativeHeight="25168998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00" name="Group 10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0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2649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">
                <o:lock v:ext="edit" aspectratio="f"/>
                <v:shape id="Graphic 2" o:spid="_x0000_s1026" o:spt="100" style="position:absolute;left:0;top:0;height:10151745;width:7056120;" fillcolor="#5B9BD5 [3204]" filled="t" stroked="f" coordsize="7056120,10151745" o:gfxdata="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aQNEvQAA&#10;ANw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zAeej7wAAADc&#10;AAAADwAAAGRycy9kb3ducmV2LnhtbEVPS4vCMBC+L/gfwgje1tQqi1ajh4oiuhcfiMehGdtqMylN&#10;fP17s7DgbT6+50xmT1OJOzWutKyg141AEGdWl5wrOOwX30MQziNrrCyTghc5mE1bXxNMtH3wlu47&#10;n4sQwi5BBYX3dSKlywoy6Lq2Jg7c2TYGfYBNLnWDjxBuKhlH0Y80WHJoKLCmtKDsursZBdkhvV7K&#10;9XJzPsVy/rvtH0dxulSq0+5FYxCenv4j/nevdJjfH8DfM+ECOX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wHno+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9qaHa70AAADc&#10;AAAADwAAAGRycy9kb3ducmV2LnhtbEVPS2sCMRC+F/ofwhR6q9m0VXQ1Cq0U2puuongbNuPu2mSy&#10;blIf/74pFLzNx/ecyezirDhRFxrPGlQvA0FcetNwpWG9+ngagggR2aD1TBquFGA2vb+bYG78mZd0&#10;KmIlUgiHHDXUMba5lKGsyWHo+ZY4cXvfOYwJdpU0HZ5TuLPyOcsG0mHDqaHGlt5rKr+LH6dhp67H&#10;+V7Z0WCh+sXXYfO2tdVS68cHlY1BRLrEm/jf/WnS/NcX+HsmXSC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podrvQAA&#10;ANw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4C38BAF9">
      <w:pPr>
        <w:pStyle w:val="2"/>
        <w:rPr>
          <w:rFonts w:hint="default" w:ascii="Arial" w:hAnsi="Arial" w:cs="Arial"/>
        </w:rPr>
      </w:pPr>
    </w:p>
    <w:p w14:paraId="674A513B">
      <w:pPr>
        <w:pStyle w:val="2"/>
        <w:rPr>
          <w:rFonts w:hint="default" w:ascii="Arial" w:hAnsi="Arial" w:cs="Arial"/>
        </w:rPr>
      </w:pPr>
    </w:p>
    <w:p w14:paraId="6476A1F9">
      <w:pPr>
        <w:pStyle w:val="2"/>
        <w:rPr>
          <w:rFonts w:hint="default" w:ascii="Arial" w:hAnsi="Arial" w:cs="Arial"/>
        </w:rPr>
      </w:pPr>
    </w:p>
    <w:p w14:paraId="58CFBCB7">
      <w:pPr>
        <w:pStyle w:val="2"/>
        <w:rPr>
          <w:rFonts w:hint="default" w:ascii="Arial" w:hAnsi="Arial" w:cs="Arial"/>
        </w:rPr>
      </w:pPr>
    </w:p>
    <w:p w14:paraId="549945FE">
      <w:pPr>
        <w:pStyle w:val="2"/>
        <w:rPr>
          <w:rFonts w:hint="default" w:ascii="Arial" w:hAnsi="Arial" w:cs="Arial"/>
        </w:rPr>
      </w:pPr>
    </w:p>
    <w:p w14:paraId="09F9EF4E">
      <w:pPr>
        <w:widowControl/>
        <w:ind w:firstLine="440" w:firstLineChars="200"/>
        <w:jc w:val="both"/>
        <w:rPr>
          <w:rFonts w:hint="default" w:ascii="Arial" w:hAnsi="Arial" w:eastAsia="TimesNewRomanPS-BoldMT" w:cs="Arial"/>
          <w:b/>
          <w:bCs/>
          <w:color w:val="0070C0"/>
          <w:sz w:val="96"/>
          <w:szCs w:val="96"/>
          <w:lang w:eastAsia="zh-CN" w:bidi="ar"/>
        </w:rPr>
      </w:pPr>
      <w:r>
        <w:rPr>
          <w:rFonts w:hint="default" w:ascii="Arial" w:hAnsi="Arial" w:cs="Arial"/>
          <w:b w:val="0"/>
          <w:bCs w:val="0"/>
        </w:rPr>
        <mc:AlternateContent>
          <mc:Choice Requires="wpg">
            <w:drawing>
              <wp:anchor distT="0" distB="0" distL="0" distR="0" simplePos="0" relativeHeight="251984896" behindDoc="1" locked="0" layoutInCell="1" allowOverlap="1">
                <wp:simplePos x="0" y="0"/>
                <wp:positionH relativeFrom="page">
                  <wp:posOffset>245745</wp:posOffset>
                </wp:positionH>
                <wp:positionV relativeFrom="page">
                  <wp:posOffset>238760</wp:posOffset>
                </wp:positionV>
                <wp:extent cx="7056120" cy="10151745"/>
                <wp:effectExtent l="0" t="0" r="0" b="13335"/>
                <wp:wrapNone/>
                <wp:docPr id="365" name="Group 36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6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6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6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35pt;margin-top:18.8pt;height:799.35pt;width:555.6pt;mso-position-horizontal-relative:page;mso-position-vertical-relative:page;z-index:-251331584;mso-width-relative:page;mso-height-relative:page;" coordsize="7056120,10151745" o:gfxdata="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">
                <o:lock v:ext="edit" aspectratio="f"/>
                <v:shape id="Graphic 2" o:spid="_x0000_s1026" o:spt="100" style="position:absolute;left:0;top:0;height:10151745;width:7056120;" fillcolor="#5B9BD5 [3204]" filled="t" stroked="f" coordsize="7056120,10151745" o:gfxdata="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oBZy&#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gqJBBMEAAADc&#10;AAAADwAAAGRycy9kb3ducmV2LnhtbEWPzWrDMBCE74G+g9hCb7FsB9LWiZKDS0NJc4lrSo6LtbFd&#10;Wytjqfl5+ypQyHGYmW+Y5fpienGi0bWWFSRRDIK4srrlWkH59T59AeE8ssbeMim4koP16mGyxEzb&#10;M+/pVPhaBAi7DBU03g+ZlK5qyKCL7EAcvKMdDfogx1rqEc8BbnqZxvFcGmw5LDQ4UN5Q1RW/RkFV&#10;5t1Pu918Hg+pfNvtZ9+vab5R6ukxiRcgPF38Pfzf/tAKZvNnuJ0JR0Cu/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qJB&#10;BMEAAADc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HnMnm7wAAADc&#10;AAAADwAAAGRycy9kb3ducmV2LnhtbEVPy2oCMRTdC/5DuAV3mkmLQzs1CrYUdKfTUnF3mVxnpk1u&#10;ppP4+nuzELo8nPdscXFWnKgPrWcNapKBIK68abnW8PX5MX4GESKyQeuZNFwpwGI+HMywMP7MWzqV&#10;sRYphEOBGpoYu0LKUDXkMEx8R5y4g+8dxgT7WpoezyncWfmYZbl02HJqaLCjt4aq3/LoNOzV9e/9&#10;oOxLvlHTcv3zvdzZeqv16EFlryAiXeK/+O5eGQ1PeVqbzqQjIO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5zJ5u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03CB97D0">
      <w:pPr>
        <w:widowControl/>
        <w:ind w:firstLine="1921" w:firstLineChars="200"/>
        <w:jc w:val="both"/>
        <w:rPr>
          <w:rFonts w:hint="default" w:ascii="Arial" w:hAnsi="Arial" w:eastAsia="TimesNewRomanPS-BoldMT" w:cs="Arial"/>
          <w:b/>
          <w:bCs/>
          <w:color w:val="0070C0"/>
          <w:sz w:val="96"/>
          <w:szCs w:val="96"/>
          <w:lang w:eastAsia="zh-CN" w:bidi="ar"/>
        </w:rPr>
      </w:pPr>
    </w:p>
    <w:p w14:paraId="1FD9A49F">
      <w:pPr>
        <w:widowControl/>
        <w:jc w:val="both"/>
        <w:rPr>
          <w:rFonts w:hint="default" w:ascii="Arial" w:hAnsi="Arial" w:eastAsia="TimesNewRomanPS-BoldMT" w:cs="Arial"/>
          <w:b/>
          <w:bCs/>
          <w:color w:val="0070C0"/>
          <w:sz w:val="96"/>
          <w:szCs w:val="96"/>
          <w:lang w:eastAsia="zh-CN" w:bidi="ar"/>
        </w:rPr>
      </w:pPr>
    </w:p>
    <w:p w14:paraId="35CC81A0">
      <w:pPr>
        <w:widowControl/>
        <w:jc w:val="both"/>
        <w:rPr>
          <w:rFonts w:hint="default" w:ascii="Arial" w:hAnsi="Arial" w:eastAsia="TimesNewRomanPS-BoldMT" w:cs="Arial"/>
          <w:b/>
          <w:bCs/>
          <w:color w:val="0070C0"/>
          <w:sz w:val="96"/>
          <w:szCs w:val="96"/>
          <w:lang w:eastAsia="zh-CN" w:bidi="ar"/>
        </w:rPr>
      </w:pPr>
    </w:p>
    <w:p w14:paraId="4A023D9E">
      <w:pPr>
        <w:widowControl/>
        <w:ind w:firstLine="2401" w:firstLineChars="250"/>
        <w:jc w:val="both"/>
        <w:rPr>
          <w:rFonts w:hint="default" w:ascii="Arial" w:hAnsi="Arial" w:cs="Arial"/>
          <w:spacing w:val="-2"/>
          <w:sz w:val="36"/>
          <w:szCs w:val="36"/>
        </w:rPr>
        <w:sectPr>
          <w:pgSz w:w="11906" w:h="16838"/>
          <w:pgMar w:top="1440" w:right="1800" w:bottom="1440" w:left="1800" w:header="720" w:footer="720" w:gutter="0"/>
          <w:cols w:space="720" w:num="1"/>
          <w:docGrid w:linePitch="360" w:charSpace="0"/>
        </w:sectPr>
      </w:pPr>
      <w:r>
        <w:rPr>
          <w:rFonts w:hint="default" w:ascii="Arial" w:hAnsi="Arial" w:eastAsia="TimesNewRomanPS-BoldMT" w:cs="Arial"/>
          <w:b/>
          <w:bCs/>
          <w:color w:val="0070C0"/>
          <w:sz w:val="96"/>
          <w:szCs w:val="96"/>
          <w:lang w:eastAsia="zh-CN" w:bidi="ar"/>
        </w:rPr>
        <w:t>Chapter 3</w:t>
      </w:r>
    </w:p>
    <w:p w14:paraId="6D5E2D4E">
      <w:pPr>
        <w:pStyle w:val="2"/>
        <w:rPr>
          <w:rFonts w:hint="default" w:ascii="Arial" w:hAnsi="Arial" w:cs="Arial"/>
          <w:b/>
          <w:bCs/>
          <w:sz w:val="40"/>
          <w:szCs w:val="40"/>
        </w:rPr>
      </w:pPr>
      <w:r>
        <w:rPr>
          <w:rFonts w:hint="default" w:ascii="Arial" w:hAnsi="Arial" w:cs="Arial"/>
          <w:b/>
          <w:bCs/>
        </w:rPr>
        <mc:AlternateContent>
          <mc:Choice Requires="wpg">
            <w:drawing>
              <wp:anchor distT="0" distB="0" distL="0" distR="0" simplePos="0" relativeHeight="25168076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06" name="Group 10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0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0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0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3571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HQD88R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H/c4qL0AAADc&#10;AAAADwAAAGRycy9kb3ducmV2LnhtbEVPS0sDMRC+C/6HMII3m6RgtWvTgpaCvbWrWLwNm+nuajLZ&#10;bmIf/74pFLzNx/ecyezondhTH9vABvRAgSCugm25NvD5sXh4BhETskUXmAycKMJsenszwcKGA69p&#10;X6Za5BCOBRpoUuoKKWPVkMc4CB1x5rah95gy7GtpezzkcO/kUKmR9Nhybmiwo7eGqt/yzxv41qfd&#10;fKvdeLTSj+Xy5+t14+q1Mfd3Wr2ASHRM/+Kr+93m+eoJLs/kC+T0D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9ziovQAA&#10;ANw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gyZeN8AAAADc&#10;AAAADwAAAGRycy9kb3ducmV2LnhtbEWPT2/CMAzF75P2HSIj7TYSOmmCjsCh09A0dqEgtKPVmLbQ&#10;OFWT8efbz4dJ3Gy95/d+ni+vvlNnGmIb2MJkbEARV8G1XFvYbT+ep6BiQnbYBSYLN4qwXDw+zDF3&#10;4cIbOpepVhLCMUcLTUp9rnWsGvIYx6EnFu0QBo9J1qHWbsCLhPtOZ8a8ao8tS0ODPRUNVafy11uo&#10;dsXp2H6t1oefTL9/b172s6xYWfs0mpg3UImu6W7+v/50gm+EVp6RCfTi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Jl43&#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ASQJQb0AAADc&#10;AAAADwAAAGRycy9kb3ducmV2LnhtbEVPS2sCMRC+F/ofwhR6q0mESl2Ngi2CvdW1VLwNm3F3NZms&#10;m9THv28Khd7m43vOdH71Tpypj21gA3qgQBBXwbZcG/jcLJ9eQMSEbNEFJgM3ijCf3d9NsbDhwms6&#10;l6kWOYRjgQaalLpCylg15DEOQkecuX3oPaYM+1raHi853Ds5VGokPbacGxrs6LWh6lh+ewM7fTu9&#10;7bUbjz70c/l++FpsXb025vFBqwmIRNf0L/5zr2yer8bw+0y+QM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JAlBvQAA&#10;ANw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bCs/>
          <w:sz w:val="40"/>
          <w:szCs w:val="40"/>
        </w:rPr>
        <w:t>3.1 project component</w:t>
      </w:r>
    </w:p>
    <w:p w14:paraId="50FD08B7">
      <w:pPr>
        <w:pStyle w:val="2"/>
        <w:rPr>
          <w:rFonts w:hint="default" w:ascii="Arial" w:hAnsi="Arial" w:cs="Arial"/>
          <w:b w:val="0"/>
          <w:bCs w:val="0"/>
          <w:color w:val="auto"/>
          <w:sz w:val="36"/>
          <w:szCs w:val="36"/>
        </w:rPr>
      </w:pPr>
      <w:r>
        <w:rPr>
          <w:rFonts w:hint="default" w:ascii="Arial" w:hAnsi="Arial" w:cs="Arial"/>
          <w:b w:val="0"/>
          <w:bCs w:val="0"/>
          <w:color w:val="auto"/>
          <w:sz w:val="36"/>
          <w:szCs w:val="36"/>
        </w:rPr>
        <w:t>It sounds like you're referring to a project that involves developing both a mobile application and a website</w:t>
      </w:r>
      <w:r>
        <w:rPr>
          <w:rFonts w:hint="default" w:ascii="Arial" w:hAnsi="Arial" w:cs="Arial"/>
          <w:b w:val="0"/>
          <w:bCs w:val="0"/>
          <w:color w:val="auto"/>
          <w:sz w:val="36"/>
          <w:szCs w:val="36"/>
          <w:rtl/>
          <w:lang w:bidi="ar-EG"/>
        </w:rPr>
        <w:t xml:space="preserve"> </w:t>
      </w:r>
      <w:r>
        <w:rPr>
          <w:rFonts w:hint="default" w:ascii="Arial" w:hAnsi="Arial" w:cs="Arial"/>
          <w:b w:val="0"/>
          <w:bCs w:val="0"/>
          <w:color w:val="auto"/>
          <w:sz w:val="36"/>
          <w:szCs w:val="36"/>
        </w:rPr>
        <w:t>and it also contains AI (chat bot)     the project would involve several key components:</w:t>
      </w:r>
    </w:p>
    <w:p w14:paraId="4F7B5F6D">
      <w:pPr>
        <w:pStyle w:val="2"/>
        <w:rPr>
          <w:rFonts w:hint="default" w:ascii="Arial" w:hAnsi="Arial" w:cs="Arial"/>
          <w:b w:val="0"/>
          <w:bCs w:val="0"/>
          <w:color w:val="auto"/>
          <w:sz w:val="36"/>
          <w:szCs w:val="36"/>
        </w:rPr>
      </w:pPr>
      <w:r>
        <w:rPr>
          <w:rFonts w:hint="default" w:ascii="Arial" w:hAnsi="Arial" w:cs="Arial"/>
          <w:b w:val="0"/>
          <w:bCs w:val="0"/>
          <w:color w:val="auto"/>
          <w:sz w:val="36"/>
          <w:szCs w:val="36"/>
        </w:rPr>
        <w:t>User Interface (UI) Design: This involves designing the layout, appearance, and user experience of both the mobile app and the website. It includes creating wire frames  and prototypes to visualize the design before development begins.</w:t>
      </w:r>
    </w:p>
    <w:p w14:paraId="4B08C911">
      <w:pPr>
        <w:pStyle w:val="2"/>
        <w:rPr>
          <w:rFonts w:hint="default" w:ascii="Arial" w:hAnsi="Arial" w:cs="Arial"/>
          <w:b w:val="0"/>
          <w:bCs w:val="0"/>
          <w:color w:val="auto"/>
          <w:sz w:val="36"/>
          <w:szCs w:val="36"/>
        </w:rPr>
      </w:pPr>
      <w:r>
        <w:rPr>
          <w:rFonts w:hint="default" w:ascii="Arial" w:hAnsi="Arial" w:cs="Arial"/>
          <w:b w:val="0"/>
          <w:bCs w:val="0"/>
          <w:color w:val="auto"/>
          <w:sz w:val="36"/>
          <w:szCs w:val="36"/>
        </w:rPr>
        <w:t>Frontend De</w:t>
      </w:r>
      <w:r>
        <w:rPr>
          <w:rFonts w:hint="default" w:ascii="Arial" w:hAnsi="Arial" w:cs="Arial"/>
          <w:b w:val="0"/>
          <w:bCs w:val="0"/>
          <w:color w:val="auto"/>
          <w:sz w:val="36"/>
          <w:szCs w:val="36"/>
        </w:rPr>
        <mc:AlternateContent>
          <mc:Choice Requires="wpg">
            <w:drawing>
              <wp:anchor distT="0" distB="0" distL="0" distR="0" simplePos="0" relativeHeight="25169100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49" name="Group 14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5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2547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kFqBZGoEAAAQFgAADgAAAGRycy9lMm9Eb2MueG1s7Vjb&#10;jts2EH0v0H8Q9N61LpZlC+sNmmyzKFCkAZJ+AC1RlgBJVEna8v59h6Qo0vLuSt5k8xD0xaTtw+HM&#10;mRny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B/At7+2AAAAAsBAAAPAAAAAAAAAAEAIAAAACIAAABkcnMvZG93bnJldi54bWxQ&#10;SwECFAAUAAAACACHTuJAkFqBZGoEAAAQFgAADgAAAAAAAAABACAAAAAnAQAAZHJzL2Uyb0RvYy54&#10;bWxQSwUGAAAAAAYABgBZAQAAAwgAAAAA&#10;">
                <o:lock v:ext="edit" aspectratio="f"/>
                <v:shape id="Graphic 2" o:spid="_x0000_s1026" o:spt="100" style="position:absolute;left:0;top:0;height:10151745;width:7056120;" fillcolor="#5B9BD5 [3204]" filled="t" stroked="f" coordsize="7056120,10151745" o:gfxdata="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hKlq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8X1GwL4AAADc&#10;AAAADwAAAGRycy9kb3ducmV2LnhtbEVPTWvCQBC9C/6HZQq96caUik3d5BCplNaLUUqPQ3ZMUrOz&#10;Ibs16b/vCoK3ebzPWWejacWFetdYVrCYRyCIS6sbrhQcD2+zFQjnkTW2lknBHznI0ulkjYm2A+/p&#10;UvhKhBB2CSqove8SKV1Zk0E3tx1x4E62N+gD7CupexxCuGllHEVLabDh0FBjR3lN5bn4NQrKY37+&#10;aT62n6fvWG52+6evlzjfKvX4sIheQXga/V18c7/rMP85husz4QKZ/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X1GwL4A&#10;AADc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c38Rtr0AAADc&#10;AAAADwAAAGRycy9kb3ducmV2LnhtbEVPS2sCMRC+C/6HMIXeajYVpd0aBStCe9O1VLwNm3F322Sy&#10;blIf/74RBG/z8T1nMjs7K47UhcazBjXIQBCX3jRcafjaLJ9eQISIbNB6Jg0XCjCb9nsTzI0/8ZqO&#10;RaxECuGQo4Y6xjaXMpQ1OQwD3xInbu87hzHBrpKmw1MKd1Y+Z9lYOmw4NdTY0ntN5W/x5zTs1OWw&#10;2Cv7Ol6pUfH58z3f2mqt9eODyt5ARDrHu/jm/jBp/mgI12fSBXL6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fxG2vQAA&#10;ANw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velopment:Frontend  focuses on building the user-facing aspects of both the mobile app and the website. This includes writing code in languages such as HTML, CSS, and JavaScript to create interactive and responsive interfaces.</w:t>
      </w:r>
    </w:p>
    <w:p w14:paraId="2B165D4E">
      <w:pPr>
        <w:pStyle w:val="2"/>
        <w:rPr>
          <w:rFonts w:hint="default" w:ascii="Arial" w:hAnsi="Arial" w:cs="Arial"/>
          <w:b w:val="0"/>
          <w:bCs w:val="0"/>
          <w:color w:val="auto"/>
          <w:sz w:val="36"/>
          <w:szCs w:val="36"/>
        </w:rPr>
      </w:pPr>
      <w:r>
        <w:rPr>
          <w:rFonts w:hint="default" w:ascii="Arial" w:hAnsi="Arial" w:cs="Arial"/>
          <w:b w:val="0"/>
          <w:bCs w:val="0"/>
          <w:color w:val="auto"/>
          <w:sz w:val="36"/>
          <w:szCs w:val="36"/>
        </w:rPr>
        <w:t xml:space="preserve">Backend Development: Backend development involves building the server-side logic and database architecture that power both the mobile app and the website. This includes handling user authentication, managing data storage and retrieval, and implementing any business logic </w:t>
      </w:r>
    </w:p>
    <w:p w14:paraId="6B3B323E">
      <w:pPr>
        <w:pStyle w:val="2"/>
        <w:rPr>
          <w:rFonts w:hint="default" w:ascii="Arial" w:hAnsi="Arial" w:cs="Arial"/>
          <w:b w:val="0"/>
          <w:bCs w:val="0"/>
          <w:color w:val="auto"/>
          <w:sz w:val="36"/>
          <w:szCs w:val="36"/>
        </w:rPr>
      </w:pPr>
    </w:p>
    <w:p w14:paraId="12BE7EDC">
      <w:pPr>
        <w:pStyle w:val="2"/>
        <w:rPr>
          <w:rFonts w:hint="default" w:ascii="Arial" w:hAnsi="Arial" w:cs="Arial"/>
          <w:b w:val="0"/>
          <w:bCs w:val="0"/>
          <w:color w:val="auto"/>
          <w:sz w:val="36"/>
          <w:szCs w:val="36"/>
        </w:rPr>
      </w:pPr>
    </w:p>
    <w:p w14:paraId="71311791">
      <w:pPr>
        <w:pStyle w:val="2"/>
        <w:rPr>
          <w:rFonts w:hint="default" w:ascii="Arial" w:hAnsi="Arial" w:cs="Arial"/>
          <w:b w:val="0"/>
          <w:bCs w:val="0"/>
          <w:color w:val="auto"/>
          <w:sz w:val="36"/>
          <w:szCs w:val="36"/>
        </w:rPr>
      </w:pPr>
    </w:p>
    <w:p w14:paraId="0DA78F6C">
      <w:pPr>
        <w:pStyle w:val="2"/>
        <w:rPr>
          <w:rFonts w:hint="default" w:ascii="Arial" w:hAnsi="Arial" w:cs="Arial"/>
          <w:b w:val="0"/>
          <w:bCs w:val="0"/>
          <w:color w:val="auto"/>
          <w:sz w:val="36"/>
          <w:szCs w:val="36"/>
        </w:rPr>
      </w:pPr>
    </w:p>
    <w:p w14:paraId="140641CB">
      <w:pPr>
        <w:pStyle w:val="2"/>
        <w:rPr>
          <w:rFonts w:hint="default" w:ascii="Arial" w:hAnsi="Arial" w:cs="Arial"/>
          <w:b w:val="0"/>
          <w:bCs w:val="0"/>
          <w:color w:val="auto"/>
          <w:sz w:val="36"/>
          <w:szCs w:val="36"/>
        </w:rPr>
      </w:pPr>
      <w:r>
        <w:rPr>
          <w:rFonts w:hint="default" w:ascii="Arial" w:hAnsi="Arial" w:cs="Arial"/>
          <w:b w:val="0"/>
          <w:bCs w:val="0"/>
          <w:color w:val="auto"/>
          <w:sz w:val="36"/>
          <w:szCs w:val="36"/>
        </w:rPr>
        <w:t>Mobile Application (cross platform”flutter”)</w:t>
      </w:r>
    </w:p>
    <w:p w14:paraId="39F71D93">
      <w:pPr>
        <w:pStyle w:val="2"/>
        <w:rPr>
          <w:rFonts w:hint="default" w:ascii="Arial" w:hAnsi="Arial" w:cs="Arial"/>
          <w:b w:val="0"/>
          <w:bCs w:val="0"/>
          <w:color w:val="auto"/>
          <w:sz w:val="36"/>
          <w:szCs w:val="36"/>
        </w:rPr>
      </w:pPr>
      <w:r>
        <w:rPr>
          <w:rFonts w:hint="default" w:ascii="Arial" w:hAnsi="Arial" w:cs="Arial"/>
          <w:b w:val="0"/>
          <w:bCs w:val="0"/>
          <w:color w:val="auto"/>
          <w:sz w:val="36"/>
          <w:szCs w:val="36"/>
        </w:rPr>
        <w:t>write code once and</w:t>
      </w:r>
      <w:r>
        <w:rPr>
          <w:rFonts w:hint="default" w:ascii="Arial" w:hAnsi="Arial" w:cs="Arial"/>
          <w:b w:val="0"/>
          <w:bCs w:val="0"/>
          <w:color w:val="auto"/>
          <w:sz w:val="36"/>
          <w:szCs w:val="36"/>
        </w:rPr>
        <mc:AlternateContent>
          <mc:Choice Requires="wpg">
            <w:drawing>
              <wp:anchor distT="0" distB="0" distL="0" distR="0" simplePos="0" relativeHeight="25169408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65" name="Group 16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6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2240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">
                <o:lock v:ext="edit" aspectratio="f"/>
                <v:shape id="Graphic 2" o:spid="_x0000_s1026" o:spt="100" style="position:absolute;left:0;top:0;height:10151745;width:7056120;" fillcolor="#5B9BD5 [3204]" filled="t" stroked="f" coordsize="7056120,10151745" o:gfxdata="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ZHiTvQAA&#10;ANw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L2Yv5bwAAADc&#10;AAAADwAAAGRycy9kb3ducmV2LnhtbEVPS4vCMBC+L/gfwgje1tQKPqrRQ0WRdS8+EI9DM7bVZlKa&#10;+Nh/bxYEb/PxPWc6f5pK3KlxpWUFvW4EgjizuuRcwWG//B6BcB5ZY2WZFPyRg/ms9TXFRNsHb+m+&#10;87kIIewSVFB4XydSuqwgg65ra+LAnW1j0AfY5FI3+AjhppJxFA2kwZJDQ4E1pQVl193NKMgO6fVS&#10;/qw251MsF7/b/nEcpyulOu1eNAHh6ek/4rd7rcP8wRD+nwkXyN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mL+W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s7dJesAAAADc&#10;AAAADwAAAGRycy9kb3ducmV2LnhtbEWPT0/DMAzF70j7DpGRuLE0SFSsWzaJISS4sW4C7WY1XltI&#10;nNKE/fn2+IDEzdZ7fu/nxeocvDrSmPrIFsy0AEXcRNdza2G3fb59AJUyskMfmSxcKMFqOblaYOXi&#10;iTd0rHOrJIRThRa6nIdK69R0FDBN40As2iGOAbOsY6vdiCcJD17fFUWpA/YsDR0OtO6o+ap/goW9&#10;uXw/HYyflW/mvn79fH/88O3G2ptrU8xBZTrnf/Pf9YsT/FJo5RmZQC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t0l6&#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 xml:space="preserve"> deploy it across multiple platforms, including iOS, Android, web, and desktop, thereby reducing development time and effort required to build separate applications for each platform.</w:t>
      </w:r>
    </w:p>
    <w:p w14:paraId="375223D4">
      <w:pPr>
        <w:pStyle w:val="2"/>
        <w:rPr>
          <w:rFonts w:hint="default" w:ascii="Arial" w:hAnsi="Arial" w:cs="Arial"/>
          <w:b w:val="0"/>
          <w:bCs w:val="0"/>
          <w:color w:val="auto"/>
          <w:sz w:val="36"/>
          <w:szCs w:val="36"/>
        </w:rPr>
      </w:pPr>
      <w:r>
        <w:rPr>
          <w:rFonts w:hint="default" w:ascii="Arial" w:hAnsi="Arial" w:cs="Arial"/>
          <w:b w:val="0"/>
          <w:bCs w:val="0"/>
          <w:color w:val="auto"/>
          <w:sz w:val="36"/>
          <w:szCs w:val="36"/>
        </w:rPr>
        <w:t>Fast Development: Flutter offers a hot reload feature that enables developers to instantly see the changes they make to the code reflected in the app's UI, speeding up the development process and facilitating rapid iteration and experimentation.</w:t>
      </w:r>
    </w:p>
    <w:p w14:paraId="65355F5E">
      <w:pPr>
        <w:pStyle w:val="2"/>
        <w:rPr>
          <w:rFonts w:hint="default" w:ascii="Arial" w:hAnsi="Arial" w:cs="Arial"/>
          <w:b w:val="0"/>
          <w:bCs w:val="0"/>
          <w:color w:val="auto"/>
          <w:sz w:val="36"/>
          <w:szCs w:val="36"/>
        </w:rPr>
      </w:pPr>
      <w:r>
        <w:rPr>
          <w:rFonts w:hint="default" w:ascii="Arial" w:hAnsi="Arial" w:cs="Arial"/>
          <w:b w:val="0"/>
          <w:bCs w:val="0"/>
          <w:color w:val="auto"/>
          <w:sz w:val="36"/>
          <w:szCs w:val="36"/>
        </w:rPr>
        <w:t>Beautiful UIs: Flutter provides a rich set of customizable widgets and a flexible UI framework that allows developers to create stunning and visually appealing user interfaces that adhere to platform-specific design guidelines, such as Material Design for Android and Cupertino for iOS.</w:t>
      </w:r>
    </w:p>
    <w:p w14:paraId="4B9893CE">
      <w:pPr>
        <w:pStyle w:val="2"/>
        <w:rPr>
          <w:rFonts w:hint="default" w:ascii="Arial" w:hAnsi="Arial" w:cs="Arial"/>
          <w:b w:val="0"/>
          <w:bCs w:val="0"/>
          <w:color w:val="auto"/>
          <w:sz w:val="36"/>
          <w:szCs w:val="36"/>
        </w:rPr>
      </w:pPr>
      <w:r>
        <w:rPr>
          <w:rFonts w:hint="default" w:ascii="Arial" w:hAnsi="Arial" w:cs="Arial"/>
          <w:b w:val="0"/>
          <w:bCs w:val="0"/>
          <w:color w:val="auto"/>
          <w:sz w:val="36"/>
          <w:szCs w:val="36"/>
        </w:rPr>
        <w:t xml:space="preserve"> machine learning is essential for building chatbots that can understand natural language, learn from interactions, and provide personalized and contextually relevant</w:t>
      </w:r>
      <w:r>
        <w:rPr>
          <w:rFonts w:hint="default" w:ascii="Arial" w:hAnsi="Arial" w:cs="Arial"/>
          <w:b w:val="0"/>
          <w:bCs w:val="0"/>
          <w:color w:val="auto"/>
          <w:sz w:val="36"/>
          <w:szCs w:val="36"/>
        </w:rPr>
        <mc:AlternateContent>
          <mc:Choice Requires="wpg">
            <w:drawing>
              <wp:anchor distT="0" distB="0" distL="0" distR="0" simplePos="0" relativeHeight="25169203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54" name="Group 15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5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2444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B4v/qN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k9osWb0AAADc&#10;AAAADwAAAGRycy9kb3ducmV2LnhtbEVPS2sCMRC+F/wPYYTeajbCim6NgkqhvekqLb0Nm3F322Sy&#10;3aQ+/r0RCr3Nx/ec+fLirDhRH1rPGtQoA0FcedNyreGwf3magggR2aD1TBquFGC5GDzMsTD+zDs6&#10;lbEWKYRDgRqaGLtCylA15DCMfEecuKPvHcYE+1qaHs8p3Fk5zrKJdNhyamiwo3VD1Xf56zR8quvP&#10;5qjsbLJVefn29b76sPVO68ehyp5BRLrEf/Gf+9Wk+XkO92fSBXJ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2ixZvQAA&#10;ANw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jkZAw74AAADc&#10;AAAADwAAAGRycy9kb3ducmV2LnhtbEVPS2vCQBC+F/oflin01mySotjU1UNEKdaLaSg9DtkxSZOd&#10;Ddmtj3/vFgRv8/E9Z748m14caXStZQVJFIMgrqxuuVZQfq1fZiCcR9bYWyYFF3KwXDw+zDHT9sR7&#10;Oha+FiGEXYYKGu+HTEpXNWTQRXYgDtzBjgZ9gGMt9YinEG56mcbxVBpsOTQ0OFDeUNUVf0ZBVebd&#10;b7vdfB5+Urna7V+/39J8o9TzUxK/g/B09nfxzf2hw/zJFP6fCRfIx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kZAw74A&#10;AADc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DEQXtb0AAADc&#10;AAAADwAAAGRycy9kb3ducmV2LnhtbEVPS2sCMRC+C/6HMIXeNJuCWlejYEuhvdVtUbwNm3F3bTLZ&#10;blIf/94IBW/z8T1nvjw7K47UhcazBjXMQBCX3jRcafj+ehs8gwgR2aD1TBouFGC56PfmmBt/4jUd&#10;i1iJFMIhRw11jG0uZShrchiGviVO3N53DmOCXSVNh6cU7qx8yrKxdNhwaqixpZeayp/iz2nYqcvv&#10;617Z6fhTjYqPw2a1tdVa68cHlc1ARDrHu/jf/W7S/NEEbs+kC+Ti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RBe1vQAA&#10;ANw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w:t>
      </w:r>
    </w:p>
    <w:p w14:paraId="376B2CF0">
      <w:pPr>
        <w:pStyle w:val="2"/>
        <w:rPr>
          <w:rFonts w:hint="default" w:ascii="Arial" w:hAnsi="Arial" w:cs="Arial"/>
          <w:b w:val="0"/>
          <w:bCs w:val="0"/>
          <w:color w:val="auto"/>
          <w:sz w:val="36"/>
          <w:szCs w:val="36"/>
        </w:rPr>
      </w:pPr>
      <w:r>
        <w:rPr>
          <w:rFonts w:hint="default" w:ascii="Arial" w:hAnsi="Arial" w:cs="Arial"/>
          <w:b w:val="0"/>
          <w:bCs w:val="0"/>
          <w:color w:val="auto"/>
          <w:sz w:val="36"/>
          <w:szCs w:val="36"/>
        </w:rPr>
        <w:t xml:space="preserve"> chatbots are valuable tools i</w:t>
      </w:r>
      <w:r>
        <w:rPr>
          <w:rFonts w:hint="default" w:ascii="Arial" w:hAnsi="Arial" w:cs="Arial"/>
          <w:b w:val="0"/>
          <w:bCs w:val="0"/>
          <w:color w:val="auto"/>
          <w:sz w:val="36"/>
          <w:szCs w:val="36"/>
        </w:rPr>
        <mc:AlternateContent>
          <mc:Choice Requires="wpg">
            <w:drawing>
              <wp:anchor distT="0" distB="0" distL="0" distR="0" simplePos="0" relativeHeight="25169510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58" name="Group 15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5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2137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JZeGCh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EpcmXLwAAADc&#10;AAAADwAAAGRycy9kb3ducmV2LnhtbEVPS2sCMRC+C/6HMAVvNZuCUlejUItgb3VbFG/DZtxdTSbr&#10;JvXx75tCwdt8fM+ZLW7Oigt1ofGsQQ0zEMSlNw1XGr6/Vs+vIEJENmg9k4Y7BVjM+70Z5sZfeUOX&#10;IlYihXDIUUMdY5tLGcqaHIahb4kTd/Cdw5hgV0nT4TWFOytfsmwsHTacGmpsaVlTeSp+nIa9up/f&#10;D8pOxp9qVHwct287W220HjypbAoi0i0+xP/utUnzRxP4eyZdI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XJly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oI+3kcAAAADc&#10;AAAADwAAAGRycy9kb3ducmV2LnhtbEWPS2/CQAyE75X4DysjcSsbgoRKYOEQBEJtLzyEOFpZkwSy&#10;3ii7PPrv60Ol3mzNeObzfPlyjXpQF2rPBkbDBBRx4W3NpYHjYf3+ASpEZIuNZzLwQwGWi97bHDPr&#10;n7yjxz6WSkI4ZGigirHNtA5FRQ7D0LfEol185zDK2pXadviUcNfoNEkm2mHN0lBhS3lFxW1/dwaK&#10;Y3671p+br8s51avv3fg0TfONMYP+KJmBivSK/+a/660V/IngyzMygV78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gj7eR&#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3Pvs4b0AAADc&#10;AAAADwAAAGRycy9kb3ducmV2LnhtbEVPS2sCMRC+F/wPYQRvNRvBRbdGoS2F9qarWHobNuPutslk&#10;3aQ+/r0RCr3Nx/ecxerirDhRH1rPGtQ4A0FcedNyrWG3fXucgQgR2aD1TBquFGC1HDwssDD+zBs6&#10;lbEWKYRDgRqaGLtCylA15DCMfUecuIPvHcYE+1qaHs8p3Fk5ybJcOmw5NTTY0UtD1U/56zR8qevx&#10;9aDsPF+rafnxvX/+tPVG69FQZU8gIl3iv/jP/W7S/HwO92fSBXJ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zhvQAA&#10;ANw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n learning projects because they provide personalized learning experiences, instant assistance and support, interactive activities, feedback and assessment, accessibility and inclusivity, learning analytics, peer collaboration, adaptive learning paths, and scalability and cost efficiency. By leveraging chatbot technology, educators and learners can enhance learning outcomes, promote engagement, and create more effective and inclusive learning environments.</w:t>
      </w:r>
    </w:p>
    <w:p w14:paraId="25A7CAA1">
      <w:pPr>
        <w:pStyle w:val="2"/>
        <w:rPr>
          <w:rFonts w:hint="default" w:ascii="Arial" w:hAnsi="Arial" w:cs="Arial"/>
          <w:b w:val="0"/>
          <w:bCs w:val="0"/>
          <w:sz w:val="36"/>
          <w:szCs w:val="36"/>
        </w:rPr>
      </w:pPr>
      <w:r>
        <w:rPr>
          <w:rFonts w:hint="default" w:ascii="Arial" w:hAnsi="Arial" w:cs="Arial"/>
          <w:b w:val="0"/>
          <w:bCs w:val="0"/>
          <w:color w:val="auto"/>
          <w:sz w:val="36"/>
          <w:szCs w:val="36"/>
        </w:rPr>
        <w:t>Chatbots can provide immediate help and guidance to learners whenever they encounter difficulties or have questions about the learning material. This real-time support enhances learning outcomes by addressing learner needs</w:t>
      </w:r>
      <w:r>
        <w:rPr>
          <w:rFonts w:hint="default" w:ascii="Arial" w:hAnsi="Arial" w:cs="Arial"/>
          <w:b w:val="0"/>
          <w:bCs w:val="0"/>
          <w:sz w:val="36"/>
          <w:szCs w:val="36"/>
        </w:rPr>
        <w:t xml:space="preserve"> </w:t>
      </w:r>
      <w:r>
        <w:rPr>
          <w:rFonts w:hint="default" w:ascii="Arial" w:hAnsi="Arial" w:cs="Arial"/>
          <w:b w:val="0"/>
          <w:bCs w:val="0"/>
          <w:sz w:val="36"/>
          <w:szCs w:val="36"/>
        </w:rPr>
        <mc:AlternateContent>
          <mc:Choice Requires="wpg">
            <w:drawing>
              <wp:anchor distT="0" distB="0" distL="0" distR="0" simplePos="0" relativeHeight="25169305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61" name="Group 16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6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2342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N9qDCmo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B/At7+2AAAAAsBAAAPAAAAAAAAAAEAIAAAACIAAABkcnMvZG93bnJldi54bWxQ&#10;SwECFAAUAAAACACHTuJAN9qDCmoEAAAQFgAADgAAAAAAAAABACAAAAAnAQAAZHJzL2Uyb0RvYy54&#10;bWxQSwUGAAAAAAYABgBZAQAAAwgAAAAA&#10;">
                <o:lock v:ext="edit" aspectratio="f"/>
                <v:shape id="Graphic 2" o:spid="_x0000_s1026" o:spt="100" style="position:absolute;left:0;top:0;height:10151745;width:7056120;" fillcolor="#5B9BD5 [3204]" filled="t" stroked="f" coordsize="7056120,10151745" o:gfxdata="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X36QvQAA&#10;ANw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UF0p5r4AAADc&#10;AAAADwAAAGRycy9kb3ducmV2LnhtbEVPS2vCQBC+F/oflin0VjdGCBrdeEhRSttLUhGPQ3byqNnZ&#10;kF01/ffdgtDbfHzP2Wwn04srja6zrGA+i0AQV1Z33Cg4fO1eliCcR9bYWyYFP+Rgmz0+bDDV9sYF&#10;XUvfiBDCLkUFrfdDKqWrWjLoZnYgDlxtR4M+wLGResRbCDe9jKMokQY7Dg0tDpS3VJ3Li1FQHfLz&#10;d/e+/6hPsXz9LBbHVZzvlXp+mkdrEJ4m/y++u990mJ8s4O+Zc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F0p5r4A&#10;AADc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MvpDf70AAADc&#10;AAAADwAAAGRycy9kb3ducmV2LnhtbEVPS2sCMRC+F/wPYYTeajZSl3ZrFFSEetNtaelt2Iy72yaT&#10;dZP6+PeNIPQ2H99zpvOzs+JIfWg9a1CjDARx5U3LtYb3t/XDE4gQkQ1az6ThQgHms8HdFAvjT7yj&#10;YxlrkUI4FKihibErpAxVQw7DyHfEidv73mFMsK+l6fGUwp2V4yzLpcOWU0ODHS0bqn7KX6fhS10O&#10;q72yz/lWTcrN98fi09Y7re+HKnsBEekc/8U396tJ8/NHuD6TLpC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kN/vQAA&#10;ANw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31155B5B">
      <w:pPr>
        <w:pStyle w:val="2"/>
        <w:rPr>
          <w:rFonts w:hint="default" w:ascii="Arial" w:hAnsi="Arial" w:cs="Arial"/>
          <w:b/>
          <w:bCs/>
          <w:sz w:val="40"/>
          <w:szCs w:val="40"/>
        </w:rPr>
      </w:pPr>
      <w:r>
        <w:rPr>
          <w:rFonts w:hint="default" w:ascii="Arial" w:hAnsi="Arial" w:cs="Arial"/>
          <w:b/>
          <w:bCs/>
          <w:sz w:val="40"/>
          <w:szCs w:val="40"/>
        </w:rPr>
        <w:t>3.2 project pro</w:t>
      </w:r>
      <w:r>
        <w:rPr>
          <w:rFonts w:hint="default" w:ascii="Arial" w:hAnsi="Arial" w:cs="Arial"/>
          <w:b/>
          <w:bCs/>
          <w:sz w:val="40"/>
          <w:szCs w:val="40"/>
        </w:rPr>
        <mc:AlternateContent>
          <mc:Choice Requires="wpg">
            <w:drawing>
              <wp:anchor distT="0" distB="0" distL="0" distR="0" simplePos="0" relativeHeight="25172377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3" name="Group 8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6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8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9270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KFbeaxoBAAAD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cILXLb4AAADb&#10;AAAADwAAAGRycy9kb3ducmV2LnhtbEWPT2sCMRTE7wW/Q3iF3jSbQhe7GoVaCvWma2nx9tg8d1eT&#10;l+0m9c+3N4LQ4zAzv2Gm87Oz4kh9aD1rUKMMBHHlTcu1hq/Nx3AMIkRkg9YzabhQgPls8DDFwvgT&#10;r+lYxlokCIcCNTQxdoWUoWrIYRj5jjh5O987jEn2tTQ9nhLcWfmcZbl02HJaaLCjRUPVofxzGrbq&#10;8vu+U/Y1X6mXcrn/fvux9Vrrp0eVTUBEOsf/8L39aTSMc7h9ST9Azq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ILXLb4A&#10;AADb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a911dcAAAADc&#10;AAAADwAAAGRycy9kb3ducmV2LnhtbEWPT2vCQBTE74LfYXlCb2aTlEpNXT1ElFJ7UUPp8ZF9Jmmy&#10;b0N2659v7wqFHoeZ+Q2zWF1NJ840uMaygiSKQRCXVjdcKSiOm+krCOeRNXaWScGNHKyW49ECM20v&#10;vKfzwVciQNhlqKD2vs+kdGVNBl1ke+Lgnexg0Ac5VFIPeAlw08k0jmfSYMNhocae8prK9vBrFJRF&#10;3v40H9vd6TuV68/989c8zbdKPU2S+A2Ep6v/D/+137WCdPYCjzPhCMjl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r3XV1&#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uXb5Fr8AAADc&#10;AAAADwAAAGRycy9kb3ducmV2LnhtbEWPT2sCMRTE7wW/Q3hCbzWbhYpdjUIVod50WyreHpvn7trk&#10;Zd2k/vn2TaHQ4zAzv2Fmi5uz4kJ9aD1rUKMMBHHlTcu1ho/39dMERIjIBq1n0nCnAIv54GGGhfFX&#10;3tGljLVIEA4Famhi7AopQ9WQwzDyHXHyjr53GJPsa2l6vCa4szLPsrF02HJaaLCjZUPVV/ntNBzU&#10;/bw6Kvsy3qrncnP6fN3beqf141BlUxCRbvE//Nd+MxrySQ6/Z9IRkPM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l2+Ra/&#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bCs/>
          <w:sz w:val="40"/>
          <w:szCs w:val="40"/>
        </w:rPr>
        <w:t>totype:</w:t>
      </w:r>
    </w:p>
    <w:p w14:paraId="1B5E75DF">
      <w:pPr>
        <w:pStyle w:val="2"/>
        <w:rPr>
          <w:rFonts w:hint="default" w:ascii="Arial" w:hAnsi="Arial" w:cs="Arial"/>
          <w:b w:val="0"/>
          <w:bCs w:val="0"/>
          <w:color w:val="auto"/>
          <w:sz w:val="36"/>
          <w:szCs w:val="36"/>
        </w:rPr>
      </w:pPr>
      <w:r>
        <w:rPr>
          <w:rFonts w:hint="default" w:ascii="Arial" w:hAnsi="Arial" w:cs="Arial"/>
          <w:b w:val="0"/>
          <w:bCs w:val="0"/>
          <w:color w:val="auto"/>
          <w:sz w:val="36"/>
          <w:szCs w:val="36"/>
        </w:rPr>
        <w:t>The Vital Role of Prototypes in Product Development , The journey of a product begins with a spark of inspiration, a visionary idea that begs to be brought to life. However, ideas, no matter how brilliant, often remain nebulous until they are materialized. This is where prototypes come into play. By translating abstract concepts into tangible representations, prototypes provide stakeholders with a clear vision of the final product. Whether it's a physical prototype crafted from raw materials or a digital prototype simulated through sophisticated design software, the ability to see and interact with a product prototype bridges the gap between imagination and reality.</w:t>
      </w:r>
      <w:r>
        <w:rPr>
          <w:rFonts w:hint="default" w:ascii="Arial" w:hAnsi="Arial" w:cs="Arial"/>
          <w:b w:val="0"/>
          <w:bCs w:val="0"/>
          <w:color w:val="auto"/>
          <w:sz w:val="36"/>
          <w:szCs w:val="36"/>
        </w:rPr>
        <mc:AlternateContent>
          <mc:Choice Requires="wpg">
            <w:drawing>
              <wp:anchor distT="0" distB="0" distL="0" distR="0" simplePos="0" relativeHeight="25172480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283" name="Group 28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8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8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8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9168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D2ZJy1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WdPE+b8AAADc&#10;AAAADwAAAGRycy9kb3ducmV2LnhtbEWPT2sCMRTE74LfITyhN81GVOzWKLQitDfdlpbeHpvn7rbJ&#10;y7pJ/fPtjSD0OMzMb5jF6uysOFIXGs8a1CgDQVx603Cl4eN9M5yDCBHZoPVMGi4UYLXs9xaYG3/i&#10;HR2LWIkE4ZCjhjrGNpcylDU5DCPfEidv7zuHMcmukqbDU4I7K8dZNpMOG04LNbb0UlP5W/w5Dd/q&#10;cljvlX2cbdW0ePv5fP6y1U7rh4HKnkBEOsf/8L39ajSM5xO4nUlHQC6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nTxPm/&#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29GTj8AAAADc&#10;AAAADwAAAGRycy9kb3ducmV2LnhtbEWPT2vCQBTE7wW/w/KE3ppNUiqaunqIKKV6UUPp8ZF9Jmmy&#10;b0N2659v7wqFHoeZ+Q0zX15NJ840uMaygiSKQRCXVjdcKSiO65cpCOeRNXaWScGNHCwXo6c5Ztpe&#10;eE/ng69EgLDLUEHtfZ9J6cqaDLrI9sTBO9nBoA9yqKQe8BLgppNpHE+kwYbDQo095TWV7eHXKCiL&#10;vP1pPjfb03cqV7v969cszTdKPY+T+B2Ep6v/D/+1P7SCdPoGjzPhCMjF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0ZOP&#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xk3/Fb8AAADc&#10;AAAADwAAAGRycy9kb3ducmV2LnhtbEWPT2sCMRTE7wW/Q3hCbzUboYtdjUKVQr3ptlS8PTbP3bXJ&#10;y3aT+ufbG6HQ4zAzv2Fmi4uz4kR9aD1rUKMMBHHlTcu1hs+Pt6cJiBCRDVrPpOFKARbzwcMMC+PP&#10;vKVTGWuRIBwK1NDE2BVShqohh2HkO+LkHXzvMCbZ19L0eE5wZ+U4y3LpsOW00GBHy4aq7/LXadir&#10;68/qoOxLvlHP5fr49bqz9Vbrx6HKpiAiXeJ/+K/9bjSMJzncz6QjIO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N/xW/&#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11DCAE40">
      <w:pPr>
        <w:pStyle w:val="2"/>
        <w:rPr>
          <w:rFonts w:hint="default" w:ascii="Arial" w:hAnsi="Arial" w:cs="Arial"/>
          <w:b w:val="0"/>
          <w:bCs w:val="0"/>
          <w:color w:val="auto"/>
          <w:sz w:val="36"/>
          <w:szCs w:val="36"/>
        </w:rPr>
      </w:pPr>
      <w:r>
        <w:rPr>
          <w:rFonts w:hint="default" w:ascii="Arial" w:hAnsi="Arial" w:cs="Arial"/>
          <w:b w:val="0"/>
          <w:bCs w:val="0"/>
          <w:color w:val="auto"/>
          <w:sz w:val="36"/>
          <w:szCs w:val="36"/>
        </w:rPr>
        <w:t xml:space="preserve"> Feedback: The</w:t>
      </w:r>
      <w:r>
        <w:rPr>
          <w:rFonts w:hint="default" w:ascii="Arial" w:hAnsi="Arial" w:cs="Arial"/>
          <w:b w:val="0"/>
          <w:bCs w:val="0"/>
          <w:color w:val="auto"/>
          <w:sz w:val="36"/>
          <w:szCs w:val="36"/>
        </w:rPr>
        <mc:AlternateContent>
          <mc:Choice Requires="wpg">
            <w:drawing>
              <wp:anchor distT="0" distB="0" distL="0" distR="0" simplePos="0" relativeHeight="25173504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73" name="Group 37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7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7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7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8144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BSrenN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Gue7Q8AAAADc&#10;AAAADwAAAGRycy9kb3ducmV2LnhtbEWPT08CMRTE7yR8h+aReINuFVAWCokaE7jBajTeXraP3dX2&#10;dd1W/nx7S0LicTIzv8ksVidnxYG60HjWoEYZCOLSm4YrDW+vL8MHECEiG7SeScOZAqyW/d4Cc+OP&#10;vKNDESuRIBxy1FDH2OZShrImh2HkW+Lk7X3nMCbZVdJ0eExwZ+Vtlk2lw4bTQo0tPdVUfhe/TsOn&#10;Ov8875WdTbdqUmy+3h8/bLXT+magsjmISKf4H76210bD3f0YLmfSEZD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57tD&#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mOXsNcAAAADc&#10;AAAADwAAAGRycy9kb3ducmV2LnhtbEWPQWvCQBSE74X+h+UVvNVNItqaunpIMZTqRSvS4yP7TNJk&#10;34bsNuq/7wpCj8PMfMMsVhfTioF6V1tWEI8jEMSF1TWXCg5f6+dXEM4ja2wtk4IrOVgtHx8WmGp7&#10;5h0Ne1+KAGGXooLK+y6V0hUVGXRj2xEH72R7gz7IvpS6x3OAm1YmUTSTBmsOCxV2lFVUNPtfo6A4&#10;ZM1P/ZlvTt+JfN/uJsd5kuVKjZ7i6A2Ep4v/D9/bH1rB5GUKtzPhCM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5ew1&#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hXmAr8AAAADc&#10;AAAADwAAAGRycy9kb3ducmV2LnhtbEWPT0sDMRTE74LfITyhN5uNpatumxa0CO2tXUXx9ti87m5N&#10;Xrab2D/fvhEKHoeZ+Q0znZ+cFQfqQ+tZgxpmIIgrb1quNXy8v90/gQgR2aD1TBrOFGA+u72ZYmH8&#10;kTd0KGMtEoRDgRqaGLtCylA15DAMfUecvK3vHcYk+1qaHo8J7qx8yLJcOmw5LTTY0WtD1U/56zR8&#10;q/N+sVX2OV+rcbnafb582Xqj9eBOZRMQkU7xP3xtL42G0WMOf2fSEZCz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eYCv&#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 xml:space="preserve"> Compass of Iterative Improvement , Cost-Effective Experimentation:  Minimizing Risk,Maximizing Value.</w:t>
      </w:r>
      <w:r>
        <w:rPr>
          <w:rFonts w:hint="default" w:ascii="Arial" w:hAnsi="Arial" w:cs="Arial"/>
          <w:b w:val="0"/>
          <w:bCs w:val="0"/>
          <w:color w:val="auto"/>
          <w:sz w:val="36"/>
          <w:szCs w:val="36"/>
        </w:rPr>
        <w:br w:type="textWrapping"/>
      </w:r>
      <w:r>
        <w:rPr>
          <w:rFonts w:hint="default" w:ascii="Arial" w:hAnsi="Arial" w:cs="Arial"/>
          <w:b w:val="0"/>
          <w:bCs w:val="0"/>
          <w:color w:val="auto"/>
          <w:sz w:val="36"/>
          <w:szCs w:val="36"/>
        </w:rPr>
        <w:t>Innovation inherentl</w:t>
      </w:r>
      <w:r>
        <w:rPr>
          <w:rFonts w:hint="default" w:ascii="Arial" w:hAnsi="Arial" w:cs="Arial"/>
          <w:b w:val="0"/>
          <w:bCs w:val="0"/>
          <w:color w:val="auto"/>
          <w:sz w:val="36"/>
          <w:szCs w:val="36"/>
        </w:rPr>
        <mc:AlternateContent>
          <mc:Choice Requires="wpg">
            <w:drawing>
              <wp:anchor distT="0" distB="0" distL="0" distR="0" simplePos="0" relativeHeight="25173606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86" name="Group 38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8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8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9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804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Ob5Gb2cEAAAQ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2J7O/LwAAADc&#10;AAAADwAAAGRycy9kb3ducmV2LnhtbEVPy2oCMRTdC/5DuIXuNBOhYkejUKXQ7upYFHeXyXVmNLkZ&#10;J6mPv28WgsvDec8WN2fFhbrQeNaghhkI4tKbhisNv5vPwQREiMgGrWfScKcAi3m/N8Pc+Cuv6VLE&#10;SqQQDjlqqGNscylDWZPDMPQtceIOvnMYE+wqaTq8pnBn5SjLxtJhw6mhxpaWNZWn4s9p2Kv7eXVQ&#10;9n38o96K7+P2Y2ertdavLyqbgoh0i0/xw/1lNIwmaW06k46AnP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iezvy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WpyZir0AAADc&#10;AAAADwAAAGRycy9kb3ducmV2LnhtbEWPS6vCMBSE9xf8D+EI7q6pFUR7jS4qiqgbH4jLQ3Nse21O&#10;ShNf/94IgsthZr5hxtOHqcSNGldaVtDrRiCIM6tLzhUc9vPfIQjnkTVWlknBkxxMJ62fMSba3nlL&#10;t53PRYCwS1BB4X2dSOmyggy6rq2Jg3e2jUEfZJNL3eA9wE0l4ygaSIMlh4UCa0oLyi67q1GQHdLL&#10;f7larM+nWM422/5xFKcLpTrtXvQHwtPDf8Of9lIriIcjeJ8JR0BO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nJmKvQAA&#10;ANw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ozFUJ7wAAADc&#10;AAAADwAAAGRycy9kb3ducmV2LnhtbEVPy2oCMRTdC/5DuEJ3molQ0dEoVCm0uzqKpbvL5DozNrmZ&#10;TlIff28WgsvDeS9WV2fFmbrQeNagRhkI4tKbhisN+937cAoiRGSD1jNpuFGA1bLfW2Bu/IW3dC5i&#10;JVIIhxw11DG2uZShrMlhGPmWOHFH3zmMCXaVNB1eUrizcpxlE+mw4dRQY0vrmsrf4t9p+FG3v81R&#10;2dnkS70Wn6fD27ettlq/DFQ2BxHpGp/ih/vDaBjP0vx0Jh0Bub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MxVCe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y involves risk, but it is the prudent management of risk that distinguishes successful ventures from their counterparts. Prototyping offers a cost-effective means of experimenting with different ideas, features, and functionalities while minimizing the associated risks. By creating prototypes early in the development process, teams can identify and address potential issues before substantial resources are invested in full-scale production. This proactive approach not only mitigates the financial risks associated with product development but also maximizes the value derived from each itera</w:t>
      </w:r>
      <w:r>
        <w:rPr>
          <w:rFonts w:hint="default" w:ascii="Arial" w:hAnsi="Arial" w:cs="Arial"/>
          <w:b w:val="0"/>
          <w:bCs w:val="0"/>
          <w:color w:val="auto"/>
          <w:sz w:val="36"/>
          <w:szCs w:val="36"/>
        </w:rPr>
        <mc:AlternateContent>
          <mc:Choice Requires="wpg">
            <w:drawing>
              <wp:anchor distT="0" distB="0" distL="0" distR="0" simplePos="0" relativeHeight="25173708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95" name="Group 39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9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9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9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7939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">
                <o:lock v:ext="edit" aspectratio="f"/>
                <v:shape id="Graphic 2" o:spid="_x0000_s1026" o:spt="100" style="position:absolute;left:0;top:0;height:10151745;width:7056120;" fillcolor="#5B9BD5 [3204]" filled="t" stroked="f" coordsize="7056120,10151745" o:gfxdata="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1dWZV&#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t3cxI8AAAADc&#10;AAAADwAAAGRycy9kb3ducmV2LnhtbEWPT2vCQBTE7wW/w/IEb3VjhFajaw4pldL24h/E4yP7TGKy&#10;b0N2Nem37xYKHoeZ+Q2zTgfTiDt1rrKsYDaNQBDnVldcKDge3p8XIJxH1thYJgU/5CDdjJ7WmGjb&#10;847ue1+IAGGXoILS+zaR0uUlGXRT2xIH72I7gz7IrpC6wz7ATSPjKHqRBisOCyW2lJWU1/ubUZAf&#10;s/pafW6/LudYvn3v5qdlnG2Vmoxn0QqEp8E/wv/tD61gvnyFvzPhCMjN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3dzEj&#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K6ZXvLwAAADc&#10;AAAADwAAAGRycy9kb3ducmV2LnhtbEVPy2oCMRTdC/2HcAvuNJMWRadGoS0F3elYKu4uk+vMtMnN&#10;dBJff28WgsvDec8WF2fFibrQeNaghhkI4tKbhisN39uvwQREiMgGrWfScKUAi/lTb4a58Wfe0KmI&#10;lUghHHLUUMfY5lKGsiaHYehb4sQdfOcwJthV0nR4TuHOypcsG0uHDaeGGlv6qKn8K45Ow15d/z8P&#10;yk7HazUqVr8/7ztbbbTuP6vsDUSkS3yI7+6l0fA6TWvTmXQE5Pw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umV7y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tion, paving the way for a more refined and resilient final product.</w:t>
      </w:r>
    </w:p>
    <w:p w14:paraId="5A15969B">
      <w:pPr>
        <w:pStyle w:val="2"/>
        <w:rPr>
          <w:rFonts w:hint="default" w:ascii="Arial" w:hAnsi="Arial" w:cs="Arial"/>
          <w:b w:val="0"/>
          <w:bCs w:val="0"/>
          <w:color w:val="auto"/>
          <w:sz w:val="36"/>
          <w:szCs w:val="36"/>
        </w:rPr>
      </w:pPr>
      <w:r>
        <w:rPr>
          <w:rFonts w:hint="default" w:ascii="Arial" w:hAnsi="Arial" w:cs="Arial"/>
          <w:b w:val="0"/>
          <w:bCs w:val="0"/>
          <w:color w:val="auto"/>
          <w:sz w:val="36"/>
          <w:szCs w:val="36"/>
        </w:rPr>
        <w:t>In today's fast-paced and</w:t>
      </w:r>
      <w:r>
        <w:rPr>
          <w:rFonts w:hint="default" w:ascii="Arial" w:hAnsi="Arial" w:cs="Arial"/>
          <w:b w:val="0"/>
          <w:bCs w:val="0"/>
          <w:color w:val="auto"/>
          <w:sz w:val="36"/>
          <w:szCs w:val="36"/>
        </w:rPr>
        <mc:AlternateContent>
          <mc:Choice Requires="wpg">
            <w:drawing>
              <wp:anchor distT="0" distB="0" distL="0" distR="0" simplePos="0" relativeHeight="25173196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46" name="Group 34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9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9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9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8451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BX9Eso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PK9vy78AAADc&#10;AAAADwAAAGRycy9kb3ducmV2LnhtbEWPT2sCMRTE7wW/Q3gFbzWbBUW3RqFKob3pKi29PTbP3W2T&#10;l3WT+ufbG6HQ4zAzv2Hmy4uz4kR9aD1rUKMMBHHlTcu1hv3u9WkKIkRkg9YzabhSgOVi8DDHwvgz&#10;b+lUxlokCIcCNTQxdoWUoWrIYRj5jjh5B987jEn2tTQ9nhPcWZln2UQ6bDktNNjRqqHqp/x1Gr7U&#10;9bg+KDubbNS4fP/+ePm09Vbr4aPKnkFEusT/8F/7zWjIZzncz6QjIB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yvb8u/&#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vq04vb0AAADc&#10;AAAADwAAAGRycy9kb3ducmV2LnhtbEWPS6vCMBSE98L9D+FccKepFUR7jS4qiqgbH4jLQ3Nse21O&#10;ShNf/94IgsthZr5hxtOHqcSNGldaVtDrRiCIM6tLzhUc9vPOEITzyBory6TgSQ6mk5/WGBNt77yl&#10;287nIkDYJaig8L5OpHRZQQZd19bEwTvbxqAPssmlbvAe4KaScRQNpMGSw0KBNaUFZZfd1SjIDunl&#10;v1wt1udTLGebbf84itOFUu3fXvQHwtPDf8Of9lIriEd9eJ8JR0BO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Ti9vQAA&#10;ANw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3ApSJL8AAADc&#10;AAAADwAAAGRycy9kb3ducmV2LnhtbEWPT2sCMRTE7wW/Q3hCb5qNtKKrUbAitLe6lpbeHpvn7mry&#10;st2k/vn2piD0OMzMb5j58uKsOFEXGs8a1DADQVx603Cl4WO3GUxAhIhs0HomDVcKsFz0HuaYG3/m&#10;LZ2KWIkE4ZCjhjrGNpcylDU5DEPfEidv7zuHMcmukqbDc4I7K0dZNpYOG04LNbb0UlN5LH6dhm91&#10;/VnvlZ2O39Vz8Xb4XH3Zaqv1Y19lMxCRLvE/fG+/Gg2j6RP8nUlHQC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wKUiS/&#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 xml:space="preserve"> ever-changing market landscape, adaptability is paramount. Products must not only meet the needs of users today but also evolve to address emerging trends and technologies tomorrow. Prototyping facilitates agile adaptation by enabling teams to quickly test and iterate upon new ideas and features in response to evolving market dynamics. Whether it's incorporating user feedback, embracing emerging technologies, or pivoting in response to changing consumer preferences, prototypes provide teams with the flexibility to adapt and thrive in an increasingly competitive environment.</w:t>
      </w:r>
    </w:p>
    <w:p w14:paraId="093F8B7C">
      <w:pPr>
        <w:pStyle w:val="2"/>
        <w:rPr>
          <w:rFonts w:hint="default" w:ascii="Arial" w:hAnsi="Arial" w:cs="Arial"/>
          <w:b w:val="0"/>
          <w:bCs w:val="0"/>
          <w:color w:val="auto"/>
          <w:sz w:val="36"/>
          <w:szCs w:val="36"/>
        </w:rPr>
      </w:pPr>
      <w:r>
        <w:rPr>
          <w:rFonts w:hint="default" w:ascii="Arial" w:hAnsi="Arial" w:cs="Arial"/>
          <w:b w:val="0"/>
          <w:bCs w:val="0"/>
          <w:color w:val="auto"/>
          <w:sz w:val="36"/>
          <w:szCs w:val="36"/>
        </w:rPr>
        <mc:AlternateContent>
          <mc:Choice Requires="wpg">
            <w:drawing>
              <wp:anchor distT="0" distB="0" distL="0" distR="0" simplePos="0" relativeHeight="25173094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41" name="Group 34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4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4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4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8553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k1qGdWo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B/At7+2AAAAAsBAAAPAAAAAAAAAAEAIAAAACIAAABkcnMvZG93bnJldi54bWxQ&#10;SwECFAAUAAAACACHTuJAk1qGdWoEAAAQFgAADgAAAAAAAAABACAAAAAnAQAAZHJzL2Uyb0RvYy54&#10;bWxQSwUGAAAAAAYABgBZAQAAAwgAAAAA&#10;">
                <o:lock v:ext="edit" aspectratio="f"/>
                <v:shape id="Graphic 2" o:spid="_x0000_s1026" o:spt="100" style="position:absolute;left:0;top:0;height:10151745;width:7056120;" fillcolor="#5B9BD5 [3204]" filled="t" stroked="f" coordsize="7056120,10151745" o:gfxdata="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0LkwR&#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tiwbZ78AAADc&#10;AAAADwAAAGRycy9kb3ducmV2LnhtbEWPT4vCMBTE78J+h/AWvGlqK+J2jR4qirhedEU8Pppn27V5&#10;KU389+03guBxmJnfMJPZ3dTiSq2rLCsY9CMQxLnVFRcK9r+L3hiE88gaa8uk4EEOZtOPzgRTbW+8&#10;pevOFyJA2KWooPS+SaV0eUkGXd82xME72dagD7ItpG7xFuCmlnEUjaTBisNCiQ1lJeXn3cUoyPfZ&#10;+a9aL39Ox1jON9vk8BVnS6W6n4PoG4Snu3+HX+2VVpAME3ieCUdAT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YsG2e/&#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1Itx/sAAAADc&#10;AAAADwAAAGRycy9kb3ducmV2LnhtbEWPT2sCMRTE74LfIbxCb5pNq9KuRqEthXrTbWnx9tg8d7cm&#10;L9tN6p9vbwTB4zAzv2Fmi6OzYk9daDxrUMMMBHHpTcOVhq/P98ETiBCRDVrPpOFEARbzfm+GufEH&#10;XtO+iJVIEA45aqhjbHMpQ1mTwzD0LXHytr5zGJPsKmk6PCS4s/IhyybSYcNpocaWXmsqd8W/07BR&#10;p7+3rbLPk5UaF8vf75cfW621vr9T2RREpGO8ha/tD6PhcTSCy5l0BOT8D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i3H+&#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mc:AlternateContent>
          <mc:Choice Requires="wpg">
            <w:drawing>
              <wp:anchor distT="0" distB="0" distL="0" distR="0" simplePos="0" relativeHeight="25172582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12" name="Group 31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1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1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1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9065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uLQOlm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C4tA6W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SNHGl78AAADc&#10;AAAADwAAAGRycy9kb3ducmV2LnhtbEWPT2sCMRTE7wW/Q3iF3jQbpVJXo6Cl0N50WxRvj81zd23y&#10;st2k/vn2Rij0OMzMb5jZ4uKsOFEXGs8a1CADQVx603Cl4evzrf8CIkRkg9YzabhSgMW89zDD3Pgz&#10;b+hUxEokCIccNdQxtrmUoazJYRj4ljh5B985jEl2lTQdnhPcWTnMsrF02HBaqLGlVU3ld/HrNOzV&#10;9ef1oOxkvFbPxcdxu9zZaqP106PKpiAiXeJ/+K/9bjSM1AjuZ9IRkP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jRxpe/&#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KnasDsAAAADc&#10;AAAADwAAAGRycy9kb3ducmV2LnhtbEWPzWrDMBCE74W+g9hCbo1sp4TWteKDQ0Jpc0lqQo6LtbFd&#10;WytjKT99+yoQ6HGYmW+YLL+aXpxpdK1lBfE0AkFcWd1yraD8Xj2/gnAeWWNvmRT8koN88fiQYart&#10;hbd03vlaBAi7FBU03g+plK5qyKCb2oE4eEc7GvRBjrXUI14C3PQyiaK5NNhyWGhwoKKhqtudjIKq&#10;LLqf9nP9dTwkcrnZzvZvSbFWavIUR+8gPF39f/je/tAKZvEL3M6EIy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dqwO&#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qHT7eL8AAADc&#10;AAAADwAAAGRycy9kb3ducmV2LnhtbEWPT2sCMRTE7wW/Q3gFb5qNRWm3RkGloLe6LRVvj81zd9vk&#10;Zd3Ef9/eFAo9DjPzG2Y6vzorztSFxrMGNcxAEJfeNFxp+Px4GzyDCBHZoPVMGm4UYD7rPUwxN/7C&#10;WzoXsRIJwiFHDXWMbS5lKGtyGIa+JU7ewXcOY5JdJU2HlwR3Vo6ybCIdNpwWamxpWVP5U5ychr26&#10;HVcHZV8m72pcbL6/FjtbbbXuP6rsFUSka/wP/7XXRsOTGsPvmXQE5O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h0+3i/&#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Product development is inherently collaborative, requiring cross-functional teams to work together towards a common goal. However, effective collaboration can be challenging, particularly when stakeholders have divergent perspectives and priorities. Prototypes serve as a common language that bridges the gap between disciplines, enabling designers, developers, marketers, and stakeholders to collaborate effectively. By providing a tangible representation of the product, prototypes facilitate communication, foster creativity, and foster consensus, thereby ensuring that everyone is aligned towards a shared vision of success.</w:t>
      </w:r>
      <w:r>
        <w:rPr>
          <w:rFonts w:hint="default" w:ascii="Arial" w:hAnsi="Arial" w:cs="Arial"/>
          <w:b w:val="0"/>
          <w:bCs w:val="0"/>
          <w:color w:val="auto"/>
          <w:sz w:val="36"/>
          <w:szCs w:val="36"/>
        </w:rPr>
        <mc:AlternateContent>
          <mc:Choice Requires="wpg">
            <w:drawing>
              <wp:anchor distT="0" distB="0" distL="0" distR="0" simplePos="0" relativeHeight="25172684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20" name="Group 32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2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2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2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8963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VkmKmc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VkmKmcEAAAQ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GSM3xr8AAADc&#10;AAAADwAAAGRycy9kb3ducmV2LnhtbEWPT2sCMRTE74LfIbyCN81GqdTVKNhSaG91WxRvj81zd23y&#10;st2k/vn2plDwOMzMb5jF6uKsOFEXGs8a1CgDQVx603Cl4evzdfgEIkRkg9YzabhSgNWy31tgbvyZ&#10;N3QqYiUShEOOGuoY21zKUNbkMIx8S5y8g+8cxiS7SpoOzwnurBxn2VQ6bDgt1NjSc03ld/HrNOzV&#10;9efloOxs+qEei/fjdr2z1UbrwYPK5iAiXeI9/N9+MxomYwV/Z9IRkM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kjN8a/&#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BL9bXL8AAADc&#10;AAAADwAAAGRycy9kb3ducmV2LnhtbEWPQWvCQBSE7wX/w/IEb3WTFUpNXT1ElGJ7iUrp8ZF9Jmmy&#10;b0N2q+m/7xYKHoeZ+YZZbUbbiSsNvnGsIZ0nIIhLZxquNJxPu8dnED4gG+wck4Yf8rBZTx5WmBl3&#10;44Kux1CJCGGfoYY6hD6T0pc1WfRz1xNH7+IGiyHKoZJmwFuE206qJHmSFhuOCzX2lNdUtsdvq6E8&#10;5+1Xc9i/XT6V3L4Xi4+lyvdaz6Zp8gIi0Bju4f/2q9GwUAr+zsQjI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S/W1y/&#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hr0MKr8AAADc&#10;AAAADwAAAGRycy9kb3ducmV2LnhtbEWPT2sCMRTE74V+h/AK3jQbRbFbo9AWod50LS29PTbP3dXk&#10;ZbtJ/fPtjSD0OMzMb5jZ4uysOFIXGs8a1CADQVx603Cl4XO77E9BhIhs0HomDRcKsJg/PswwN/7E&#10;GzoWsRIJwiFHDXWMbS5lKGtyGAa+JU7ezncOY5JdJU2HpwR3Vg6zbCIdNpwWamzprabyUPw5DT/q&#10;8vu+U/Z5slbjYrX/ev221Ubr3pPKXkBEOsf/8L39YTSMhiO4nUlHQM6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a9DCq/&#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65D6B8FC">
      <w:pPr>
        <w:pStyle w:val="2"/>
        <w:rPr>
          <w:rFonts w:hint="default" w:ascii="Arial" w:hAnsi="Arial" w:cs="Arial"/>
          <w:b w:val="0"/>
          <w:bCs w:val="0"/>
          <w:color w:val="auto"/>
          <w:sz w:val="36"/>
          <w:szCs w:val="36"/>
        </w:rPr>
      </w:pPr>
      <w:r>
        <w:rPr>
          <w:rFonts w:hint="default" w:ascii="Arial" w:hAnsi="Arial" w:cs="Arial"/>
          <w:b w:val="0"/>
          <w:bCs w:val="0"/>
          <w:color w:val="auto"/>
          <w:sz w:val="36"/>
          <w:szCs w:val="36"/>
        </w:rPr>
        <w:t>Assumptions are the building blocks of innovation, but they are only as valuable as the insights they yield. Prototyping provides a means to validate assumptions and hypotheses through real-world testing and experimentation. By subjecting prototypes to user feedback, usability testing, and A/B testing, teams can gather actionable insights into user behavior, preferences, and pain points. This empirical validation not only validates the viability of the product but also informs subsequent iterations, ensuring that each iteration is grounded in data-driven decision-making.</w:t>
      </w:r>
    </w:p>
    <w:p w14:paraId="79838A70">
      <w:pPr>
        <w:pStyle w:val="2"/>
        <w:rPr>
          <w:rFonts w:hint="default" w:ascii="Arial" w:hAnsi="Arial" w:cs="Arial"/>
          <w:b w:val="0"/>
          <w:bCs w:val="0"/>
          <w:color w:val="auto"/>
          <w:sz w:val="36"/>
          <w:szCs w:val="36"/>
        </w:rPr>
      </w:pPr>
    </w:p>
    <w:p w14:paraId="424C5911">
      <w:pPr>
        <w:pStyle w:val="2"/>
        <w:rPr>
          <w:rFonts w:hint="default" w:ascii="Arial" w:hAnsi="Arial" w:cs="Arial"/>
          <w:b w:val="0"/>
          <w:bCs w:val="0"/>
          <w:color w:val="auto"/>
          <w:sz w:val="36"/>
          <w:szCs w:val="36"/>
        </w:rPr>
      </w:pPr>
    </w:p>
    <w:p w14:paraId="1CFA3379">
      <w:pPr>
        <w:pStyle w:val="2"/>
        <w:rPr>
          <w:rFonts w:hint="default" w:ascii="Arial" w:hAnsi="Arial" w:cs="Arial"/>
          <w:b w:val="0"/>
          <w:bCs w:val="0"/>
          <w:color w:val="auto"/>
          <w:sz w:val="36"/>
          <w:szCs w:val="36"/>
        </w:rPr>
      </w:pPr>
    </w:p>
    <w:p w14:paraId="4662E44C">
      <w:pPr>
        <w:pStyle w:val="2"/>
        <w:rPr>
          <w:rFonts w:hint="default" w:ascii="Arial" w:hAnsi="Arial" w:cs="Arial"/>
          <w:b w:val="0"/>
          <w:bCs w:val="0"/>
          <w:color w:val="auto"/>
          <w:sz w:val="36"/>
          <w:szCs w:val="36"/>
        </w:rPr>
      </w:pPr>
      <w:r>
        <w:rPr>
          <w:rFonts w:hint="default" w:ascii="Arial" w:hAnsi="Arial" w:cs="Arial"/>
          <w:b w:val="0"/>
          <w:bCs w:val="0"/>
          <w:color w:val="auto"/>
          <w:sz w:val="36"/>
          <w:szCs w:val="36"/>
        </w:rPr>
        <mc:AlternateContent>
          <mc:Choice Requires="wpg">
            <w:drawing>
              <wp:anchor distT="0" distB="0" distL="0" distR="0" simplePos="0" relativeHeight="25173811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99" name="Group 39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0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0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0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7836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B9Cevq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XADWLwAAADc&#10;AAAADwAAAGRycy9kb3ducmV2LnhtbEVPy0oDMRTdC/2HcAvunCRFi45NC60IurNTUdxdJrczY5Ob&#10;cRL7+PtmUejycN6zxdE7sachdoEN6EKBIK6D7bgx8Ll5vXsEEROyRReYDJwowmI+uplhacOB17Sv&#10;UiNyCMcSDbQp9aWUsW7JYyxCT5y5bRg8pgyHRtoBDzncOzlRaio9dpwbWuxp1VK9q/69gR99+nvZ&#10;avc0/dAP1fvv1/LbNWtjbsdaPYNIdExX8cX9Zg3cqzw/n8lHQM7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1wA1i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f3JULsAAAADc&#10;AAAADwAAAGRycy9kb3ducmV2LnhtbEWPzWvCQBTE70L/h+UJveluohQbXT2kKGJ78YPi8ZF9JtHs&#10;25Dd+vHfdwsFj8PM/IaZLe62EVfqfO1YQzJUIIgLZ2ouNRz2y8EEhA/IBhvHpOFBHhbzl94MM+Nu&#10;vKXrLpQiQthnqKEKoc2k9EVFFv3QtcTRO7nOYoiyK6Xp8BbhtpGpUm/SYs1xocKW8oqKy+7HaigO&#10;+eVcb1afp2MqP762o+/3NF9p/dpP1BREoHt4hv/ba6NhrBL4OxOPgJ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clQu&#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Yu44tL8AAADc&#10;AAAADwAAAGRycy9kb3ducmV2LnhtbEWPT0sDMRTE74LfITzBm01StNht04KWQr3ZVVp6e2xed7cm&#10;L+sm/fftjSB4HGbmN8x0fvFOnKiPbWADeqBAEFfBtlwb+PxYPjyDiAnZogtMBq4UYT67vZliYcOZ&#10;13QqUy0yhGOBBpqUukLKWDXkMQ5CR5y9feg9piz7WtoezxnunRwqNZIeW84LDXb02lD1VR69gZ2+&#10;fi/22o1H7/qpfDtsXrauXhtzf6fVBESiS/oP/7VX1sCjGsLvmXwE5Ow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LuOLS/&#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ADD09F4">
      <w:pPr>
        <w:pStyle w:val="2"/>
        <w:rPr>
          <w:rFonts w:hint="default" w:ascii="Arial" w:hAnsi="Arial" w:cs="Arial"/>
          <w:b w:val="0"/>
          <w:bCs w:val="0"/>
          <w:color w:val="auto"/>
          <w:sz w:val="36"/>
          <w:szCs w:val="36"/>
        </w:rPr>
      </w:pPr>
      <w:r>
        <w:rPr>
          <w:rFonts w:hint="default" w:ascii="Arial" w:hAnsi="Arial" w:cs="Arial"/>
          <w:b w:val="0"/>
          <w:bCs w:val="0"/>
          <w:color w:val="auto"/>
          <w:sz w:val="36"/>
          <w:szCs w:val="36"/>
        </w:rPr>
        <w:t xml:space="preserve"> Iterative Innovation: Fr</w:t>
      </w:r>
      <w:r>
        <w:rPr>
          <w:rFonts w:hint="default" w:ascii="Arial" w:hAnsi="Arial" w:cs="Arial"/>
          <w:b w:val="0"/>
          <w:bCs w:val="0"/>
          <w:color w:val="auto"/>
          <w:sz w:val="36"/>
          <w:szCs w:val="36"/>
        </w:rPr>
        <mc:AlternateContent>
          <mc:Choice Requires="wpg">
            <w:drawing>
              <wp:anchor distT="0" distB="0" distL="0" distR="0" simplePos="0" relativeHeight="25172787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24" name="Group 32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2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2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2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8860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BlEI1J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Zhgxxb8AAADc&#10;AAAADwAAAGRycy9kb3ducmV2LnhtbEWPT2sCMRTE70K/Q3iF3jQbi2K3RkFLQW+6lpbeHpvn7rbJ&#10;y3aT+ufbG0HwOMzMb5jp/OSsOFAXGs8a1CADQVx603Cl4WP33p+ACBHZoPVMGs4UYD576E0xN/7I&#10;WzoUsRIJwiFHDXWMbS5lKGtyGAa+JU7e3ncOY5JdJU2HxwR3Vg6zbCwdNpwWamxpWVP5W/w7Dd/q&#10;/Pe2V/ZlvFGjYv3zufiy1Vbrp0eVvYKIdIr38K29MhqehyO4nklHQM4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YYMcW/&#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e4RdX78AAADc&#10;AAAADwAAAGRycy9kb3ducmV2LnhtbEWPS4vCQBCE7wv7H4Ze8LZOjCAanXjIoojuxQfiscl0Hmum&#10;J2TG1793FgSPRVV9Rc3md9OIK3Wutqxg0I9AEOdW11wqOOwX32MQziNrbCyTggc5mKefHzNMtL3x&#10;lq47X4oAYZeggsr7NpHS5RUZdH3bEgevsJ1BH2RXSt3hLcBNI+MoGkmDNYeFClvKKsrPu4tRkB+y&#10;81+9Xm6KUyx/frfD4yTOlkr1vgbRFISnu3+HX+2VVjCMR/B/JhwBmT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uEXV+/&#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YYKKcAAAADc&#10;AAAADwAAAGRycy9kb3ducmV2LnhtbEWPT2sCMRTE7wW/Q3iCt5qNUtuuRqEtQnurq7R4e2yeu6vJ&#10;y3YT/337Rij0OMzMb5jZ4uKsOFEXGs8a1DADQVx603ClYbNe3j+BCBHZoPVMGq4UYDHv3c0wN/7M&#10;KzoVsRIJwiFHDXWMbS5lKGtyGIa+JU7ezncOY5JdJU2H5wR3Vo6ybCIdNpwWamzptabyUBydhq26&#10;/rztlH2efKqH4mP/9fJtq5XWg77KpiAiXeJ/+K/9bjSMR49wO5OOgJ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5hgop&#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om Good to Great</w:t>
      </w:r>
    </w:p>
    <w:p w14:paraId="6CD3C761">
      <w:pPr>
        <w:pStyle w:val="2"/>
        <w:rPr>
          <w:rFonts w:hint="default" w:ascii="Arial" w:hAnsi="Arial" w:cs="Arial"/>
          <w:b w:val="0"/>
          <w:bCs w:val="0"/>
          <w:color w:val="auto"/>
          <w:sz w:val="36"/>
          <w:szCs w:val="36"/>
        </w:rPr>
      </w:pPr>
      <w:r>
        <w:rPr>
          <w:rFonts w:hint="default" w:ascii="Arial" w:hAnsi="Arial" w:cs="Arial"/>
          <w:b w:val="0"/>
          <w:bCs w:val="0"/>
          <w:color w:val="auto"/>
          <w:sz w:val="36"/>
          <w:szCs w:val="36"/>
        </w:rPr>
        <w:t>products are not born overnight; they are forged through a process of iterative innovation. Prototyping</w:t>
      </w:r>
      <w:r>
        <w:rPr>
          <w:rFonts w:hint="default" w:ascii="Arial" w:hAnsi="Arial" w:cs="Arial"/>
          <w:b w:val="0"/>
          <w:bCs w:val="0"/>
          <w:color w:val="auto"/>
          <w:sz w:val="36"/>
          <w:szCs w:val="36"/>
        </w:rPr>
        <mc:AlternateContent>
          <mc:Choice Requires="wpg">
            <w:drawing>
              <wp:anchor distT="0" distB="0" distL="0" distR="0" simplePos="0" relativeHeight="25172889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28" name="Group 32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2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3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3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8758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B1Sx4I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51U7wL8AAADc&#10;AAAADwAAAGRycy9kb3ducmV2LnhtbEWPT2sCMRTE7wW/Q3hCb5qNpaKrUbAitLe6lpbeHpvn7mry&#10;st2k/vn2piD0OMzMb5j58uKsOFEXGs8a1DADQVx603Cl4WO3GUxAhIhs0HomDVcKsFz0HuaYG3/m&#10;LZ2KWIkE4ZCjhjrGNpcylDU5DEPfEidv7zuHMcmukqbDc4I7K0dZNpYOG04LNbb0UlN5LH6dhm91&#10;/VnvlZ2O39Vz8Xb4XH3Zaqv1Y19lMxCRLvE/fG+/Gg1Poyn8nUlHQC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dVO8C/&#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Hvj2bb0AAADc&#10;AAAADwAAAGRycy9kb3ducmV2LnhtbEVPu2rDMBTdC/0HcQvdGjk2lNaNnMEhITRdnIaQ8WJdPxrr&#10;yliK7fx9NRQ6Hs57tZ5NJ0YaXGtZwXIRgSAurW65VnD63r68gXAeWWNnmRTcycE6e3xYYartxAWN&#10;R1+LEMIuRQWN930qpSsbMugWticOXGUHgz7AoZZ6wCmEm07GUfQqDbYcGhrsKW+ovB5vRkF5yq8/&#10;7efuUF1iufkqkvN7nO+Uen5aRh8gPM3+X/zn3msFSRLmhzPhCMjs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PZtvQAA&#10;ANw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nPqhG78AAADc&#10;AAAADwAAAGRycy9kb3ducmV2LnhtbEWPT2sCMRTE7wW/Q3iF3jQbpVJXo6Cl0N50WxRvj81zd23y&#10;st2k/vn2Rij0OMzMb5jZ4uKsOFEXGs8a1CADQVx603Cl4evzrf8CIkRkg9YzabhSgMW89zDD3Pgz&#10;b+hUxEokCIccNdQxtrmUoazJYRj4ljh5B985jEl2lTQdnhPcWTnMsrF02HBaqLGlVU3ld/HrNOzV&#10;9ef1oOxkvFbPxcdxu9zZaqP106PKpiAiXeJ/+K/9bjSMRgruZ9IRkP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z6oRu/&#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 xml:space="preserve"> catalyzes this process by fostering a culture of experimentation, iteration, and continuous improvement. By embracing an iterative approach to product development, teams can incrementally refine and enhance the product based on user feedback and testing results. This iterative cycle of innovation enables teams to push the boundaries of what's possible, continually raising the bar for excellence and differentiation in the market.</w:t>
      </w:r>
    </w:p>
    <w:p w14:paraId="1394CA1B">
      <w:pPr>
        <w:pStyle w:val="2"/>
        <w:rPr>
          <w:rFonts w:hint="default" w:ascii="Arial" w:hAnsi="Arial" w:cs="Arial"/>
          <w:b w:val="0"/>
          <w:bCs w:val="0"/>
          <w:color w:val="auto"/>
          <w:sz w:val="36"/>
          <w:szCs w:val="36"/>
        </w:rPr>
      </w:pPr>
    </w:p>
    <w:p w14:paraId="4E1A16A5">
      <w:pPr>
        <w:pStyle w:val="2"/>
        <w:rPr>
          <w:rFonts w:hint="default" w:ascii="Arial" w:hAnsi="Arial" w:cs="Arial"/>
          <w:b w:val="0"/>
          <w:bCs w:val="0"/>
          <w:color w:val="auto"/>
          <w:sz w:val="36"/>
          <w:szCs w:val="36"/>
        </w:rPr>
      </w:pPr>
      <w:r>
        <w:rPr>
          <w:rFonts w:hint="default" w:ascii="Arial" w:hAnsi="Arial" w:cs="Arial"/>
          <w:b w:val="0"/>
          <w:bCs w:val="0"/>
          <w:color w:val="auto"/>
          <w:sz w:val="36"/>
          <w:szCs w:val="36"/>
        </w:rPr>
        <w:t xml:space="preserve">In conclusion, prototypes </w:t>
      </w:r>
      <w:r>
        <w:rPr>
          <w:rFonts w:hint="default" w:ascii="Arial" w:hAnsi="Arial" w:cs="Arial"/>
          <w:b w:val="0"/>
          <w:bCs w:val="0"/>
          <w:color w:val="auto"/>
          <w:sz w:val="36"/>
          <w:szCs w:val="36"/>
        </w:rPr>
        <mc:AlternateContent>
          <mc:Choice Requires="wpg">
            <w:drawing>
              <wp:anchor distT="0" distB="0" distL="0" distR="0" simplePos="0" relativeHeight="25172992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32" name="Group 33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3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3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3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8656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BiWBxWoEAAAQFgAADgAAAGRycy9lMm9Eb2MueG1s7Vjb&#10;jts2EH0v0H8Q9N61LpZlC+sNmmyzKFCkAZJ+AC1RlgBJVEna8v59h6Qo0vLuSt5k8xD0xaTtw+HM&#10;mRny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B/At7+2AAAAAsBAAAPAAAAAAAAAAEAIAAAACIAAABkcnMvZG93bnJldi54bWxQ&#10;SwECFAAUAAAACACHTuJABiWBxWoEAAAQFgAADgAAAAAAAAABACAAAAAnAQAAZHJzL2Uyb0RvYy54&#10;bWxQSwUGAAAAAAYABgBZAQAAAwgAAAAA&#10;">
                <o:lock v:ext="edit" aspectratio="f"/>
                <v:shape id="Graphic 2" o:spid="_x0000_s1026" o:spt="100" style="position:absolute;left:0;top:0;height:10151745;width:7056120;" fillcolor="#5B9BD5 [3204]" filled="t" stroked="f" coordsize="7056120,10151745" o:gfxdata="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ZJr3&#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YcPwbr8AAADc&#10;AAAADwAAAGRycy9kb3ducmV2LnhtbEWPT4vCMBTE78J+h/AWvGlqK+J2jR4qirhedEU8Pppn27V5&#10;KU389+03guBxmJnfMJPZ3dTiSq2rLCsY9CMQxLnVFRcK9r+L3hiE88gaa8uk4EEOZtOPzgRTbW+8&#10;pevOFyJA2KWooPS+SaV0eUkGXd82xME72dagD7ItpG7xFuCmlnEUjaTBisNCiQ1lJeXn3cUoyPfZ&#10;+a9aL39Ox1jON9vk8BVnS6W6n4PoG4Snu3+HX+2VVpAkQ3ieCUdAT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HD8G6/&#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48GnGL8AAADc&#10;AAAADwAAAGRycy9kb3ducmV2LnhtbEWPT2sCMRTE70K/Q3iF3jQbRbFbo6Cl0N50LS29PTbP3W2T&#10;l3WT+ufbG0HwOMzMb5jZ4uSsOFAXGs8a1CADQVx603Cl4XP71p+CCBHZoPVMGs4UYDF/6M0wN/7I&#10;GzoUsRIJwiFHDXWMbS5lKGtyGAa+JU7ezncOY5JdJU2HxwR3Vg6zbCIdNpwWamxpVVP5V/w7DT/q&#10;vH/dKfs8Watx8fH7tfy21Ubrp0eVvYCIdIr38K39bjSMRmO4nklHQM4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PBpxi/&#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are more than just preliminary versions of products; they are indispensable tools that drive the success of product development initiatives. From visualization and feedback to cost-effective experimentation and agile adaptation, prototypes play a vital role in every stage of the product development lifecycle. By empowering collaboration, validating assumptions, and fostering iterative innovation, prototypes pave the way for triumph in the market, unlocking the full potential of visionary ideas and propelling products from concept to reality.</w:t>
      </w:r>
    </w:p>
    <w:p w14:paraId="59E3918E">
      <w:pPr>
        <w:pStyle w:val="2"/>
        <w:rPr>
          <w:rFonts w:hint="default" w:ascii="Arial" w:hAnsi="Arial" w:cs="Arial"/>
          <w:b w:val="0"/>
          <w:bCs w:val="0"/>
          <w:color w:val="auto"/>
          <w:sz w:val="36"/>
          <w:szCs w:val="36"/>
        </w:rPr>
      </w:pPr>
      <w:r>
        <w:rPr>
          <w:rFonts w:hint="default" w:ascii="Arial" w:hAnsi="Arial" w:cs="Arial"/>
          <w:b w:val="0"/>
          <w:bCs w:val="0"/>
          <w:color w:val="auto"/>
          <w:sz w:val="36"/>
          <w:szCs w:val="36"/>
        </w:rPr>
        <w:t xml:space="preserve">Prototypes come in </w:t>
      </w:r>
      <w:r>
        <w:rPr>
          <w:rFonts w:hint="default" w:ascii="Arial" w:hAnsi="Arial" w:cs="Arial"/>
          <w:b w:val="0"/>
          <w:bCs w:val="0"/>
          <w:color w:val="auto"/>
          <w:sz w:val="36"/>
          <w:szCs w:val="36"/>
        </w:rPr>
        <mc:AlternateContent>
          <mc:Choice Requires="wpg">
            <w:drawing>
              <wp:anchor distT="0" distB="0" distL="0" distR="0" simplePos="0" relativeHeight="25173299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48" name="Group 34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4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5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5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8348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C3+Y78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OoreYMAAAADc&#10;AAAADwAAAGRycy9kb3ducmV2LnhtbEWPT2sCMRTE74V+h/AKvdVsbJW6GoUqhfamq7T09tg8d9cm&#10;L+sm9c+3bwTB4zAzv2Ems5Oz4kBdaDxrUL0MBHHpTcOVhs36/ekVRIjIBq1n0nCmALPp/d0Ec+OP&#10;vKJDESuRIBxy1FDH2OZShrImh6HnW+LkbX3nMCbZVdJ0eExwZ2U/y4bSYcNpocaW5jWVv8Wf0/Cj&#10;zvvFVtnRcKkGxefu6+3bViutHx9UNgYR6RRv4Wv7w2h4fhnB5Uw6AnL6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6it5g&#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wycTzb0AAADc&#10;AAAADwAAAGRycy9kb3ducmV2LnhtbEVPy2rCQBTdF/yH4Ra6qxMjLTU6ySJSKW03WhGXl8zNo8nc&#10;CZmpiX/vLAouD+e9ySbTiQsNrrGsYDGPQBAXVjdcKTj+vD+/gXAeWWNnmRRcyUGWzh42mGg78p4u&#10;B1+JEMIuQQW1930ipStqMujmticOXGkHgz7AoZJ6wDGEm07GUfQqDTYcGmrsKa+paA9/RkFxzNvf&#10;5nP3VZ5juf3eL0+rON8p9fS4iNYgPE3+Lv53f2gFy5cwP5wJR0Cm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JxPNvQAA&#10;ANw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QSVEu78AAADc&#10;AAAADwAAAGRycy9kb3ducmV2LnhtbEWPT2sCMRTE7wW/Q3gFb5qNRWm3RkGloLe6LRVvj81zd9vk&#10;Zd3Ef9/eFAo9DjPzG2Y6vzorztSFxrMGNcxAEJfeNFxp+Px4GzyDCBHZoPVMGm4UYD7rPUwxN/7C&#10;WzoXsRIJwiFHDXWMbS5lKGtyGIa+JU7ewXcOY5JdJU2HlwR3Vo6ybCIdNpwWamxpWVP5U5ychr26&#10;HVcHZV8m72pcbL6/FjtbbbXuP6rsFUSka/wP/7XXRsPTWMHvmXQE5O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ElRLu/&#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various forms, each serving distinct purposes in the product development process. Broadly speaking, there are two main types of prototypes: low-fidelity prototypes and high-fidelity prototypes. Let's explore the importance of each type:</w:t>
      </w:r>
    </w:p>
    <w:p w14:paraId="0A53D7B8">
      <w:pPr>
        <w:pStyle w:val="2"/>
        <w:rPr>
          <w:rFonts w:hint="default" w:ascii="Arial" w:hAnsi="Arial" w:cs="Arial"/>
          <w:b w:val="0"/>
          <w:bCs w:val="0"/>
          <w:color w:val="auto"/>
          <w:sz w:val="36"/>
          <w:szCs w:val="36"/>
        </w:rPr>
      </w:pPr>
      <w:r>
        <w:rPr>
          <w:rFonts w:hint="default" w:ascii="Arial" w:hAnsi="Arial" w:cs="Arial"/>
          <w:b w:val="0"/>
          <w:bCs w:val="0"/>
          <w:color w:val="auto"/>
          <w:sz w:val="36"/>
          <w:szCs w:val="36"/>
        </w:rPr>
        <w:t>Low-Fidelity Prototypes:</w:t>
      </w:r>
    </w:p>
    <w:p w14:paraId="4D876D3C">
      <w:pPr>
        <w:pStyle w:val="2"/>
        <w:rPr>
          <w:rFonts w:hint="default" w:ascii="Arial" w:hAnsi="Arial" w:cs="Arial"/>
          <w:b w:val="0"/>
          <w:bCs w:val="0"/>
          <w:color w:val="auto"/>
          <w:sz w:val="36"/>
          <w:szCs w:val="36"/>
        </w:rPr>
      </w:pPr>
      <w:r>
        <w:rPr>
          <w:rFonts w:hint="default" w:ascii="Arial" w:hAnsi="Arial" w:cs="Arial"/>
          <w:b w:val="0"/>
          <w:bCs w:val="0"/>
          <w:color w:val="auto"/>
          <w:sz w:val="36"/>
          <w:szCs w:val="36"/>
        </w:rPr>
        <w:t>Low-fidelity prototypes</w:t>
      </w:r>
      <w:r>
        <w:rPr>
          <w:rFonts w:hint="default" w:ascii="Arial" w:hAnsi="Arial" w:cs="Arial"/>
          <w:b w:val="0"/>
          <w:bCs w:val="0"/>
          <w:color w:val="auto"/>
          <w:sz w:val="36"/>
          <w:szCs w:val="36"/>
        </w:rPr>
        <mc:AlternateContent>
          <mc:Choice Requires="wpg">
            <w:drawing>
              <wp:anchor distT="0" distB="0" distL="0" distR="0" simplePos="0" relativeHeight="25173913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03" name="Group 40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0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0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0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7734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Krq9s1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gksFW78AAADc&#10;AAAADwAAAGRycy9kb3ducmV2LnhtbEWPT0sDMRTE74LfITyhN5tEarHbpgUtBb3ZVVp6e2xed7cm&#10;L9tN7J9vbwTB4zAzv2Fmi4t34kR9bAMb0EMFgrgKtuXawOfH6v4JREzIFl1gMnClCIv57c0MCxvO&#10;vKZTmWqRIRwLNNCk1BVSxqohj3EYOuLs7UPvMWXZ19L2eM5w7+SDUmPpseW80GBHLw1VX+W3N7DT&#10;1+Nyr91k/K4fy7fD5nnr6rUxgzutpiASXdJ/+K/9ag2M1Ah+z+QjIO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JLBVu/&#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AElSLcAAAADc&#10;AAAADwAAAGRycy9kb3ducmV2LnhtbEWPQWvCQBSE7wX/w/IEb3XXWIum2XhIqZTWi1bE4yP7TFKz&#10;b0N2q/bfdwuCx2FmvmGy5dW24ky9bxxrmIwVCOLSmYYrDbuvt8c5CB+QDbaOScMveVjmg4cMU+Mu&#10;vKHzNlQiQtinqKEOoUul9GVNFv3YdcTRO7reYoiyr6Tp8RLhtpWJUs/SYsNxocaOiprK0/bHaih3&#10;xem7+Vh9Hg+JfF1vpvtFUqy0Hg0n6gVEoGu4h2/td6PhSc3g/0w8AjL/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SVIt&#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HdU+t78AAADc&#10;AAAADwAAAGRycy9kb3ducmV2LnhtbEWPT0sDMRTE74LfITzBW5tE7FLXpgUtBXuzW1G8PTavu6vJ&#10;y7qJ/fPtG6HgcZiZ3zCzxdE7sachdoEN6LECQVwH23Fj4G27Gk1BxIRs0QUmAyeKsJhfX82wtOHA&#10;G9pXqREZwrFEA21KfSllrFvyGMehJ87eLgweU5ZDI+2Ahwz3Tt4pVUiPHeeFFnt6bqn+rn69gU99&#10;+lnutHsoXvWkWn+9P324ZmPM7Y1WjyASHdN/+NJ+sQbuVQF/Z/IRkPMz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3VPre/&#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 xml:space="preserve">, often referred to as lo-fi prototypes, are foundational tools in the product development toolkit. They are simplistic representations of a product or system, designed to convey basic concepts and functionalities without focusing on detailed design elements or aesthetics. </w:t>
      </w:r>
    </w:p>
    <w:p w14:paraId="5F7663E6">
      <w:pPr>
        <w:pStyle w:val="2"/>
        <w:rPr>
          <w:rFonts w:hint="default" w:ascii="Arial" w:hAnsi="Arial" w:cs="Arial"/>
          <w:b w:val="0"/>
          <w:bCs w:val="0"/>
          <w:color w:val="auto"/>
          <w:sz w:val="36"/>
          <w:szCs w:val="36"/>
        </w:rPr>
      </w:pPr>
    </w:p>
    <w:p w14:paraId="5BE344DF">
      <w:pPr>
        <w:pStyle w:val="2"/>
        <w:rPr>
          <w:rFonts w:hint="default" w:ascii="Arial" w:hAnsi="Arial" w:cs="Arial"/>
          <w:b w:val="0"/>
          <w:bCs w:val="0"/>
          <w:color w:val="auto"/>
          <w:sz w:val="36"/>
          <w:szCs w:val="36"/>
        </w:rPr>
      </w:pPr>
      <w:r>
        <w:rPr>
          <w:rFonts w:hint="default" w:ascii="Arial" w:hAnsi="Arial" w:cs="Arial"/>
          <w:b w:val="0"/>
          <w:bCs w:val="0"/>
          <w:color w:val="auto"/>
          <w:sz w:val="36"/>
          <w:szCs w:val="36"/>
        </w:rPr>
        <w:t>Importance:</w:t>
      </w:r>
    </w:p>
    <w:p w14:paraId="38D60271">
      <w:pPr>
        <w:pStyle w:val="2"/>
        <w:rPr>
          <w:rFonts w:hint="default" w:ascii="Arial" w:hAnsi="Arial" w:cs="Arial"/>
          <w:b w:val="0"/>
          <w:bCs w:val="0"/>
          <w:color w:val="auto"/>
          <w:sz w:val="36"/>
          <w:szCs w:val="36"/>
        </w:rPr>
      </w:pPr>
      <w:r>
        <w:rPr>
          <w:rFonts w:hint="default" w:ascii="Arial" w:hAnsi="Arial" w:cs="Arial"/>
          <w:b w:val="0"/>
          <w:bCs w:val="0"/>
          <w:color w:val="auto"/>
          <w:sz w:val="36"/>
          <w:szCs w:val="36"/>
        </w:rPr>
        <w:t>Early Exploration and Conceptualization: Low-fidelity prototypes are rough, basic representations of a product idea. They are typically created using</w:t>
      </w:r>
      <w:r>
        <w:rPr>
          <w:rFonts w:hint="default" w:ascii="Arial" w:hAnsi="Arial" w:cs="Arial"/>
          <w:b w:val="0"/>
          <w:bCs w:val="0"/>
          <w:color w:val="auto"/>
          <w:sz w:val="36"/>
          <w:szCs w:val="36"/>
        </w:rPr>
        <mc:AlternateContent>
          <mc:Choice Requires="wpg">
            <w:drawing>
              <wp:anchor distT="0" distB="0" distL="0" distR="0" simplePos="0" relativeHeight="25174016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07" name="Group 40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0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0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1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7632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LcNVwVoBAAAEB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AwYPXrwAAADc&#10;AAAADwAAAGRycy9kb3ducmV2LnhtbEVPy0oDMRTdC/2HcAvunCRFi45NC60IurNTUdxdJrczY5Ob&#10;cRL7+PtmUejycN6zxdE7sachdoEN6EKBIK6D7bgx8Ll5vXsEEROyRReYDJwowmI+uplhacOB17Sv&#10;UiNyCMcSDbQp9aWUsW7JYyxCT5y5bRg8pgyHRtoBDzncOzlRaio9dpwbWuxp1VK9q/69gR99+nvZ&#10;avc0/dAP1fvv1/LbNWtjbsdaPYNIdExX8cX9Zg3cq7w2n8lHQM7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GD16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gQRYKL8AAADc&#10;AAAADwAAAGRycy9kb3ducmV2LnhtbEWPQWvCQBSE70L/w/IKvemusYhGVw8pSmm9GEU8PrLPJDX7&#10;NmS3av99VxA8DjPzDTNf3mwjLtT52rGG4UCBIC6cqbnUsN+t+hMQPiAbbByThj/ysFy89OaYGnfl&#10;LV3yUIoIYZ+ihiqENpXSFxVZ9APXEkfv5DqLIcqulKbDa4TbRiZKjaXFmuNChS1lFRXn/NdqKPbZ&#10;+af+Wn+fjon82GxHh2mSrbV+ex2qGYhAt/AMP9qfRsO7msL9TDwCcvE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EEWCi/&#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eKmVhbwAAADc&#10;AAAADwAAAGRycy9kb3ducmV2LnhtbEVPy2oCMRTdC/5DuEJ3mklRsaNRsEXQnU6lpbvL5DozmtxM&#10;J6mPv28WhS4P571Y3Z0VV+pC41mDGmUgiEtvGq40HN83wxmIEJENWs+k4UEBVst+b4G58Tc+0LWI&#10;lUghHHLUUMfY5lKGsiaHYeRb4sSdfOcwJthV0nR4S+HOyucsm0qHDaeGGlt6ram8FD9Ow5d6fL+d&#10;lH2Z7tWk2J0/1p+2Omj9NFDZHESke/wX/7m3RsNYpfnpTDoCcv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iplYW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 xml:space="preserve"> simple materials such as paper, cardboard, or digital wireframing tools. These prototypes are invaluable in the early stages of product development for exploring multiple concepts and refining ideas.</w:t>
      </w:r>
    </w:p>
    <w:p w14:paraId="05288451">
      <w:pPr>
        <w:pStyle w:val="2"/>
        <w:rPr>
          <w:rFonts w:hint="default" w:ascii="Arial" w:hAnsi="Arial" w:cs="Arial"/>
          <w:b w:val="0"/>
          <w:bCs w:val="0"/>
          <w:color w:val="auto"/>
          <w:sz w:val="36"/>
          <w:szCs w:val="36"/>
        </w:rPr>
      </w:pPr>
      <w:r>
        <w:rPr>
          <w:rFonts w:hint="default" w:ascii="Arial" w:hAnsi="Arial" w:cs="Arial"/>
          <w:b w:val="0"/>
          <w:bCs w:val="0"/>
          <w:color w:val="auto"/>
          <w:sz w:val="36"/>
          <w:szCs w:val="36"/>
        </w:rPr>
        <w:t>Rapid Iteration: Because low-fidelity prototypes are quick and inexpensive to create, they facilitate rapid iteration. Teams can easily generate multiple versions of a prototype, test different design alternatives, and gather feedback from stakeholders without investing significant time or resources.</w:t>
      </w:r>
    </w:p>
    <w:p w14:paraId="7E68D40A">
      <w:pPr>
        <w:pStyle w:val="2"/>
        <w:rPr>
          <w:rFonts w:hint="default" w:ascii="Arial" w:hAnsi="Arial" w:cs="Arial"/>
          <w:b w:val="0"/>
          <w:bCs w:val="0"/>
          <w:color w:val="auto"/>
          <w:sz w:val="36"/>
          <w:szCs w:val="36"/>
        </w:rPr>
      </w:pPr>
      <w:r>
        <w:rPr>
          <w:rFonts w:hint="default" w:ascii="Arial" w:hAnsi="Arial" w:cs="Arial"/>
          <w:b w:val="0"/>
          <w:bCs w:val="0"/>
          <w:color w:val="auto"/>
          <w:sz w:val="36"/>
          <w:szCs w:val="36"/>
          <w:rtl/>
        </w:rPr>
        <w:t>User Feedback:</w:t>
      </w:r>
      <w:r>
        <w:rPr>
          <w:rFonts w:hint="default" w:ascii="Arial" w:hAnsi="Arial" w:cs="Arial"/>
          <w:b w:val="0"/>
          <w:bCs w:val="0"/>
          <w:color w:val="auto"/>
          <w:sz w:val="36"/>
          <w:szCs w:val="36"/>
        </w:rPr>
        <w:t xml:space="preserve"> Low-fidelity prototypes are particularly effective for eliciting feedback from users in the early stages of development. Since these prototy</w:t>
      </w:r>
      <w:r>
        <w:rPr>
          <w:rFonts w:hint="default" w:ascii="Arial" w:hAnsi="Arial" w:cs="Arial"/>
          <w:b w:val="0"/>
          <w:bCs w:val="0"/>
          <w:color w:val="auto"/>
          <w:sz w:val="36"/>
          <w:szCs w:val="36"/>
        </w:rPr>
        <mc:AlternateContent>
          <mc:Choice Requires="wpg">
            <w:drawing>
              <wp:anchor distT="0" distB="0" distL="0" distR="0" simplePos="0" relativeHeight="25174118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11" name="Group 41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1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1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1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7529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k4qFmGo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B/At7+2AAAAAsBAAAPAAAAAAAAAAEAIAAAACIAAABkcnMvZG93bnJldi54bWxQ&#10;SwECFAAUAAAACACHTuJAk4qFmGoEAAAQFgAADgAAAAAAAAABACAAAAAnAQAAZHJzL2Uyb0RvYy54&#10;bWxQSwUGAAAAAAYABgBZAQAAAwgAAAAA&#10;">
                <o:lock v:ext="edit" aspectratio="f"/>
                <v:shape id="Graphic 2" o:spid="_x0000_s1026" o:spt="100" style="position:absolute;left:0;top:0;height:10151745;width:7056120;" fillcolor="#5B9BD5 [3204]" filled="t" stroked="f" coordsize="7056120,10151745" o:gfxdata="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3rmm/&#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ZTX5H8AAAADc&#10;AAAADwAAAGRycy9kb3ducmV2LnhtbEWPzWrDMBCE74W+g9hCbo1sp4TWteKDQ0Jpc0lqQo6LtbFd&#10;WytjKT99+yoQ6HGYmW+YLL+aXpxpdK1lBfE0AkFcWd1yraD8Xj2/gnAeWWNvmRT8koN88fiQYart&#10;hbd03vlaBAi7FBU03g+plK5qyKCb2oE4eEc7GvRBjrXUI14C3PQyiaK5NNhyWGhwoKKhqtudjIKq&#10;LLqf9nP9dTwkcrnZzvZvSbFWavIUR+8gPF39f/je/tAKXuIZ3M6EIy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lNfkf&#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B5KThr8AAADc&#10;AAAADwAAAGRycy9kb3ducmV2LnhtbEWPT2sCMRTE7wW/Q3iF3jQbsVJXo6Cl0N50WxRvj81zd23y&#10;st2k/vn2Rij0OMzMb5jZ4uKsOFEXGs8a1CADQVx603Cl4evzrf8CIkRkg9YzabhSgMW89zDD3Pgz&#10;b+hUxEokCIccNdQxtrmUoazJYRj4ljh5B985jEl2lTQdnhPcWTnMsrF02HBaqLGlVU3ld/HrNOzV&#10;9ef1oOxkvFbPxcdxu9zZaqP106PKpiAiXeJ/+K/9bjSM1AjuZ9IRkP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eSk4a/&#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pes focus on core functionality and user flows rather than aesthetics, users can provide feedback on the fundamental aspects of the product without being distracted by visual details</w:t>
      </w:r>
    </w:p>
    <w:p w14:paraId="169B81D1">
      <w:pPr>
        <w:pStyle w:val="2"/>
        <w:rPr>
          <w:rFonts w:hint="default" w:ascii="Arial" w:hAnsi="Arial" w:cs="Arial"/>
          <w:b w:val="0"/>
          <w:bCs w:val="0"/>
          <w:color w:val="auto"/>
          <w:sz w:val="36"/>
          <w:szCs w:val="36"/>
        </w:rPr>
      </w:pPr>
      <w:r>
        <w:rPr>
          <w:rFonts w:hint="default" w:ascii="Arial" w:hAnsi="Arial" w:cs="Arial"/>
          <w:b w:val="0"/>
          <w:bCs w:val="0"/>
          <w:color w:val="auto"/>
          <w:sz w:val="36"/>
          <w:szCs w:val="36"/>
          <w:rtl/>
          <w:lang w:bidi="ar-EG"/>
        </w:rPr>
        <w:t>High-Fidelity Prototypes</w:t>
      </w:r>
      <w:r>
        <w:rPr>
          <w:rFonts w:hint="default" w:ascii="Arial" w:hAnsi="Arial" w:cs="Arial"/>
          <w:b w:val="0"/>
          <w:bCs w:val="0"/>
          <w:color w:val="auto"/>
          <w:sz w:val="36"/>
          <w:szCs w:val="36"/>
        </w:rPr>
        <w:t>:</w:t>
      </w:r>
      <w:r>
        <w:rPr>
          <w:rFonts w:hint="default" w:ascii="Arial" w:hAnsi="Arial" w:cs="Arial"/>
          <w:b w:val="0"/>
          <w:bCs w:val="0"/>
          <w:color w:val="auto"/>
          <w:sz w:val="36"/>
          <w:szCs w:val="36"/>
          <w:rtl/>
          <w:lang w:val="en-US" w:bidi="ar-EG"/>
        </w:rPr>
        <w:t xml:space="preserve"> </w:t>
      </w:r>
      <w:r>
        <w:rPr>
          <w:rFonts w:hint="default" w:ascii="Arial" w:hAnsi="Arial" w:cs="Arial"/>
          <w:b w:val="0"/>
          <w:bCs w:val="0"/>
          <w:color w:val="auto"/>
          <w:sz w:val="36"/>
          <w:szCs w:val="36"/>
        </w:rPr>
        <w:t>High-fidelity prototypes represent a more polished and detailed iteration of a product or system compared to their low-fidelity counterparts. They aim to simulate the look, feel, and functionality of the final product as closely as possible, incorporating visual design elements, interactive features, and realistic content.</w:t>
      </w:r>
    </w:p>
    <w:p w14:paraId="66CFDDE7">
      <w:pPr>
        <w:pStyle w:val="2"/>
        <w:rPr>
          <w:rFonts w:hint="default" w:ascii="Arial" w:hAnsi="Arial" w:cs="Arial"/>
          <w:b w:val="0"/>
          <w:bCs w:val="0"/>
          <w:color w:val="auto"/>
          <w:sz w:val="36"/>
          <w:szCs w:val="36"/>
        </w:rPr>
      </w:pPr>
      <w:r>
        <w:rPr>
          <w:rFonts w:hint="default" w:ascii="Arial" w:hAnsi="Arial" w:cs="Arial"/>
          <w:b w:val="0"/>
          <w:bCs w:val="0"/>
          <w:color w:val="auto"/>
          <w:sz w:val="36"/>
          <w:szCs w:val="36"/>
        </w:rPr>
        <w:t>Importance:</w:t>
      </w:r>
    </w:p>
    <w:p w14:paraId="4F80E2D9">
      <w:pPr>
        <w:pStyle w:val="2"/>
        <w:rPr>
          <w:rFonts w:hint="default" w:ascii="Arial" w:hAnsi="Arial" w:cs="Arial"/>
          <w:b w:val="0"/>
          <w:bCs w:val="0"/>
          <w:color w:val="auto"/>
          <w:sz w:val="36"/>
          <w:szCs w:val="36"/>
        </w:rPr>
      </w:pPr>
      <w:r>
        <w:rPr>
          <w:rFonts w:hint="default" w:ascii="Arial" w:hAnsi="Arial" w:cs="Arial"/>
          <w:b w:val="0"/>
          <w:bCs w:val="0"/>
          <w:color w:val="auto"/>
          <w:sz w:val="36"/>
          <w:szCs w:val="36"/>
        </w:rPr>
        <w:t xml:space="preserve"> Reali</w:t>
      </w:r>
      <w:r>
        <w:rPr>
          <w:rFonts w:hint="default" w:ascii="Arial" w:hAnsi="Arial" w:cs="Arial"/>
          <w:b w:val="0"/>
          <w:bCs w:val="0"/>
          <w:color w:val="auto"/>
          <w:sz w:val="36"/>
          <w:szCs w:val="36"/>
        </w:rPr>
        <mc:AlternateContent>
          <mc:Choice Requires="wpg">
            <w:drawing>
              <wp:anchor distT="0" distB="0" distL="0" distR="0" simplePos="0" relativeHeight="25174220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19" name="Group 41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2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2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2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7427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CCoQ7WcEAAAQ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tsVfOLwAAADc&#10;AAAADwAAAGRycy9kb3ducmV2LnhtbEVPy2oCMRTdC/2HcAvdaSZiRadGQUVod3Usle4uk+vMtMnN&#10;OEl9/L1ZCC4P5z1bXJwVJ+pC41mDGmQgiEtvGq40fO02/QmIEJENWs+k4UoBFvOn3gxz48+8pVMR&#10;K5FCOOSooY6xzaUMZU0Ow8C3xIk7+M5hTLCrpOnwnMKdlcMsG0uHDaeGGlta1VT+Ff9Ow4+6HtcH&#10;ZafjT/VafPx+L/e22mr98qyyNxCRLvEhvrvfjYbRMM1PZ9IRkPM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bFXzi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NMcITr8AAADc&#10;AAAADwAAAGRycy9kb3ducmV2LnhtbEWPS4vCQBCE74L/YWjBm04Sl0Wjo4eIsqx78YF4bDJtEs30&#10;hMz42H/vLCx4LKrqK2q2eJpa3Kl1lWUF8TACQZxbXXGh4LBfDcYgnEfWWFsmBb/kYDHvdmaYavvg&#10;Ld13vhABwi5FBaX3TSqly0sy6Ia2IQ7e2bYGfZBtIXWLjwA3tUyi6FMarDgslNhQVlJ+3d2MgvyQ&#10;XS/V93pzPiVy+bMdHSdJtlaq34ujKQhPT/8O/7e/tIKPJIa/M+EIyP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HCE6/&#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KVtk1MAAAADc&#10;AAAADwAAAGRycy9kb3ducmV2LnhtbEWPT2sCMRTE70K/Q3iCN81msdJujUJbCvam29LS22Pz3N2a&#10;vGw38d+3N0LB4zAzv2Hmy5Oz4kB9aD1rUJMMBHHlTcu1hs+Pt/EDiBCRDVrPpOFMAZaLu8EcC+OP&#10;vKFDGWuRIBwK1NDE2BVShqohh2HiO+LkbX3vMCbZ19L0eExwZ2WeZTPpsOW00GBHLw1Vu3LvNPyo&#10;89/rVtnH2Vrdl++/X8/ftt5oPRqq7AlEpFO8hf/bK6NhmudwPZOOgFx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W2TU&#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stic Representation: High-fidelity prototypes are more polished and detailed representations of the final product. They often include interactive elements, visual design, and realistic content. These prototypes provide stakeholders with a more accurate depiction of the user experience and enable them to envision the final product more clearly.</w:t>
      </w:r>
    </w:p>
    <w:p w14:paraId="1E8B894F">
      <w:pPr>
        <w:pStyle w:val="2"/>
        <w:rPr>
          <w:rFonts w:hint="default" w:ascii="Arial" w:hAnsi="Arial" w:cs="Arial"/>
          <w:b w:val="0"/>
          <w:bCs w:val="0"/>
          <w:color w:val="auto"/>
          <w:sz w:val="36"/>
          <w:szCs w:val="36"/>
        </w:rPr>
      </w:pPr>
      <w:r>
        <w:rPr>
          <w:rFonts w:hint="default" w:ascii="Arial" w:hAnsi="Arial" w:cs="Arial"/>
          <w:b w:val="0"/>
          <w:bCs w:val="0"/>
          <w:color w:val="auto"/>
          <w:sz w:val="36"/>
          <w:szCs w:val="36"/>
        </w:rPr>
        <w:t>User Testing: High-fidelity prototypes are ideal for conducting user testing and usability studies. By simulatin</w:t>
      </w:r>
      <w:r>
        <w:rPr>
          <w:rFonts w:hint="default" w:ascii="Arial" w:hAnsi="Arial" w:cs="Arial"/>
          <w:b w:val="0"/>
          <w:bCs w:val="0"/>
          <w:color w:val="auto"/>
          <w:sz w:val="36"/>
          <w:szCs w:val="36"/>
        </w:rPr>
        <mc:AlternateContent>
          <mc:Choice Requires="wpg">
            <w:drawing>
              <wp:anchor distT="0" distB="0" distL="0" distR="0" simplePos="0" relativeHeight="25174323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23" name="Group 42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2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2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2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7324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BR7eZ5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yf5ZO78AAADc&#10;AAAADwAAAGRycy9kb3ducmV2LnhtbEWPT2sCMRTE74V+h/AK3jQbUbFbo9AWod50LS29PTbP3dXk&#10;ZbtJ/fPtjSD0OMzMb5jZ4uysOFIXGs8a1CADQVx603Cl4XO77E9BhIhs0HomDRcKsJg/PswwN/7E&#10;GzoWsRIJwiFHDXWMbS5lKGtyGAa+JU7ezncOY5JdJU2HpwR3Vg6zbCIdNpwWamzprabyUPw5DT/q&#10;8vu+U/Z5slbjYrX/ev221Ubr3pPKXkBEOsf/8L39YTSMhiO4nUlHQM6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n+WTu/&#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S/wOTb8AAADc&#10;AAAADwAAAGRycy9kb3ducmV2LnhtbEWPT4vCMBTE7wt+h/AEb2tqXUWr0UNFWVwv/kE8PppnW21e&#10;SpNV99ubBcHjMDO/Yabzh6nEjRpXWlbQ60YgiDOrS84VHPbLzxEI55E1VpZJwR85mM9aH1NMtL3z&#10;lm47n4sAYZeggsL7OpHSZQUZdF1bEwfvbBuDPsgml7rBe4CbSsZRNJQGSw4LBdaUFpRdd79GQXZI&#10;r5dyvfo5n2K52Gz7x3GcrpTqtHvRBISnh3+HX+1vreArHsD/mXAE5Ow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v8Dk2/&#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VmBi18AAAADc&#10;AAAADwAAAGRycy9kb3ducmV2LnhtbEWPT2sCMRTE74V+h/AEb5qN2KXdGoVWBHvTbWnp7bF57m5N&#10;Xrab+O/bG6HQ4zAzv2Fmi7Oz4kh9aD1rUOMMBHHlTcu1ho/31egRRIjIBq1n0nChAIv5/d0MC+NP&#10;vKVjGWuRIBwK1NDE2BVShqohh2HsO+Lk7XzvMCbZ19L0eEpwZ+Uky3LpsOW00GBHrw1V+/LgNHyr&#10;y+9yp+xTvlEP5dvP58uXrbdaDwcqewYR6Rz/w3/ttdEwneRwO5OOgJx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YGLX&#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g the look and feel of the final product, these prototypes allow users to interact with the interface in a realistic environment. User feedback gathered from high-fidelity prototypes can help identify usability issues, uncover pain points, and refine the user experience.Stakeholder Buy-In:</w:t>
      </w:r>
      <w:r>
        <w:rPr>
          <w:rFonts w:hint="default" w:ascii="Arial" w:hAnsi="Arial" w:cs="Arial"/>
          <w:b w:val="0"/>
          <w:bCs w:val="0"/>
          <w:color w:val="auto"/>
          <w:sz w:val="36"/>
          <w:szCs w:val="36"/>
        </w:rPr>
        <mc:AlternateContent>
          <mc:Choice Requires="wpg">
            <w:drawing>
              <wp:anchor distT="0" distB="0" distL="0" distR="0" simplePos="0" relativeHeight="25174425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27" name="Group 42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2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2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3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7222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Amc2FZoBAAAEB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SLNTPrwAAADc&#10;AAAADwAAAGRycy9kb3ducmV2LnhtbEVPy2oCMRTdC/2HcAvdaSZiRadGQUVod3Usle4uk+vMtMnN&#10;OEl9/L1ZCC4P5z1bXJwVJ+pC41mDGmQgiEtvGq40fO02/QmIEJENWs+k4UoBFvOn3gxz48+8pVMR&#10;K5FCOOSooY6xzaUMZU0Ow8C3xIk7+M5hTLCrpOnwnMKdlcMsG0uHDaeGGlta1VT+Ff9Ow4+6HtcH&#10;ZafjT/VafPx+L/e22mr98qyyNxCRLvEhvrvfjYbRMK1NZ9IRkPM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izUz6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yrEESMAAAADc&#10;AAAADwAAAGRycy9kb3ducmV2LnhtbEWPQWvCQBSE7wX/w/IK3urGtEiNrjlEKqXtxSji8ZF9Jmmy&#10;b0N2Tey/7xaEHoeZ+YZZpzfTioF6V1tWMJ9FIIgLq2suFRwPb0+vIJxH1thaJgU/5CDdTB7WmGg7&#10;8p6G3JciQNglqKDyvkukdEVFBt3MdsTBu9jeoA+yL6XucQxw08o4ihbSYM1hocKOsoqKJr8aBcUx&#10;a77rj93n5RzL7df++bSMs51S08d5tALh6eb/w/f2u1bwEi/h70w4AnLz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sQRI&#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MxzJ5b0AAADc&#10;AAAADwAAAGRycy9kb3ducmV2LnhtbEVPy2oCMRTdF/oP4Rbc1Uy0FZ0ahSqFuqtTUdxdJteZaZOb&#10;cZL6+HuzELo8nPd0fnFWnKgLjWcNqp+BIC69abjSsPn+eB6DCBHZoPVMGq4UYD57fJhibvyZ13Qq&#10;YiVSCIccNdQxtrmUoazJYej7ljhxB985jAl2lTQdnlO4s3KQZSPpsOHUUGNLi5rK3+LPadir63F5&#10;UHYy+lKvxepn+76z1Vrr3pPK3kBEusR/8d39aTS8DNP8dCYdATm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HMnlvQAA&#10;ANw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 xml:space="preserve"> High-fidelity prototypes are powerful tools for gaining stakeholder buy-in and securing funding or approval for the project. The visual polish and interactivity of these prototypes make them more compelling and persuasive than their low-fidelity counterparts. Stakeholders can see firsthand how the product will look and function, which increases their confidence and support for the project.</w:t>
      </w:r>
    </w:p>
    <w:p w14:paraId="6A1F5372">
      <w:pPr>
        <w:pStyle w:val="2"/>
        <w:rPr>
          <w:rFonts w:hint="default" w:ascii="Arial" w:hAnsi="Arial" w:cs="Arial"/>
          <w:b w:val="0"/>
          <w:bCs w:val="0"/>
          <w:color w:val="auto"/>
          <w:sz w:val="36"/>
          <w:szCs w:val="36"/>
        </w:rPr>
      </w:pPr>
      <w:r>
        <w:rPr>
          <w:rFonts w:hint="default" w:ascii="Arial" w:hAnsi="Arial" w:cs="Arial"/>
          <w:b w:val="0"/>
          <w:bCs w:val="0"/>
          <w:color w:val="auto"/>
          <w:sz w:val="36"/>
          <w:szCs w:val="36"/>
        </w:rPr>
        <w:t>Market Validation: High-fidelity prototypes can also be used for market validation purposes. By presenting a realistic representation of the product to potential customers or investors, te</w:t>
      </w:r>
      <w:r>
        <w:rPr>
          <w:rFonts w:hint="default" w:ascii="Arial" w:hAnsi="Arial" w:cs="Arial"/>
          <w:b w:val="0"/>
          <w:bCs w:val="0"/>
          <w:color w:val="auto"/>
          <w:sz w:val="36"/>
          <w:szCs w:val="36"/>
        </w:rPr>
        <mc:AlternateContent>
          <mc:Choice Requires="wpg">
            <w:drawing>
              <wp:anchor distT="0" distB="0" distL="0" distR="0" simplePos="0" relativeHeight="25174528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31" name="Group 43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3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3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3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7120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LRsKy2o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B/At7+2AAAAAsBAAAPAAAAAAAAAAEAIAAAACIAAABkcnMvZG93bnJldi54bWxQ&#10;SwECFAAUAAAACACHTuJALRsKy2oEAAAQFgAADgAAAAAAAAABACAAAAAnAQAAZHJzL2Uyb0RvYy54&#10;bWxQSwUGAAAAAAYABgBZAQAAAwgAAAAA&#10;">
                <o:lock v:ext="edit" aspectratio="f"/>
                <v:shape id="Graphic 2" o:spid="_x0000_s1026" o:spt="100" style="position:absolute;left:0;top:0;height:10151745;width:7056120;" fillcolor="#5B9BD5 [3204]" filled="t" stroked="f" coordsize="7056120,10151745" o:gfxdata="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gvIJ&#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LoClf78AAADc&#10;AAAADwAAAGRycy9kb3ducmV2LnhtbEWPT4vCMBTE78J+h/AWvGlqK+J2jR4qirhedEU8Pppn27V5&#10;KU389+03guBxmJnfMJPZ3dTiSq2rLCsY9CMQxLnVFRcK9r+L3hiE88gaa8uk4EEOZtOPzgRTbW+8&#10;pevOFyJA2KWooPS+SaV0eUkGXd82xME72dagD7ItpG7xFuCmlnEUjaTBisNCiQ1lJeXn3cUoyPfZ&#10;+a9aL39Ox1jON9vk8BVnS6W6n4PoG4Snu3+HX+2VVjBMEnieCUdAT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6ApX+/&#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TCfP5sAAAADc&#10;AAAADwAAAGRycy9kb3ducmV2LnhtbEWPT2sCMRTE74LfIbxCb5pNq9KuRqEthXrTbWnx9tg8d7cm&#10;L9tN6p9vbwTB4zAzv2Fmi6OzYk9daDxrUMMMBHHpTcOVhq/P98ETiBCRDVrPpOFEARbzfm+GufEH&#10;XtO+iJVIEA45aqhjbHMpQ1mTwzD0LXHytr5zGJPsKmk6PCS4s/IhyybSYcNpocaWXmsqd8W/07BR&#10;p7+3rbLPk5UaF8vf75cfW621vr9T2RREpGO8ha/tD6Nh9DiCy5l0BOT8D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J8/m&#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ams can gauge interest, gather feedback, and assess market demand before fully committing to development. This early validation can help mitigate the risk of building a product that fails to resonate with its target audience.</w:t>
      </w:r>
    </w:p>
    <w:p w14:paraId="4ED11BA6">
      <w:pPr>
        <w:pStyle w:val="2"/>
        <w:rPr>
          <w:rFonts w:hint="default" w:ascii="Arial" w:hAnsi="Arial" w:cs="Arial"/>
          <w:b w:val="0"/>
          <w:bCs w:val="0"/>
          <w:color w:val="auto"/>
          <w:sz w:val="36"/>
          <w:szCs w:val="36"/>
        </w:rPr>
      </w:pPr>
    </w:p>
    <w:p w14:paraId="471E83F9">
      <w:pPr>
        <w:pStyle w:val="2"/>
        <w:rPr>
          <w:rFonts w:hint="default" w:ascii="Arial" w:hAnsi="Arial" w:cs="Arial"/>
          <w:b w:val="0"/>
          <w:bCs w:val="0"/>
          <w:color w:val="auto"/>
          <w:sz w:val="36"/>
          <w:szCs w:val="36"/>
        </w:rPr>
      </w:pPr>
      <w:r>
        <w:rPr>
          <w:rFonts w:hint="default" w:ascii="Arial" w:hAnsi="Arial" w:cs="Arial"/>
          <w:b w:val="0"/>
          <w:bCs w:val="0"/>
          <w:color w:val="auto"/>
          <w:sz w:val="36"/>
          <w:szCs w:val="36"/>
        </w:rPr>
        <w:t>In summary, both low-fidelity and high-fidelity prototypes play essential r</w:t>
      </w:r>
      <w:r>
        <w:rPr>
          <w:rFonts w:hint="default" w:ascii="Arial" w:hAnsi="Arial" w:cs="Arial"/>
          <w:b w:val="0"/>
          <w:bCs w:val="0"/>
          <w:color w:val="auto"/>
          <w:sz w:val="36"/>
          <w:szCs w:val="36"/>
        </w:rPr>
        <mc:AlternateContent>
          <mc:Choice Requires="wpg">
            <w:drawing>
              <wp:anchor distT="0" distB="0" distL="0" distR="0" simplePos="0" relativeHeight="25174630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35" name="Group 43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3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3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3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7017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">
                <o:lock v:ext="edit" aspectratio="f"/>
                <v:shape id="Graphic 2" o:spid="_x0000_s1026" o:spt="100" style="position:absolute;left:0;top:0;height:10151745;width:7056120;" fillcolor="#5B9BD5 [3204]" filled="t" stroked="f" coordsize="7056120,10151745" o:gfxdata="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ufQK&#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UbujfMAAAADc&#10;AAAADwAAAGRycy9kb3ducmV2LnhtbEWPQWvCQBSE74X+h+UVvNVNotiaunpIMZTqRSvS4yP7TNJk&#10;34bsNuq/7wpCj8PMfMMsVhfTioF6V1tWEI8jEMSF1TWXCg5f6+dXEM4ja2wtk4IrOVgtHx8WmGp7&#10;5h0Ne1+KAGGXooLK+y6V0hUVGXRj2xEH72R7gz7IvpS6x3OAm1YmUTSTBmsOCxV2lFVUNPtfo6A4&#10;ZM1P/ZlvTt+JfN/uJsd5kuVKjZ7i6A2Ep4v/D9/bH1rBdPICtzPhCM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Ru6N8&#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zWrF470AAADc&#10;AAAADwAAAGRycy9kb3ducmV2LnhtbEVPy2oCMRTdF/oP4Rbc1Uy0FZ0ahSqFuqtTUdxdJteZaZOb&#10;cZL6+HuzELo8nPd0fnFWnKgLjWcNqp+BIC69abjSsPn+eB6DCBHZoPVMGq4UYD57fJhibvyZ13Qq&#10;YiVSCIccNdQxtrmUoazJYej7ljhxB985jAl2lTQdnlO4s3KQZSPpsOHUUGNLi5rK3+LPadir63F5&#10;UHYy+lKvxepn+76z1Vrr3pPK3kBEusR/8d39aTS8DNPadCYdATm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asXjvQAA&#10;ANw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oles in the product development process. Low-fidelity prototypes are valuable for early exploration, rapid iteration, and risk reduction, while high-fidelity prototypes excel at providing a realistic representation of the final product, conducting user testing, gaining stakeholder buy-in, and validating market demand. By leveraging both types of prototypes strategically throughout the development lifecycle, teams can increase their chances of success and deliver products that meet user needs and expectations.</w:t>
      </w:r>
    </w:p>
    <w:p w14:paraId="78B9CB09">
      <w:pPr>
        <w:pStyle w:val="2"/>
        <w:rPr>
          <w:rFonts w:hint="default" w:ascii="Arial" w:hAnsi="Arial" w:cs="Arial"/>
          <w:b w:val="0"/>
          <w:bCs w:val="0"/>
          <w:color w:val="auto"/>
          <w:sz w:val="36"/>
          <w:szCs w:val="36"/>
        </w:rPr>
      </w:pPr>
    </w:p>
    <w:p w14:paraId="0AAF0179">
      <w:pPr>
        <w:pStyle w:val="2"/>
        <w:rPr>
          <w:rFonts w:hint="default" w:ascii="Arial" w:hAnsi="Arial" w:cs="Arial"/>
          <w:b w:val="0"/>
          <w:bCs w:val="0"/>
          <w:color w:val="auto"/>
          <w:sz w:val="36"/>
          <w:szCs w:val="36"/>
        </w:rPr>
      </w:pPr>
    </w:p>
    <w:p w14:paraId="76D83354">
      <w:pPr>
        <w:pStyle w:val="2"/>
        <w:rPr>
          <w:rFonts w:hint="default" w:ascii="Arial" w:hAnsi="Arial" w:cs="Arial"/>
          <w:b w:val="0"/>
          <w:bCs w:val="0"/>
          <w:color w:val="auto"/>
          <w:sz w:val="36"/>
          <w:szCs w:val="36"/>
        </w:rPr>
      </w:pPr>
      <w:r>
        <w:rPr>
          <w:rFonts w:hint="default" w:ascii="Arial" w:hAnsi="Arial" w:cs="Arial"/>
          <w:b w:val="0"/>
          <w:bCs w:val="0"/>
          <w:color w:val="auto"/>
          <w:sz w:val="36"/>
          <w:szCs w:val="36"/>
        </w:rPr>
        <w:t>In summary, high fidelity is essential across various domains as it enhances user experiences, supports decision-making, facilitates learning and skill development, improves design and development processes, fosters communication and collaboration, and strengthens marketing and sales efforts.</w:t>
      </w:r>
    </w:p>
    <w:p w14:paraId="5F361C71">
      <w:pPr>
        <w:pStyle w:val="2"/>
        <w:rPr>
          <w:rFonts w:hint="default" w:ascii="Arial" w:hAnsi="Arial" w:cs="Arial"/>
        </w:rPr>
      </w:pPr>
    </w:p>
    <w:p w14:paraId="39EE0FDD">
      <w:pPr>
        <w:pStyle w:val="2"/>
        <w:rPr>
          <w:rFonts w:hint="default" w:ascii="Arial" w:hAnsi="Arial" w:cs="Arial"/>
        </w:rPr>
      </w:pPr>
    </w:p>
    <w:p w14:paraId="7CE371F0">
      <w:pPr>
        <w:pStyle w:val="2"/>
        <w:rPr>
          <w:rFonts w:hint="default" w:ascii="Arial" w:hAnsi="Arial" w:cs="Arial"/>
        </w:rPr>
      </w:pPr>
    </w:p>
    <w:p w14:paraId="3C971087">
      <w:pPr>
        <w:pStyle w:val="2"/>
        <w:rPr>
          <w:rFonts w:hint="default" w:ascii="Arial" w:hAnsi="Arial" w:cs="Arial"/>
        </w:rPr>
      </w:pPr>
      <w:r>
        <w:rPr>
          <w:rFonts w:hint="default" w:ascii="Arial" w:hAnsi="Arial" w:cs="Arial"/>
        </w:rPr>
        <mc:AlternateContent>
          <mc:Choice Requires="wpg">
            <w:drawing>
              <wp:anchor distT="0" distB="0" distL="0" distR="0" simplePos="0" relativeHeight="25173401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60" name="Group 36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6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6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6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8246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gXo5jW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CBejmN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j0mOBsAAAADc&#10;AAAADwAAAGRycy9kb3ducmV2LnhtbEWPT2sCMRTE7wW/Q3hCbzUbi0u7NQoqQr3ptrT09tg8d7dN&#10;XtZN6p9v3whCj8PM/IaZzs/OiiP1ofWsQY0yEMSVNy3XGt7f1g9PIEJENmg9k4YLBZjPBndTLIw/&#10;8Y6OZaxFgnAoUEMTY1dIGaqGHIaR74iTt/e9w5hkX0vT4ynBnZXjLMulw5bTQoMdLRuqfspfp+FL&#10;XQ6rvbLP+VZNys33x+LT1jut74cqewER6Rz/w7f2q9HwmCu4nklH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SY4G&#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ktXinL8AAADc&#10;AAAADwAAAGRycy9kb3ducmV2LnhtbEWPS4vCQBCE7wv7H4Ze8LZOjCAanXjIoojuxQfiscl0Hmum&#10;J2TG1793FgSPRVV9Rc3md9OIK3Wutqxg0I9AEOdW11wqOOwX32MQziNrbCyTggc5mKefHzNMtL3x&#10;lq47X4oAYZeggsr7NpHS5RUZdH3bEgevsJ1BH2RXSt3hLcBNI+MoGkmDNYeFClvKKsrPu4tRkB+y&#10;81+9Xm6KUyx/frfD4yTOlkr1vgbRFISnu3+HX+2VVjAcxfB/JhwBmT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V4py/&#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ENe16sAAAADc&#10;AAAADwAAAGRycy9kb3ducmV2LnhtbEWPT2sCMRTE70K/Q3hCb5qN0qXdGoVaCvam29LS22Pz3N2a&#10;vGw38d+3N0LB4zAzv2Fmi5Oz4kB9aD1rUOMMBHHlTcu1hs+Pt9EjiBCRDVrPpOFMARbzu8EMC+OP&#10;vKFDGWuRIBwK1NDE2BVShqohh2HsO+LkbX3vMCbZ19L0eExwZ+Uky3LpsOW00GBHy4aqXbl3Gn7U&#10;+e91q+xTvlYP5fvv18u3rTda3w9V9gwi0inewv/tldEwzadwPZOOgJx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17Xq&#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38B9C4B">
      <w:pPr>
        <w:pStyle w:val="2"/>
        <w:rPr>
          <w:rFonts w:hint="default" w:ascii="Arial" w:hAnsi="Arial" w:cs="Arial"/>
        </w:rPr>
      </w:pPr>
    </w:p>
    <w:p w14:paraId="22C9A990">
      <w:pPr>
        <w:pStyle w:val="2"/>
        <w:rPr>
          <w:rFonts w:hint="default" w:ascii="Arial" w:hAnsi="Arial" w:cs="Arial"/>
        </w:rPr>
      </w:pPr>
    </w:p>
    <w:p w14:paraId="2DF7BA52">
      <w:pPr>
        <w:pStyle w:val="2"/>
        <w:rPr>
          <w:rFonts w:hint="default" w:ascii="Arial" w:hAnsi="Arial" w:cs="Arial"/>
          <w:sz w:val="40"/>
          <w:szCs w:val="40"/>
        </w:rPr>
      </w:pPr>
      <w:r>
        <w:rPr>
          <w:rFonts w:hint="default" w:ascii="Arial" w:hAnsi="Arial" w:cs="Arial"/>
          <w:sz w:val="40"/>
          <w:szCs w:val="40"/>
        </w:rPr>
        <w:t>Mobile Application:</w:t>
      </w:r>
      <w:r>
        <w:rPr>
          <w:rFonts w:hint="default" w:ascii="Arial" w:hAnsi="Arial" w:cs="Arial"/>
          <w:sz w:val="40"/>
          <w:szCs w:val="40"/>
        </w:rPr>
        <mc:AlternateContent>
          <mc:Choice Requires="wpg">
            <w:drawing>
              <wp:anchor distT="0" distB="0" distL="0" distR="0" simplePos="0" relativeHeight="25169715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75" name="Group 17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7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1932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">
                <o:lock v:ext="edit" aspectratio="f"/>
                <v:shape id="Graphic 2" o:spid="_x0000_s1026" o:spt="100" style="position:absolute;left:0;top:0;height:10151745;width:7056120;" fillcolor="#5B9BD5 [3204]" filled="t" stroked="f" coordsize="7056120,10151745" o:gfxdata="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ve5OvQAA&#10;ANw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qr+5OL4AAADc&#10;AAAADwAAAGRycy9kb3ducmV2LnhtbEVPS2vCQBC+F/oflin01mySgtrU1UNEKdaLaSg9DtkxSZOd&#10;Ddmtj3/vFgRv8/E9Z748m14caXStZQVJFIMgrqxuuVZQfq1fZiCcR9bYWyYFF3KwXDw+zDHT9sR7&#10;Oha+FiGEXYYKGu+HTEpXNWTQRXYgDtzBjgZ9gGMt9YinEG56mcbxRBpsOTQ0OFDeUNUVf0ZBVebd&#10;b7vdfB5+Urna7V+/39J8o9TzUxK/g/B09nfxzf2hw/zpFP6fCRfIx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r+5OL4A&#10;AADc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Nm7fp8AAAADc&#10;AAAADwAAAGRycy9kb3ducmV2LnhtbEWPT0/DMAzF70h8h8hIu7E0SGxQlk2CCWm7sYJA3KzGawuJ&#10;0zXZv2+PD5O42XrP7/08W5yCVwcaUhfZghkXoIjr6DpuLHy8v94+gEoZ2aGPTBbOlGAxv76aYeni&#10;kTd0qHKjJIRTiRbanPtS61S3FDCNY08s2jYOAbOsQ6PdgEcJD17fFcVEB+xYGlrs6aWl+rfaBwvf&#10;5rxbbo1/nLyZ+2r98/n85ZuNtaMbUzyBynTK/+bL9coJ/lRo5RmZQM//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bt+n&#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13B3A3CC">
      <w:pPr>
        <w:pStyle w:val="2"/>
        <w:rPr>
          <w:rFonts w:hint="default" w:ascii="Arial" w:hAnsi="Arial" w:cs="Arial"/>
          <w:sz w:val="40"/>
          <w:szCs w:val="40"/>
        </w:rPr>
      </w:pPr>
      <w:r>
        <w:rPr>
          <w:rFonts w:hint="default" w:ascii="Arial" w:hAnsi="Arial" w:cs="Arial"/>
          <w:sz w:val="40"/>
          <w:szCs w:val="40"/>
        </w:rPr>
        <w:t>Low Fidelity</w:t>
      </w:r>
    </w:p>
    <w:p w14:paraId="6D9F91F0">
      <w:pPr>
        <w:pStyle w:val="2"/>
        <w:rPr>
          <w:rFonts w:hint="default" w:ascii="Arial" w:hAnsi="Arial" w:cs="Arial"/>
        </w:rPr>
      </w:pPr>
    </w:p>
    <w:p w14:paraId="1DAE934F">
      <w:pPr>
        <w:pStyle w:val="2"/>
        <w:rPr>
          <w:rFonts w:hint="default" w:ascii="Arial" w:hAnsi="Arial" w:cs="Arial"/>
        </w:rPr>
      </w:pPr>
      <w:r>
        <w:rPr>
          <w:rFonts w:hint="default" w:ascii="Arial" w:hAnsi="Arial" w:cs="Arial"/>
        </w:rPr>
        <w:drawing>
          <wp:inline distT="0" distB="0" distL="114300" distR="114300">
            <wp:extent cx="3223260" cy="4705985"/>
            <wp:effectExtent l="155575" t="158750" r="221615" b="145415"/>
            <wp:docPr id="174" name="Picture 3"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3" descr="A close-up of a paper&#10;&#10;Description automatically generated"/>
                    <pic:cNvPicPr>
                      <a:picLocks noChangeAspect="1"/>
                    </pic:cNvPicPr>
                  </pic:nvPicPr>
                  <pic:blipFill>
                    <a:blip r:embed="rId8"/>
                    <a:stretch>
                      <a:fillRect/>
                    </a:stretch>
                  </pic:blipFill>
                  <pic:spPr>
                    <a:xfrm>
                      <a:off x="0" y="0"/>
                      <a:ext cx="3223260" cy="4705985"/>
                    </a:xfrm>
                    <a:prstGeom prst="rect">
                      <a:avLst/>
                    </a:prstGeom>
                    <a:effectLst>
                      <a:glow rad="127000">
                        <a:schemeClr val="accent1">
                          <a:alpha val="40000"/>
                        </a:schemeClr>
                      </a:glow>
                      <a:outerShdw blurRad="190500" dist="38100" dir="1200000" sx="99000" sy="99000" algn="tl" rotWithShape="0">
                        <a:prstClr val="black">
                          <a:alpha val="36000"/>
                        </a:prstClr>
                      </a:outerShdw>
                    </a:effectLst>
                  </pic:spPr>
                </pic:pic>
              </a:graphicData>
            </a:graphic>
          </wp:inline>
        </w:drawing>
      </w:r>
    </w:p>
    <w:p w14:paraId="4D55FF90">
      <w:pPr>
        <w:pStyle w:val="2"/>
        <w:rPr>
          <w:rFonts w:hint="default" w:ascii="Arial" w:hAnsi="Arial" w:cs="Arial"/>
        </w:rPr>
      </w:pPr>
    </w:p>
    <w:p w14:paraId="773A0430">
      <w:pPr>
        <w:pStyle w:val="2"/>
        <w:rPr>
          <w:rFonts w:hint="default" w:ascii="Arial" w:hAnsi="Arial" w:cs="Arial"/>
        </w:rPr>
      </w:pPr>
    </w:p>
    <w:p w14:paraId="07BF8D38">
      <w:pPr>
        <w:pStyle w:val="2"/>
        <w:rPr>
          <w:rFonts w:hint="default" w:ascii="Arial" w:hAnsi="Arial" w:cs="Arial"/>
        </w:rPr>
      </w:pPr>
      <w:r>
        <w:rPr>
          <w:rFonts w:hint="default" w:ascii="Arial" w:hAnsi="Arial" w:cs="Arial"/>
        </w:rPr>
        <mc:AlternateContent>
          <mc:Choice Requires="wpg">
            <w:drawing>
              <wp:anchor distT="0" distB="0" distL="0" distR="0" simplePos="0" relativeHeight="25191526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23" name="Group 72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75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5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5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012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EFaTAVoBAAAEB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Wqroor8AAADc&#10;AAAADwAAAGRycy9kb3ducmV2LnhtbEWPT2sCMRTE74LfIbxCb5pNQa2rUbCl0N7qtijeHpvn7trk&#10;ZbtJ/fPtjVDwOMzMb5j58uysOFIXGs8a1DADQVx603Cl4fvrbfAMIkRkg9YzabhQgOWi35tjbvyJ&#10;13QsYiUShEOOGuoY21zKUNbkMAx9S5y8ve8cxiS7SpoOTwnurHzKsrF02HBaqLGll5rKn+LPadip&#10;y+/rXtnp+FONio/DZrW11VrrxweVzUBEOsd7+L/9bjRMRgpuZ9IRkI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qq6KK/&#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KHoho8AAAADc&#10;AAAADwAAAGRycy9kb3ducmV2LnhtbEWPQWvCQBSE74X+h+UVvNVNItqaunpIMZTqRSvS4yP7TNJk&#10;34bsNuq/7wpCj8PMfMMsVhfTioF6V1tWEI8jEMSF1TWXCg5f6+dXEM4ja2wtk4IrOVgtHx8WmGp7&#10;5h0Ne1+KAGGXooLK+y6V0hUVGXRj2xEH72R7gz7IvpS6x3OAm1YmUTSTBmsOCxV2lFVUNPtfo6A4&#10;ZM1P/ZlvTt+JfN/uJsd5kuVKjZ7i6A2Ep4v/D9/bH1rBy3QCtzPhCM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eiGj&#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St1LOsAAAADc&#10;AAAADwAAAGRycy9kb3ducmV2LnhtbEWPT2sCMRTE7wW/Q3hCbzWbUrVdjUJbCu1NV2nx9tg8d1eT&#10;l+0m9c+3bwTB4zAzv2Gm85Oz4kBdaDxrUIMMBHHpTcOVhvXq4+EZRIjIBq1n0nCmAPNZ726KufFH&#10;XtKhiJVIEA45aqhjbHMpQ1mTwzDwLXHytr5zGJPsKmk6PCa4s/Ixy0bSYcNpocaW3moq98Wf07BR&#10;59/3rbIvo4UaFl+779cfWy21vu+rbAIi0inewtf2p9EwHj7B5Uw6AnL2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3Us6&#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w:drawing>
          <wp:inline distT="0" distB="0" distL="114300" distR="114300">
            <wp:extent cx="4328795" cy="8851265"/>
            <wp:effectExtent l="0" t="0" r="14605" b="6985"/>
            <wp:docPr id="687" name="Picture 687" descr="photo_2024-06-08_23-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Picture 687" descr="photo_2024-06-08_23-43-14"/>
                    <pic:cNvPicPr>
                      <a:picLocks noChangeAspect="1"/>
                    </pic:cNvPicPr>
                  </pic:nvPicPr>
                  <pic:blipFill>
                    <a:blip r:embed="rId9"/>
                    <a:stretch>
                      <a:fillRect/>
                    </a:stretch>
                  </pic:blipFill>
                  <pic:spPr>
                    <a:xfrm>
                      <a:off x="0" y="0"/>
                      <a:ext cx="4328795" cy="8851265"/>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70227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96" name="Group 19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1420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BKLe3h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9/2tL70AAADc&#10;AAAADwAAAGRycy9kb3ducmV2LnhtbEVPS2sCMRC+F/wPYQRvNRtBW1ejoKVgb3VbFG/DZtzdNpms&#10;m/j6902h0Nt8fM+ZL2/Oigt1ofGsQQ0zEMSlNw1XGj4/Xh+fQYSIbNB6Jg13CrBc9B7mmBt/5S1d&#10;iliJFMIhRw11jG0uZShrchiGviVO3NF3DmOCXSVNh9cU7qwcZdlEOmw4NdTY0rqm8rs4Ow0HdT+9&#10;HJWdTt7VuHj72q32ttpqPeirbAYi0i3+i//cG5PmT5/g95l0gV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a0vvQAA&#10;ANw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ayzLsMAAAADc&#10;AAAADwAAAGRycy9kb3ducmV2LnhtbEWPT2vCQBDF74V+h2UEb3VjhKKpq4eUiqgXUyk9DtkxiWZn&#10;Q3brn2/fOQjeZnhv3vvNfHlzrbpQHxrPBsajBBRx6W3DlYHD99fbFFSIyBZbz2TgTgGWi9eXOWbW&#10;X3lPlyJWSkI4ZGigjrHLtA5lTQ7DyHfEoh197zDK2lfa9niVcNfqNEnetcOGpaHGjvKaynPx5wyU&#10;h/x8ajar7fE31Z+7/eRnluYrY4aDcfIBKtItPs2P67UV/JnQyjMygV78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rLMuw&#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6S6cxr0AAADc&#10;AAAADwAAAGRycy9kb3ducmV2LnhtbEVPS2sCMRC+C/6HMIK3mk1B6a5GoS2F9lZXUbwNm3F3bTLZ&#10;blIf/74pFLzNx/ecxerqrDhTH1rPGtQkA0FcedNyrWG7eXt4AhEiskHrmTTcKMBqORwssDD+wms6&#10;l7EWKYRDgRqaGLtCylA15DBMfEecuKPvHcYE+1qaHi8p3Fn5mGUz6bDl1NBgRy8NVV/lj9NwULfv&#10;16Oy+exTTcuP0+55b+u11uORyuYgIl3jXfzvfjdpfp7D3zPpArn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LpzGvQAA&#10;ANw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mc:AlternateContent>
          <mc:Choice Requires="wpg">
            <w:drawing>
              <wp:anchor distT="0" distB="0" distL="0" distR="0" simplePos="0" relativeHeight="25169817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79" name="Group 17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8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8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8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1830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aGYi92cEAAAQ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c2jhsAAAADc&#10;AAAADwAAAGRycy9kb3ducmV2LnhtbEWPT0sDMRDF74LfIYzQW5uN0FLXpgVbCvVmV1G8DZvp7moy&#10;WTexf769cyh4m+G9ee83i9U5eHWkIXWRLZhJAYq4jq7jxsLb63Y8B5UyskMfmSxcKMFqeXuzwNLF&#10;E+/pWOVGSQinEi20Ofel1qluKWCaxJ5YtEMcAmZZh0a7AU8SHry+L4qZDtixNLTY07ql+rv6DRY+&#10;zeVnczD+YfZiptXz1/vTh2/21o7uTPEIKtM5/5uv1zsn+HPBl2dkAr38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zaOG&#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f8/08L0AAADc&#10;AAAADwAAAGRycy9kb3ducmV2LnhtbEVPS2vCQBC+F/wPywjemk0iFI1Zc4gope3FB6XHITsmMdnZ&#10;kN2q/ffdQsHbfHzPyYu76cWVRtdaVpBEMQjiyuqWawWn4/Z5AcJ5ZI29ZVLwQw6K9eQpx0zbG+/p&#10;evC1CCHsMlTQeD9kUrqqIYMusgNx4M52NOgDHGupR7yFcNPLNI5fpMGWQ0ODA5UNVd3h2yioTmV3&#10;ad927+evVG4+9vPPZVrulJpNk3gFwtPdP8T/7lcd5i8S+HsmXCD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TwvQAA&#10;ANw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YlOYarwAAADc&#10;AAAADwAAAGRycy9kb3ducmV2LnhtbEVPS2sCMRC+F/wPYYTeajaCoqtRaEtBb7qKpbdhM+6uTSbb&#10;Terj3xuh0Nt8fM+ZL6/OijN1ofGsQQ0yEMSlNw1XGva7j5cJiBCRDVrPpOFGAZaL3tMcc+MvvKVz&#10;ESuRQjjkqKGOsc2lDGVNDsPAt8SJO/rOYUywq6Tp8JLCnZXDLBtLhw2nhhpbequp/C5+nYYvdft5&#10;Pyo7HW/UqFifDq+fttpq/dxX2QxEpGv8F/+5VybNnwzh8Uy6QC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JTmGq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A99407C">
      <w:pPr>
        <w:pStyle w:val="2"/>
        <w:rPr>
          <w:rFonts w:hint="default" w:ascii="Arial" w:hAnsi="Arial" w:cs="Arial"/>
          <w:sz w:val="40"/>
          <w:szCs w:val="40"/>
        </w:rPr>
      </w:pPr>
      <w:r>
        <w:rPr>
          <w:rFonts w:hint="default" w:ascii="Arial" w:hAnsi="Arial" w:cs="Arial"/>
          <w:sz w:val="40"/>
          <w:szCs w:val="40"/>
        </w:rPr>
        <mc:AlternateContent>
          <mc:Choice Requires="wpg">
            <w:drawing>
              <wp:anchor distT="0" distB="0" distL="0" distR="0" simplePos="0" relativeHeight="25169612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70" name="Group 17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7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2035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RKN0iGkEAAAQFgAADgAAAGRycy9lMm9Eb2MueG1s7Vjb&#10;jts2EH0v0H8Q9N61LpZlC+sNmmyzKFCkAZJ+AC1RlgBJVEna8v59h6Qo0vLuSt5k8xD0xaTtw+HM&#10;mRny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BEo3SI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p1R2Or0AAADc&#10;AAAADwAAAGRycy9kb3ducmV2LnhtbEVPS2sCMRC+F/wPYYTeNJtCfWyNgopQb7qWSm/DZtzdNpls&#10;N6mPf98UhN7m43vObHF1VpypC41nDWqYgSAuvWm40vB22AwmIEJENmg9k4YbBVjMew8zzI2/8J7O&#10;RaxECuGQo4Y6xjaXMpQ1OQxD3xIn7uQ7hzHBrpKmw0sKd1Y+ZdlIOmw4NdTY0qqm8qv4cRo+1O17&#10;fVJ2Otqp52L7+b482mqv9WNfZS8gIl3jv/jufjVp/ljB3zPpAjn/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VHY6vQAA&#10;ANw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usgaoL4AAADc&#10;AAAADwAAAGRycy9kb3ducmV2LnhtbEVPTWvCQBC9C/6HZQq96cYUqk3d5BCplNaLUUqPQ3ZMUrOz&#10;Ibs16b/vCoK3ebzPWWejacWFetdYVrCYRyCIS6sbrhQcD2+zFQjnkTW2lknBHznI0ulkjYm2A+/p&#10;UvhKhBB2CSqove8SKV1Zk0E3tx1x4E62N+gD7CupexxCuGllHEXP0mDDoaHGjvKaynPxaxSUx/z8&#10;03xsP0/fsdzs9k9fL3G+VerxYRG9gvA0+rv45n7XYf4yhusz4QKZ/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sgaoL4A&#10;AADc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OMpN1r4AAADc&#10;AAAADwAAAGRycy9kb3ducmV2LnhtbEVPS2sCMRC+F/ofwhR6q9m01MdqFGwptDddRfE2bMbd1WSy&#10;3aQ+/n1TEHqbj+85k9nFWXGiLjSeNaheBoK49KbhSsN69fE0BBEiskHrmTRcKcBsen83wdz4My/p&#10;VMRKpBAOOWqoY2xzKUNZk8PQ8y1x4va+cxgT7CppOjyncGflc5b1pcOGU0ONLb3VVB6LH6dhp67f&#10;73tlR/2Fei2+Dpv51lZLrR8fVDYGEekS/8U396dJ8wcv8PdMukBO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MpN1r4A&#10;AADc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sz w:val="40"/>
          <w:szCs w:val="40"/>
        </w:rPr>
        <w:t>Web Application:</w:t>
      </w:r>
    </w:p>
    <w:p w14:paraId="444BB627">
      <w:pPr>
        <w:pStyle w:val="2"/>
        <w:rPr>
          <w:rFonts w:hint="default" w:ascii="Arial" w:hAnsi="Arial" w:cs="Arial"/>
          <w:sz w:val="40"/>
          <w:szCs w:val="40"/>
        </w:rPr>
      </w:pPr>
      <w:r>
        <w:rPr>
          <w:rFonts w:hint="default" w:ascii="Arial" w:hAnsi="Arial" w:cs="Arial"/>
          <w:sz w:val="40"/>
          <w:szCs w:val="40"/>
        </w:rPr>
        <w:t xml:space="preserve">Front_end </w:t>
      </w:r>
    </w:p>
    <w:p w14:paraId="2797DF98">
      <w:pPr>
        <w:pStyle w:val="2"/>
        <w:rPr>
          <w:rFonts w:hint="default" w:ascii="Arial" w:hAnsi="Arial" w:cs="Arial"/>
          <w:sz w:val="40"/>
          <w:szCs w:val="40"/>
        </w:rPr>
      </w:pPr>
      <w:r>
        <w:rPr>
          <w:rFonts w:hint="default" w:ascii="Arial" w:hAnsi="Arial" w:cs="Arial"/>
          <w:sz w:val="40"/>
          <w:szCs w:val="40"/>
        </w:rPr>
        <w:t>Low Fidelity</w:t>
      </w:r>
    </w:p>
    <w:p w14:paraId="08699381">
      <w:pPr>
        <w:pStyle w:val="2"/>
        <w:rPr>
          <w:rFonts w:hint="default" w:ascii="Arial" w:hAnsi="Arial" w:cs="Arial"/>
        </w:rPr>
      </w:pPr>
    </w:p>
    <w:p w14:paraId="554C61B3">
      <w:pPr>
        <w:pStyle w:val="2"/>
        <w:rPr>
          <w:rFonts w:hint="default" w:ascii="Arial" w:hAnsi="Arial" w:cs="Arial"/>
          <w:color w:val="0000FF"/>
        </w:rPr>
      </w:pPr>
      <w:r>
        <w:rPr>
          <w:rFonts w:hint="default" w:ascii="Arial" w:hAnsi="Arial" w:cs="Arial"/>
        </w:rPr>
        <w:drawing>
          <wp:inline distT="0" distB="0" distL="114300" distR="114300">
            <wp:extent cx="6042660" cy="4822190"/>
            <wp:effectExtent l="0" t="0" r="7620" b="8890"/>
            <wp:docPr id="76803" name="Picture 9"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3" name="Picture 9" descr="A whiteboard with writing on it&#10;&#10;Description automatically generated"/>
                    <pic:cNvPicPr>
                      <a:picLocks noChangeAspect="1"/>
                    </pic:cNvPicPr>
                  </pic:nvPicPr>
                  <pic:blipFill>
                    <a:blip r:embed="rId10"/>
                    <a:stretch>
                      <a:fillRect/>
                    </a:stretch>
                  </pic:blipFill>
                  <pic:spPr>
                    <a:xfrm>
                      <a:off x="0" y="0"/>
                      <a:ext cx="6042660" cy="4822190"/>
                    </a:xfrm>
                    <a:prstGeom prst="rect">
                      <a:avLst/>
                    </a:prstGeom>
                    <a:noFill/>
                    <a:ln w="9525">
                      <a:noFill/>
                    </a:ln>
                  </pic:spPr>
                </pic:pic>
              </a:graphicData>
            </a:graphic>
          </wp:inline>
        </w:drawing>
      </w:r>
    </w:p>
    <w:p w14:paraId="6E4D05D0">
      <w:pPr>
        <w:pStyle w:val="2"/>
        <w:rPr>
          <w:rFonts w:hint="default" w:ascii="Arial" w:hAnsi="Arial" w:cs="Arial"/>
        </w:rPr>
      </w:pPr>
    </w:p>
    <w:p w14:paraId="1BE4EB16">
      <w:pPr>
        <w:pStyle w:val="2"/>
        <w:rPr>
          <w:rFonts w:hint="default" w:ascii="Arial" w:hAnsi="Arial" w:cs="Arial"/>
        </w:rPr>
      </w:pPr>
    </w:p>
    <w:p w14:paraId="381B5B79">
      <w:pPr>
        <w:pStyle w:val="2"/>
        <w:rPr>
          <w:rFonts w:hint="default" w:ascii="Arial" w:hAnsi="Arial" w:cs="Arial"/>
        </w:rPr>
      </w:pPr>
    </w:p>
    <w:p w14:paraId="0C90F871">
      <w:pPr>
        <w:pStyle w:val="2"/>
        <w:rPr>
          <w:rFonts w:hint="default" w:ascii="Arial" w:hAnsi="Arial" w:cs="Arial"/>
        </w:rPr>
      </w:pPr>
      <w:r>
        <w:rPr>
          <w:rFonts w:hint="default" w:ascii="Arial" w:hAnsi="Arial" w:cs="Arial"/>
        </w:rPr>
        <w:drawing>
          <wp:inline distT="0" distB="0" distL="114300" distR="114300">
            <wp:extent cx="5794375" cy="4693920"/>
            <wp:effectExtent l="0" t="0" r="15875" b="11430"/>
            <wp:docPr id="187" name="Picture 4" descr="Low fidelity for st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4" descr="Low fidelity for stacks"/>
                    <pic:cNvPicPr>
                      <a:picLocks noChangeAspect="1"/>
                    </pic:cNvPicPr>
                  </pic:nvPicPr>
                  <pic:blipFill>
                    <a:blip r:embed="rId11"/>
                    <a:stretch>
                      <a:fillRect/>
                    </a:stretch>
                  </pic:blipFill>
                  <pic:spPr>
                    <a:xfrm>
                      <a:off x="0" y="0"/>
                      <a:ext cx="5794375" cy="4693920"/>
                    </a:xfrm>
                    <a:prstGeom prst="rect">
                      <a:avLst/>
                    </a:prstGeom>
                    <a:noFill/>
                    <a:ln w="9525">
                      <a:noFill/>
                    </a:ln>
                  </pic:spPr>
                </pic:pic>
              </a:graphicData>
            </a:graphic>
          </wp:inline>
        </w:drawing>
      </w:r>
      <w:r>
        <w:rPr>
          <w:rFonts w:hint="default" w:ascii="Arial" w:hAnsi="Arial" w:cs="Arial"/>
        </w:rPr>
        <mc:AlternateContent>
          <mc:Choice Requires="wpg">
            <w:drawing>
              <wp:anchor distT="0" distB="0" distL="0" distR="0" simplePos="0" relativeHeight="25170022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88" name="Group 18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8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1625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">
                <o:lock v:ext="edit" aspectratio="f"/>
                <v:shape id="Graphic 2" o:spid="_x0000_s1026" o:spt="100" style="position:absolute;left:0;top:0;height:10151745;width:7056120;" fillcolor="#5B9BD5 [3204]" filled="t" stroked="f" coordsize="7056120,10151745" o:gfxdata="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z3Chu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lVrHtsAAAADc&#10;AAAADwAAAGRycy9kb3ducmV2LnhtbEWPT2vCQBDF74V+h2UEb3VjhKKpq4eUiqgXUyk9DtkxiWZn&#10;Q3brn2/fOQjeZnhv3vvNfHlzrbpQHxrPBsajBBRx6W3DlYHD99fbFFSIyBZbz2TgTgGWi9eXOWbW&#10;X3lPlyJWSkI4ZGigjrHLtA5lTQ7DyHfEoh197zDK2lfa9niVcNfqNEnetcOGpaHGjvKaynPx5wyU&#10;h/x8ajar7fE31Z+7/eRnluYrY4aDcfIBKtItPs2P67UV/JngyzMygV78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Wse2&#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F1iQwLwAAADc&#10;AAAADwAAAGRycy9kb3ducmV2LnhtbEVPS2sCMRC+F/ofwhS81WwKSl2Ngi2FetNVFG/DZtxdTSbb&#10;TXz9e1Mo9DYf33Mms5uz4kJdaDxrUP0MBHHpTcOVhs366/UdRIjIBq1n0nCnALPp89MEc+OvvKJL&#10;ESuRQjjkqKGOsc2lDGVNDkPft8SJO/jOYUywq6Tp8JrCnZVvWTaUDhtODTW29FFTeSrOTsNe3X8+&#10;D8qOhks1KBbH7Xxnq5XWvReVjUFEusV/8Z/726T5IwW/z6QL5PQ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YkMC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3097C578">
      <w:pPr>
        <w:pStyle w:val="2"/>
        <w:rPr>
          <w:rFonts w:hint="default" w:ascii="Arial" w:hAnsi="Arial" w:cs="Arial"/>
        </w:rPr>
      </w:pPr>
    </w:p>
    <w:p w14:paraId="659CFADE">
      <w:pPr>
        <w:pStyle w:val="2"/>
        <w:rPr>
          <w:rFonts w:hint="default" w:ascii="Arial" w:hAnsi="Arial" w:cs="Arial"/>
        </w:rPr>
        <w:sectPr>
          <w:pgSz w:w="11906" w:h="16838"/>
          <w:pgMar w:top="1440" w:right="1800" w:bottom="1440" w:left="1580" w:header="720" w:footer="720" w:gutter="0"/>
          <w:cols w:space="720" w:num="1"/>
          <w:docGrid w:linePitch="360" w:charSpace="0"/>
        </w:sectPr>
      </w:pPr>
    </w:p>
    <w:p w14:paraId="338D0FE8">
      <w:pPr>
        <w:pStyle w:val="2"/>
        <w:rPr>
          <w:rFonts w:hint="default" w:ascii="Arial" w:hAnsi="Arial" w:cs="Arial"/>
          <w:sz w:val="40"/>
          <w:szCs w:val="40"/>
        </w:rPr>
      </w:pPr>
      <w:r>
        <w:rPr>
          <w:rFonts w:hint="default" w:ascii="Arial" w:hAnsi="Arial" w:cs="Arial"/>
        </w:rPr>
        <mc:AlternateContent>
          <mc:Choice Requires="wpg">
            <w:drawing>
              <wp:anchor distT="0" distB="0" distL="0" distR="0" simplePos="0" relativeHeight="25170329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200" name="Group 20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1318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zsDsb2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DOwOxv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JHdkO78AAADc&#10;AAAADwAAAGRycy9kb3ducmV2LnhtbEWPT0sDMRTE74LfITyhNzdJoUW3TQtaBL21W1F6e2xed1eT&#10;l+0m9s+3bwTB4zAzv2Hmy7N34khD7AIb0IUCQVwH23Fj4H37cv8AIiZkiy4wGbhQhOXi9maOpQ0n&#10;3tCxSo3IEI4lGmhT6kspY92Sx1iEnjh7+zB4TFkOjbQDnjLcOzlWaio9dpwXWuzpuaX6u/rxBnb6&#10;cljttXucrvWkevv6ePp0zcaY0Z1WMxCJzuk//Nd+tQbGSsPvmXwE5OI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R3ZDu/&#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OesIob8AAADc&#10;AAAADwAAAGRycy9kb3ducmV2LnhtbEWPzWsCMRTE7wX/h/CE3mpiCqWuRg8rlVK9+IF4fGyeu6ub&#10;l2WT+vHfN0LB4zAzv2Ems5trxIW6UHs2MBwoEMSFtzWXBnbbr7dPECEiW2w8k4E7BZhNey8TzKy/&#10;8poum1iKBOGQoYEqxjaTMhQVOQwD3xIn7+g7hzHJrpS2w2uCu0ZqpT6kw5rTQoUt5RUV582vM1Ds&#10;8vOp/lksjwct56v1+36k84Uxr/2hGoOIdIvP8H/72xrQSsPjTDoCcv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nrCKG/&#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u+lf178AAADc&#10;AAAADwAAAGRycy9kb3ducmV2LnhtbEWPT0sDMRTE74LfITzBm01Ssdht04KWQr3ZVVp6e2xed7cm&#10;L+sm/fftjSB4HGbmN8x0fvFOnKiPbWADeqBAEFfBtlwb+PxYPjyDiAnZogtMBq4UYT67vZliYcOZ&#10;13QqUy0yhGOBBpqUukLKWDXkMQ5CR5y9feg9piz7WtoezxnunRwqNZIeW84LDXb02lD1VR69gZ2+&#10;fi/22o1H7/qpfDtsXrauXhtzf6fVBESiS/oP/7VX1sBQPcLvmXwE5Ow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vpX9e/&#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sz w:val="40"/>
          <w:szCs w:val="40"/>
        </w:rPr>
        <w:t>High Fidelity</w:t>
      </w:r>
    </w:p>
    <w:p w14:paraId="45A815D7">
      <w:pPr>
        <w:pStyle w:val="2"/>
        <w:rPr>
          <w:rFonts w:hint="default" w:ascii="Arial" w:hAnsi="Arial" w:cs="Arial"/>
        </w:rPr>
      </w:pPr>
    </w:p>
    <w:p w14:paraId="5C5ABBC9">
      <w:pPr>
        <w:pStyle w:val="2"/>
        <w:rPr>
          <w:rFonts w:hint="default" w:ascii="Arial" w:hAnsi="Arial" w:cs="Arial"/>
        </w:rPr>
      </w:pPr>
      <w:r>
        <w:rPr>
          <w:rFonts w:hint="default" w:ascii="Arial" w:hAnsi="Arial" w:cs="Arial"/>
        </w:rPr>
        <w:drawing>
          <wp:anchor distT="0" distB="0" distL="114300" distR="114300" simplePos="0" relativeHeight="251708416" behindDoc="0" locked="0" layoutInCell="1" allowOverlap="1">
            <wp:simplePos x="0" y="0"/>
            <wp:positionH relativeFrom="column">
              <wp:posOffset>-137795</wp:posOffset>
            </wp:positionH>
            <wp:positionV relativeFrom="paragraph">
              <wp:posOffset>306070</wp:posOffset>
            </wp:positionV>
            <wp:extent cx="5830570" cy="4027170"/>
            <wp:effectExtent l="0" t="0" r="6350" b="11430"/>
            <wp:wrapTopAndBottom/>
            <wp:docPr id="295" name="Picture 295" descr="hero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heroScreen"/>
                    <pic:cNvPicPr>
                      <a:picLocks noChangeAspect="1"/>
                    </pic:cNvPicPr>
                  </pic:nvPicPr>
                  <pic:blipFill>
                    <a:blip r:embed="rId12"/>
                    <a:stretch>
                      <a:fillRect/>
                    </a:stretch>
                  </pic:blipFill>
                  <pic:spPr>
                    <a:xfrm>
                      <a:off x="0" y="0"/>
                      <a:ext cx="5830570" cy="4027170"/>
                    </a:xfrm>
                    <a:prstGeom prst="rect">
                      <a:avLst/>
                    </a:prstGeom>
                  </pic:spPr>
                </pic:pic>
              </a:graphicData>
            </a:graphic>
          </wp:anchor>
        </w:drawing>
      </w:r>
    </w:p>
    <w:p w14:paraId="1FE2F054">
      <w:pPr>
        <w:pStyle w:val="2"/>
        <w:rPr>
          <w:rFonts w:hint="default" w:ascii="Arial" w:hAnsi="Arial" w:cs="Arial"/>
        </w:rPr>
      </w:pPr>
    </w:p>
    <w:p w14:paraId="602A85FA">
      <w:pPr>
        <w:pStyle w:val="2"/>
        <w:rPr>
          <w:rFonts w:hint="default" w:ascii="Arial" w:hAnsi="Arial" w:cs="Arial"/>
        </w:rPr>
      </w:pPr>
    </w:p>
    <w:p w14:paraId="5A62C240">
      <w:pPr>
        <w:pStyle w:val="2"/>
        <w:rPr>
          <w:rFonts w:hint="default" w:ascii="Arial" w:hAnsi="Arial" w:cs="Arial"/>
        </w:rPr>
      </w:pPr>
    </w:p>
    <w:p w14:paraId="19C309D0">
      <w:pPr>
        <w:pStyle w:val="2"/>
        <w:rPr>
          <w:rFonts w:hint="default" w:ascii="Arial" w:hAnsi="Arial" w:cs="Arial"/>
        </w:rPr>
      </w:pPr>
    </w:p>
    <w:p w14:paraId="6A5C2E00">
      <w:pPr>
        <w:pStyle w:val="2"/>
        <w:rPr>
          <w:rFonts w:hint="default" w:ascii="Arial" w:hAnsi="Arial" w:cs="Arial"/>
        </w:rPr>
      </w:pPr>
      <w:r>
        <w:rPr>
          <w:rFonts w:hint="default" w:ascii="Arial" w:hAnsi="Arial" w:cs="Arial"/>
        </w:rPr>
        <mc:AlternateContent>
          <mc:Choice Requires="wpg">
            <w:drawing>
              <wp:anchor distT="0" distB="0" distL="0" distR="0" simplePos="0" relativeHeight="25170432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204" name="Group 20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1216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Crd6Rd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W0xiOL8AAADc&#10;AAAADwAAAGRycy9kb3ducmV2LnhtbEWPT2sCMRTE74V+h/AK3moSQWlXo6BSsLe6LRVvj81zdzV5&#10;2W5S/3z7plDocZiZ3zCzxdU7caY+toEN6KECQVwF23Jt4OP95fEJREzIFl1gMnCjCIv5/d0MCxsu&#10;vKVzmWqRIRwLNNCk1BVSxqohj3EYOuLsHULvMWXZ19L2eMlw7+RIqYn02HJeaLCjVUPVqfz2Bvb6&#10;9rU+aPc8edPj8vX4udy5emvM4EGrKYhE1/Qf/mtvrIGRGsPvmXwE5Pw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tMYji/&#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RtAOor8AAADc&#10;AAAADwAAAGRycy9kb3ducmV2LnhtbEWPQWvCQBSE70L/w/IKveluUhAbXT2kNJTWi1ZKj4/sM4nJ&#10;vg3ZbbT/visIHoeZ+YZZbS62EyMNvnGsIZkpEMSlMw1XGg5fb9MFCB+QDXaOScMfedisHyYrzIw7&#10;847GfahEhLDPUEMdQp9J6cuaLPqZ64mjd3SDxRDlUEkz4DnCbSdTpebSYsNxocae8prKdv9rNZSH&#10;vD01H8Xn8SeVr9vd8/dLmhdaPz0magki0CXcw7f2u9GQqjlcz8QjI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bQDqK/&#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xNJZ1L8AAADc&#10;AAAADwAAAGRycy9kb3ducmV2LnhtbEWPT0sDMRTE74LfITyhN5uk0Kpr04IVQW92K5beHpvX3dXk&#10;ZbuJ/fPtm0LB4zAzv2Gm86N3Yk99bAMb0EMFgrgKtuXawNfq7f4RREzIFl1gMnCiCPPZ7c0UCxsO&#10;vKR9mWqRIRwLNNCk1BVSxqohj3EYOuLsbUPvMWXZ19L2eMhw7+RIqYn02HJeaLCjRUPVb/nnDWz0&#10;afe61e5p8qnH5cfP98va1UtjBndaPYNIdEz/4Wv73RoYqQe4nMlHQM7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SWdS/&#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6D5DB41A">
      <w:pPr>
        <w:pStyle w:val="2"/>
        <w:rPr>
          <w:rFonts w:hint="default" w:ascii="Arial" w:hAnsi="Arial" w:cs="Arial"/>
        </w:rPr>
      </w:pPr>
    </w:p>
    <w:p w14:paraId="3ED33E2F">
      <w:pPr>
        <w:pStyle w:val="2"/>
        <w:rPr>
          <w:rFonts w:hint="default" w:ascii="Arial" w:hAnsi="Arial" w:cs="Arial"/>
        </w:rPr>
      </w:pPr>
      <w:r>
        <w:rPr>
          <w:rFonts w:hint="default" w:ascii="Arial" w:hAnsi="Arial" w:cs="Arial"/>
        </w:rPr>
        <mc:AlternateContent>
          <mc:Choice Requires="wpg">
            <w:drawing>
              <wp:anchor distT="0" distB="0" distL="0" distR="0" simplePos="0" relativeHeight="25193472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04" name="Group 30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4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8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8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8176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">
                <o:lock v:ext="edit" aspectratio="f"/>
                <v:shape id="Graphic 2" o:spid="_x0000_s1026" o:spt="100" style="position:absolute;left:0;top:0;height:10151745;width:7056120;" fillcolor="#5B9BD5 [3204]" filled="t" stroked="f" coordsize="7056120,10151745" o:gfxdata="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v4d3&#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9D4sAL0AAADd&#10;AAAADwAAAGRycy9kb3ducmV2LnhtbEVPS4vCMBC+L/gfwgje1tSuiFajh8qK6F58IB6HZmyrzaQ0&#10;8fXvzYLgbT6+50xmD1OJGzWutKyg141AEGdWl5wr2O9+v4cgnEfWWFkmBU9yMJu2viaYaHvnDd22&#10;PhchhF2CCgrv60RKlxVk0HVtTRy4k20M+gCbXOoG7yHcVDKOooE0WHJoKLCmtKDssr0aBdk+vZzL&#10;1WJ9OsZy/rf5OYzidKFUp92LxiA8PfxH/HYvdZjfHw7g/5twgp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PiwA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EB7fRb4AAADd&#10;AAAADwAAAGRycy9kb3ducmV2LnhtbEVPS2sCMRC+F/ofwhR6q9lI62M1ClUK7U23pcXbsBl31yaT&#10;dZP6+PeNIHibj+850/nJWXGgLjSeNaheBoK49KbhSsPX59vTCESIyAatZ9JwpgDz2f3dFHPjj7ym&#10;QxErkUI45KihjrHNpQxlTQ5Dz7fEidv6zmFMsKuk6fCYwp2V/SwbSIcNp4YaW1rUVP4Wf07DRp33&#10;y62y48FKvRQfu+/XH1uttX58UNkERKRTvImv7neT5j+PhnD5Jp0g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B7fRb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49056AEA">
      <w:pPr>
        <w:pStyle w:val="2"/>
        <w:rPr>
          <w:rFonts w:hint="default" w:ascii="Arial" w:hAnsi="Arial" w:cs="Arial"/>
        </w:rPr>
      </w:pPr>
    </w:p>
    <w:p w14:paraId="6FE364AD">
      <w:pPr>
        <w:pStyle w:val="2"/>
        <w:rPr>
          <w:rFonts w:hint="default" w:ascii="Arial" w:hAnsi="Arial" w:cs="Arial"/>
        </w:rPr>
      </w:pPr>
    </w:p>
    <w:p w14:paraId="019A409B">
      <w:pPr>
        <w:pStyle w:val="2"/>
        <w:rPr>
          <w:rFonts w:hint="default" w:ascii="Arial" w:hAnsi="Arial" w:cs="Arial"/>
        </w:rPr>
      </w:pPr>
      <w:r>
        <w:rPr>
          <w:rFonts w:hint="default" w:ascii="Arial" w:hAnsi="Arial" w:cs="Arial"/>
        </w:rPr>
        <w:drawing>
          <wp:anchor distT="0" distB="0" distL="114300" distR="114300" simplePos="0" relativeHeight="251709440" behindDoc="1" locked="0" layoutInCell="1" allowOverlap="1">
            <wp:simplePos x="0" y="0"/>
            <wp:positionH relativeFrom="column">
              <wp:posOffset>-547370</wp:posOffset>
            </wp:positionH>
            <wp:positionV relativeFrom="paragraph">
              <wp:posOffset>298450</wp:posOffset>
            </wp:positionV>
            <wp:extent cx="6343650" cy="3373120"/>
            <wp:effectExtent l="0" t="0" r="11430" b="10160"/>
            <wp:wrapTight wrapText="bothSides">
              <wp:wrapPolygon>
                <wp:start x="0" y="0"/>
                <wp:lineTo x="0" y="21470"/>
                <wp:lineTo x="21535" y="21470"/>
                <wp:lineTo x="21535" y="0"/>
                <wp:lineTo x="0" y="0"/>
              </wp:wrapPolygon>
            </wp:wrapTight>
            <wp:docPr id="256" name="Picture 256" descr="stacks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stacksScreen"/>
                    <pic:cNvPicPr>
                      <a:picLocks noChangeAspect="1"/>
                    </pic:cNvPicPr>
                  </pic:nvPicPr>
                  <pic:blipFill>
                    <a:blip r:embed="rId13"/>
                    <a:stretch>
                      <a:fillRect/>
                    </a:stretch>
                  </pic:blipFill>
                  <pic:spPr>
                    <a:xfrm>
                      <a:off x="0" y="0"/>
                      <a:ext cx="6343650" cy="3373120"/>
                    </a:xfrm>
                    <a:prstGeom prst="rect">
                      <a:avLst/>
                    </a:prstGeom>
                  </pic:spPr>
                </pic:pic>
              </a:graphicData>
            </a:graphic>
          </wp:anchor>
        </w:drawing>
      </w:r>
    </w:p>
    <w:p w14:paraId="15AD2240">
      <w:pPr>
        <w:pStyle w:val="2"/>
        <w:rPr>
          <w:rFonts w:hint="default" w:ascii="Arial" w:hAnsi="Arial" w:cs="Arial"/>
        </w:rPr>
      </w:pPr>
    </w:p>
    <w:p w14:paraId="2E079D9C">
      <w:pPr>
        <w:pStyle w:val="2"/>
        <w:rPr>
          <w:rFonts w:hint="default" w:ascii="Arial" w:hAnsi="Arial" w:cs="Arial"/>
        </w:rPr>
      </w:pPr>
    </w:p>
    <w:p w14:paraId="2BBC98D7">
      <w:pPr>
        <w:pStyle w:val="2"/>
        <w:rPr>
          <w:rFonts w:hint="default" w:ascii="Arial" w:hAnsi="Arial" w:cs="Arial"/>
        </w:rPr>
      </w:pPr>
    </w:p>
    <w:p w14:paraId="4751AB1A">
      <w:pPr>
        <w:pStyle w:val="2"/>
        <w:rPr>
          <w:rFonts w:hint="default" w:ascii="Arial" w:hAnsi="Arial" w:cs="Arial"/>
        </w:rPr>
      </w:pPr>
    </w:p>
    <w:p w14:paraId="3DEFDDA9">
      <w:pPr>
        <w:pStyle w:val="2"/>
        <w:rPr>
          <w:rFonts w:hint="default" w:ascii="Arial" w:hAnsi="Arial" w:cs="Arial"/>
        </w:rPr>
      </w:pPr>
    </w:p>
    <w:p w14:paraId="1914EB4B">
      <w:pPr>
        <w:pStyle w:val="2"/>
        <w:rPr>
          <w:rFonts w:hint="default" w:ascii="Arial" w:hAnsi="Arial" w:cs="Arial"/>
        </w:rPr>
      </w:pPr>
    </w:p>
    <w:p w14:paraId="01CEB1D2">
      <w:pPr>
        <w:pStyle w:val="2"/>
        <w:rPr>
          <w:rFonts w:hint="default" w:ascii="Arial" w:hAnsi="Arial" w:cs="Arial"/>
        </w:rPr>
      </w:pPr>
    </w:p>
    <w:p w14:paraId="18397E3A">
      <w:pPr>
        <w:pStyle w:val="2"/>
        <w:rPr>
          <w:rFonts w:hint="default" w:ascii="Arial" w:hAnsi="Arial" w:cs="Arial"/>
          <w:sz w:val="40"/>
          <w:szCs w:val="40"/>
        </w:rPr>
      </w:pPr>
      <w:r>
        <w:rPr>
          <w:rFonts w:hint="default" w:ascii="Arial" w:hAnsi="Arial" w:cs="Arial"/>
          <w:sz w:val="40"/>
          <w:szCs w:val="40"/>
        </w:rPr>
        <mc:AlternateContent>
          <mc:Choice Requires="wpg">
            <w:drawing>
              <wp:anchor distT="0" distB="0" distL="0" distR="0" simplePos="0" relativeHeight="25170124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92" name="Group 19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1523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G+XLL2cEAAAQFgAADgAAAGRycy9lMm9Eb2MueG1s7Vjb&#10;jts2EH0v0H8Q9N61LpZlC+sNmmyzKFCkAZJ+AC1RlgBJVEna8v59h6Qo0vLuSt5k8xD0xaTtw+HM&#10;meH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G+XLL2cEAAAQ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iMarLL0AAADc&#10;AAAADwAAAGRycy9kb3ducmV2LnhtbEVPS2sCMRC+F/wPYYTeajaWiq5GoRWhvdWtKN6Gzbi7mkzW&#10;Terj3zeFQm/z8T1ntrg5Ky7UhcazBjXIQBCX3jRcadh8rZ7GIEJENmg9k4Y7BVjMew8zzI2/8pou&#10;RaxECuGQo4Y6xjaXMpQ1OQwD3xIn7uA7hzHBrpKmw2sKd1YOs2wkHTacGmps6a2m8lR8Ow17dT8v&#10;D8pORp/qpfg4bl93tlpr/dhX2RREpFv8F/+5302aP3mG32fSBX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xqssvQAA&#10;ANw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6mHBtbwAAADc&#10;AAAADwAAAGRycy9kb3ducmV2LnhtbEVPS4vCMBC+C/6HMII3Ta2yaNfooaKIetGVZY9DM7bVZlKa&#10;+Pr3RljwNh/fc6bzh6nEjRpXWlYw6EcgiDOrS84VHH+WvTEI55E1VpZJwZMczGft1hQTbe+8p9vB&#10;5yKEsEtQQeF9nUjpsoIMur6tiQN3so1BH2CTS93gPYSbSsZR9CUNlhwaCqwpLSi7HK5GQXZML+dy&#10;s9qe/mK52O2Hv5M4XSnV7QyibxCeHv4j/nevdZg/GcH7mXCBn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hwbW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aGOWw7wAAADc&#10;AAAADwAAAGRycy9kb3ducmV2LnhtbEVPS2sCMRC+C/6HMAVvNZuCUlejUItgb3VbFG/DZtxdTSbr&#10;JvXx75tCwdt8fM+ZLW7Oigt1ofGsQQ0zEMSlNw1XGr6/Vs+vIEJENmg9k4Y7BVjM+70Z5sZfeUOX&#10;IlYihXDIUUMdY5tLGcqaHIahb4kTd/Cdw5hgV0nT4TWFOytfsmwsHTacGmpsaVlTeSp+nIa9up/f&#10;D8pOxp9qVHwct287W220HjypbAoi0i0+xP/utUnzJyP4eyZdI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hjlsO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sz w:val="40"/>
          <w:szCs w:val="40"/>
        </w:rPr>
        <w:t>Back_end &amp; Database</w:t>
      </w:r>
    </w:p>
    <w:p w14:paraId="480CD0BD">
      <w:pPr>
        <w:pStyle w:val="2"/>
        <w:rPr>
          <w:rFonts w:hint="default" w:ascii="Arial" w:hAnsi="Arial" w:cs="Arial"/>
        </w:rPr>
      </w:pPr>
    </w:p>
    <w:p w14:paraId="5C7B1E3D">
      <w:pPr>
        <w:pStyle w:val="2"/>
        <w:rPr>
          <w:rFonts w:hint="default" w:ascii="Arial" w:hAnsi="Arial" w:cs="Arial"/>
        </w:rPr>
      </w:pPr>
    </w:p>
    <w:p w14:paraId="44113946">
      <w:pPr>
        <w:pStyle w:val="2"/>
        <w:rPr>
          <w:rFonts w:hint="default" w:ascii="Arial" w:hAnsi="Arial" w:cs="Arial"/>
        </w:rPr>
        <w:sectPr>
          <w:pgSz w:w="11906" w:h="16838"/>
          <w:pgMar w:top="1440" w:right="1800" w:bottom="1440" w:left="1800" w:header="720" w:footer="720" w:gutter="0"/>
          <w:cols w:space="720" w:num="1"/>
          <w:docGrid w:linePitch="360" w:charSpace="0"/>
        </w:sectPr>
      </w:pPr>
      <w:r>
        <w:rPr>
          <w:rFonts w:hint="default" w:ascii="Arial" w:hAnsi="Arial" w:cs="Arial"/>
        </w:rPr>
        <w:drawing>
          <wp:anchor distT="0" distB="0" distL="114300" distR="114300" simplePos="0" relativeHeight="251710464" behindDoc="0" locked="0" layoutInCell="1" allowOverlap="1">
            <wp:simplePos x="0" y="0"/>
            <wp:positionH relativeFrom="column">
              <wp:posOffset>-694055</wp:posOffset>
            </wp:positionH>
            <wp:positionV relativeFrom="paragraph">
              <wp:posOffset>431165</wp:posOffset>
            </wp:positionV>
            <wp:extent cx="6595110" cy="4664075"/>
            <wp:effectExtent l="0" t="0" r="3810" b="14605"/>
            <wp:wrapSquare wrapText="bothSides"/>
            <wp:docPr id="86018" name="Picture 4" descr="A diagram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8" name="Picture 4" descr="A diagram of a computer program"/>
                    <pic:cNvPicPr>
                      <a:picLocks noChangeAspect="1"/>
                    </pic:cNvPicPr>
                  </pic:nvPicPr>
                  <pic:blipFill>
                    <a:blip r:embed="rId14"/>
                    <a:stretch>
                      <a:fillRect/>
                    </a:stretch>
                  </pic:blipFill>
                  <pic:spPr>
                    <a:xfrm>
                      <a:off x="0" y="0"/>
                      <a:ext cx="6595110" cy="4664075"/>
                    </a:xfrm>
                    <a:prstGeom prst="rect">
                      <a:avLst/>
                    </a:prstGeom>
                    <a:noFill/>
                    <a:ln w="9525">
                      <a:noFill/>
                    </a:ln>
                  </pic:spPr>
                </pic:pic>
              </a:graphicData>
            </a:graphic>
          </wp:anchor>
        </w:drawing>
      </w:r>
    </w:p>
    <w:p w14:paraId="1A75912D">
      <w:pPr>
        <w:pStyle w:val="2"/>
        <w:rPr>
          <w:rFonts w:hint="default" w:ascii="Arial" w:hAnsi="Arial" w:cs="Arial"/>
        </w:rPr>
      </w:pPr>
      <w:r>
        <w:rPr>
          <w:rFonts w:hint="default" w:ascii="Arial" w:hAnsi="Arial" w:cs="Arial"/>
        </w:rPr>
        <mc:AlternateContent>
          <mc:Choice Requires="wpg">
            <w:drawing>
              <wp:anchor distT="0" distB="0" distL="0" distR="0" simplePos="0" relativeHeight="25176883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567" name="Group 56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6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6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7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4764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Pi3gudoBAAAEB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qDjlY7wAAADc&#10;AAAADwAAAGRycy9kb3ducmV2LnhtbEVPy2oCMRTdF/oP4Ra600wEBx2NQlsEu6ujWLq7TK4zY5Ob&#10;cZL6+HuzELo8nPd8eXVWnKkPrWcNapiBIK68abnWsNuuBhMQISIbtJ5Jw40CLBfPT3MsjL/whs5l&#10;rEUK4VCghibGrpAyVA05DEPfESfu4HuHMcG+lqbHSwp3Vo6yLJcOW04NDXb03lD1W/45DT/qdvo4&#10;KDvNv9S4/Dzu375tvdH69UVlMxCRrvFf/HCvjYZxntamM+kI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45WO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KjqyFcAAAADc&#10;AAAADwAAAGRycy9kb3ducmV2LnhtbEWPQWvCQBSE74X+h+UVvNWNEaVG1xxSKsV6SSqlx0f2mcRk&#10;34bsVtN/3y0IHoeZ+YbZpKPpxIUG11hWMJtGIIhLqxuuFBw/355fQDiPrLGzTAp+yUG6fXzYYKLt&#10;lXO6FL4SAcIuQQW1930ipStrMuimticO3skOBn2QQyX1gNcAN52Mo2gpDTYcFmrsKaupbIsfo6A8&#10;Zu252e8+Tt+xfD3k869VnO2UmjzNojUIT6O/h2/td61gsVzB/5lwBOT2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OrIV&#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05d/uLwAAADc&#10;AAAADwAAAGRycy9kb3ducmV2LnhtbEVPy2oCMRTdF/oP4Ra6q5kIvqZGQUVodzqWSneXyXVm2uRm&#10;nKQ+/t4sBJeH857OL86KE3Wh8axB9TIQxKU3DVcavnbrtzGIEJENWs+k4UoB5rPnpynmxp95S6ci&#10;ViKFcMhRQx1jm0sZypochp5viRN38J3DmGBXSdPhOYU7K/tZNpQOG04NNba0rKn8K/6dhh91Pa4O&#10;yk6GGzUoPn+/F3tbbbV+fVHZO4hIl/gQ390fRsNglOanM+kIyN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OXf7i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2B4F360E">
      <w:pPr>
        <w:pStyle w:val="2"/>
        <w:rPr>
          <w:rFonts w:hint="default" w:ascii="Arial" w:hAnsi="Arial" w:cs="Arial"/>
        </w:rPr>
      </w:pPr>
    </w:p>
    <w:p w14:paraId="18D96E3C">
      <w:pPr>
        <w:pStyle w:val="2"/>
        <w:rPr>
          <w:rFonts w:hint="default" w:ascii="Arial" w:hAnsi="Arial" w:cs="Arial"/>
        </w:rPr>
      </w:pPr>
    </w:p>
    <w:p w14:paraId="6866C1A5">
      <w:pPr>
        <w:pStyle w:val="2"/>
        <w:rPr>
          <w:rFonts w:hint="default" w:ascii="Arial" w:hAnsi="Arial" w:cs="Arial"/>
        </w:rPr>
      </w:pPr>
      <w:r>
        <w:rPr>
          <w:rFonts w:hint="default" w:ascii="Arial" w:hAnsi="Arial" w:cs="Arial"/>
        </w:rPr>
        <w:drawing>
          <wp:anchor distT="0" distB="0" distL="114300" distR="114300" simplePos="0" relativeHeight="251711488" behindDoc="0" locked="0" layoutInCell="1" allowOverlap="1">
            <wp:simplePos x="0" y="0"/>
            <wp:positionH relativeFrom="column">
              <wp:posOffset>-287020</wp:posOffset>
            </wp:positionH>
            <wp:positionV relativeFrom="paragraph">
              <wp:posOffset>248285</wp:posOffset>
            </wp:positionV>
            <wp:extent cx="5627370" cy="4124325"/>
            <wp:effectExtent l="0" t="0" r="11430" b="5715"/>
            <wp:wrapSquare wrapText="bothSides"/>
            <wp:docPr id="566" name="Picture 566" descr="Screenshot_2024-04-25_22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descr="Screenshot_2024-04-25_224058"/>
                    <pic:cNvPicPr>
                      <a:picLocks noChangeAspect="1"/>
                    </pic:cNvPicPr>
                  </pic:nvPicPr>
                  <pic:blipFill>
                    <a:blip r:embed="rId15"/>
                    <a:stretch>
                      <a:fillRect/>
                    </a:stretch>
                  </pic:blipFill>
                  <pic:spPr>
                    <a:xfrm>
                      <a:off x="0" y="0"/>
                      <a:ext cx="5627370" cy="4124325"/>
                    </a:xfrm>
                    <a:prstGeom prst="rect">
                      <a:avLst/>
                    </a:prstGeom>
                  </pic:spPr>
                </pic:pic>
              </a:graphicData>
            </a:graphic>
          </wp:anchor>
        </w:drawing>
      </w:r>
    </w:p>
    <w:p w14:paraId="491FCC94">
      <w:pPr>
        <w:pStyle w:val="2"/>
        <w:rPr>
          <w:rFonts w:hint="default" w:ascii="Arial" w:hAnsi="Arial" w:cs="Arial"/>
        </w:rPr>
      </w:pPr>
    </w:p>
    <w:p w14:paraId="63F82A59">
      <w:pPr>
        <w:pStyle w:val="2"/>
        <w:rPr>
          <w:rFonts w:hint="default" w:ascii="Arial" w:hAnsi="Arial" w:cs="Arial"/>
        </w:rPr>
      </w:pPr>
    </w:p>
    <w:p w14:paraId="427D7757">
      <w:pPr>
        <w:pStyle w:val="2"/>
        <w:rPr>
          <w:rFonts w:hint="default" w:ascii="Arial" w:hAnsi="Arial" w:cs="Arial"/>
        </w:rPr>
      </w:pPr>
    </w:p>
    <w:p w14:paraId="4C550A24">
      <w:pPr>
        <w:pStyle w:val="2"/>
        <w:rPr>
          <w:rFonts w:hint="default" w:ascii="Arial" w:hAnsi="Arial" w:cs="Arial"/>
        </w:rPr>
      </w:pPr>
    </w:p>
    <w:p w14:paraId="5BDECDC0">
      <w:pPr>
        <w:pStyle w:val="2"/>
        <w:rPr>
          <w:rFonts w:hint="default" w:ascii="Arial" w:hAnsi="Arial" w:cs="Arial"/>
        </w:rPr>
      </w:pPr>
    </w:p>
    <w:p w14:paraId="53F3AA5D">
      <w:pPr>
        <w:pStyle w:val="2"/>
        <w:rPr>
          <w:rFonts w:hint="default" w:ascii="Arial" w:hAnsi="Arial" w:cs="Arial"/>
          <w:color w:val="auto"/>
          <w:sz w:val="40"/>
          <w:szCs w:val="40"/>
        </w:rPr>
      </w:pPr>
      <w:r>
        <w:rPr>
          <w:rFonts w:hint="default" w:ascii="Arial" w:hAnsi="Arial" w:cs="Arial"/>
          <w:color w:val="auto"/>
          <w:sz w:val="40"/>
          <w:szCs w:val="40"/>
        </w:rPr>
        <mc:AlternateContent>
          <mc:Choice Requires="wpg">
            <w:drawing>
              <wp:anchor distT="0" distB="0" distL="0" distR="0" simplePos="0" relativeHeight="25176678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552" name="Group 55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5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5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5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4969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6qSPRGc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6qSPRGcEAAAQ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aPC9r8AAAADc&#10;AAAADwAAAGRycy9kb3ducmV2LnhtbEWPT2sCMRTE7wW/Q3hCbzWblhW7GgUrhfamW2np7bF57q4m&#10;L+sm9c+3b4RCj8PM/IaZLS7OihP1ofWsQY0yEMSVNy3XGrYfrw8TECEiG7SeScOVAizmg7sZFsaf&#10;eUOnMtYiQTgUqKGJsSukDFVDDsPId8TJ2/neYUyyr6Xp8ZzgzsrHLBtLhy2nhQY7emmoOpQ/TsO3&#10;uh5XO2Wfx2uVl+/7z+WXrTda3w9VNgUR6RL/w3/tN6Mhz5/gdiYdATn/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8L2v&#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ClfXNsEAAADc&#10;AAAADwAAAGRycy9kb3ducmV2LnhtbEWPT2vCQBTE74V+h+UVvDUbo5aaunpIUaR6MRXp8ZF9JqnZ&#10;t2F3/dNv3y0IPQ4z8xtmtriZTlzI+daygmGSgiCurG65VrD/XD6/gvABWWNnmRT8kIfF/PFhhrm2&#10;V97RpQy1iBD2OSpoQuhzKX3VkEGf2J44ekfrDIYoXS21w2uEm05mafoiDbYcFxrsqWioOpVno6Da&#10;F6fv9mO1OX5l8n27Gx2mWbFSavA0TN9ABLqF//C9vdYKJpMx/J2JR0DO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lfX&#10;NsEAAADc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iFWAQL8AAADc&#10;AAAADwAAAGRycy9kb3ducmV2LnhtbEWPT2sCMRTE7wW/Q3iF3jSbwkpdjUIthXqrq7R4e2yeu6vJ&#10;y3YT/337piD0OMzMb5jZ4uqsOFMfWs8a1CgDQVx503KtYbt5H76ACBHZoPVMGm4UYDEfPMywMP7C&#10;azqXsRYJwqFADU2MXSFlqBpyGEa+I07e3vcOY5J9LU2PlwR3Vj5n2Vg6bDktNNjRsqHqWJ6chp26&#10;/bztlZ2MP1Verg5fr9+2Xmv99KiyKYhI1/gfvrc/jIY8z+HvTDoCcv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VgEC/&#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color w:val="auto"/>
          <w:sz w:val="40"/>
          <w:szCs w:val="40"/>
        </w:rPr>
        <w:t>Design logo</w:t>
      </w:r>
    </w:p>
    <w:p w14:paraId="5EFE4785">
      <w:pPr>
        <w:pStyle w:val="2"/>
        <w:rPr>
          <w:rFonts w:hint="default" w:ascii="Arial" w:hAnsi="Arial" w:cs="Arial"/>
          <w:b/>
          <w:bCs/>
          <w:color w:val="auto"/>
          <w:sz w:val="40"/>
          <w:szCs w:val="40"/>
          <w:rtl/>
          <w:lang w:bidi="ar-EG"/>
        </w:rPr>
      </w:pPr>
      <w:r>
        <w:rPr>
          <w:rFonts w:hint="default" w:ascii="Arial" w:hAnsi="Arial" w:cs="Arial"/>
          <w:b/>
          <w:bCs/>
          <w:color w:val="auto"/>
          <w:sz w:val="40"/>
          <w:szCs w:val="40"/>
          <w:rtl/>
          <w:lang w:bidi="ar-EG"/>
        </w:rPr>
        <w:t>First logo</w:t>
      </w:r>
    </w:p>
    <w:p w14:paraId="34358E86">
      <w:pPr>
        <w:pStyle w:val="2"/>
        <w:rPr>
          <w:rFonts w:hint="default" w:ascii="Arial" w:hAnsi="Arial" w:cs="Arial"/>
        </w:rPr>
      </w:pPr>
      <w:r>
        <w:rPr>
          <w:rFonts w:hint="default" w:ascii="Arial" w:hAnsi="Arial" w:cs="Arial"/>
        </w:rPr>
        <w:drawing>
          <wp:inline distT="0" distB="0" distL="114300" distR="114300">
            <wp:extent cx="3124200" cy="2867025"/>
            <wp:effectExtent l="0" t="0" r="0" b="9525"/>
            <wp:docPr id="551" name="Picture 5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image"/>
                    <pic:cNvPicPr>
                      <a:picLocks noChangeAspect="1"/>
                    </pic:cNvPicPr>
                  </pic:nvPicPr>
                  <pic:blipFill>
                    <a:blip r:embed="rId16"/>
                    <a:stretch>
                      <a:fillRect/>
                    </a:stretch>
                  </pic:blipFill>
                  <pic:spPr>
                    <a:xfrm>
                      <a:off x="0" y="0"/>
                      <a:ext cx="3124200" cy="2867025"/>
                    </a:xfrm>
                    <a:prstGeom prst="rect">
                      <a:avLst/>
                    </a:prstGeom>
                  </pic:spPr>
                </pic:pic>
              </a:graphicData>
            </a:graphic>
          </wp:inline>
        </w:drawing>
      </w:r>
    </w:p>
    <w:p w14:paraId="54D1E027">
      <w:pPr>
        <w:pStyle w:val="2"/>
        <w:rPr>
          <w:rFonts w:hint="default" w:ascii="Arial" w:hAnsi="Arial" w:cs="Arial"/>
          <w:b/>
          <w:bCs/>
          <w:color w:val="0000FF"/>
          <w:sz w:val="52"/>
          <w:szCs w:val="52"/>
          <w:rtl/>
          <w:lang w:bidi="ar-EG"/>
        </w:rPr>
      </w:pPr>
      <w:r>
        <w:rPr>
          <w:rFonts w:hint="default" w:ascii="Arial" w:hAnsi="Arial" w:cs="Arial"/>
          <w:b/>
          <w:bCs/>
          <w:color w:val="0000FF"/>
          <w:sz w:val="52"/>
          <w:szCs w:val="52"/>
          <w:rtl/>
          <w:lang w:bidi="ar-EG"/>
        </w:rPr>
        <w:t xml:space="preserve">Last logo </w:t>
      </w:r>
    </w:p>
    <w:p w14:paraId="12912318">
      <w:pPr>
        <w:pStyle w:val="2"/>
        <w:rPr>
          <w:rFonts w:hint="default" w:ascii="Arial" w:hAnsi="Arial" w:cs="Arial"/>
        </w:rPr>
      </w:pPr>
      <w:r>
        <w:rPr>
          <w:rFonts w:hint="default" w:ascii="Arial" w:hAnsi="Arial" w:cs="Arial"/>
        </w:rPr>
        <w:drawing>
          <wp:inline distT="0" distB="0" distL="114300" distR="114300">
            <wp:extent cx="2438400" cy="2438400"/>
            <wp:effectExtent l="0" t="0" r="0" b="0"/>
            <wp:docPr id="556" name="Picture 55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Untitled-1"/>
                    <pic:cNvPicPr>
                      <a:picLocks noChangeAspect="1"/>
                    </pic:cNvPicPr>
                  </pic:nvPicPr>
                  <pic:blipFill>
                    <a:blip r:embed="rId17"/>
                    <a:stretch>
                      <a:fillRect/>
                    </a:stretch>
                  </pic:blipFill>
                  <pic:spPr>
                    <a:xfrm>
                      <a:off x="0" y="0"/>
                      <a:ext cx="2438400" cy="2438400"/>
                    </a:xfrm>
                    <a:prstGeom prst="rect">
                      <a:avLst/>
                    </a:prstGeom>
                  </pic:spPr>
                </pic:pic>
              </a:graphicData>
            </a:graphic>
          </wp:inline>
        </w:drawing>
      </w:r>
    </w:p>
    <w:p w14:paraId="1B3F4D9B">
      <w:pPr>
        <w:pStyle w:val="2"/>
        <w:rPr>
          <w:rFonts w:hint="default" w:ascii="Arial" w:hAnsi="Arial" w:cs="Arial"/>
        </w:rPr>
      </w:pPr>
    </w:p>
    <w:p w14:paraId="45BD3B31">
      <w:pPr>
        <w:pStyle w:val="2"/>
        <w:rPr>
          <w:rFonts w:hint="default" w:ascii="Arial" w:hAnsi="Arial" w:cs="Arial"/>
        </w:rPr>
      </w:pPr>
    </w:p>
    <w:p w14:paraId="1986F87E">
      <w:pPr>
        <w:pStyle w:val="2"/>
        <w:rPr>
          <w:rFonts w:hint="default" w:ascii="Arial" w:hAnsi="Arial" w:cs="Arial"/>
        </w:rPr>
      </w:pPr>
    </w:p>
    <w:p w14:paraId="64FC0AE9">
      <w:pPr>
        <w:pStyle w:val="2"/>
        <w:rPr>
          <w:rFonts w:hint="default" w:ascii="Arial" w:hAnsi="Arial" w:cs="Arial"/>
        </w:rPr>
      </w:pPr>
      <w:r>
        <w:rPr>
          <w:rFonts w:hint="default" w:ascii="Arial" w:hAnsi="Arial" w:cs="Arial"/>
          <w:color w:val="auto"/>
          <w:sz w:val="40"/>
          <w:szCs w:val="40"/>
        </w:rPr>
        <mc:AlternateContent>
          <mc:Choice Requires="wpg">
            <w:drawing>
              <wp:anchor distT="0" distB="0" distL="0" distR="0" simplePos="0" relativeHeight="25176473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542" name="Group 54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4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4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4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5174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NWxIbW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A1bEht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7SkrcsAAAADc&#10;AAAADwAAAGRycy9kb3ducmV2LnhtbEWPT2sCMRTE7wW/Q3hCbzWbtkq7GoW2FNqbrtLi7bF57q4m&#10;L9tN6p9vbwTB4zAzv2Ems6OzYk9daDxrUIMMBHHpTcOVhtXy8+EFRIjIBq1n0nCiALNp726CufEH&#10;XtC+iJVIEA45aqhjbHMpQ1mTwzDwLXHyNr5zGJPsKmk6PCS4s/Ixy0bSYcNpocaW3msqd8W/07BW&#10;p7+PjbKvo7kaFt/bn7dfWy20vu+rbAwi0jHewtf2l9EwfH6Cy5l0BOT0D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KSty&#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j45B68AAAADc&#10;AAAADwAAAGRycy9kb3ducmV2LnhtbEWPQWvCQBSE7wX/w/KE3urGNJaaunqINEjrRSvS4yP7TKLZ&#10;tyG7NfHfdwtCj8PMfMMsVoNpxJU6V1tWMJ1EIIgLq2suFRy+3p9eQTiPrLGxTApu5GC1HD0sMNW2&#10;5x1d974UAcIuRQWV920qpSsqMugmtiUO3sl2Bn2QXSl1h32Am0bGUfQiDdYcFipsKauouOx/jILi&#10;kF3O9Uf+efqO5Xq7ez7O4yxX6nE8jd5AeBr8f/je3mgFsySBvzPhCM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jkHr&#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DYwWncAAAADc&#10;AAAADwAAAGRycy9kb3ducmV2LnhtbEWPT2sCMRTE7wW/Q3hCbzWb0hW7GgUrhfamW2np7bF57q4m&#10;L+sm9c+3b4RCj8PM/IaZLS7OihP1ofWsQY0yEMSVNy3XGrYfrw8TECEiG7SeScOVAizmg7sZFsaf&#10;eUOnMtYiQTgUqKGJsSukDFVDDsPId8TJ2/neYUyyr6Xp8ZzgzsrHLBtLhy2nhQY7emmoOpQ/TsO3&#10;uh5XO2Wfx2uVl+/7z+WXrTda3w9VNgUR6RL/w3/tN6Mhf8rhdiYdATn/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jBad&#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color w:val="auto"/>
          <w:sz w:val="40"/>
          <w:szCs w:val="40"/>
        </w:rPr>
        <w:t xml:space="preserve">Importance of </w:t>
      </w:r>
      <w:r>
        <w:rPr>
          <w:rFonts w:hint="default" w:ascii="Arial" w:hAnsi="Arial" w:cs="Arial"/>
          <w:color w:val="auto"/>
          <w:sz w:val="40"/>
          <w:szCs w:val="40"/>
        </w:rPr>
        <mc:AlternateContent>
          <mc:Choice Requires="wpg">
            <w:drawing>
              <wp:anchor distT="0" distB="0" distL="0" distR="0" simplePos="0" relativeHeight="25176780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561" name="Group 56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6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6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6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4867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A/iXU2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AD+JdT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ydDSib8AAADc&#10;AAAADwAAAGRycy9kb3ducmV2LnhtbEWPT2sCMRTE74LfITyhN81GcLFbo1BFaG91W1p6e2yeu9sm&#10;L+sm9c+3bwTB4zAzv2EWq7Oz4kh9aD1rUJMMBHHlTcu1ho/37XgOIkRkg9YzabhQgNVyOFhgYfyJ&#10;d3QsYy0ShEOBGpoYu0LKUDXkMEx8R5y8ve8dxiT7WpoeTwnurJxmWS4dtpwWGuxo3VD1W/45Dd/q&#10;ctjslX3M39SsfP35fP6y9U7rh5HKnkBEOsd7+NZ+MRpm+RSuZ9IRkM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nQ0om/&#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S9KF/8AAAADc&#10;AAAADwAAAGRycy9kb3ducmV2LnhtbEWPQWvCQBSE70L/w/IK3swmEaWNrh5SlGJ7MQ3F4yP7TNJk&#10;34bsVu2/7xYKHoeZ+YZZb2+mFxcaXWtZQRLFIIgrq1uuFZQfu9kTCOeRNfaWScEPOdhuHiZrzLS9&#10;8pEuha9FgLDLUEHj/ZBJ6aqGDLrIDsTBO9vRoA9yrKUe8RrgppdpHC+lwZbDQoMD5Q1VXfFtFFRl&#10;3n21h/3b+ZTKl/fj/PM5zfdKTR+TeAXC083fw//tV61gsZzD35lwBOTm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L0oX/&#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KXXvZsAAAADc&#10;AAAADwAAAGRycy9kb3ducmV2LnhtbEWPT2sCMRTE7wW/Q3hCb5pNqUvdGgVbCu1Nt0Xx9tg8d7cm&#10;L9tN6p9vb4RCj8PM/IaZLc7OiiP1ofWsQY0zEMSVNy3XGr4+30ZPIEJENmg9k4YLBVjMB3czLIw/&#10;8ZqOZaxFgnAoUEMTY1dIGaqGHIax74iTt/e9w5hkX0vT4ynBnZUPWZZLhy2nhQY7emmoOpS/TsNO&#10;XX5e98pO85WalB/fm+XW1mut74cqewYR6Rz/w3/td6Nhkj/C7Uw6AnJ+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de9m&#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color w:val="auto"/>
          <w:sz w:val="40"/>
          <w:szCs w:val="40"/>
        </w:rPr>
        <w:t>design:</w:t>
      </w:r>
    </w:p>
    <w:p w14:paraId="68B193DE">
      <w:pPr>
        <w:pStyle w:val="2"/>
        <w:rPr>
          <w:rFonts w:hint="default" w:ascii="Arial" w:hAnsi="Arial" w:cs="Arial"/>
          <w:b w:val="0"/>
          <w:bCs w:val="0"/>
          <w:color w:val="auto"/>
          <w:sz w:val="36"/>
          <w:szCs w:val="36"/>
        </w:rPr>
      </w:pPr>
      <w:r>
        <w:rPr>
          <w:rFonts w:hint="default" w:ascii="Arial" w:hAnsi="Arial" w:cs="Arial"/>
          <w:b w:val="0"/>
          <w:bCs w:val="0"/>
          <w:color w:val="auto"/>
          <w:sz w:val="36"/>
          <w:szCs w:val="36"/>
        </w:rPr>
        <w:t>Design plays a crucial role in project success across various fields, including technology, architecture, engineering, and art. Here are some of the key reasons why design is important in projects:</w:t>
      </w:r>
    </w:p>
    <w:p w14:paraId="7F82A075">
      <w:pPr>
        <w:pStyle w:val="2"/>
        <w:rPr>
          <w:rFonts w:hint="default" w:ascii="Arial" w:hAnsi="Arial" w:cs="Arial"/>
          <w:b w:val="0"/>
          <w:bCs w:val="0"/>
          <w:color w:val="auto"/>
          <w:sz w:val="36"/>
          <w:szCs w:val="36"/>
        </w:rPr>
      </w:pPr>
      <w:r>
        <w:rPr>
          <w:rFonts w:hint="default" w:ascii="Arial" w:hAnsi="Arial" w:cs="Arial"/>
          <w:b w:val="0"/>
          <w:bCs w:val="0"/>
          <w:color w:val="auto"/>
          <w:sz w:val="36"/>
          <w:szCs w:val="36"/>
        </w:rPr>
        <w:t>1.Problem Solving: Effective design helps in identifying and solving problems early in the project lifecycle. It ensures that solutions are not only technically feasible but also meet user needs and preferences.</w:t>
      </w:r>
    </w:p>
    <w:p w14:paraId="5152AF86">
      <w:pPr>
        <w:pStyle w:val="2"/>
        <w:rPr>
          <w:rFonts w:hint="default" w:ascii="Arial" w:hAnsi="Arial" w:cs="Arial"/>
          <w:b w:val="0"/>
          <w:bCs w:val="0"/>
          <w:color w:val="auto"/>
          <w:sz w:val="36"/>
          <w:szCs w:val="36"/>
        </w:rPr>
      </w:pPr>
      <w:r>
        <w:rPr>
          <w:rFonts w:hint="default" w:ascii="Arial" w:hAnsi="Arial" w:cs="Arial"/>
          <w:b w:val="0"/>
          <w:bCs w:val="0"/>
          <w:color w:val="auto"/>
          <w:sz w:val="36"/>
          <w:szCs w:val="36"/>
        </w:rPr>
        <w:t>2.User Experience: Design directly impacts how users interact with a product or service. Good design enhances user satisfaction by making products easy to use, accessible, and pleasant to interact with.</w:t>
      </w:r>
    </w:p>
    <w:p w14:paraId="6C248DCE">
      <w:pPr>
        <w:pStyle w:val="2"/>
        <w:rPr>
          <w:rFonts w:hint="default" w:ascii="Arial" w:hAnsi="Arial" w:cs="Arial"/>
          <w:b w:val="0"/>
          <w:bCs w:val="0"/>
          <w:color w:val="auto"/>
          <w:sz w:val="36"/>
          <w:szCs w:val="36"/>
        </w:rPr>
      </w:pPr>
      <w:r>
        <w:rPr>
          <w:rFonts w:hint="default" w:ascii="Arial" w:hAnsi="Arial" w:cs="Arial"/>
          <w:b w:val="0"/>
          <w:bCs w:val="0"/>
          <w:color w:val="auto"/>
          <w:sz w:val="36"/>
          <w:szCs w:val="36"/>
        </w:rPr>
        <w:t>3.Functionality and Usability: A well-thought-out design improves the functionality and usability of a product, making it more intuitive and effective for its intended purpose.</w:t>
      </w:r>
    </w:p>
    <w:p w14:paraId="516107C7">
      <w:pPr>
        <w:pStyle w:val="2"/>
        <w:rPr>
          <w:rFonts w:hint="default" w:ascii="Arial" w:hAnsi="Arial" w:cs="Arial"/>
          <w:b w:val="0"/>
          <w:bCs w:val="0"/>
          <w:color w:val="auto"/>
          <w:sz w:val="36"/>
          <w:szCs w:val="36"/>
        </w:rPr>
      </w:pPr>
      <w:r>
        <w:rPr>
          <w:rFonts w:hint="default" w:ascii="Arial" w:hAnsi="Arial" w:cs="Arial"/>
          <w:b w:val="0"/>
          <w:bCs w:val="0"/>
          <w:color w:val="auto"/>
          <w:sz w:val="36"/>
          <w:szCs w:val="36"/>
        </w:rPr>
        <w:t>4.Cost Efficiency: Thoughtful design can reduce costs by optimizing resources and materials used in a project. It can also minimize costly changes and revisions by addressing potential issues early in the project development.</w:t>
      </w:r>
    </w:p>
    <w:p w14:paraId="12744585">
      <w:pPr>
        <w:pStyle w:val="2"/>
        <w:rPr>
          <w:rFonts w:hint="default" w:ascii="Arial" w:hAnsi="Arial" w:cs="Arial"/>
          <w:b w:val="0"/>
          <w:bCs w:val="0"/>
          <w:color w:val="auto"/>
          <w:sz w:val="36"/>
          <w:szCs w:val="36"/>
        </w:rPr>
      </w:pPr>
      <w:r>
        <w:rPr>
          <w:rFonts w:hint="default" w:ascii="Arial" w:hAnsi="Arial" w:cs="Arial"/>
          <w:b w:val="0"/>
          <w:bCs w:val="0"/>
          <w:color w:val="auto"/>
          <w:sz w:val="36"/>
          <w:szCs w:val="36"/>
        </w:rPr>
        <w:t xml:space="preserve">5.Innovation Design: often drives innovation by challenging the status quo and encouraging creative solutions to conventional problems. This can lead to new products and services that open up new markets or improve competitive </w:t>
      </w:r>
      <w:r>
        <w:rPr>
          <w:rFonts w:hint="default" w:ascii="Arial" w:hAnsi="Arial" w:cs="Arial"/>
          <w:b w:val="0"/>
          <w:bCs w:val="0"/>
          <w:color w:val="auto"/>
          <w:sz w:val="36"/>
          <w:szCs w:val="36"/>
        </w:rPr>
        <mc:AlternateContent>
          <mc:Choice Requires="wpg">
            <w:drawing>
              <wp:anchor distT="0" distB="0" distL="0" distR="0" simplePos="0" relativeHeight="25176576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546" name="Group 54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4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4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4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5072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8Avg6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khItccAAAADc&#10;AAAADwAAAGRycy9kb3ducmV2LnhtbEWPT2sCMRTE7wW/Q3hCbzWbUrVdjUJbCu1NV2nx9tg8d1eT&#10;l+0m9c+3bwTB4zAzv2Gm85Oz4kBdaDxrUIMMBHHpTcOVhvXq4+EZRIjIBq1n0nCmAPNZ726KufFH&#10;XtKhiJVIEA45aqhjbHMpQ1mTwzDwLXHytr5zGJPsKmk6PCa4s/Ixy0bSYcNpocaW3moq98Wf07BR&#10;59/3rbIvo4UaFl+779cfWy21vu+rbAIi0inewtf2p9EwfBrD5Uw6AnL2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Ei1x&#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DsNL7rwAAADc&#10;AAAADwAAAGRycy9kb3ducmV2LnhtbEVPy4rCMBTdD/gP4QruNLU6MlONLiqKOG6qMszy0lzbanNT&#10;mvj6e7MQZnk479niYWpxo9ZVlhUMBxEI4tzqigsFx8Oq/wXCeWSNtWVS8CQHi3nnY4aJtnfO6Lb3&#10;hQgh7BJUUHrfJFK6vCSDbmAb4sCdbGvQB9gWUrd4D+GmlnEUTaTBikNDiQ2lJeWX/dUoyI/p5Vxt&#10;1z+nv1gud9no9ztO10r1usNoCsLTw/+L3+6NVvA5DmvDmXAE5P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7DS+6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jMEcmL8AAADc&#10;AAAADwAAAGRycy9kb3ducmV2LnhtbEWPT2sCMRTE74LfIbxCb5qNVNGtUdBS0FtdS0tvj81zd9vk&#10;ZbtJ/fPtTUHwOMzMb5j58uysOFIXGs8a1DADQVx603Cl4X3/OpiCCBHZoPVMGi4UYLno9+aYG3/i&#10;HR2LWIkE4ZCjhjrGNpcylDU5DEPfEifv4DuHMcmukqbDU4I7K0dZNpEOG04LNba0rqn8Kf6chi91&#10;+X05KDubvKlxsf3+WH3aaqf144PKnkFEOsd7+NbeGA3jpxn8n0lHQC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zBHJi/&#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positioning.</w:t>
      </w:r>
    </w:p>
    <w:p w14:paraId="65E85D6D">
      <w:pPr>
        <w:pStyle w:val="2"/>
        <w:rPr>
          <w:rFonts w:hint="default" w:ascii="Arial" w:hAnsi="Arial" w:cs="Arial"/>
          <w:b w:val="0"/>
          <w:bCs w:val="0"/>
          <w:color w:val="auto"/>
          <w:sz w:val="36"/>
          <w:szCs w:val="36"/>
        </w:rPr>
        <w:sectPr>
          <w:pgSz w:w="11906" w:h="16838"/>
          <w:pgMar w:top="1440" w:right="1800" w:bottom="1440" w:left="1800" w:header="720" w:footer="720" w:gutter="0"/>
          <w:cols w:space="720" w:num="1"/>
          <w:docGrid w:linePitch="360" w:charSpace="0"/>
        </w:sectPr>
      </w:pPr>
      <w:r>
        <w:rPr>
          <w:rFonts w:hint="default" w:ascii="Arial" w:hAnsi="Arial" w:cs="Arial"/>
          <w:b w:val="0"/>
          <w:bCs w:val="0"/>
          <w:color w:val="auto"/>
          <w:sz w:val="36"/>
          <w:szCs w:val="36"/>
        </w:rPr>
        <w:t>In summary, design is integral to the success of projects as it encompasses functionality, aesthetics, user experience, and much more. It's not just about how things look but how they work, how they meet user needs, and how they contribute to business goals.</w:t>
      </w:r>
    </w:p>
    <w:p w14:paraId="20F55B94">
      <w:pPr>
        <w:pStyle w:val="2"/>
        <w:rPr>
          <w:rFonts w:hint="default" w:ascii="Arial" w:hAnsi="Arial" w:cs="Arial"/>
          <w:color w:val="auto"/>
          <w:sz w:val="40"/>
          <w:szCs w:val="40"/>
        </w:rPr>
      </w:pPr>
      <w:r>
        <w:rPr>
          <w:rFonts w:hint="default" w:ascii="Arial" w:hAnsi="Arial" w:cs="Arial"/>
          <w:color w:val="auto"/>
          <w:sz w:val="40"/>
          <w:szCs w:val="40"/>
        </w:rPr>
        <mc:AlternateContent>
          <mc:Choice Requires="wpg">
            <w:drawing>
              <wp:anchor distT="0" distB="0" distL="0" distR="0" simplePos="0" relativeHeight="25169920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83" name="Group 18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8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8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8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1728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KqA6Bd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gvalhb0AAADc&#10;AAAADwAAAGRycy9kb3ducmV2LnhtbEVPS2sCMRC+F/wPYQq91WxKFV2Ngi0Fvem2KN6Gzbi7Npls&#10;N6mPf2+EQm/z8T1nOr84K07UhcazBtXPQBCX3jRcafj6/HgegQgR2aD1TBquFGA+6z1MMTf+zBs6&#10;FbESKYRDjhrqGNtcylDW5DD0fUucuIPvHMYEu0qaDs8p3Fn5kmVD6bDh1FBjS281ld/Fr9OwV9ef&#10;94Oy4+FaDYrVcbvY2Wqj9dOjyiYgIl3iv/jPvTRp/ugV7s+kC+Ts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9qWFvQAA&#10;ANw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APTy874AAADc&#10;AAAADwAAAGRycy9kb3ducmV2LnhtbEVPS2vCQBC+C/0PyxR6M5ukWGzq6iGiFNuLaSg9DtkxSZOd&#10;Ddmtj3/vFgRv8/E9Z7E6m14caXStZQVJFIMgrqxuuVZQfm2mcxDOI2vsLZOCCzlYLR8mC8y0PfGe&#10;joWvRQhhl6GCxvshk9JVDRl0kR2IA3ewo0Ef4FhLPeIphJtepnH8Ig22HBoaHChvqOqKP6OgKvPu&#10;t91tPw4/qVx/7p+/X9N8q9TTYxK/gfB09nfxzf2uw/z5DP6fCRfI5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PTy874A&#10;AADc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HWieab0AAADc&#10;AAAADwAAAGRycy9kb3ducmV2LnhtbEVPS2sCMRC+F/wPYQq9aTaFLnY1CrUU6k3X0uJt2Iy7q8lk&#10;u0l9/HsjCL3Nx/ec6fzsrDhSH1rPGtQoA0FcedNyreFr8zEcgwgR2aD1TBouFGA+GzxMsTD+xGs6&#10;lrEWKYRDgRqaGLtCylA15DCMfEecuJ3vHcYE+1qaHk8p3Fn5nGW5dNhyamiwo0VD1aH8cxq26vL7&#10;vlP2NV+pl3K5/377sfVa66dHlU1ARDrHf/Hd/WnS/HEOt2fSBXJ2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aJ5pvQAA&#10;ANw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color w:val="auto"/>
          <w:sz w:val="40"/>
          <w:szCs w:val="40"/>
        </w:rPr>
        <w:t>3.3 Design</w:t>
      </w:r>
    </w:p>
    <w:p w14:paraId="7FC70631">
      <w:pPr>
        <w:pStyle w:val="2"/>
        <w:rPr>
          <w:rFonts w:hint="default" w:ascii="Arial" w:hAnsi="Arial" w:cs="Arial"/>
          <w:color w:val="auto"/>
          <w:sz w:val="40"/>
          <w:szCs w:val="40"/>
        </w:rPr>
      </w:pPr>
      <w:r>
        <w:rPr>
          <w:rFonts w:hint="default" w:ascii="Arial" w:hAnsi="Arial" w:cs="Arial"/>
          <w:color w:val="auto"/>
          <w:sz w:val="40"/>
          <w:szCs w:val="40"/>
        </w:rPr>
        <w:t>Mobile Application:</w:t>
      </w:r>
    </w:p>
    <w:p w14:paraId="1145864E">
      <w:pPr>
        <w:pStyle w:val="2"/>
        <w:rPr>
          <w:rFonts w:hint="default" w:ascii="Arial" w:hAnsi="Arial" w:cs="Arial"/>
        </w:rPr>
      </w:pPr>
      <w:r>
        <w:rPr>
          <w:rFonts w:hint="default" w:ascii="Arial" w:hAnsi="Arial" w:cs="Arial"/>
          <w:b/>
          <w:bCs/>
          <w:color w:val="auto"/>
          <w:sz w:val="40"/>
          <w:szCs w:val="40"/>
        </w:rPr>
        <w:t>Logo</w:t>
      </w:r>
      <w:r>
        <w:rPr>
          <w:rFonts w:hint="default" w:ascii="Arial" w:hAnsi="Arial" w:cs="Arial"/>
          <w:color w:val="auto"/>
          <w:sz w:val="40"/>
          <w:szCs w:val="40"/>
        </w:rPr>
        <w:t xml:space="preserve">    </w:t>
      </w:r>
      <w:r>
        <w:rPr>
          <w:rFonts w:hint="default" w:ascii="Arial" w:hAnsi="Arial" w:cs="Arial"/>
        </w:rPr>
        <w:t xml:space="preserve">             </w:t>
      </w:r>
    </w:p>
    <w:p w14:paraId="333E2598">
      <w:pPr>
        <w:pStyle w:val="2"/>
        <w:rPr>
          <w:rFonts w:hint="default" w:ascii="Arial" w:hAnsi="Arial" w:cs="Arial"/>
        </w:rPr>
      </w:pPr>
      <w:r>
        <w:rPr>
          <w:rFonts w:hint="default" w:ascii="Arial" w:hAnsi="Arial" w:cs="Arial"/>
        </w:rPr>
        <w:drawing>
          <wp:inline distT="0" distB="0" distL="114300" distR="114300">
            <wp:extent cx="3354070" cy="6497955"/>
            <wp:effectExtent l="0" t="0" r="13970" b="9525"/>
            <wp:docPr id="24" name="Picture 24" descr="WhatsApp Image 2024-04-22 at 2.44.0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hatsApp Image 2024-04-22 at 2.44.09 AM"/>
                    <pic:cNvPicPr>
                      <a:picLocks noChangeAspect="1"/>
                    </pic:cNvPicPr>
                  </pic:nvPicPr>
                  <pic:blipFill>
                    <a:blip r:embed="rId18"/>
                    <a:stretch>
                      <a:fillRect/>
                    </a:stretch>
                  </pic:blipFill>
                  <pic:spPr>
                    <a:xfrm>
                      <a:off x="0" y="0"/>
                      <a:ext cx="3354070" cy="6497955"/>
                    </a:xfrm>
                    <a:prstGeom prst="rect">
                      <a:avLst/>
                    </a:prstGeom>
                  </pic:spPr>
                </pic:pic>
              </a:graphicData>
            </a:graphic>
          </wp:inline>
        </w:drawing>
      </w:r>
    </w:p>
    <w:p w14:paraId="41087F0E">
      <w:pPr>
        <w:pStyle w:val="2"/>
        <w:rPr>
          <w:rFonts w:hint="default" w:ascii="Arial" w:hAnsi="Arial" w:cs="Arial"/>
        </w:rPr>
      </w:pPr>
    </w:p>
    <w:p w14:paraId="72350817">
      <w:pPr>
        <w:pStyle w:val="2"/>
        <w:rPr>
          <w:rFonts w:hint="default" w:ascii="Arial" w:hAnsi="Arial" w:cs="Arial"/>
          <w:sz w:val="40"/>
          <w:szCs w:val="40"/>
        </w:rPr>
      </w:pPr>
      <w:r>
        <w:rPr>
          <w:rFonts w:hint="default" w:ascii="Arial" w:hAnsi="Arial" w:cs="Arial"/>
          <w:sz w:val="40"/>
          <w:szCs w:val="40"/>
        </w:rPr>
        <w:t>Welcome Screen</w:t>
      </w:r>
    </w:p>
    <w:p w14:paraId="77844C51">
      <w:pPr>
        <w:pStyle w:val="2"/>
        <w:rPr>
          <w:rFonts w:hint="default" w:ascii="Arial" w:hAnsi="Arial" w:cs="Arial"/>
          <w:color w:val="0000FF"/>
        </w:rPr>
      </w:pPr>
      <w:r>
        <w:rPr>
          <w:rFonts w:hint="default" w:ascii="Arial" w:hAnsi="Arial" w:cs="Arial"/>
        </w:rPr>
        <w:drawing>
          <wp:inline distT="0" distB="0" distL="114300" distR="114300">
            <wp:extent cx="3847465" cy="7520940"/>
            <wp:effectExtent l="0" t="0" r="8255" b="7620"/>
            <wp:docPr id="79874" name="Picture 5" descr="A screen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4" name="Picture 5" descr="A screenshot of a blue screen&#10;&#10;Description automatically generated"/>
                    <pic:cNvPicPr>
                      <a:picLocks noChangeAspect="1"/>
                    </pic:cNvPicPr>
                  </pic:nvPicPr>
                  <pic:blipFill>
                    <a:blip r:embed="rId19"/>
                    <a:stretch>
                      <a:fillRect/>
                    </a:stretch>
                  </pic:blipFill>
                  <pic:spPr>
                    <a:xfrm>
                      <a:off x="0" y="0"/>
                      <a:ext cx="3847465" cy="7520940"/>
                    </a:xfrm>
                    <a:prstGeom prst="rect">
                      <a:avLst/>
                    </a:prstGeom>
                    <a:noFill/>
                    <a:ln w="9525">
                      <a:noFill/>
                    </a:ln>
                  </pic:spPr>
                </pic:pic>
              </a:graphicData>
            </a:graphic>
          </wp:inline>
        </w:drawing>
      </w:r>
      <w:r>
        <w:rPr>
          <w:rFonts w:hint="default" w:ascii="Arial" w:hAnsi="Arial" w:cs="Arial"/>
        </w:rPr>
        <mc:AlternateContent>
          <mc:Choice Requires="wpg">
            <w:drawing>
              <wp:anchor distT="0" distB="0" distL="0" distR="0" simplePos="0" relativeHeight="25170534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208" name="Group 20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1113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BG0tRN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2gFoPb8AAADc&#10;AAAADwAAAGRycy9kb3ducmV2LnhtbEWPT2sCMRTE74V+h/CE3jSJUNHVKNgi2FvdlhZvj81zd9vk&#10;ZbtJ/fPtG0HocZiZ3zCL1dk7caQ+toEN6JECQVwF23Jt4P1tM5yCiAnZogtMBi4UYbW8v1tgYcOJ&#10;d3QsUy0yhGOBBpqUukLKWDXkMY5CR5y9Q+g9piz7WtoeTxnunRwrNZEeW84LDXb01FD1Xf56A3t9&#10;+Xk+aDebvOrH8uXrY/3p6p0xDwOt5iASndN/+NbeWgNjNYPrmXwE5P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oBaD2/&#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I6ylkLwAAADc&#10;AAAADwAAAGRycy9kb3ducmV2LnhtbEVPy4rCMBTdC/5DuAOzs2kriHYaXVQUGWfjA5nlpbm2HZub&#10;0sTX35vFgMvDeeeLh2nFjXrXWFaQRDEI4tLqhisFx8NqNAXhPLLG1jIpeJKDxXw4yDHT9s47uu19&#10;JUIIuwwV1N53mZSurMmgi2xHHLiz7Q36APtK6h7vIdy0Mo3jiTTYcGiosaOipvKyvxoF5bG4/DXf&#10;6+35N5XLn934NEuLtVKfH0n8BcLTw7/F/+6NVpAmYX44E46An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spZC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oa7y5r4AAADc&#10;AAAADwAAAGRycy9kb3ducmV2LnhtbEWPT2sCMRTE7wW/Q3gFbzUbQbGrUail0N50LYq3x+a5u5q8&#10;bDepf769EQo9DjPzG2a2uDorztSFxrMGNchAEJfeNFxp+N58vExAhIhs0HomDTcKsJj3nmaYG3/h&#10;NZ2LWIkE4ZCjhjrGNpcylDU5DAPfEifv4DuHMcmukqbDS4I7K4dZNpYOG04LNba0rKk8Fb9Ow17d&#10;ft4Pyr6OV2pUfB23bztbrbXuP6tsCiLSNf6H/9qfRsNQKXicSUdAz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a7y5r4A&#10;AADc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1AB53889">
      <w:pPr>
        <w:pStyle w:val="2"/>
        <w:rPr>
          <w:rFonts w:hint="default" w:ascii="Arial" w:hAnsi="Arial" w:cs="Arial"/>
        </w:rPr>
      </w:pPr>
    </w:p>
    <w:p w14:paraId="2970CA45">
      <w:pPr>
        <w:pStyle w:val="2"/>
        <w:rPr>
          <w:rFonts w:hint="default" w:ascii="Arial" w:hAnsi="Arial" w:cs="Arial"/>
          <w:sz w:val="40"/>
          <w:szCs w:val="40"/>
        </w:rPr>
      </w:pPr>
      <w:r>
        <w:rPr>
          <w:rFonts w:hint="default" w:ascii="Arial" w:hAnsi="Arial" w:cs="Arial"/>
          <w:sz w:val="40"/>
          <w:szCs w:val="40"/>
        </w:rPr>
        <mc:AlternateContent>
          <mc:Choice Requires="wpg">
            <w:drawing>
              <wp:anchor distT="0" distB="0" distL="0" distR="0" simplePos="0" relativeHeight="25170636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213" name="Group 21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1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1011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FsRr5F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sdlRfr8AAADc&#10;AAAADwAAAGRycy9kb3ducmV2LnhtbEWPT2sCMRTE74LfIbyCN81GrNTVKNhSaG91WxRvj81zd23y&#10;st2k/vn2plDwOMzMb5jF6uKsOFEXGs8a1CgDQVx603Cl4evzdfgEIkRkg9YzabhSgNWy31tgbvyZ&#10;N3QqYiUShEOOGuoY21zKUNbkMIx8S5y8g+8cxiS7SpoOzwnurBxn2VQ6bDgt1NjSc03ld/HrNOzV&#10;9efloOxs+qEei/fjdr2z1UbrwYPK5iAiXeI9/N9+MxrGagJ/Z9IRkM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HZUX6/&#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M9sGCL8AAADc&#10;AAAADwAAAGRycy9kb3ducmV2LnhtbEWPS4vCQBCE74L/YWjBm04S2UWjo4eIsqx78YF4bDJtEs30&#10;hMz42H/vLCx4LKrqK2q2eJpa3Kl1lWUF8TACQZxbXXGh4LBfDcYgnEfWWFsmBb/kYDHvdmaYavvg&#10;Ld13vhABwi5FBaX3TSqly0sy6Ia2IQ7e2bYGfZBtIXWLjwA3tUyi6FMarDgslNhQVlJ+3d2MgvyQ&#10;XS/V93pzPiVy+bMdHSdJtlaq34ujKQhPT/8O/7e/tIIk/oC/M+EIyP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PbBgi/&#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Lkdqkr8AAADc&#10;AAAADwAAAGRycy9kb3ducmV2LnhtbEWPT2sCMRTE74LfITzBW81GcNGtUdBSaG91lZbeHpvn7rbJ&#10;y3aT+ufbN0LB4zAzv2GW64uz4kR9aD1rUJMMBHHlTcu1hsP++WEOIkRkg9YzabhSgPVqOFhiYfyZ&#10;d3QqYy0ShEOBGpoYu0LKUDXkMEx8R5y8o+8dxiT7WpoezwnurJxmWS4dtpwWGuxo21D1Xf46DZ/q&#10;+vN0VHaRv6lZ+fr1vvmw9U7r8UhljyAiXeI9/N9+MRqmKofbmXQE5O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5HapK/&#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sz w:val="40"/>
          <w:szCs w:val="40"/>
        </w:rPr>
        <w:t>Home page:</w:t>
      </w:r>
    </w:p>
    <w:p w14:paraId="31E95BB3">
      <w:pPr>
        <w:pStyle w:val="2"/>
        <w:rPr>
          <w:rFonts w:hint="default" w:ascii="Arial" w:hAnsi="Arial" w:cs="Arial"/>
        </w:rPr>
        <w:sectPr>
          <w:pgSz w:w="11906" w:h="16838"/>
          <w:pgMar w:top="1440" w:right="2186" w:bottom="1440" w:left="2680" w:header="720" w:footer="720" w:gutter="0"/>
          <w:cols w:space="0" w:num="1"/>
          <w:docGrid w:linePitch="360" w:charSpace="0"/>
        </w:sectPr>
      </w:pPr>
      <w:r>
        <w:rPr>
          <w:rFonts w:hint="default" w:ascii="Arial" w:hAnsi="Arial" w:cs="Arial"/>
        </w:rPr>
        <w:drawing>
          <wp:inline distT="0" distB="0" distL="114300" distR="114300">
            <wp:extent cx="4235450" cy="8124825"/>
            <wp:effectExtent l="0" t="0" r="12700" b="9525"/>
            <wp:docPr id="756" name="Picture 756" descr="photo_2024-06-08_23-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Picture 756" descr="photo_2024-06-08_23-43-14"/>
                    <pic:cNvPicPr>
                      <a:picLocks noChangeAspect="1"/>
                    </pic:cNvPicPr>
                  </pic:nvPicPr>
                  <pic:blipFill>
                    <a:blip r:embed="rId9"/>
                    <a:stretch>
                      <a:fillRect/>
                    </a:stretch>
                  </pic:blipFill>
                  <pic:spPr>
                    <a:xfrm>
                      <a:off x="0" y="0"/>
                      <a:ext cx="4235450" cy="8124825"/>
                    </a:xfrm>
                    <a:prstGeom prst="rect">
                      <a:avLst/>
                    </a:prstGeom>
                  </pic:spPr>
                </pic:pic>
              </a:graphicData>
            </a:graphic>
          </wp:inline>
        </w:drawing>
      </w:r>
    </w:p>
    <w:p w14:paraId="1AADDF8C">
      <w:pPr>
        <w:pStyle w:val="2"/>
        <w:rPr>
          <w:rFonts w:hint="default" w:ascii="Arial" w:hAnsi="Arial" w:cs="Arial"/>
        </w:rPr>
      </w:pPr>
      <w:r>
        <w:rPr>
          <w:rFonts w:hint="default" w:ascii="Arial" w:hAnsi="Arial" w:cs="Arial"/>
          <w:color w:val="0000FF"/>
        </w:rPr>
        <mc:AlternateContent>
          <mc:Choice Requires="wpg">
            <w:drawing>
              <wp:anchor distT="0" distB="0" distL="0" distR="0" simplePos="0" relativeHeight="25201254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439" name="Group 43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4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4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4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0393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DdUa+mcEAAAQ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FCG8m8AAAADc&#10;AAAADwAAAGRycy9kb3ducmV2LnhtbEWPT2sCMRTE70K/Q3iCN82mbKXdGoW2CPam29LS22Pz3N2a&#10;vGw38d+3N0LB4zAzv2Fmi5Oz4kB9aD1rUJMMBHHlTcu1hs+P5fgRRIjIBq1n0nCmAIv53WCGhfFH&#10;3tChjLVIEA4Famhi7AopQ9WQwzDxHXHytr53GJPsa2l6PCa4s/I+y6bSYctpocGOXhuqduXeafhR&#10;57+3rbJP07V6KN9/v16+bb3RejRU2TOISKd4C/+3V0ZDnudwPZOOgJx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Ibyb&#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liPr7cAAAADc&#10;AAAADwAAAGRycy9kb3ducmV2LnhtbEWPQWvCQBSE7wX/w/KE3urGNJaaunqINEjrRSvS4yP7TKLZ&#10;tyG7NfHfdwtCj8PMfMMsVoNpxJU6V1tWMJ1EIIgLq2suFRy+3p9eQTiPrLGxTApu5GC1HD0sMNW2&#10;5x1d974UAcIuRQWV920qpSsqMugmtiUO3sl2Bn2QXSl1h32Am0bGUfQiDdYcFipsKauouOx/jILi&#10;kF3O9Uf+efqO5Xq7ez7O4yxX6nE8jd5AeBr8f/je3mgFSTKDvzPhCM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I+vt&#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5PMi7MAAAADc&#10;AAAADwAAAGRycy9kb3ducmV2LnhtbEWPT2sCMRTE7wW/Q3hCbzWbYrVdjUJbCu1NV2nx9tg8d1eT&#10;l+0m9c+3bwTB4zAzv2Gm85Oz4kBdaDxrUIMMBHHpTcOVhvXq4+EZRIjIBq1n0nCmAPNZ726KufFH&#10;XtKhiJVIEA45aqhjbHMpQ1mTwzDwLXHytr5zGJPsKmk6PCa4s/Ixy0bSYcNpocaW3moq98Wf07BR&#10;59/3rbIvo4V6Kr52368/tlpqfd9X2QREpFO8ha/tT6NhOBzD5Uw6AnL2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8yLs&#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w:drawing>
          <wp:inline distT="0" distB="0" distL="114300" distR="114300">
            <wp:extent cx="4467225" cy="8851265"/>
            <wp:effectExtent l="0" t="0" r="9525" b="6985"/>
            <wp:docPr id="249" name="Picture 249" descr="photo_2024-06-09_05-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photo_2024-06-09_05-02-41"/>
                    <pic:cNvPicPr>
                      <a:picLocks noChangeAspect="1"/>
                    </pic:cNvPicPr>
                  </pic:nvPicPr>
                  <pic:blipFill>
                    <a:blip r:embed="rId20"/>
                    <a:stretch>
                      <a:fillRect/>
                    </a:stretch>
                  </pic:blipFill>
                  <pic:spPr>
                    <a:xfrm>
                      <a:off x="0" y="0"/>
                      <a:ext cx="4467225" cy="8851265"/>
                    </a:xfrm>
                    <a:prstGeom prst="rect">
                      <a:avLst/>
                    </a:prstGeom>
                  </pic:spPr>
                </pic:pic>
              </a:graphicData>
            </a:graphic>
          </wp:inline>
        </w:drawing>
      </w:r>
    </w:p>
    <w:p w14:paraId="0B11801D">
      <w:pPr>
        <w:pStyle w:val="2"/>
        <w:rPr>
          <w:rFonts w:hint="default" w:ascii="Arial" w:hAnsi="Arial" w:cs="Arial"/>
          <w:lang w:val="en-US"/>
        </w:rPr>
        <w:sectPr>
          <w:pgSz w:w="11906" w:h="16838"/>
          <w:pgMar w:top="1440" w:right="2186" w:bottom="1440" w:left="2680" w:header="720" w:footer="720" w:gutter="0"/>
          <w:cols w:space="0" w:num="1"/>
          <w:docGrid w:linePitch="360" w:charSpace="0"/>
        </w:sectPr>
      </w:pPr>
      <w:r>
        <w:rPr>
          <w:rFonts w:hint="default" w:ascii="Arial" w:hAnsi="Arial" w:cs="Arial"/>
        </w:rPr>
        <mc:AlternateContent>
          <mc:Choice Requires="wps">
            <w:drawing>
              <wp:anchor distT="0" distB="0" distL="114300" distR="114300" simplePos="0" relativeHeight="251996160" behindDoc="0" locked="0" layoutInCell="1" allowOverlap="1">
                <wp:simplePos x="0" y="0"/>
                <wp:positionH relativeFrom="column">
                  <wp:posOffset>-274320</wp:posOffset>
                </wp:positionH>
                <wp:positionV relativeFrom="paragraph">
                  <wp:posOffset>6724015</wp:posOffset>
                </wp:positionV>
                <wp:extent cx="2189480" cy="863600"/>
                <wp:effectExtent l="0" t="0" r="0" b="0"/>
                <wp:wrapNone/>
                <wp:docPr id="61446" name="TextBox 20"/>
                <wp:cNvGraphicFramePr/>
                <a:graphic xmlns:a="http://schemas.openxmlformats.org/drawingml/2006/main">
                  <a:graphicData uri="http://schemas.microsoft.com/office/word/2010/wordprocessingShape">
                    <wps:wsp>
                      <wps:cNvSpPr txBox="1"/>
                      <wps:spPr>
                        <a:xfrm>
                          <a:off x="0" y="0"/>
                          <a:ext cx="2189480" cy="863600"/>
                        </a:xfrm>
                        <a:prstGeom prst="rect">
                          <a:avLst/>
                        </a:prstGeom>
                        <a:noFill/>
                        <a:ln w="9525">
                          <a:noFill/>
                        </a:ln>
                      </wps:spPr>
                      <wps:txbx>
                        <w:txbxContent>
                          <w:p w14:paraId="12651988">
                            <w:pPr>
                              <w:pStyle w:val="12"/>
                              <w:kinsoku/>
                              <w:spacing w:before="0" w:after="0" w:line="240" w:lineRule="auto"/>
                              <w:ind w:left="0" w:firstLine="0"/>
                              <w:jc w:val="both"/>
                              <w:textAlignment w:val="baseline"/>
                            </w:pPr>
                            <w:r>
                              <w:rPr>
                                <w:rFonts w:ascii="Arial" w:hAnsi="Arial" w:eastAsia="Arial"/>
                                <w:b/>
                                <w:color w:val="000000"/>
                                <w:kern w:val="24"/>
                                <w:sz w:val="40"/>
                                <w:szCs w:val="40"/>
                              </w:rPr>
                              <w:t>Books</w:t>
                            </w:r>
                          </w:p>
                        </w:txbxContent>
                      </wps:txbx>
                      <wps:bodyPr wrap="square" anchor="t" anchorCtr="0">
                        <a:noAutofit/>
                      </wps:bodyPr>
                    </wps:wsp>
                  </a:graphicData>
                </a:graphic>
              </wp:anchor>
            </w:drawing>
          </mc:Choice>
          <mc:Fallback>
            <w:pict>
              <v:shape id="TextBox 20" o:spid="_x0000_s1026" o:spt="202" type="#_x0000_t202" style="position:absolute;left:0pt;margin-left:-21.6pt;margin-top:529.45pt;height:68pt;width:172.4pt;z-index:251996160;mso-width-relative:page;mso-height-relative:page;" filled="f" stroked="f" coordsize="21600,21600" o:gfxdata="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XHs8y9oAAAANAQAADwAAAAAAAAABACAAAAAiAAAAZHJzL2Rvd25y&#10;ZXYueG1sUEsBAhQAFAAAAAgAh07iQF8gplzDAQAAjwMAAA4AAAAAAAAAAQAgAAAAKQEAAGRycy9l&#10;Mm9Eb2MueG1sUEsFBgAAAAAGAAYAWQEAAF4FAAAAAA==&#10;">
                <v:fill on="f" focussize="0,0"/>
                <v:stroke on="f"/>
                <v:imagedata o:title=""/>
                <o:lock v:ext="edit" aspectratio="f"/>
                <v:textbox>
                  <w:txbxContent>
                    <w:p w14:paraId="12651988">
                      <w:pPr>
                        <w:pStyle w:val="12"/>
                        <w:kinsoku/>
                        <w:spacing w:before="0" w:after="0" w:line="240" w:lineRule="auto"/>
                        <w:ind w:left="0" w:firstLine="0"/>
                        <w:jc w:val="both"/>
                        <w:textAlignment w:val="baseline"/>
                      </w:pPr>
                      <w:r>
                        <w:rPr>
                          <w:rFonts w:ascii="Arial" w:hAnsi="Arial" w:eastAsia="Arial"/>
                          <w:b/>
                          <w:color w:val="000000"/>
                          <w:kern w:val="24"/>
                          <w:sz w:val="40"/>
                          <w:szCs w:val="40"/>
                        </w:rPr>
                        <w:t>Books</w:t>
                      </w:r>
                    </w:p>
                  </w:txbxContent>
                </v:textbox>
              </v:shape>
            </w:pict>
          </mc:Fallback>
        </mc:AlternateContent>
      </w:r>
      <w:r>
        <w:rPr>
          <w:rFonts w:hint="default" w:ascii="Arial" w:hAnsi="Arial" w:cs="Arial"/>
        </w:rPr>
        <w:drawing>
          <wp:anchor distT="0" distB="0" distL="114300" distR="114300" simplePos="0" relativeHeight="251985920" behindDoc="0" locked="0" layoutInCell="1" allowOverlap="1">
            <wp:simplePos x="0" y="0"/>
            <wp:positionH relativeFrom="column">
              <wp:posOffset>-1458595</wp:posOffset>
            </wp:positionH>
            <wp:positionV relativeFrom="paragraph">
              <wp:posOffset>-158750</wp:posOffset>
            </wp:positionV>
            <wp:extent cx="1563370" cy="1572895"/>
            <wp:effectExtent l="0" t="0" r="0" b="0"/>
            <wp:wrapNone/>
            <wp:docPr id="60417" name="Picture 4" descr="A red circle with white symbol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 name="Picture 4" descr="A red circle with white symbols on it&#10;&#10;Description automatically generated"/>
                    <pic:cNvPicPr>
                      <a:picLocks noChangeAspect="1"/>
                    </pic:cNvPicPr>
                  </pic:nvPicPr>
                  <pic:blipFill>
                    <a:blip r:embed="rId21"/>
                    <a:stretch>
                      <a:fillRect/>
                    </a:stretch>
                  </pic:blipFill>
                  <pic:spPr>
                    <a:xfrm>
                      <a:off x="0" y="0"/>
                      <a:ext cx="1563688" cy="1573212"/>
                    </a:xfrm>
                    <a:prstGeom prst="rect">
                      <a:avLst/>
                    </a:prstGeom>
                    <a:noFill/>
                    <a:ln w="9525">
                      <a:noFill/>
                    </a:ln>
                  </pic:spPr>
                </pic:pic>
              </a:graphicData>
            </a:graphic>
          </wp:anchor>
        </w:drawing>
      </w:r>
      <w:r>
        <w:rPr>
          <w:rFonts w:hint="default" w:ascii="Arial" w:hAnsi="Arial" w:cs="Arial"/>
        </w:rPr>
        <w:drawing>
          <wp:anchor distT="0" distB="0" distL="114300" distR="114300" simplePos="0" relativeHeight="251986944" behindDoc="0" locked="0" layoutInCell="1" allowOverlap="1">
            <wp:simplePos x="0" y="0"/>
            <wp:positionH relativeFrom="column">
              <wp:posOffset>-1471930</wp:posOffset>
            </wp:positionH>
            <wp:positionV relativeFrom="paragraph">
              <wp:posOffset>1710690</wp:posOffset>
            </wp:positionV>
            <wp:extent cx="1562100" cy="1619250"/>
            <wp:effectExtent l="0" t="0" r="0" b="0"/>
            <wp:wrapNone/>
            <wp:docPr id="60418" name="Picture 6" descr="A blue circle with white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 name="Picture 6" descr="A blue circle with white text on it&#10;&#10;Description automatically generated"/>
                    <pic:cNvPicPr>
                      <a:picLocks noChangeAspect="1"/>
                    </pic:cNvPicPr>
                  </pic:nvPicPr>
                  <pic:blipFill>
                    <a:blip r:embed="rId22"/>
                    <a:stretch>
                      <a:fillRect/>
                    </a:stretch>
                  </pic:blipFill>
                  <pic:spPr>
                    <a:xfrm>
                      <a:off x="0" y="0"/>
                      <a:ext cx="1562100" cy="1619250"/>
                    </a:xfrm>
                    <a:prstGeom prst="rect">
                      <a:avLst/>
                    </a:prstGeom>
                    <a:noFill/>
                    <a:ln w="9525">
                      <a:noFill/>
                    </a:ln>
                  </pic:spPr>
                </pic:pic>
              </a:graphicData>
            </a:graphic>
          </wp:anchor>
        </w:drawing>
      </w:r>
      <w:r>
        <w:rPr>
          <w:rFonts w:hint="default" w:ascii="Arial" w:hAnsi="Arial" w:cs="Arial"/>
        </w:rPr>
        <w:drawing>
          <wp:anchor distT="0" distB="0" distL="114300" distR="114300" simplePos="0" relativeHeight="251993088" behindDoc="0" locked="0" layoutInCell="1" allowOverlap="1">
            <wp:simplePos x="0" y="0"/>
            <wp:positionH relativeFrom="column">
              <wp:posOffset>-1677035</wp:posOffset>
            </wp:positionH>
            <wp:positionV relativeFrom="paragraph">
              <wp:posOffset>3804920</wp:posOffset>
            </wp:positionV>
            <wp:extent cx="1968500" cy="1955800"/>
            <wp:effectExtent l="0" t="0" r="0" b="0"/>
            <wp:wrapNone/>
            <wp:docPr id="61442" name="Picture 10" descr="A purple circle with a light bulb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2" name="Picture 10" descr="A purple circle with a light bulb in it&#10;&#10;Description automatically generated"/>
                    <pic:cNvPicPr>
                      <a:picLocks noChangeAspect="1"/>
                    </pic:cNvPicPr>
                  </pic:nvPicPr>
                  <pic:blipFill>
                    <a:blip r:embed="rId23"/>
                    <a:stretch>
                      <a:fillRect/>
                    </a:stretch>
                  </pic:blipFill>
                  <pic:spPr>
                    <a:xfrm>
                      <a:off x="0" y="0"/>
                      <a:ext cx="1968500" cy="1955800"/>
                    </a:xfrm>
                    <a:prstGeom prst="rect">
                      <a:avLst/>
                    </a:prstGeom>
                    <a:noFill/>
                    <a:ln w="9525">
                      <a:noFill/>
                    </a:ln>
                  </pic:spPr>
                </pic:pic>
              </a:graphicData>
            </a:graphic>
          </wp:anchor>
        </w:drawing>
      </w:r>
      <w:r>
        <w:rPr>
          <w:rFonts w:hint="default" w:ascii="Arial" w:hAnsi="Arial" w:cs="Arial"/>
        </w:rPr>
        <w:drawing>
          <wp:anchor distT="0" distB="0" distL="114300" distR="114300" simplePos="0" relativeHeight="251992064" behindDoc="0" locked="0" layoutInCell="1" allowOverlap="1">
            <wp:simplePos x="0" y="0"/>
            <wp:positionH relativeFrom="column">
              <wp:posOffset>-1865630</wp:posOffset>
            </wp:positionH>
            <wp:positionV relativeFrom="paragraph">
              <wp:posOffset>5897245</wp:posOffset>
            </wp:positionV>
            <wp:extent cx="1958340" cy="2189480"/>
            <wp:effectExtent l="0" t="0" r="0" b="0"/>
            <wp:wrapNone/>
            <wp:docPr id="61441" name="Picture 8" descr="A black and white circle with a white text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1" name="Picture 8" descr="A black and white circle with a white text in it&#10;&#10;Description automatically generated"/>
                    <pic:cNvPicPr>
                      <a:picLocks noChangeAspect="1"/>
                    </pic:cNvPicPr>
                  </pic:nvPicPr>
                  <pic:blipFill>
                    <a:blip r:embed="rId24"/>
                    <a:stretch>
                      <a:fillRect/>
                    </a:stretch>
                  </pic:blipFill>
                  <pic:spPr>
                    <a:xfrm>
                      <a:off x="0" y="0"/>
                      <a:ext cx="1958340" cy="2189480"/>
                    </a:xfrm>
                    <a:prstGeom prst="rect">
                      <a:avLst/>
                    </a:prstGeom>
                    <a:noFill/>
                    <a:ln w="9525">
                      <a:noFill/>
                    </a:ln>
                  </pic:spPr>
                </pic:pic>
              </a:graphicData>
            </a:graphic>
          </wp:anchor>
        </w:drawing>
      </w:r>
      <w:r>
        <w:rPr>
          <w:rFonts w:hint="default" w:ascii="Arial" w:hAnsi="Arial" w:cs="Arial"/>
        </w:rPr>
        <mc:AlternateContent>
          <mc:Choice Requires="wps">
            <w:drawing>
              <wp:anchor distT="0" distB="0" distL="114300" distR="114300" simplePos="0" relativeHeight="251995136" behindDoc="0" locked="0" layoutInCell="1" allowOverlap="1">
                <wp:simplePos x="0" y="0"/>
                <wp:positionH relativeFrom="column">
                  <wp:posOffset>-255905</wp:posOffset>
                </wp:positionH>
                <wp:positionV relativeFrom="paragraph">
                  <wp:posOffset>4780915</wp:posOffset>
                </wp:positionV>
                <wp:extent cx="1685925" cy="337820"/>
                <wp:effectExtent l="0" t="0" r="0" b="0"/>
                <wp:wrapNone/>
                <wp:docPr id="61445" name="TextBox 19"/>
                <wp:cNvGraphicFramePr/>
                <a:graphic xmlns:a="http://schemas.openxmlformats.org/drawingml/2006/main">
                  <a:graphicData uri="http://schemas.microsoft.com/office/word/2010/wordprocessingShape">
                    <wps:wsp>
                      <wps:cNvSpPr txBox="1"/>
                      <wps:spPr>
                        <a:xfrm>
                          <a:off x="0" y="0"/>
                          <a:ext cx="1685925" cy="338137"/>
                        </a:xfrm>
                        <a:prstGeom prst="rect">
                          <a:avLst/>
                        </a:prstGeom>
                        <a:noFill/>
                        <a:ln w="9525">
                          <a:noFill/>
                        </a:ln>
                      </wps:spPr>
                      <wps:txbx>
                        <w:txbxContent>
                          <w:p w14:paraId="1ED68B58">
                            <w:pPr>
                              <w:pStyle w:val="12"/>
                              <w:kinsoku/>
                              <w:spacing w:before="0" w:after="0" w:line="240" w:lineRule="auto"/>
                              <w:ind w:left="0" w:firstLine="0"/>
                              <w:jc w:val="both"/>
                              <w:textAlignment w:val="baseline"/>
                              <w:rPr>
                                <w:sz w:val="40"/>
                                <w:szCs w:val="40"/>
                              </w:rPr>
                            </w:pPr>
                            <w:r>
                              <w:rPr>
                                <w:rFonts w:ascii="Arial" w:hAnsi="Arial" w:eastAsia="Arial"/>
                                <w:b/>
                                <w:color w:val="000000"/>
                                <w:kern w:val="24"/>
                                <w:sz w:val="40"/>
                                <w:szCs w:val="40"/>
                              </w:rPr>
                              <w:t>Extra Knowledge</w:t>
                            </w:r>
                          </w:p>
                        </w:txbxContent>
                      </wps:txbx>
                      <wps:bodyPr wrap="none" anchor="t" anchorCtr="0">
                        <a:spAutoFit/>
                      </wps:bodyPr>
                    </wps:wsp>
                  </a:graphicData>
                </a:graphic>
              </wp:anchor>
            </w:drawing>
          </mc:Choice>
          <mc:Fallback>
            <w:pict>
              <v:shape id="TextBox 19" o:spid="_x0000_s1026" o:spt="202" type="#_x0000_t202" style="position:absolute;left:0pt;margin-left:-20.15pt;margin-top:376.45pt;height:26.6pt;width:132.75pt;mso-wrap-style:none;z-index:251995136;mso-width-relative:page;mso-height-relative:page;" filled="f" stroked="f" coordsize="21600,21600" o:gfxdata="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Y3QLs2AAAAAwBAAAPAAAAAAAAAAEAIAAAACIAAABkcnMvZG93bnJldi54&#10;bWxQSwECFAAUAAAACACHTuJAj8STwcEBAACNAwAADgAAAAAAAAABACAAAAAnAQAAZHJzL2Uyb0Rv&#10;Yy54bWxQSwUGAAAAAAYABgBZAQAAWgUAAAAA&#10;">
                <v:fill on="f" focussize="0,0"/>
                <v:stroke on="f"/>
                <v:imagedata o:title=""/>
                <o:lock v:ext="edit" aspectratio="f"/>
                <v:textbox style="mso-fit-shape-to-text:t;">
                  <w:txbxContent>
                    <w:p w14:paraId="1ED68B58">
                      <w:pPr>
                        <w:pStyle w:val="12"/>
                        <w:kinsoku/>
                        <w:spacing w:before="0" w:after="0" w:line="240" w:lineRule="auto"/>
                        <w:ind w:left="0" w:firstLine="0"/>
                        <w:jc w:val="both"/>
                        <w:textAlignment w:val="baseline"/>
                        <w:rPr>
                          <w:sz w:val="40"/>
                          <w:szCs w:val="40"/>
                        </w:rPr>
                      </w:pPr>
                      <w:r>
                        <w:rPr>
                          <w:rFonts w:ascii="Arial" w:hAnsi="Arial" w:eastAsia="Arial"/>
                          <w:b/>
                          <w:color w:val="000000"/>
                          <w:kern w:val="24"/>
                          <w:sz w:val="40"/>
                          <w:szCs w:val="40"/>
                        </w:rPr>
                        <w:t>Extra Knowledge</w:t>
                      </w:r>
                    </w:p>
                  </w:txbxContent>
                </v:textbox>
              </v:shape>
            </w:pict>
          </mc:Fallback>
        </mc:AlternateContent>
      </w:r>
      <w:r>
        <w:rPr>
          <w:rFonts w:hint="default" w:ascii="Arial" w:hAnsi="Arial" w:cs="Arial"/>
        </w:rPr>
        <mc:AlternateContent>
          <mc:Choice Requires="wps">
            <w:drawing>
              <wp:anchor distT="0" distB="0" distL="114300" distR="114300" simplePos="0" relativeHeight="251987968" behindDoc="0" locked="0" layoutInCell="1" allowOverlap="1">
                <wp:simplePos x="0" y="0"/>
                <wp:positionH relativeFrom="column">
                  <wp:posOffset>-205740</wp:posOffset>
                </wp:positionH>
                <wp:positionV relativeFrom="paragraph">
                  <wp:posOffset>1242695</wp:posOffset>
                </wp:positionV>
                <wp:extent cx="3776345" cy="707390"/>
                <wp:effectExtent l="0" t="0" r="0" b="0"/>
                <wp:wrapNone/>
                <wp:docPr id="383" name="Rectangle 1"/>
                <wp:cNvGraphicFramePr/>
                <a:graphic xmlns:a="http://schemas.openxmlformats.org/drawingml/2006/main">
                  <a:graphicData uri="http://schemas.microsoft.com/office/word/2010/wordprocessingShape">
                    <wps:wsp>
                      <wps:cNvSpPr>
                        <a:spLocks noChangeArrowheads="1"/>
                      </wps:cNvSpPr>
                      <wps:spPr bwMode="auto">
                        <a:xfrm>
                          <a:off x="0" y="0"/>
                          <a:ext cx="3776345" cy="707390"/>
                        </a:xfrm>
                        <a:prstGeom prst="rect">
                          <a:avLst/>
                        </a:prstGeom>
                        <a:noFill/>
                        <a:ln>
                          <a:noFill/>
                        </a:ln>
                        <a:effectLst/>
                      </wps:spPr>
                      <wps:txbx>
                        <w:txbxContent>
                          <w:p w14:paraId="2E93B612">
                            <w:pPr>
                              <w:pStyle w:val="20"/>
                              <w:numPr>
                                <w:ilvl w:val="0"/>
                                <w:numId w:val="2"/>
                              </w:numPr>
                              <w:overflowPunct w:val="0"/>
                              <w:spacing w:line="240" w:lineRule="auto"/>
                              <w:ind w:firstLineChars="0"/>
                              <w:jc w:val="both"/>
                              <w:textAlignment w:val="baseline"/>
                            </w:pPr>
                          </w:p>
                          <w:p w14:paraId="6986E8F4">
                            <w:pPr>
                              <w:pStyle w:val="20"/>
                              <w:numPr>
                                <w:ilvl w:val="0"/>
                                <w:numId w:val="0"/>
                              </w:numPr>
                              <w:overflowPunct w:val="0"/>
                              <w:spacing w:line="240" w:lineRule="auto"/>
                              <w:jc w:val="both"/>
                              <w:textAlignment w:val="baseline"/>
                            </w:pPr>
                            <w:r>
                              <w:rPr>
                                <w:rFonts w:ascii="Arial" w:hAnsi="Arial" w:eastAsia="Arial"/>
                                <w:color w:val="000000" w:themeColor="text1"/>
                                <w:kern w:val="24"/>
                                <w:sz w:val="32"/>
                                <w:szCs w:val="32"/>
                                <w14:textFill>
                                  <w14:solidFill>
                                    <w14:schemeClr w14:val="tx1"/>
                                  </w14:solidFill>
                                </w14:textFill>
                              </w:rPr>
                              <w:t>It contains the most programming fields.</w:t>
                            </w:r>
                          </w:p>
                          <w:p w14:paraId="3D94FD76">
                            <w:pPr>
                              <w:pStyle w:val="20"/>
                              <w:numPr>
                                <w:ilvl w:val="0"/>
                                <w:numId w:val="2"/>
                              </w:numPr>
                              <w:overflowPunct w:val="0"/>
                              <w:spacing w:line="240" w:lineRule="auto"/>
                              <w:ind w:firstLineChars="0"/>
                              <w:jc w:val="both"/>
                              <w:textAlignment w:val="baseline"/>
                            </w:pPr>
                          </w:p>
                        </w:txbxContent>
                      </wps:txbx>
                      <wps:bodyPr vert="horz" wrap="none" lIns="0" tIns="0" rIns="0" bIns="0" numCol="1" anchor="ctr" anchorCtr="0" compatLnSpc="1">
                        <a:spAutoFit/>
                      </wps:bodyPr>
                    </wps:wsp>
                  </a:graphicData>
                </a:graphic>
              </wp:anchor>
            </w:drawing>
          </mc:Choice>
          <mc:Fallback>
            <w:pict>
              <v:rect id="Rectangle 1" o:spid="_x0000_s1026" o:spt="1" style="position:absolute;left:0pt;margin-left:-16.2pt;margin-top:97.85pt;height:55.7pt;width:297.35pt;mso-wrap-style:none;z-index:251987968;v-text-anchor:middle;mso-width-relative:page;mso-height-relative:page;" filled="f" stroked="f" coordsize="21600,21600" o:gfxdata="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AhR2v2gAAAAkBAAAPAAAAAAAAAAEAIAAAACIAAABk&#10;cnMvZG93bnJldi54bWxQSwECFAAUAAAACACHTuJAVvSiqAQCAAASBAAADgAAAAAAAAABACAAAAAp&#10;AQAAZHJzL2Uyb0RvYy54bWxQSwUGAAAAAAYABgBZAQAAnwUAAAAA&#10;">
                <v:fill on="f" focussize="0,0"/>
                <v:stroke on="f"/>
                <v:imagedata o:title=""/>
                <o:lock v:ext="edit" aspectratio="f"/>
                <v:textbox inset="0mm,0mm,0mm,0mm" style="mso-fit-shape-to-text:t;">
                  <w:txbxContent>
                    <w:p w14:paraId="2E93B612">
                      <w:pPr>
                        <w:pStyle w:val="20"/>
                        <w:numPr>
                          <w:ilvl w:val="0"/>
                          <w:numId w:val="2"/>
                        </w:numPr>
                        <w:overflowPunct w:val="0"/>
                        <w:spacing w:line="240" w:lineRule="auto"/>
                        <w:ind w:firstLineChars="0"/>
                        <w:jc w:val="both"/>
                        <w:textAlignment w:val="baseline"/>
                      </w:pPr>
                    </w:p>
                    <w:p w14:paraId="6986E8F4">
                      <w:pPr>
                        <w:pStyle w:val="20"/>
                        <w:numPr>
                          <w:ilvl w:val="0"/>
                          <w:numId w:val="0"/>
                        </w:numPr>
                        <w:overflowPunct w:val="0"/>
                        <w:spacing w:line="240" w:lineRule="auto"/>
                        <w:jc w:val="both"/>
                        <w:textAlignment w:val="baseline"/>
                      </w:pPr>
                      <w:r>
                        <w:rPr>
                          <w:rFonts w:ascii="Arial" w:hAnsi="Arial" w:eastAsia="Arial"/>
                          <w:color w:val="000000" w:themeColor="text1"/>
                          <w:kern w:val="24"/>
                          <w:sz w:val="32"/>
                          <w:szCs w:val="32"/>
                          <w14:textFill>
                            <w14:solidFill>
                              <w14:schemeClr w14:val="tx1"/>
                            </w14:solidFill>
                          </w14:textFill>
                        </w:rPr>
                        <w:t>It contains the most programming fields.</w:t>
                      </w:r>
                    </w:p>
                    <w:p w14:paraId="3D94FD76">
                      <w:pPr>
                        <w:pStyle w:val="20"/>
                        <w:numPr>
                          <w:ilvl w:val="0"/>
                          <w:numId w:val="2"/>
                        </w:numPr>
                        <w:overflowPunct w:val="0"/>
                        <w:spacing w:line="240" w:lineRule="auto"/>
                        <w:ind w:firstLineChars="0"/>
                        <w:jc w:val="both"/>
                        <w:textAlignment w:val="baseline"/>
                      </w:pPr>
                    </w:p>
                  </w:txbxContent>
                </v:textbox>
              </v:rect>
            </w:pict>
          </mc:Fallback>
        </mc:AlternateContent>
      </w:r>
      <w:r>
        <w:rPr>
          <w:rFonts w:hint="default" w:ascii="Arial" w:hAnsi="Arial" w:cs="Arial"/>
        </w:rPr>
        <mc:AlternateContent>
          <mc:Choice Requires="wps">
            <w:drawing>
              <wp:anchor distT="0" distB="0" distL="114300" distR="114300" simplePos="0" relativeHeight="251997184" behindDoc="0" locked="0" layoutInCell="1" allowOverlap="1">
                <wp:simplePos x="0" y="0"/>
                <wp:positionH relativeFrom="column">
                  <wp:posOffset>-299720</wp:posOffset>
                </wp:positionH>
                <wp:positionV relativeFrom="paragraph">
                  <wp:posOffset>7338695</wp:posOffset>
                </wp:positionV>
                <wp:extent cx="5679440" cy="245745"/>
                <wp:effectExtent l="0" t="0" r="0" b="0"/>
                <wp:wrapNone/>
                <wp:docPr id="61447" name="Rectangle 1"/>
                <wp:cNvGraphicFramePr/>
                <a:graphic xmlns:a="http://schemas.openxmlformats.org/drawingml/2006/main">
                  <a:graphicData uri="http://schemas.microsoft.com/office/word/2010/wordprocessingShape">
                    <wps:wsp>
                      <wps:cNvSpPr/>
                      <wps:spPr>
                        <a:xfrm>
                          <a:off x="0" y="0"/>
                          <a:ext cx="5679440" cy="246062"/>
                        </a:xfrm>
                        <a:prstGeom prst="rect">
                          <a:avLst/>
                        </a:prstGeom>
                        <a:noFill/>
                        <a:ln w="9525">
                          <a:noFill/>
                        </a:ln>
                      </wps:spPr>
                      <wps:txbx>
                        <w:txbxContent>
                          <w:p w14:paraId="1A7DB2CC">
                            <w:pPr>
                              <w:pStyle w:val="20"/>
                              <w:numPr>
                                <w:ilvl w:val="0"/>
                                <w:numId w:val="0"/>
                              </w:numPr>
                              <w:overflowPunct w:val="0"/>
                              <w:spacing w:line="240" w:lineRule="auto"/>
                              <w:jc w:val="both"/>
                              <w:textAlignment w:val="baseline"/>
                              <w:rPr>
                                <w:sz w:val="36"/>
                                <w:szCs w:val="36"/>
                              </w:rPr>
                            </w:pPr>
                            <w:r>
                              <w:rPr>
                                <w:rFonts w:ascii="Arial" w:hAnsi="Arial" w:eastAsia="Arial"/>
                                <w:color w:val="000000" w:themeColor="text1"/>
                                <w:kern w:val="24"/>
                                <w:sz w:val="36"/>
                                <w:szCs w:val="36"/>
                                <w14:textFill>
                                  <w14:solidFill>
                                    <w14:schemeClr w14:val="tx1"/>
                                  </w14:solidFill>
                                </w14:textFill>
                              </w:rPr>
                              <w:t>It contains books that facilitate structured learning and provide extensive coverage.</w:t>
                            </w:r>
                          </w:p>
                        </w:txbxContent>
                      </wps:txbx>
                      <wps:bodyPr wrap="square" lIns="0" tIns="0" rIns="0" bIns="0" anchor="ctr" anchorCtr="0">
                        <a:spAutoFit/>
                      </wps:bodyPr>
                    </wps:wsp>
                  </a:graphicData>
                </a:graphic>
              </wp:anchor>
            </w:drawing>
          </mc:Choice>
          <mc:Fallback>
            <w:pict>
              <v:rect id="Rectangle 1" o:spid="_x0000_s1026" o:spt="1" style="position:absolute;left:0pt;margin-left:-23.6pt;margin-top:577.85pt;height:19.35pt;width:447.2pt;z-index:251997184;v-text-anchor:middle;mso-width-relative:page;mso-height-relative:page;" filled="f" stroked="f" coordsize="21600,21600" o:gfxdata="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bfFbT2wAAAA0BAAAPAAAAAAAAAAEAIAAA&#10;ACIAAABkcnMvZG93bnJldi54bWxQSwECFAAUAAAACACHTuJAoLMl09ABAACsAwAADgAAAAAAAAAB&#10;ACAAAAAqAQAAZHJzL2Uyb0RvYy54bWxQSwUGAAAAAAYABgBZAQAAbAUAAAAA&#10;">
                <v:fill on="f" focussize="0,0"/>
                <v:stroke on="f"/>
                <v:imagedata o:title=""/>
                <o:lock v:ext="edit" aspectratio="f"/>
                <v:textbox inset="0mm,0mm,0mm,0mm" style="mso-fit-shape-to-text:t;">
                  <w:txbxContent>
                    <w:p w14:paraId="1A7DB2CC">
                      <w:pPr>
                        <w:pStyle w:val="20"/>
                        <w:numPr>
                          <w:ilvl w:val="0"/>
                          <w:numId w:val="0"/>
                        </w:numPr>
                        <w:overflowPunct w:val="0"/>
                        <w:spacing w:line="240" w:lineRule="auto"/>
                        <w:jc w:val="both"/>
                        <w:textAlignment w:val="baseline"/>
                        <w:rPr>
                          <w:sz w:val="36"/>
                          <w:szCs w:val="36"/>
                        </w:rPr>
                      </w:pPr>
                      <w:r>
                        <w:rPr>
                          <w:rFonts w:ascii="Arial" w:hAnsi="Arial" w:eastAsia="Arial"/>
                          <w:color w:val="000000" w:themeColor="text1"/>
                          <w:kern w:val="24"/>
                          <w:sz w:val="36"/>
                          <w:szCs w:val="36"/>
                          <w14:textFill>
                            <w14:solidFill>
                              <w14:schemeClr w14:val="tx1"/>
                            </w14:solidFill>
                          </w14:textFill>
                        </w:rPr>
                        <w:t>It contains books that facilitate structured learning and provide extensive coverage.</w:t>
                      </w:r>
                    </w:p>
                  </w:txbxContent>
                </v:textbox>
              </v:rect>
            </w:pict>
          </mc:Fallback>
        </mc:AlternateContent>
      </w:r>
      <w:r>
        <w:rPr>
          <w:rFonts w:hint="default" w:ascii="Arial" w:hAnsi="Arial" w:cs="Arial"/>
        </w:rPr>
        <mc:AlternateContent>
          <mc:Choice Requires="wps">
            <w:drawing>
              <wp:anchor distT="0" distB="0" distL="114300" distR="114300" simplePos="0" relativeHeight="251994112" behindDoc="0" locked="0" layoutInCell="1" allowOverlap="1">
                <wp:simplePos x="0" y="0"/>
                <wp:positionH relativeFrom="column">
                  <wp:posOffset>-233680</wp:posOffset>
                </wp:positionH>
                <wp:positionV relativeFrom="paragraph">
                  <wp:posOffset>5351145</wp:posOffset>
                </wp:positionV>
                <wp:extent cx="4916170" cy="738505"/>
                <wp:effectExtent l="0" t="0" r="0" b="0"/>
                <wp:wrapNone/>
                <wp:docPr id="61443" name="Rectangle 1"/>
                <wp:cNvGraphicFramePr/>
                <a:graphic xmlns:a="http://schemas.openxmlformats.org/drawingml/2006/main">
                  <a:graphicData uri="http://schemas.microsoft.com/office/word/2010/wordprocessingShape">
                    <wps:wsp>
                      <wps:cNvSpPr/>
                      <wps:spPr>
                        <a:xfrm>
                          <a:off x="0" y="0"/>
                          <a:ext cx="4916170" cy="738505"/>
                        </a:xfrm>
                        <a:prstGeom prst="rect">
                          <a:avLst/>
                        </a:prstGeom>
                        <a:noFill/>
                        <a:ln w="9525">
                          <a:noFill/>
                        </a:ln>
                      </wps:spPr>
                      <wps:txbx>
                        <w:txbxContent>
                          <w:p w14:paraId="00F748CC">
                            <w:pPr>
                              <w:pStyle w:val="20"/>
                              <w:numPr>
                                <w:ilvl w:val="0"/>
                                <w:numId w:val="0"/>
                              </w:numPr>
                              <w:overflowPunct w:val="0"/>
                              <w:spacing w:line="240" w:lineRule="auto"/>
                              <w:jc w:val="both"/>
                              <w:textAlignment w:val="baseline"/>
                              <w:rPr>
                                <w:sz w:val="36"/>
                                <w:szCs w:val="36"/>
                              </w:rPr>
                            </w:pPr>
                            <w:r>
                              <w:rPr>
                                <w:rFonts w:ascii="Arial" w:hAnsi="Arial" w:eastAsia="Arial"/>
                                <w:color w:val="000000" w:themeColor="text1"/>
                                <w:kern w:val="24"/>
                                <w:sz w:val="36"/>
                                <w:szCs w:val="36"/>
                                <w14:textFill>
                                  <w14:solidFill>
                                    <w14:schemeClr w14:val="tx1"/>
                                  </w14:solidFill>
                                </w14:textFill>
                              </w:rPr>
                              <w:t>Familiarity with modern frameworks, it is including collaboration between development and operations teams, and continuous improvement essential in the world of programming.</w:t>
                            </w:r>
                          </w:p>
                        </w:txbxContent>
                      </wps:txbx>
                      <wps:bodyPr wrap="square" lIns="0" tIns="0" rIns="0" bIns="0" anchor="ctr" anchorCtr="0">
                        <a:spAutoFit/>
                      </wps:bodyPr>
                    </wps:wsp>
                  </a:graphicData>
                </a:graphic>
              </wp:anchor>
            </w:drawing>
          </mc:Choice>
          <mc:Fallback>
            <w:pict>
              <v:rect id="Rectangle 1" o:spid="_x0000_s1026" o:spt="1" style="position:absolute;left:0pt;margin-left:-18.4pt;margin-top:421.35pt;height:58.15pt;width:387.1pt;z-index:251994112;v-text-anchor:middle;mso-width-relative:page;mso-height-relative:page;" filled="f" stroked="f" coordsize="21600,21600" o:gfxdata="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kXAn9NwAAAALAQAADwAAAAAAAAABACAA&#10;AAAiAAAAZHJzL2Rvd25yZXYueG1sUEsBAhQAFAAAAAgAh07iQJs0otfQAQAArAMAAA4AAAAAAAAA&#10;AQAgAAAAKwEAAGRycy9lMm9Eb2MueG1sUEsFBgAAAAAGAAYAWQEAAG0FAAAAAA==&#10;">
                <v:fill on="f" focussize="0,0"/>
                <v:stroke on="f"/>
                <v:imagedata o:title=""/>
                <o:lock v:ext="edit" aspectratio="f"/>
                <v:textbox inset="0mm,0mm,0mm,0mm" style="mso-fit-shape-to-text:t;">
                  <w:txbxContent>
                    <w:p w14:paraId="00F748CC">
                      <w:pPr>
                        <w:pStyle w:val="20"/>
                        <w:numPr>
                          <w:ilvl w:val="0"/>
                          <w:numId w:val="0"/>
                        </w:numPr>
                        <w:overflowPunct w:val="0"/>
                        <w:spacing w:line="240" w:lineRule="auto"/>
                        <w:jc w:val="both"/>
                        <w:textAlignment w:val="baseline"/>
                        <w:rPr>
                          <w:sz w:val="36"/>
                          <w:szCs w:val="36"/>
                        </w:rPr>
                      </w:pPr>
                      <w:r>
                        <w:rPr>
                          <w:rFonts w:ascii="Arial" w:hAnsi="Arial" w:eastAsia="Arial"/>
                          <w:color w:val="000000" w:themeColor="text1"/>
                          <w:kern w:val="24"/>
                          <w:sz w:val="36"/>
                          <w:szCs w:val="36"/>
                          <w14:textFill>
                            <w14:solidFill>
                              <w14:schemeClr w14:val="tx1"/>
                            </w14:solidFill>
                          </w14:textFill>
                        </w:rPr>
                        <w:t>Familiarity with modern frameworks, it is including collaboration between development and operations teams, and continuous improvement essential in the world of programming.</w:t>
                      </w:r>
                    </w:p>
                  </w:txbxContent>
                </v:textbox>
              </v:rect>
            </w:pict>
          </mc:Fallback>
        </mc:AlternateContent>
      </w:r>
      <w:r>
        <w:rPr>
          <w:rFonts w:hint="default" w:ascii="Arial" w:hAnsi="Arial" w:cs="Arial"/>
        </w:rPr>
        <mc:AlternateContent>
          <mc:Choice Requires="wps">
            <w:drawing>
              <wp:anchor distT="0" distB="0" distL="114300" distR="114300" simplePos="0" relativeHeight="251991040" behindDoc="0" locked="0" layoutInCell="1" allowOverlap="1">
                <wp:simplePos x="0" y="0"/>
                <wp:positionH relativeFrom="column">
                  <wp:posOffset>-125730</wp:posOffset>
                </wp:positionH>
                <wp:positionV relativeFrom="paragraph">
                  <wp:posOffset>3196590</wp:posOffset>
                </wp:positionV>
                <wp:extent cx="4777740" cy="953770"/>
                <wp:effectExtent l="0" t="0" r="0" b="0"/>
                <wp:wrapNone/>
                <wp:docPr id="384" name="Rectangle 1"/>
                <wp:cNvGraphicFramePr/>
                <a:graphic xmlns:a="http://schemas.openxmlformats.org/drawingml/2006/main">
                  <a:graphicData uri="http://schemas.microsoft.com/office/word/2010/wordprocessingShape">
                    <wps:wsp>
                      <wps:cNvSpPr>
                        <a:spLocks noChangeArrowheads="1"/>
                      </wps:cNvSpPr>
                      <wps:spPr bwMode="auto">
                        <a:xfrm>
                          <a:off x="0" y="0"/>
                          <a:ext cx="4777740" cy="954088"/>
                        </a:xfrm>
                        <a:prstGeom prst="rect">
                          <a:avLst/>
                        </a:prstGeom>
                        <a:noFill/>
                        <a:ln>
                          <a:noFill/>
                        </a:ln>
                        <a:effectLst/>
                      </wps:spPr>
                      <wps:txbx>
                        <w:txbxContent>
                          <w:p w14:paraId="23036152">
                            <w:pPr>
                              <w:pStyle w:val="20"/>
                              <w:numPr>
                                <w:ilvl w:val="0"/>
                                <w:numId w:val="3"/>
                              </w:numPr>
                              <w:overflowPunct w:val="0"/>
                              <w:spacing w:line="240" w:lineRule="auto"/>
                              <w:ind w:firstLineChars="0"/>
                              <w:jc w:val="both"/>
                              <w:textAlignment w:val="baseline"/>
                              <w:rPr>
                                <w:sz w:val="36"/>
                                <w:szCs w:val="36"/>
                              </w:rPr>
                            </w:pPr>
                          </w:p>
                          <w:p w14:paraId="5FD89132">
                            <w:pPr>
                              <w:pStyle w:val="20"/>
                              <w:numPr>
                                <w:ilvl w:val="0"/>
                                <w:numId w:val="0"/>
                              </w:numPr>
                              <w:overflowPunct w:val="0"/>
                              <w:spacing w:line="240" w:lineRule="auto"/>
                              <w:jc w:val="both"/>
                              <w:textAlignment w:val="baseline"/>
                              <w:rPr>
                                <w:sz w:val="36"/>
                                <w:szCs w:val="36"/>
                              </w:rPr>
                            </w:pPr>
                            <w:r>
                              <w:rPr>
                                <w:rFonts w:ascii="Arial" w:hAnsi="Arial" w:eastAsia="Arial"/>
                                <w:color w:val="000000" w:themeColor="text1"/>
                                <w:kern w:val="24"/>
                                <w:sz w:val="36"/>
                                <w:szCs w:val="36"/>
                                <w14:textFill>
                                  <w14:solidFill>
                                    <w14:schemeClr w14:val="tx1"/>
                                  </w14:solidFill>
                                </w14:textFill>
                              </w:rPr>
                              <w:t>Documentation plays a crucial role in nurturing users' intellectual growth throughout their learning journey.</w:t>
                            </w:r>
                          </w:p>
                          <w:p w14:paraId="44B05C88">
                            <w:pPr>
                              <w:pStyle w:val="20"/>
                              <w:numPr>
                                <w:ilvl w:val="0"/>
                                <w:numId w:val="3"/>
                              </w:numPr>
                              <w:overflowPunct w:val="0"/>
                              <w:spacing w:line="240" w:lineRule="auto"/>
                              <w:ind w:firstLineChars="0"/>
                              <w:jc w:val="both"/>
                              <w:textAlignment w:val="baseline"/>
                              <w:rPr>
                                <w:sz w:val="36"/>
                                <w:szCs w:val="36"/>
                              </w:rPr>
                            </w:pPr>
                          </w:p>
                        </w:txbxContent>
                      </wps:txbx>
                      <wps:bodyPr vert="horz" wrap="square" lIns="0" tIns="0" rIns="0" bIns="0" numCol="1" anchor="ctr" anchorCtr="0" compatLnSpc="1">
                        <a:spAutoFit/>
                      </wps:bodyPr>
                    </wps:wsp>
                  </a:graphicData>
                </a:graphic>
              </wp:anchor>
            </w:drawing>
          </mc:Choice>
          <mc:Fallback>
            <w:pict>
              <v:rect id="Rectangle 1" o:spid="_x0000_s1026" o:spt="1" style="position:absolute;left:0pt;margin-left:-9.9pt;margin-top:251.7pt;height:75.1pt;width:376.2pt;z-index:251991040;v-text-anchor:middle;mso-width-relative:page;mso-height-relative:page;" filled="f" stroked="f" coordsize="21600,21600" o:gfxdata="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uAK6XcAAAACwEAAA8AAAAAAAAAAQAgAAAAIgAA&#10;AGRycy9kb3ducmV2LnhtbFBLAQIUABQAAAAIAIdO4kBFIQ+eBAIAABQEAAAOAAAAAAAAAAEAIAAA&#10;ACsBAABkcnMvZTJvRG9jLnhtbFBLBQYAAAAABgAGAFkBAAChBQAAAAA=&#10;">
                <v:fill on="f" focussize="0,0"/>
                <v:stroke on="f"/>
                <v:imagedata o:title=""/>
                <o:lock v:ext="edit" aspectratio="f"/>
                <v:textbox inset="0mm,0mm,0mm,0mm" style="mso-fit-shape-to-text:t;">
                  <w:txbxContent>
                    <w:p w14:paraId="23036152">
                      <w:pPr>
                        <w:pStyle w:val="20"/>
                        <w:numPr>
                          <w:ilvl w:val="0"/>
                          <w:numId w:val="3"/>
                        </w:numPr>
                        <w:overflowPunct w:val="0"/>
                        <w:spacing w:line="240" w:lineRule="auto"/>
                        <w:ind w:firstLineChars="0"/>
                        <w:jc w:val="both"/>
                        <w:textAlignment w:val="baseline"/>
                        <w:rPr>
                          <w:sz w:val="36"/>
                          <w:szCs w:val="36"/>
                        </w:rPr>
                      </w:pPr>
                    </w:p>
                    <w:p w14:paraId="5FD89132">
                      <w:pPr>
                        <w:pStyle w:val="20"/>
                        <w:numPr>
                          <w:ilvl w:val="0"/>
                          <w:numId w:val="0"/>
                        </w:numPr>
                        <w:overflowPunct w:val="0"/>
                        <w:spacing w:line="240" w:lineRule="auto"/>
                        <w:jc w:val="both"/>
                        <w:textAlignment w:val="baseline"/>
                        <w:rPr>
                          <w:sz w:val="36"/>
                          <w:szCs w:val="36"/>
                        </w:rPr>
                      </w:pPr>
                      <w:r>
                        <w:rPr>
                          <w:rFonts w:ascii="Arial" w:hAnsi="Arial" w:eastAsia="Arial"/>
                          <w:color w:val="000000" w:themeColor="text1"/>
                          <w:kern w:val="24"/>
                          <w:sz w:val="36"/>
                          <w:szCs w:val="36"/>
                          <w14:textFill>
                            <w14:solidFill>
                              <w14:schemeClr w14:val="tx1"/>
                            </w14:solidFill>
                          </w14:textFill>
                        </w:rPr>
                        <w:t>Documentation plays a crucial role in nurturing users' intellectual growth throughout their learning journey.</w:t>
                      </w:r>
                    </w:p>
                    <w:p w14:paraId="44B05C88">
                      <w:pPr>
                        <w:pStyle w:val="20"/>
                        <w:numPr>
                          <w:ilvl w:val="0"/>
                          <w:numId w:val="3"/>
                        </w:numPr>
                        <w:overflowPunct w:val="0"/>
                        <w:spacing w:line="240" w:lineRule="auto"/>
                        <w:ind w:firstLineChars="0"/>
                        <w:jc w:val="both"/>
                        <w:textAlignment w:val="baseline"/>
                        <w:rPr>
                          <w:sz w:val="36"/>
                          <w:szCs w:val="36"/>
                        </w:rPr>
                      </w:pPr>
                    </w:p>
                  </w:txbxContent>
                </v:textbox>
              </v:rect>
            </w:pict>
          </mc:Fallback>
        </mc:AlternateContent>
      </w:r>
      <w:r>
        <w:rPr>
          <w:rFonts w:hint="default" w:ascii="Arial" w:hAnsi="Arial" w:cs="Arial"/>
        </w:rPr>
        <mc:AlternateContent>
          <mc:Choice Requires="wps">
            <w:drawing>
              <wp:anchor distT="0" distB="0" distL="114300" distR="114300" simplePos="0" relativeHeight="251990016" behindDoc="0" locked="0" layoutInCell="1" allowOverlap="1">
                <wp:simplePos x="0" y="0"/>
                <wp:positionH relativeFrom="column">
                  <wp:posOffset>-427355</wp:posOffset>
                </wp:positionH>
                <wp:positionV relativeFrom="paragraph">
                  <wp:posOffset>2799715</wp:posOffset>
                </wp:positionV>
                <wp:extent cx="1553845" cy="337820"/>
                <wp:effectExtent l="0" t="0" r="0" b="0"/>
                <wp:wrapNone/>
                <wp:docPr id="60422" name="TextBox 20"/>
                <wp:cNvGraphicFramePr/>
                <a:graphic xmlns:a="http://schemas.openxmlformats.org/drawingml/2006/main">
                  <a:graphicData uri="http://schemas.microsoft.com/office/word/2010/wordprocessingShape">
                    <wps:wsp>
                      <wps:cNvSpPr txBox="1"/>
                      <wps:spPr>
                        <a:xfrm>
                          <a:off x="0" y="0"/>
                          <a:ext cx="1554162" cy="338138"/>
                        </a:xfrm>
                        <a:prstGeom prst="rect">
                          <a:avLst/>
                        </a:prstGeom>
                        <a:noFill/>
                        <a:ln w="9525">
                          <a:noFill/>
                        </a:ln>
                      </wps:spPr>
                      <wps:txbx>
                        <w:txbxContent>
                          <w:p w14:paraId="10B9C1EC">
                            <w:pPr>
                              <w:pStyle w:val="12"/>
                              <w:kinsoku/>
                              <w:spacing w:before="0" w:after="0" w:line="240" w:lineRule="auto"/>
                              <w:ind w:left="0" w:firstLine="0"/>
                              <w:jc w:val="both"/>
                              <w:textAlignment w:val="baseline"/>
                              <w:rPr>
                                <w:sz w:val="36"/>
                                <w:szCs w:val="36"/>
                              </w:rPr>
                            </w:pPr>
                            <w:r>
                              <w:rPr>
                                <w:rFonts w:ascii="Arial" w:hAnsi="Arial" w:eastAsia="Arial"/>
                                <w:b/>
                                <w:color w:val="000000"/>
                                <w:kern w:val="24"/>
                                <w:sz w:val="40"/>
                                <w:szCs w:val="40"/>
                              </w:rPr>
                              <w:t>Documentation</w:t>
                            </w:r>
                          </w:p>
                        </w:txbxContent>
                      </wps:txbx>
                      <wps:bodyPr wrap="none" anchor="t" anchorCtr="0">
                        <a:spAutoFit/>
                      </wps:bodyPr>
                    </wps:wsp>
                  </a:graphicData>
                </a:graphic>
              </wp:anchor>
            </w:drawing>
          </mc:Choice>
          <mc:Fallback>
            <w:pict>
              <v:shape id="TextBox 20" o:spid="_x0000_s1026" o:spt="202" type="#_x0000_t202" style="position:absolute;left:0pt;margin-left:-33.65pt;margin-top:220.45pt;height:26.6pt;width:122.35pt;mso-wrap-style:none;z-index:251990016;mso-width-relative:page;mso-height-relative:page;" filled="f" stroked="f" coordsize="21600,21600" o:gfxdata="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BpTlUU2AAAAAsBAAAPAAAAAAAAAAEAIAAAACIAAABkcnMvZG93bnJldi54&#10;bWxQSwECFAAUAAAACACHTuJAe8IUO8EBAACNAwAADgAAAAAAAAABACAAAAAnAQAAZHJzL2Uyb0Rv&#10;Yy54bWxQSwUGAAAAAAYABgBZAQAAWgUAAAAA&#10;">
                <v:fill on="f" focussize="0,0"/>
                <v:stroke on="f"/>
                <v:imagedata o:title=""/>
                <o:lock v:ext="edit" aspectratio="f"/>
                <v:textbox style="mso-fit-shape-to-text:t;">
                  <w:txbxContent>
                    <w:p w14:paraId="10B9C1EC">
                      <w:pPr>
                        <w:pStyle w:val="12"/>
                        <w:kinsoku/>
                        <w:spacing w:before="0" w:after="0" w:line="240" w:lineRule="auto"/>
                        <w:ind w:left="0" w:firstLine="0"/>
                        <w:jc w:val="both"/>
                        <w:textAlignment w:val="baseline"/>
                        <w:rPr>
                          <w:sz w:val="36"/>
                          <w:szCs w:val="36"/>
                        </w:rPr>
                      </w:pPr>
                      <w:r>
                        <w:rPr>
                          <w:rFonts w:ascii="Arial" w:hAnsi="Arial" w:eastAsia="Arial"/>
                          <w:b/>
                          <w:color w:val="000000"/>
                          <w:kern w:val="24"/>
                          <w:sz w:val="40"/>
                          <w:szCs w:val="40"/>
                        </w:rPr>
                        <w:t>Documentation</w:t>
                      </w:r>
                    </w:p>
                  </w:txbxContent>
                </v:textbox>
              </v:shape>
            </w:pict>
          </mc:Fallback>
        </mc:AlternateContent>
      </w:r>
      <w:r>
        <w:rPr>
          <w:rFonts w:hint="default" w:ascii="Arial" w:hAnsi="Arial" w:cs="Arial"/>
        </w:rPr>
        <mc:AlternateContent>
          <mc:Choice Requires="wps">
            <w:drawing>
              <wp:anchor distT="0" distB="0" distL="114300" distR="114300" simplePos="0" relativeHeight="251988992" behindDoc="0" locked="0" layoutInCell="1" allowOverlap="1">
                <wp:simplePos x="0" y="0"/>
                <wp:positionH relativeFrom="column">
                  <wp:posOffset>-541020</wp:posOffset>
                </wp:positionH>
                <wp:positionV relativeFrom="paragraph">
                  <wp:posOffset>850900</wp:posOffset>
                </wp:positionV>
                <wp:extent cx="1130300" cy="337820"/>
                <wp:effectExtent l="0" t="0" r="0" b="0"/>
                <wp:wrapNone/>
                <wp:docPr id="60421" name="TextBox 19"/>
                <wp:cNvGraphicFramePr/>
                <a:graphic xmlns:a="http://schemas.openxmlformats.org/drawingml/2006/main">
                  <a:graphicData uri="http://schemas.microsoft.com/office/word/2010/wordprocessingShape">
                    <wps:wsp>
                      <wps:cNvSpPr txBox="1"/>
                      <wps:spPr>
                        <a:xfrm>
                          <a:off x="0" y="0"/>
                          <a:ext cx="1130300" cy="338138"/>
                        </a:xfrm>
                        <a:prstGeom prst="rect">
                          <a:avLst/>
                        </a:prstGeom>
                        <a:noFill/>
                        <a:ln w="9525">
                          <a:noFill/>
                        </a:ln>
                      </wps:spPr>
                      <wps:txbx>
                        <w:txbxContent>
                          <w:p w14:paraId="4EE4B770">
                            <w:pPr>
                              <w:pStyle w:val="12"/>
                              <w:kinsoku/>
                              <w:spacing w:before="0" w:after="0" w:line="240" w:lineRule="auto"/>
                              <w:ind w:left="0" w:firstLine="0"/>
                              <w:jc w:val="both"/>
                              <w:textAlignment w:val="baseline"/>
                              <w:rPr>
                                <w:sz w:val="36"/>
                                <w:szCs w:val="36"/>
                              </w:rPr>
                            </w:pPr>
                            <w:r>
                              <w:rPr>
                                <w:rFonts w:ascii="Arial" w:hAnsi="Arial" w:eastAsia="Arial"/>
                                <w:b/>
                                <w:color w:val="000000"/>
                                <w:kern w:val="24"/>
                                <w:sz w:val="44"/>
                                <w:szCs w:val="44"/>
                              </w:rPr>
                              <w:t>Categories</w:t>
                            </w:r>
                          </w:p>
                        </w:txbxContent>
                      </wps:txbx>
                      <wps:bodyPr wrap="none" anchor="t" anchorCtr="0">
                        <a:spAutoFit/>
                      </wps:bodyPr>
                    </wps:wsp>
                  </a:graphicData>
                </a:graphic>
              </wp:anchor>
            </w:drawing>
          </mc:Choice>
          <mc:Fallback>
            <w:pict>
              <v:shape id="TextBox 19" o:spid="_x0000_s1026" o:spt="202" type="#_x0000_t202" style="position:absolute;left:0pt;margin-left:-42.6pt;margin-top:67pt;height:26.6pt;width:89pt;mso-wrap-style:none;z-index:251988992;mso-width-relative:page;mso-height-relative:page;" filled="f" stroked="f" coordsize="21600,21600" o:gfxdata="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ujpfW9YAAAAKAQAADwAAAAAAAAABACAAAAAiAAAAZHJzL2Rvd25yZXYueG1s&#10;UEsBAhQAFAAAAAgAh07iQLyzp0fBAQAAjQMAAA4AAAAAAAAAAQAgAAAAJQEAAGRycy9lMm9Eb2Mu&#10;eG1sUEsFBgAAAAAGAAYAWQEAAFgFAAAAAA==&#10;">
                <v:fill on="f" focussize="0,0"/>
                <v:stroke on="f"/>
                <v:imagedata o:title=""/>
                <o:lock v:ext="edit" aspectratio="f"/>
                <v:textbox style="mso-fit-shape-to-text:t;">
                  <w:txbxContent>
                    <w:p w14:paraId="4EE4B770">
                      <w:pPr>
                        <w:pStyle w:val="12"/>
                        <w:kinsoku/>
                        <w:spacing w:before="0" w:after="0" w:line="240" w:lineRule="auto"/>
                        <w:ind w:left="0" w:firstLine="0"/>
                        <w:jc w:val="both"/>
                        <w:textAlignment w:val="baseline"/>
                        <w:rPr>
                          <w:sz w:val="36"/>
                          <w:szCs w:val="36"/>
                        </w:rPr>
                      </w:pPr>
                      <w:r>
                        <w:rPr>
                          <w:rFonts w:ascii="Arial" w:hAnsi="Arial" w:eastAsia="Arial"/>
                          <w:b/>
                          <w:color w:val="000000"/>
                          <w:kern w:val="24"/>
                          <w:sz w:val="44"/>
                          <w:szCs w:val="44"/>
                        </w:rPr>
                        <w:t>Categories</w:t>
                      </w:r>
                    </w:p>
                  </w:txbxContent>
                </v:textbox>
              </v:shape>
            </w:pict>
          </mc:Fallback>
        </mc:AlternateContent>
      </w:r>
      <w:r>
        <w:rPr>
          <w:rFonts w:hint="default" w:ascii="Arial" w:hAnsi="Arial" w:cs="Arial"/>
          <w:color w:val="0000FF"/>
        </w:rPr>
        <mc:AlternateContent>
          <mc:Choice Requires="wpg">
            <w:drawing>
              <wp:anchor distT="0" distB="0" distL="0" distR="0" simplePos="0" relativeHeight="25193574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521" name="Group 152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52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2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2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8073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nBb9rmgEAAAV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JwW/a5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UO4ser4AAADd&#10;AAAADwAAAGRycy9kb3ducmV2LnhtbEVPS2sCMRC+C/6HMEJvms2CYrdGoYrQ3uq2tPQ2bMbdbZPJ&#10;ukl9/PtGELzNx/ecxersrDhSH1rPGtQkA0FcedNyreHjfTuegwgR2aD1TBouFGC1HA4WWBh/4h0d&#10;y1iLFMKhQA1NjF0hZagachgmviNO3N73DmOCfS1Nj6cU7qzMs2wmHbacGhrsaN1Q9Vv+OQ3f6nLY&#10;7JV9nL2pafn68/n8Zeud1g8jlT2BiHSOd/HN/WLS/Gmew/WbdIJ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O4se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tM7fP78AAADd&#10;AAAADwAAAGRycy9kb3ducmV2LnhtbEVPTWvCQBC9C/0PyxR6MxsjlTZ1k0NEKdWLaSg9DtkxSc3O&#10;huxW7b93BaG3ebzPWeYX04sTja6zrGAWxSCIa6s7bhRUn+vpCwjnkTX2lknBHznIs4fJElNtz7yn&#10;U+kbEULYpaig9X5IpXR1SwZdZAfiwB3saNAHODZSj3gO4aaXSRwvpMGOQ0OLAxUt1cfy1yioq+L4&#10;031stofvRK52+/nXa1JslHp6nMVvIDxd/L/47n7XYf5zMofbN+EEm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TO3z+/&#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sEsRlb4AAADd&#10;AAAADwAAAGRycy9kb3ducmV2LnhtbEVPS2sCMRC+C/0PYQq9aTZSxW6NgpaC3nQtLb0Nm3F322Sy&#10;3aQ+/r0RBG/z8T1nOj85Kw7UhcazBjXIQBCX3jRcafjYvfcnIEJENmg9k4YzBZjPHnpTzI0/8pYO&#10;RaxECuGQo4Y6xjaXMpQ1OQwD3xInbu87hzHBrpKmw2MKd1YOs2wsHTacGmpsaVlT+Vv8Ow3f6vz3&#10;tlf2ZbxRo2L987n4stVW66dHlb2CiHSKd/HNvTJp/mj4DNdv0glyd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EsRlb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798EED77">
      <w:pPr>
        <w:pStyle w:val="2"/>
        <w:rPr>
          <w:rFonts w:hint="default" w:ascii="Arial" w:hAnsi="Arial" w:cs="Arial"/>
        </w:rPr>
      </w:pPr>
      <w:r>
        <w:rPr>
          <w:rFonts w:hint="default" w:ascii="Arial" w:hAnsi="Arial" w:cs="Arial"/>
        </w:rPr>
        <w:drawing>
          <wp:anchor distT="0" distB="0" distL="114300" distR="114300" simplePos="0" relativeHeight="252004352" behindDoc="0" locked="0" layoutInCell="1" allowOverlap="1">
            <wp:simplePos x="0" y="0"/>
            <wp:positionH relativeFrom="column">
              <wp:posOffset>-1580515</wp:posOffset>
            </wp:positionH>
            <wp:positionV relativeFrom="paragraph">
              <wp:posOffset>-354965</wp:posOffset>
            </wp:positionV>
            <wp:extent cx="1753870" cy="1811020"/>
            <wp:effectExtent l="0" t="0" r="0" b="0"/>
            <wp:wrapNone/>
            <wp:docPr id="62472" name="Picture 33" descr="A green circl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2" name="Picture 33" descr="A green circle with white lines&#10;&#10;Description automatically generated"/>
                    <pic:cNvPicPr>
                      <a:picLocks noChangeAspect="1"/>
                    </pic:cNvPicPr>
                  </pic:nvPicPr>
                  <pic:blipFill>
                    <a:blip r:embed="rId25"/>
                    <a:stretch>
                      <a:fillRect/>
                    </a:stretch>
                  </pic:blipFill>
                  <pic:spPr>
                    <a:xfrm>
                      <a:off x="0" y="0"/>
                      <a:ext cx="1754188" cy="1811338"/>
                    </a:xfrm>
                    <a:prstGeom prst="rect">
                      <a:avLst/>
                    </a:prstGeom>
                    <a:noFill/>
                    <a:ln w="9525">
                      <a:noFill/>
                    </a:ln>
                  </pic:spPr>
                </pic:pic>
              </a:graphicData>
            </a:graphic>
          </wp:anchor>
        </w:drawing>
      </w:r>
    </w:p>
    <w:p w14:paraId="30D4067C">
      <w:pPr>
        <w:pStyle w:val="2"/>
        <w:rPr>
          <w:rFonts w:hint="default" w:ascii="Arial" w:hAnsi="Arial" w:cs="Arial"/>
        </w:rPr>
      </w:pPr>
      <w:r>
        <w:rPr>
          <w:rFonts w:hint="default" w:ascii="Arial" w:hAnsi="Arial" w:cs="Arial"/>
        </w:rPr>
        <mc:AlternateContent>
          <mc:Choice Requires="wps">
            <w:drawing>
              <wp:anchor distT="0" distB="0" distL="114300" distR="114300" simplePos="0" relativeHeight="252000256" behindDoc="0" locked="0" layoutInCell="1" allowOverlap="1">
                <wp:simplePos x="0" y="0"/>
                <wp:positionH relativeFrom="column">
                  <wp:posOffset>-718185</wp:posOffset>
                </wp:positionH>
                <wp:positionV relativeFrom="paragraph">
                  <wp:posOffset>342900</wp:posOffset>
                </wp:positionV>
                <wp:extent cx="2406650" cy="337820"/>
                <wp:effectExtent l="0" t="0" r="0" b="0"/>
                <wp:wrapNone/>
                <wp:docPr id="62468" name="TextBox 19"/>
                <wp:cNvGraphicFramePr/>
                <a:graphic xmlns:a="http://schemas.openxmlformats.org/drawingml/2006/main">
                  <a:graphicData uri="http://schemas.microsoft.com/office/word/2010/wordprocessingShape">
                    <wps:wsp>
                      <wps:cNvSpPr txBox="1"/>
                      <wps:spPr>
                        <a:xfrm>
                          <a:off x="0" y="0"/>
                          <a:ext cx="2406650" cy="338138"/>
                        </a:xfrm>
                        <a:prstGeom prst="rect">
                          <a:avLst/>
                        </a:prstGeom>
                        <a:noFill/>
                        <a:ln w="9525">
                          <a:noFill/>
                        </a:ln>
                      </wps:spPr>
                      <wps:txbx>
                        <w:txbxContent>
                          <w:p w14:paraId="66FFF9BA">
                            <w:pPr>
                              <w:pStyle w:val="12"/>
                              <w:kinsoku/>
                              <w:spacing w:before="0" w:after="0" w:line="240" w:lineRule="auto"/>
                              <w:ind w:left="0" w:firstLine="0"/>
                              <w:jc w:val="left"/>
                              <w:textAlignment w:val="baseline"/>
                              <w:rPr>
                                <w:sz w:val="40"/>
                                <w:szCs w:val="40"/>
                              </w:rPr>
                            </w:pPr>
                            <w:r>
                              <w:rPr>
                                <w:rFonts w:ascii="Arial" w:hAnsi="Arial" w:eastAsia="Arial"/>
                                <w:b/>
                                <w:color w:val="000000"/>
                                <w:kern w:val="24"/>
                                <w:sz w:val="40"/>
                                <w:szCs w:val="40"/>
                              </w:rPr>
                              <w:t>Programming Languages</w:t>
                            </w:r>
                          </w:p>
                        </w:txbxContent>
                      </wps:txbx>
                      <wps:bodyPr wrap="none" anchor="t" anchorCtr="0">
                        <a:spAutoFit/>
                      </wps:bodyPr>
                    </wps:wsp>
                  </a:graphicData>
                </a:graphic>
              </wp:anchor>
            </w:drawing>
          </mc:Choice>
          <mc:Fallback>
            <w:pict>
              <v:shape id="TextBox 19" o:spid="_x0000_s1026" o:spt="202" type="#_x0000_t202" style="position:absolute;left:0pt;margin-left:-56.55pt;margin-top:27pt;height:26.6pt;width:189.5pt;mso-wrap-style:none;z-index:252000256;mso-width-relative:page;mso-height-relative:page;" filled="f" stroked="f" coordsize="21600,21600" o:gfxdata="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BNoxqj1wAAAAsBAAAPAAAAAAAAAAEAIAAAACIAAABkcnMvZG93bnJldi54&#10;bWxQSwECFAAUAAAACACHTuJAeXUKHcIBAACNAwAADgAAAAAAAAABACAAAAAmAQAAZHJzL2Uyb0Rv&#10;Yy54bWxQSwUGAAAAAAYABgBZAQAAWgUAAAAA&#10;">
                <v:fill on="f" focussize="0,0"/>
                <v:stroke on="f"/>
                <v:imagedata o:title=""/>
                <o:lock v:ext="edit" aspectratio="f"/>
                <v:textbox style="mso-fit-shape-to-text:t;">
                  <w:txbxContent>
                    <w:p w14:paraId="66FFF9BA">
                      <w:pPr>
                        <w:pStyle w:val="12"/>
                        <w:kinsoku/>
                        <w:spacing w:before="0" w:after="0" w:line="240" w:lineRule="auto"/>
                        <w:ind w:left="0" w:firstLine="0"/>
                        <w:jc w:val="left"/>
                        <w:textAlignment w:val="baseline"/>
                        <w:rPr>
                          <w:sz w:val="40"/>
                          <w:szCs w:val="40"/>
                        </w:rPr>
                      </w:pPr>
                      <w:r>
                        <w:rPr>
                          <w:rFonts w:ascii="Arial" w:hAnsi="Arial" w:eastAsia="Arial"/>
                          <w:b/>
                          <w:color w:val="000000"/>
                          <w:kern w:val="24"/>
                          <w:sz w:val="40"/>
                          <w:szCs w:val="40"/>
                        </w:rPr>
                        <w:t>Programming Languages</w:t>
                      </w:r>
                    </w:p>
                  </w:txbxContent>
                </v:textbox>
              </v:shape>
            </w:pict>
          </mc:Fallback>
        </mc:AlternateContent>
      </w:r>
    </w:p>
    <w:p w14:paraId="2E7D3EEC">
      <w:pPr>
        <w:pStyle w:val="2"/>
        <w:rPr>
          <w:rFonts w:hint="default" w:ascii="Arial" w:hAnsi="Arial" w:cs="Arial"/>
        </w:rPr>
      </w:pPr>
      <w:r>
        <w:rPr>
          <w:rFonts w:hint="default" w:ascii="Arial" w:hAnsi="Arial" w:cs="Arial"/>
        </w:rPr>
        <w:drawing>
          <wp:anchor distT="0" distB="0" distL="114300" distR="114300" simplePos="0" relativeHeight="252003328" behindDoc="0" locked="0" layoutInCell="1" allowOverlap="1">
            <wp:simplePos x="0" y="0"/>
            <wp:positionH relativeFrom="column">
              <wp:posOffset>-1524000</wp:posOffset>
            </wp:positionH>
            <wp:positionV relativeFrom="paragraph">
              <wp:posOffset>819785</wp:posOffset>
            </wp:positionV>
            <wp:extent cx="1617345" cy="1455420"/>
            <wp:effectExtent l="0" t="0" r="0" b="0"/>
            <wp:wrapNone/>
            <wp:docPr id="62471" name="Picture 32" descr="A purple circle with a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1" name="Picture 32" descr="A purple circle with a white logo&#10;&#10;Description automatically generated"/>
                    <pic:cNvPicPr>
                      <a:picLocks noChangeAspect="1"/>
                    </pic:cNvPicPr>
                  </pic:nvPicPr>
                  <pic:blipFill>
                    <a:blip r:embed="rId26"/>
                    <a:stretch>
                      <a:fillRect/>
                    </a:stretch>
                  </pic:blipFill>
                  <pic:spPr>
                    <a:xfrm>
                      <a:off x="0" y="0"/>
                      <a:ext cx="1617662" cy="1455737"/>
                    </a:xfrm>
                    <a:prstGeom prst="rect">
                      <a:avLst/>
                    </a:prstGeom>
                    <a:noFill/>
                    <a:ln w="9525">
                      <a:noFill/>
                    </a:ln>
                  </pic:spPr>
                </pic:pic>
              </a:graphicData>
            </a:graphic>
          </wp:anchor>
        </w:drawing>
      </w:r>
      <w:r>
        <w:rPr>
          <w:rFonts w:hint="default" w:ascii="Arial" w:hAnsi="Arial" w:cs="Arial"/>
          <w:color w:val="0000FF"/>
        </w:rPr>
        <mc:AlternateContent>
          <mc:Choice Requires="wpg">
            <w:drawing>
              <wp:anchor distT="0" distB="0" distL="0" distR="0" simplePos="0" relativeHeight="252011520"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391" name="Group 39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9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9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9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0496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B/At7+2AAAAAsBAAAPAAAAAAAAAAEAIAAAACIAAABkcnMvZG93bnJldi54bWxQ&#10;SwECFAAUAAAACACHTuJAifERbmoEAAAQFgAADgAAAAAAAAABACAAAAAnAQAAZHJzL2Uyb0RvYy54&#10;bWxQSwUGAAAAAAYABgBZAQAAAwgAAAAA&#10;">
                <o:lock v:ext="edit" aspectratio="f"/>
                <v:shape id="Graphic 2" o:spid="_x0000_s1026" o:spt="100" style="position:absolute;left:0;top:0;height:10151745;width:7056120;" fillcolor="#5B9BD5 [3204]" filled="t" stroked="f" coordsize="7056120,10151745" o:gfxdata="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OYFa/&#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yEw3IL8AAADc&#10;AAAADwAAAGRycy9kb3ducmV2LnhtbEWPS4vCQBCE78L+h6EX9qYTExATHT1kWZHViw+WPTaZNolm&#10;ekJmfP17RxA8FlX1FTWd30wjLtS52rKC4SACQVxYXXOpYL/76Y9BOI+ssbFMCu7kYD776E0x0/bK&#10;G7psfSkChF2GCirv20xKV1Rk0A1sSxy8g+0M+iC7UuoOrwFuGhlH0UgarDksVNhSXlFx2p6NgmKf&#10;n47172J1+I/l93qT/KVxvlDq63MYTUB4uvl3+NVeagVJmsDzTDgCcvY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hMNyC/&#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qutducAAAADc&#10;AAAADwAAAGRycy9kb3ducmV2LnhtbEWPT2sCMRTE74V+h/AKvdVsbJW6GoUqhfamq7T09tg8d9cm&#10;L+sm9c+3bwTB4zAzv2Ems5Oz4kBdaDxrUL0MBHHpTcOVhs36/ekVRIjIBq1n0nCmALPp/d0Ec+OP&#10;vKJDESuRIBxy1FDH2OZShrImh6HnW+LkbX3nMCbZVdJ0eExwZ2U/y4bSYcNpocaW5jWVv8Wf0/Cj&#10;zvvFVtnRcKkGxefu6+3bViutHx9UNgYR6RRv4Wv7w2h4Hr3A5Uw6AnL6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q6125&#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mc:AlternateContent>
          <mc:Choice Requires="wps">
            <w:drawing>
              <wp:anchor distT="0" distB="0" distL="114300" distR="114300" simplePos="0" relativeHeight="252002304" behindDoc="0" locked="0" layoutInCell="1" allowOverlap="1">
                <wp:simplePos x="0" y="0"/>
                <wp:positionH relativeFrom="column">
                  <wp:posOffset>-467995</wp:posOffset>
                </wp:positionH>
                <wp:positionV relativeFrom="paragraph">
                  <wp:posOffset>2334895</wp:posOffset>
                </wp:positionV>
                <wp:extent cx="5036185" cy="492125"/>
                <wp:effectExtent l="0" t="0" r="0" b="0"/>
                <wp:wrapNone/>
                <wp:docPr id="62470" name="Rectangle 1"/>
                <wp:cNvGraphicFramePr/>
                <a:graphic xmlns:a="http://schemas.openxmlformats.org/drawingml/2006/main">
                  <a:graphicData uri="http://schemas.microsoft.com/office/word/2010/wordprocessingShape">
                    <wps:wsp>
                      <wps:cNvSpPr/>
                      <wps:spPr>
                        <a:xfrm>
                          <a:off x="0" y="0"/>
                          <a:ext cx="5036185" cy="492125"/>
                        </a:xfrm>
                        <a:prstGeom prst="rect">
                          <a:avLst/>
                        </a:prstGeom>
                        <a:noFill/>
                        <a:ln w="9525">
                          <a:noFill/>
                        </a:ln>
                      </wps:spPr>
                      <wps:txbx>
                        <w:txbxContent>
                          <w:p w14:paraId="5BE9C6CB">
                            <w:pPr>
                              <w:pStyle w:val="20"/>
                              <w:numPr>
                                <w:ilvl w:val="0"/>
                                <w:numId w:val="0"/>
                              </w:numPr>
                              <w:overflowPunct w:val="0"/>
                              <w:spacing w:line="240" w:lineRule="auto"/>
                              <w:jc w:val="both"/>
                              <w:textAlignment w:val="baseline"/>
                              <w:rPr>
                                <w:sz w:val="36"/>
                                <w:szCs w:val="36"/>
                              </w:rPr>
                            </w:pPr>
                            <w:r>
                              <w:rPr>
                                <w:rFonts w:ascii="Arial" w:hAnsi="Arial" w:eastAsia="Arial"/>
                                <w:color w:val="000000" w:themeColor="text1"/>
                                <w:kern w:val="24"/>
                                <w:sz w:val="36"/>
                                <w:szCs w:val="36"/>
                                <w14:textFill>
                                  <w14:solidFill>
                                    <w14:schemeClr w14:val="tx1"/>
                                  </w14:solidFill>
                                </w14:textFill>
                              </w:rPr>
                              <w:t>It contains educational resources have the potential to enhance children's comprehension of computer systems.</w:t>
                            </w:r>
                          </w:p>
                        </w:txbxContent>
                      </wps:txbx>
                      <wps:bodyPr wrap="square" lIns="0" tIns="0" rIns="0" bIns="0" anchor="ctr" anchorCtr="0">
                        <a:spAutoFit/>
                      </wps:bodyPr>
                    </wps:wsp>
                  </a:graphicData>
                </a:graphic>
              </wp:anchor>
            </w:drawing>
          </mc:Choice>
          <mc:Fallback>
            <w:pict>
              <v:rect id="Rectangle 1" o:spid="_x0000_s1026" o:spt="1" style="position:absolute;left:0pt;margin-left:-36.85pt;margin-top:183.85pt;height:38.75pt;width:396.55pt;z-index:252002304;v-text-anchor:middle;mso-width-relative:page;mso-height-relative:page;" filled="f" stroked="f" coordsize="21600,21600" o:gfxdata="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Qa6Rv3AAAAAsBAAAPAAAAAAAAAAEAIAAA&#10;ACIAAABkcnMvZG93bnJldi54bWxQSwECFAAUAAAACACHTuJAytVf6M8BAACsAwAADgAAAAAAAAAB&#10;ACAAAAArAQAAZHJzL2Uyb0RvYy54bWxQSwUGAAAAAAYABgBZAQAAbAUAAAAA&#10;">
                <v:fill on="f" focussize="0,0"/>
                <v:stroke on="f"/>
                <v:imagedata o:title=""/>
                <o:lock v:ext="edit" aspectratio="f"/>
                <v:textbox inset="0mm,0mm,0mm,0mm" style="mso-fit-shape-to-text:t;">
                  <w:txbxContent>
                    <w:p w14:paraId="5BE9C6CB">
                      <w:pPr>
                        <w:pStyle w:val="20"/>
                        <w:numPr>
                          <w:ilvl w:val="0"/>
                          <w:numId w:val="0"/>
                        </w:numPr>
                        <w:overflowPunct w:val="0"/>
                        <w:spacing w:line="240" w:lineRule="auto"/>
                        <w:jc w:val="both"/>
                        <w:textAlignment w:val="baseline"/>
                        <w:rPr>
                          <w:sz w:val="36"/>
                          <w:szCs w:val="36"/>
                        </w:rPr>
                      </w:pPr>
                      <w:r>
                        <w:rPr>
                          <w:rFonts w:ascii="Arial" w:hAnsi="Arial" w:eastAsia="Arial"/>
                          <w:color w:val="000000" w:themeColor="text1"/>
                          <w:kern w:val="24"/>
                          <w:sz w:val="36"/>
                          <w:szCs w:val="36"/>
                          <w14:textFill>
                            <w14:solidFill>
                              <w14:schemeClr w14:val="tx1"/>
                            </w14:solidFill>
                          </w14:textFill>
                        </w:rPr>
                        <w:t>It contains educational resources have the potential to enhance children's comprehension of computer systems.</w:t>
                      </w:r>
                    </w:p>
                  </w:txbxContent>
                </v:textbox>
              </v:rect>
            </w:pict>
          </mc:Fallback>
        </mc:AlternateContent>
      </w:r>
      <w:r>
        <w:rPr>
          <w:rFonts w:hint="default" w:ascii="Arial" w:hAnsi="Arial" w:cs="Arial"/>
        </w:rPr>
        <mc:AlternateContent>
          <mc:Choice Requires="wps">
            <w:drawing>
              <wp:anchor distT="0" distB="0" distL="114300" distR="114300" simplePos="0" relativeHeight="252001280" behindDoc="0" locked="0" layoutInCell="1" allowOverlap="1">
                <wp:simplePos x="0" y="0"/>
                <wp:positionH relativeFrom="column">
                  <wp:posOffset>-750570</wp:posOffset>
                </wp:positionH>
                <wp:positionV relativeFrom="paragraph">
                  <wp:posOffset>1823720</wp:posOffset>
                </wp:positionV>
                <wp:extent cx="1536700" cy="337185"/>
                <wp:effectExtent l="0" t="0" r="0" b="0"/>
                <wp:wrapNone/>
                <wp:docPr id="62469" name="TextBox 20"/>
                <wp:cNvGraphicFramePr/>
                <a:graphic xmlns:a="http://schemas.openxmlformats.org/drawingml/2006/main">
                  <a:graphicData uri="http://schemas.microsoft.com/office/word/2010/wordprocessingShape">
                    <wps:wsp>
                      <wps:cNvSpPr txBox="1"/>
                      <wps:spPr>
                        <a:xfrm>
                          <a:off x="0" y="0"/>
                          <a:ext cx="1536700" cy="337185"/>
                        </a:xfrm>
                        <a:prstGeom prst="rect">
                          <a:avLst/>
                        </a:prstGeom>
                        <a:noFill/>
                        <a:ln w="9525">
                          <a:noFill/>
                        </a:ln>
                      </wps:spPr>
                      <wps:txbx>
                        <w:txbxContent>
                          <w:p w14:paraId="0A403A16">
                            <w:pPr>
                              <w:pStyle w:val="12"/>
                              <w:kinsoku/>
                              <w:spacing w:before="0" w:after="0" w:line="240" w:lineRule="auto"/>
                              <w:ind w:left="0" w:firstLine="0"/>
                              <w:jc w:val="left"/>
                              <w:textAlignment w:val="baseline"/>
                              <w:rPr>
                                <w:sz w:val="40"/>
                                <w:szCs w:val="40"/>
                              </w:rPr>
                            </w:pPr>
                            <w:r>
                              <w:rPr>
                                <w:rFonts w:ascii="Arial" w:hAnsi="Arial" w:eastAsia="Arial"/>
                                <w:b/>
                                <w:color w:val="000000"/>
                                <w:kern w:val="24"/>
                                <w:sz w:val="40"/>
                                <w:szCs w:val="40"/>
                              </w:rPr>
                              <w:t>Learning Kids</w:t>
                            </w:r>
                          </w:p>
                        </w:txbxContent>
                      </wps:txbx>
                      <wps:bodyPr wrap="none" anchor="t" anchorCtr="0">
                        <a:spAutoFit/>
                      </wps:bodyPr>
                    </wps:wsp>
                  </a:graphicData>
                </a:graphic>
              </wp:anchor>
            </w:drawing>
          </mc:Choice>
          <mc:Fallback>
            <w:pict>
              <v:shape id="TextBox 20" o:spid="_x0000_s1026" o:spt="202" type="#_x0000_t202" style="position:absolute;left:0pt;margin-left:-59.1pt;margin-top:143.6pt;height:26.55pt;width:121pt;mso-wrap-style:none;z-index:252001280;mso-width-relative:page;mso-height-relative:page;" filled="f" stroked="f" coordsize="21600,21600" o:gfxdata="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azREN1wAAAAwBAAAPAAAAAAAAAAEAIAAAACIAAABkcnMvZG93bnJldi54&#10;bWxQSwECFAAUAAAACACHTuJADsJ4EcIBAACNAwAADgAAAAAAAAABACAAAAAmAQAAZHJzL2Uyb0Rv&#10;Yy54bWxQSwUGAAAAAAYABgBZAQAAWgUAAAAA&#10;">
                <v:fill on="f" focussize="0,0"/>
                <v:stroke on="f"/>
                <v:imagedata o:title=""/>
                <o:lock v:ext="edit" aspectratio="f"/>
                <v:textbox style="mso-fit-shape-to-text:t;">
                  <w:txbxContent>
                    <w:p w14:paraId="0A403A16">
                      <w:pPr>
                        <w:pStyle w:val="12"/>
                        <w:kinsoku/>
                        <w:spacing w:before="0" w:after="0" w:line="240" w:lineRule="auto"/>
                        <w:ind w:left="0" w:firstLine="0"/>
                        <w:jc w:val="left"/>
                        <w:textAlignment w:val="baseline"/>
                        <w:rPr>
                          <w:sz w:val="40"/>
                          <w:szCs w:val="40"/>
                        </w:rPr>
                      </w:pPr>
                      <w:r>
                        <w:rPr>
                          <w:rFonts w:ascii="Arial" w:hAnsi="Arial" w:eastAsia="Arial"/>
                          <w:b/>
                          <w:color w:val="000000"/>
                          <w:kern w:val="24"/>
                          <w:sz w:val="40"/>
                          <w:szCs w:val="40"/>
                        </w:rPr>
                        <w:t>Learning Kids</w:t>
                      </w:r>
                    </w:p>
                  </w:txbxContent>
                </v:textbox>
              </v:shape>
            </w:pict>
          </mc:Fallback>
        </mc:AlternateContent>
      </w:r>
      <w:r>
        <w:rPr>
          <w:rFonts w:hint="default" w:ascii="Arial" w:hAnsi="Arial" w:cs="Arial"/>
        </w:rPr>
        <mc:AlternateContent>
          <mc:Choice Requires="wps">
            <w:drawing>
              <wp:anchor distT="0" distB="0" distL="114300" distR="114300" simplePos="0" relativeHeight="251999232" behindDoc="0" locked="0" layoutInCell="1" allowOverlap="1">
                <wp:simplePos x="0" y="0"/>
                <wp:positionH relativeFrom="column">
                  <wp:posOffset>-892810</wp:posOffset>
                </wp:positionH>
                <wp:positionV relativeFrom="paragraph">
                  <wp:posOffset>138430</wp:posOffset>
                </wp:positionV>
                <wp:extent cx="4906645" cy="707390"/>
                <wp:effectExtent l="0" t="0" r="0" b="0"/>
                <wp:wrapNone/>
                <wp:docPr id="390" name="Rectangle 1"/>
                <wp:cNvGraphicFramePr/>
                <a:graphic xmlns:a="http://schemas.openxmlformats.org/drawingml/2006/main">
                  <a:graphicData uri="http://schemas.microsoft.com/office/word/2010/wordprocessingShape">
                    <wps:wsp>
                      <wps:cNvSpPr>
                        <a:spLocks noChangeArrowheads="1"/>
                      </wps:cNvSpPr>
                      <wps:spPr bwMode="auto">
                        <a:xfrm>
                          <a:off x="0" y="0"/>
                          <a:ext cx="4906645" cy="707390"/>
                        </a:xfrm>
                        <a:prstGeom prst="rect">
                          <a:avLst/>
                        </a:prstGeom>
                        <a:noFill/>
                        <a:ln>
                          <a:noFill/>
                        </a:ln>
                        <a:effectLst/>
                      </wps:spPr>
                      <wps:txbx>
                        <w:txbxContent>
                          <w:p w14:paraId="3E303306">
                            <w:pPr>
                              <w:pStyle w:val="20"/>
                              <w:numPr>
                                <w:ilvl w:val="0"/>
                                <w:numId w:val="4"/>
                              </w:numPr>
                              <w:overflowPunct w:val="0"/>
                              <w:spacing w:line="240" w:lineRule="auto"/>
                              <w:ind w:firstLineChars="0"/>
                              <w:jc w:val="both"/>
                              <w:textAlignment w:val="baseline"/>
                              <w:rPr>
                                <w:sz w:val="36"/>
                                <w:szCs w:val="36"/>
                              </w:rPr>
                            </w:pPr>
                          </w:p>
                          <w:p w14:paraId="1BFDBC8A">
                            <w:pPr>
                              <w:pStyle w:val="20"/>
                              <w:numPr>
                                <w:ilvl w:val="0"/>
                                <w:numId w:val="4"/>
                              </w:numPr>
                              <w:overflowPunct w:val="0"/>
                              <w:ind w:firstLineChars="0"/>
                              <w:jc w:val="both"/>
                              <w:textAlignment w:val="baseline"/>
                              <w:rPr>
                                <w:sz w:val="36"/>
                                <w:szCs w:val="36"/>
                              </w:rPr>
                            </w:pPr>
                            <w:r>
                              <w:rPr>
                                <w:rFonts w:ascii="Arial" w:hAnsi="Arial" w:eastAsia="Arial"/>
                                <w:color w:val="000000" w:themeColor="text1"/>
                                <w:kern w:val="24"/>
                                <w:sz w:val="36"/>
                                <w:szCs w:val="36"/>
                                <w14:textFill>
                                  <w14:solidFill>
                                    <w14:schemeClr w14:val="tx1"/>
                                  </w14:solidFill>
                                </w14:textFill>
                              </w:rPr>
                              <w:t>It</w:t>
                            </w:r>
                            <w:r>
                              <w:rPr>
                                <w:rFonts w:hint="default" w:ascii="Arial" w:hAnsi="Arial" w:eastAsia="Arial"/>
                                <w:color w:val="000000" w:themeColor="text1"/>
                                <w:kern w:val="24"/>
                                <w:sz w:val="36"/>
                                <w:szCs w:val="36"/>
                                <w:lang w:val="en-US"/>
                                <w14:textFill>
                                  <w14:solidFill>
                                    <w14:schemeClr w14:val="tx1"/>
                                  </w14:solidFill>
                                </w14:textFill>
                              </w:rPr>
                              <w:t xml:space="preserve"> </w:t>
                            </w:r>
                            <w:r>
                              <w:rPr>
                                <w:rFonts w:ascii="Arial" w:hAnsi="Arial" w:eastAsia="Arial"/>
                                <w:color w:val="000000" w:themeColor="text1"/>
                                <w:kern w:val="24"/>
                                <w:sz w:val="36"/>
                                <w:szCs w:val="36"/>
                                <w14:textFill>
                                  <w14:solidFill>
                                    <w14:schemeClr w14:val="tx1"/>
                                  </w14:solidFill>
                                </w14:textFill>
                              </w:rPr>
                              <w:t>contains the most famous programming languages</w:t>
                            </w:r>
                          </w:p>
                          <w:p w14:paraId="1905F1ED">
                            <w:pPr>
                              <w:pStyle w:val="20"/>
                              <w:numPr>
                                <w:ilvl w:val="0"/>
                                <w:numId w:val="4"/>
                              </w:numPr>
                              <w:overflowPunct w:val="0"/>
                              <w:spacing w:line="240" w:lineRule="auto"/>
                              <w:ind w:firstLineChars="0"/>
                              <w:jc w:val="both"/>
                              <w:textAlignment w:val="baseline"/>
                              <w:rPr>
                                <w:sz w:val="36"/>
                                <w:szCs w:val="36"/>
                              </w:rPr>
                            </w:pPr>
                          </w:p>
                        </w:txbxContent>
                      </wps:txbx>
                      <wps:bodyPr vert="horz" wrap="none" lIns="0" tIns="0" rIns="0" bIns="0" numCol="1" anchor="ctr" anchorCtr="0" compatLnSpc="1">
                        <a:spAutoFit/>
                      </wps:bodyPr>
                    </wps:wsp>
                  </a:graphicData>
                </a:graphic>
              </wp:anchor>
            </w:drawing>
          </mc:Choice>
          <mc:Fallback>
            <w:pict>
              <v:rect id="Rectangle 1" o:spid="_x0000_s1026" o:spt="1" style="position:absolute;left:0pt;margin-left:-70.3pt;margin-top:10.9pt;height:55.7pt;width:386.35pt;mso-wrap-style:none;z-index:251999232;v-text-anchor:middle;mso-width-relative:page;mso-height-relative:page;" filled="f" stroked="f" coordsize="21600,21600" o:gfxdata="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&#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MtZUqDaAAAACwEAAA8AAAAAAAAAAQAgAAAAIgAAAGRy&#10;cy9kb3ducmV2LnhtbFBLAQIUABQAAAAIAIdO4kDpg3kBAwIAABIEAAAOAAAAAAAAAAEAIAAAACkB&#10;AABkcnMvZTJvRG9jLnhtbFBLBQYAAAAABgAGAFkBAACeBQAAAAA=&#10;">
                <v:fill on="f" focussize="0,0"/>
                <v:stroke on="f"/>
                <v:imagedata o:title=""/>
                <o:lock v:ext="edit" aspectratio="f"/>
                <v:textbox inset="0mm,0mm,0mm,0mm" style="mso-fit-shape-to-text:t;">
                  <w:txbxContent>
                    <w:p w14:paraId="3E303306">
                      <w:pPr>
                        <w:pStyle w:val="20"/>
                        <w:numPr>
                          <w:ilvl w:val="0"/>
                          <w:numId w:val="4"/>
                        </w:numPr>
                        <w:overflowPunct w:val="0"/>
                        <w:spacing w:line="240" w:lineRule="auto"/>
                        <w:ind w:firstLineChars="0"/>
                        <w:jc w:val="both"/>
                        <w:textAlignment w:val="baseline"/>
                        <w:rPr>
                          <w:sz w:val="36"/>
                          <w:szCs w:val="36"/>
                        </w:rPr>
                      </w:pPr>
                    </w:p>
                    <w:p w14:paraId="1BFDBC8A">
                      <w:pPr>
                        <w:pStyle w:val="20"/>
                        <w:numPr>
                          <w:ilvl w:val="0"/>
                          <w:numId w:val="4"/>
                        </w:numPr>
                        <w:overflowPunct w:val="0"/>
                        <w:ind w:firstLineChars="0"/>
                        <w:jc w:val="both"/>
                        <w:textAlignment w:val="baseline"/>
                        <w:rPr>
                          <w:sz w:val="36"/>
                          <w:szCs w:val="36"/>
                        </w:rPr>
                      </w:pPr>
                      <w:r>
                        <w:rPr>
                          <w:rFonts w:ascii="Arial" w:hAnsi="Arial" w:eastAsia="Arial"/>
                          <w:color w:val="000000" w:themeColor="text1"/>
                          <w:kern w:val="24"/>
                          <w:sz w:val="36"/>
                          <w:szCs w:val="36"/>
                          <w14:textFill>
                            <w14:solidFill>
                              <w14:schemeClr w14:val="tx1"/>
                            </w14:solidFill>
                          </w14:textFill>
                        </w:rPr>
                        <w:t>It</w:t>
                      </w:r>
                      <w:r>
                        <w:rPr>
                          <w:rFonts w:hint="default" w:ascii="Arial" w:hAnsi="Arial" w:eastAsia="Arial"/>
                          <w:color w:val="000000" w:themeColor="text1"/>
                          <w:kern w:val="24"/>
                          <w:sz w:val="36"/>
                          <w:szCs w:val="36"/>
                          <w:lang w:val="en-US"/>
                          <w14:textFill>
                            <w14:solidFill>
                              <w14:schemeClr w14:val="tx1"/>
                            </w14:solidFill>
                          </w14:textFill>
                        </w:rPr>
                        <w:t xml:space="preserve"> </w:t>
                      </w:r>
                      <w:r>
                        <w:rPr>
                          <w:rFonts w:ascii="Arial" w:hAnsi="Arial" w:eastAsia="Arial"/>
                          <w:color w:val="000000" w:themeColor="text1"/>
                          <w:kern w:val="24"/>
                          <w:sz w:val="36"/>
                          <w:szCs w:val="36"/>
                          <w14:textFill>
                            <w14:solidFill>
                              <w14:schemeClr w14:val="tx1"/>
                            </w14:solidFill>
                          </w14:textFill>
                        </w:rPr>
                        <w:t>contains the most famous programming languages</w:t>
                      </w:r>
                    </w:p>
                    <w:p w14:paraId="1905F1ED">
                      <w:pPr>
                        <w:pStyle w:val="20"/>
                        <w:numPr>
                          <w:ilvl w:val="0"/>
                          <w:numId w:val="4"/>
                        </w:numPr>
                        <w:overflowPunct w:val="0"/>
                        <w:spacing w:line="240" w:lineRule="auto"/>
                        <w:ind w:firstLineChars="0"/>
                        <w:jc w:val="both"/>
                        <w:textAlignment w:val="baseline"/>
                        <w:rPr>
                          <w:sz w:val="36"/>
                          <w:szCs w:val="36"/>
                        </w:rPr>
                      </w:pPr>
                    </w:p>
                  </w:txbxContent>
                </v:textbox>
              </v:rect>
            </w:pict>
          </mc:Fallback>
        </mc:AlternateContent>
      </w:r>
    </w:p>
    <w:p w14:paraId="06553CEE">
      <w:pPr>
        <w:pStyle w:val="2"/>
        <w:rPr>
          <w:rFonts w:hint="default" w:ascii="Arial" w:hAnsi="Arial" w:cs="Arial"/>
        </w:rPr>
      </w:pPr>
      <w:r>
        <w:rPr>
          <w:rFonts w:hint="default" w:ascii="Arial" w:hAnsi="Arial" w:cs="Arial"/>
        </w:rPr>
        <w:drawing>
          <wp:inline distT="0" distB="0" distL="114300" distR="114300">
            <wp:extent cx="3977640" cy="7875905"/>
            <wp:effectExtent l="0" t="0" r="0" b="3175"/>
            <wp:docPr id="1433" name="Picture 1433" descr="photo_2024-06-09_00-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Picture 1433" descr="photo_2024-06-09_00-41-17"/>
                    <pic:cNvPicPr>
                      <a:picLocks noChangeAspect="1"/>
                    </pic:cNvPicPr>
                  </pic:nvPicPr>
                  <pic:blipFill>
                    <a:blip r:embed="rId27"/>
                    <a:stretch>
                      <a:fillRect/>
                    </a:stretch>
                  </pic:blipFill>
                  <pic:spPr>
                    <a:xfrm>
                      <a:off x="0" y="0"/>
                      <a:ext cx="3977640" cy="7875905"/>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91628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438" name="Group 143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43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4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4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0019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sikQkW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rXInS74AAADd&#10;AAAADwAAAGRycy9kb3ducmV2LnhtbEVPS2sCMRC+F/ofwhR6q9nYKnU1ClUK7U1Xaelt2Iy7a5PJ&#10;ukl9/PtGELzNx/ecyezkrDhQFxrPGlQvA0FcetNwpWGzfn96BREiskHrmTScKcBsen83wdz4I6/o&#10;UMRKpBAOOWqoY2xzKUNZk8PQ8y1x4ra+cxgT7CppOjymcGdlP8uG0mHDqaHGluY1lb/Fn9Pwo877&#10;xVbZ0XCpBsXn7uvt21YrrR8fVDYGEekUb+Kr+8Ok+S/PI7h8k06Q0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XInS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7yKrdcAAAADd&#10;AAAADwAAAGRycy9kb3ducmV2LnhtbEWPQW/CMAyF70j8h8iTdoOUgtAoBA5FoGnjAkOIo9WYtqNx&#10;qiYD9u/nwyRutt7ze58Xq4dr1I26UHs2MBomoIgLb2suDRy/NoM3UCEiW2w8k4FfCrBa9nsLzKy/&#10;855uh1gqCeGQoYEqxjbTOhQVOQxD3xKLdvGdwyhrV2rb4V3CXaPTJJlqhzVLQ4Ut5RUV18OPM1Ac&#10;8+t3/bH9vJxTvd7tx6dZmm+NeX0ZJXNQkR7xaf6/freCP5kIv3wjI+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Iqt1&#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CwJYML4AAADd&#10;AAAADwAAAGRycy9kb3ducmV2LnhtbEVPS2sCMRC+F/wPYQq9aTZipa5GQUuhvem2KN6Gzbi7Npls&#10;N6mPf2+EQm/z8T1ntrg4K07UhcazBjXIQBCX3jRcafj6fOu/gAgR2aD1TBquFGAx7z3MMDf+zBs6&#10;FbESKYRDjhrqGNtcylDW5DAMfEucuIPvHMYEu0qaDs8p3Fk5zLKxdNhwaqixpVVN5Xfx6zTs1fXn&#10;9aDsZLxWz8XHcbvc2Wqj9dOjyqYgIl3iv/jP/W7S/NFIwf2bdIKc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wJYML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E95A91C">
      <w:pPr>
        <w:pStyle w:val="2"/>
        <w:rPr>
          <w:rFonts w:hint="default" w:ascii="Arial" w:hAnsi="Arial" w:cs="Arial"/>
        </w:rPr>
      </w:pPr>
    </w:p>
    <w:p w14:paraId="6FADB6F4">
      <w:pPr>
        <w:pStyle w:val="2"/>
        <w:rPr>
          <w:rFonts w:hint="default" w:ascii="Arial" w:hAnsi="Arial" w:cs="Arial"/>
        </w:rPr>
      </w:pPr>
    </w:p>
    <w:p w14:paraId="0F0F3CD2">
      <w:pPr>
        <w:pStyle w:val="2"/>
        <w:rPr>
          <w:rFonts w:hint="default" w:ascii="Arial" w:hAnsi="Arial" w:cs="Arial"/>
          <w:sz w:val="40"/>
          <w:szCs w:val="40"/>
        </w:rPr>
      </w:pPr>
      <w:r>
        <w:rPr>
          <w:rFonts w:hint="default" w:ascii="Arial" w:hAnsi="Arial" w:cs="Arial"/>
          <w:sz w:val="40"/>
          <w:szCs w:val="40"/>
        </w:rPr>
        <w:t xml:space="preserve">Documentation page </w:t>
      </w:r>
      <w:r>
        <w:rPr>
          <w:rFonts w:hint="default" w:ascii="Arial" w:hAnsi="Arial" w:cs="Arial"/>
          <w:sz w:val="40"/>
          <w:szCs w:val="40"/>
        </w:rPr>
        <mc:AlternateContent>
          <mc:Choice Requires="wpg">
            <w:drawing>
              <wp:anchor distT="0" distB="0" distL="0" distR="0" simplePos="0" relativeHeight="25171763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57" name="Group 5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9884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xkzQOZgQAAAs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EDHKg7sAAADb&#10;AAAADwAAAGRycy9kb3ducmV2LnhtbEVPy2oCMRTdF/yHcIXuNJOColMzgi2FutNpsXR3mdx51ORm&#10;Okl9/L1ZCF0eznu1vjgrTjSEzrMGNc1AEFfedNxo+Px4myxAhIhs0HomDVcKsC5GDyvMjT/znk5l&#10;bEQK4ZCjhjbGPpcyVC05DFPfEyeu9oPDmODQSDPgOYU7K5+ybC4ddpwaWuzppaXqWP45Dd/q+vta&#10;K7uc79Ss3P4cNl+22Wv9OFbZM4hIl/gvvrvfjYZZGpu+pB8gix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DHKg7sAAADb&#10;AAAADwAAAAAAAAABACAAAAAiAAAAZHJzL2Rvd25yZXYueG1sUEsBAhQAFAAAAAgAh07iQDMvBZ47&#10;AAAAOQAAABAAAAAAAAAAAQAgAAAACgEAAGRycy9zaGFwZXhtbC54bWxQSwUGAAAAAAYABgBbAQAA&#10;tA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qtbP28AAAADb&#10;AAAADwAAAGRycy9kb3ducmV2LnhtbEWPzWrDMBCE74W+g9hCb7VsF5LUjZKDQ0JJc4lrSo+LtbFd&#10;Wytjqfl5+6gQyHGYmW+Y+fJsenGk0bWWFSRRDIK4srrlWkH5tX6ZgXAeWWNvmRRcyMFy8fgwx0zb&#10;E+/pWPhaBAi7DBU03g+ZlK5qyKCL7EAcvIMdDfogx1rqEU8BbnqZxvFEGmw5LDQ4UN5Q1RV/RkFV&#10;5t1vu918Hn5SudrtX7/f0nyj1PNTEr+D8HT29/Ct/aEVTKfw/yX8ALm4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q1s/b&#10;wAAAANs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W4SW47sAAADb&#10;AAAADwAAAGRycy9kb3ducmV2LnhtbEVPy2oCMRTdF/oP4Rbc1UwK9TEahVYKuqtTUdxdJteZscnN&#10;OImvv28WQpeH857Ob86KC3Wh8axB9TMQxKU3DVcaNj9fryMQISIbtJ5Jw50CzGfPT1PMjb/ymi5F&#10;rEQK4ZCjhjrGNpcylDU5DH3fEifu4DuHMcGukqbDawp3Vr5l2UA6bDg11NjSZ03lb3F2Gvbqfloc&#10;lB0PvtV7sTpuP3a2Wmvde1HZBESkW/wXP9xLo2GYxqYv6QfI2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4SW47sAAADb&#10;AAAADwAAAAAAAAABACAAAAAiAAAAZHJzL2Rvd25yZXYueG1sUEsBAhQAFAAAAAgAh07iQDMvBZ47&#10;AAAAOQAAABAAAAAAAAAAAQAgAAAACgEAAGRycy9zaGFwZXhtbC54bWxQSwUGAAAAAAYABgBbAQAA&#10;tA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69D0D45">
      <w:pPr>
        <w:pStyle w:val="2"/>
        <w:rPr>
          <w:rFonts w:hint="default" w:ascii="Arial" w:hAnsi="Arial" w:cs="Arial"/>
        </w:rPr>
      </w:pPr>
      <w:r>
        <w:rPr>
          <w:rFonts w:hint="default" w:ascii="Arial" w:hAnsi="Arial" w:cs="Arial"/>
        </w:rPr>
        <w:drawing>
          <wp:inline distT="0" distB="0" distL="114300" distR="114300">
            <wp:extent cx="3961130" cy="7775575"/>
            <wp:effectExtent l="0" t="0" r="1270" b="15875"/>
            <wp:docPr id="1442" name="Picture 1442" descr="photo_2024-06-09_00-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Picture 1442" descr="photo_2024-06-09_00-13-49"/>
                    <pic:cNvPicPr>
                      <a:picLocks noChangeAspect="1"/>
                    </pic:cNvPicPr>
                  </pic:nvPicPr>
                  <pic:blipFill>
                    <a:blip r:embed="rId28"/>
                    <a:stretch>
                      <a:fillRect/>
                    </a:stretch>
                  </pic:blipFill>
                  <pic:spPr>
                    <a:xfrm>
                      <a:off x="0" y="0"/>
                      <a:ext cx="3961130" cy="7775575"/>
                    </a:xfrm>
                    <a:prstGeom prst="rect">
                      <a:avLst/>
                    </a:prstGeom>
                  </pic:spPr>
                </pic:pic>
              </a:graphicData>
            </a:graphic>
          </wp:inline>
        </w:drawing>
      </w:r>
      <w:r>
        <w:rPr>
          <w:rFonts w:hint="default" w:ascii="Arial" w:hAnsi="Arial" w:cs="Arial"/>
          <w:color w:val="0000FF"/>
        </w:rPr>
        <mc:AlternateContent>
          <mc:Choice Requires="wpg">
            <w:drawing>
              <wp:anchor distT="0" distB="0" distL="0" distR="0" simplePos="0" relativeHeight="251998208"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385" name="Group 38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8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8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8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1827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">
                <o:lock v:ext="edit" aspectratio="f"/>
                <v:shape id="Graphic 2" o:spid="_x0000_s1026" o:spt="100" style="position:absolute;left:0;top:0;height:10151745;width:7056120;" fillcolor="#5B9BD5 [3204]" filled="t" stroked="f" coordsize="7056120,10151745" o:gfxdata="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4FUT&#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QzEzjLwAAADc&#10;AAAADwAAAGRycy9kb3ducmV2LnhtbEVPy4rCMBTdD/gP4Q64G1MrDNox7aKiiOPGKjLLS3NtOzY3&#10;pYmvvzcLweXhvOfZ3bTiSr1rLCsYjyIQxKXVDVcKDvvl1xSE88gaW8uk4EEOsnTwMcdE2xvv6Fr4&#10;SoQQdgkqqL3vEildWZNBN7IdceBOtjfoA+wrqXu8hXDTyjiKvqXBhkNDjR3lNZXn4mIUlIf8/N9s&#10;Vr+nv1gutrvJcRbnK6WGn+PoB4Snu3+LX+61VjCZhrXhTDgCMn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xM4y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wTNk+r8AAADc&#10;AAAADwAAAGRycy9kb3ducmV2LnhtbEWPT2sCMRTE7wW/Q3gFbzUbi6Jbo6CloDfdlpbeHpvn7rbJ&#10;y3YT/317Iwg9DjPzG2a2ODsrjtSFxrMGNchAEJfeNFxp+Hh/e5qACBHZoPVMGi4UYDHvPcwwN/7E&#10;OzoWsRIJwiFHDXWMbS5lKGtyGAa+JU7e3ncOY5JdJU2HpwR3Vg6zbCwdNpwWamxpVVP5Wxychm91&#10;+XvdKzsdb9Wo2Px8Lr9stdO6/6iyFxCRzvE/fG+vjYbnyRRuZ9IR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EzZPq/&#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6212E6C2">
      <w:pPr>
        <w:pStyle w:val="2"/>
        <w:ind w:left="0" w:leftChars="0"/>
        <w:rPr>
          <w:rFonts w:hint="default" w:ascii="Arial" w:hAnsi="Arial" w:cs="Arial"/>
        </w:rPr>
      </w:pPr>
      <w:r>
        <w:rPr>
          <w:rFonts w:hint="default" w:ascii="Arial" w:hAnsi="Arial" w:cs="Arial"/>
        </w:rPr>
        <w:drawing>
          <wp:inline distT="0" distB="0" distL="114300" distR="114300">
            <wp:extent cx="4384040" cy="8851265"/>
            <wp:effectExtent l="0" t="0" r="16510" b="6985"/>
            <wp:docPr id="1453" name="Picture 1453" descr="photo_2024-06-09_02-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Picture 1453" descr="photo_2024-06-09_02-17-31"/>
                    <pic:cNvPicPr>
                      <a:picLocks noChangeAspect="1"/>
                    </pic:cNvPicPr>
                  </pic:nvPicPr>
                  <pic:blipFill>
                    <a:blip r:embed="rId29"/>
                    <a:stretch>
                      <a:fillRect/>
                    </a:stretch>
                  </pic:blipFill>
                  <pic:spPr>
                    <a:xfrm>
                      <a:off x="0" y="0"/>
                      <a:ext cx="4384040" cy="8851265"/>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91731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444" name="Group 144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44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4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4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9916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tRsXsG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dDleM74AAADd&#10;AAAADwAAAGRycy9kb3ducmV2LnhtbEVPS2sCMRC+C/0PYQq9aTaiYrdGQUuhvelaWnobNuPutslk&#10;3aQ+/r0RBG/z8T1ntjg5Kw7UhcazBjXIQBCX3jRcafjcvvWnIEJENmg9k4YzBVjMH3ozzI0/8oYO&#10;RaxECuGQo4Y6xjaXMpQ1OQwD3xInbuc7hzHBrpKmw2MKd1YOs2wiHTacGmpsaVVT+Vf8Ow0/6rx/&#10;3Sn7PFmrcfHx+7X8ttVG66dHlb2AiHSKd/HN/W7S/NFoDNdv0gly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DleM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D4eWmr8AAADd&#10;AAAADwAAAGRycy9kb3ducmV2LnhtbEVPTWvCQBC9C/0PyxR6MxujSBvd5JCiiO3FNBSPQ3ZMUrOz&#10;IbtV+++7hYK3ebzPWec304sLja6zrGAWxSCIa6s7bhRUH5vpMwjnkTX2lknBDznIs4fJGlNtr3yg&#10;S+kbEULYpaig9X5IpXR1SwZdZAfiwJ3saNAHODZSj3gN4aaXSRwvpcGOQ0OLAxUt1efy2yioq+L8&#10;1e23b6djIl/fD/PPl6TYKvX0OItXIDzd/F38797pMH+xWMLfN+EEmf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Hlpq/&#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66dl374AAADd&#10;AAAADwAAAGRycy9kb3ducmV2LnhtbEVPS2sCMRC+F/wPYYTeajbFarsahbYU2puu0uJt2Iy7q8lk&#10;u0l9/PtGELzNx/ec6fzkrDhQFxrPGtQgA0FcetNwpWG9+nh4BhEiskHrmTScKcB81rubYm78kZd0&#10;KGIlUgiHHDXUMba5lKGsyWEY+JY4cVvfOYwJdpU0HR5TuLPyMctG0mHDqaHGlt5qKvfFn9OwUeff&#10;962yL6OFeiq+dt+vP7Zaan3fV9kERKRTvImv7k+T5g+HY7h8k06Qs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6dl3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mc:AlternateContent>
          <mc:Choice Requires="wpg">
            <w:drawing>
              <wp:anchor distT="0" distB="0" distL="0" distR="0" simplePos="0" relativeHeight="25191833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449" name="Group 144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45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5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5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9814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PeFUJJlBAAAFR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4ZdrdsEAAADd&#10;AAAADwAAAGRycy9kb3ducmV2LnhtbEWPT0/DMAzF75P2HSJP4ralQWxiZdkkQEhwYwUxcbMary0k&#10;TmnC/nx7fEDazdZ7fu/n1eYUvDrQkLrIFsysAEVcR9dxY+H97Wl6CyplZIc+Mlk4U4LNejxaYeni&#10;kbd0qHKjJIRTiRbanPtS61S3FDDNYk8s2j4OAbOsQ6PdgEcJD15fF8VCB+xYGlrs6aGl+rv6DRY+&#10;zfnncW/8cvFq5tXL18f9zjdba68mprgDlemUL+b/62cn+Ddz4ZdvZAS9/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Zdr&#10;dsEAAADdAAAADwAAAAAAAAABACAAAAAiAAAAZHJzL2Rvd25yZXYueG1sUEsBAhQAFAAAAAgAh07i&#10;QDMvBZ47AAAAOQAAABAAAAAAAAAAAQAgAAAAEAEAAGRycy9zaGFwZXhtbC54bWxQSwUGAAAAAAYA&#10;BgBbAQAAug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BbeYM78AAADd&#10;AAAADwAAAGRycy9kb3ducmV2LnhtbEVPS2vCQBC+C/0PyxR6001SLTXN6iGlUqoXUykeh+zkUbOz&#10;Ibv18e+7guBtPr7nZMuz6cSRBtdaVhBPIhDEpdUt1wp23x/jVxDOI2vsLJOCCzlYLh5GGabannhL&#10;x8LXIoSwS1FB432fSunKhgy6ie2JA1fZwaAPcKilHvAUwk0nkyh6kQZbDg0N9pQ3VB6KP6Og3OWH&#10;3/Zrta72iXzfbJ9/5km+UurpMY7eQHg6+7v45v7UYf50FsP1m3CCXP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W3mDO/&#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fglQmr4AAADd&#10;AAAADwAAAGRycy9kb3ducmV2LnhtbEVPS2sCMRC+C/0PYQq9aTZSxW6NgpaC3nQtLb0Nm3F322Sy&#10;3aQ+/r0RBG/z8T1nOj85Kw7UhcazBjXIQBCX3jRcafjYvfcnIEJENmg9k4YzBZjPHnpTzI0/8pYO&#10;RaxECuGQo4Y6xjaXMpQ1OQwD3xInbu87hzHBrpKmw2MKd1YOs2wsHTacGmpsaVlT+Vv8Ow3f6vz3&#10;tlf2ZbxRo2L987n4stVW66dHlb2CiHSKd/HNvTJp/vNoCNdv0glyd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glQm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0A2B8063">
      <w:pPr>
        <w:pStyle w:val="2"/>
        <w:ind w:left="0" w:leftChars="0"/>
        <w:rPr>
          <w:rFonts w:hint="default" w:ascii="Arial" w:hAnsi="Arial" w:cs="Arial"/>
        </w:rPr>
      </w:pPr>
      <w:r>
        <w:rPr>
          <w:rFonts w:hint="default" w:ascii="Arial" w:hAnsi="Arial" w:cs="Arial"/>
        </w:rPr>
        <mc:AlternateContent>
          <mc:Choice Requires="wpg">
            <w:drawing>
              <wp:anchor distT="0" distB="0" distL="0" distR="0" simplePos="0" relativeHeight="25191936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455" name="Group 145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45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5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5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9712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">
                <o:lock v:ext="edit" aspectratio="f"/>
                <v:shape id="Graphic 2" o:spid="_x0000_s1026" o:spt="100" style="position:absolute;left:0;top:0;height:10151745;width:7056120;" fillcolor="#5B9BD5 [3204]" filled="t" stroked="f" coordsize="7056120,10151745" o:gfxdata="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TJWmb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5RKl3L8AAADd&#10;AAAADwAAAGRycy9kb3ducmV2LnhtbEVPTWvCQBC9F/oflhG81U1iqzZm9RBRSvUSFelxyI5JanY2&#10;ZLdq/323UOhtHu9zsuXdtOJKvWssK4hHEQji0uqGKwXHw/ppBsJ5ZI2tZVLwTQ6Wi8eHDFNtb1zQ&#10;de8rEULYpaig9r5LpXRlTQbdyHbEgTvb3qAPsK+k7vEWwk0rkyiaSIMNh4YaO8prKi/7L6OgPOaX&#10;z+Z9sz1/JHK1K8an1yTfKDUcxNEchKe7/xf/ud90mP/8MoXfb8IJcv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USpdy/&#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H+FncMEAAADd&#10;AAAADwAAAGRycy9kb3ducmV2LnhtbEWPT0/DMAzF75P2HSJP4ralQWxiZdkkQEhwYwUxcbMary0k&#10;TmnC/nx7fEDazdZ7fu/n1eYUvDrQkLrIFsysAEVcR9dxY+H97Wl6CyplZIc+Mlk4U4LNejxaYeni&#10;kbd0qHKjJIRTiRbanPtS61S3FDDNYk8s2j4OAbOsQ6PdgEcJD15fF8VCB+xYGlrs6aGl+rv6DRY+&#10;zfnncW/8cvFq5tXL18f9zjdba68mprgDlemUL+b/62cn+DdzwZVvZAS9/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Fn&#10;cMEAAADdAAAADwAAAAAAAAABACAAAAAiAAAAZHJzL2Rvd25yZXYueG1sUEsBAhQAFAAAAAgAh07i&#10;QDMvBZ47AAAAOQAAABAAAAAAAAAAAQAgAAAAEAEAAGRycy9zaGFwZXhtbC54bWxQSwUGAAAAAAYA&#10;BgBbAQAAug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w:drawing>
          <wp:inline distT="0" distB="0" distL="114300" distR="114300">
            <wp:extent cx="4574540" cy="8766175"/>
            <wp:effectExtent l="0" t="0" r="16510" b="15875"/>
            <wp:docPr id="1454" name="Picture 1454" descr="photo_2024-06-09_02-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Picture 1454" descr="photo_2024-06-09_02-20-36"/>
                    <pic:cNvPicPr>
                      <a:picLocks noChangeAspect="1"/>
                    </pic:cNvPicPr>
                  </pic:nvPicPr>
                  <pic:blipFill>
                    <a:blip r:embed="rId30"/>
                    <a:stretch>
                      <a:fillRect/>
                    </a:stretch>
                  </pic:blipFill>
                  <pic:spPr>
                    <a:xfrm>
                      <a:off x="0" y="0"/>
                      <a:ext cx="4574540" cy="8766175"/>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71865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251" name="Group 25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5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5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5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9782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wZoESmo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B/At7+2AAAAAsBAAAPAAAAAAAAAAEAIAAAACIAAABkcnMvZG93bnJldi54bWxQ&#10;SwECFAAUAAAACACHTuJAwZoESmoEAAAQFgAADgAAAAAAAAABACAAAAAnAQAAZHJzL2Uyb0RvYy54&#10;bWxQSwUGAAAAAAYABgBZAQAAAwgAAAAA&#10;">
                <o:lock v:ext="edit" aspectratio="f"/>
                <v:shape id="Graphic 2" o:spid="_x0000_s1026" o:spt="100" style="position:absolute;left:0;top:0;height:10151745;width:7056120;" fillcolor="#5B9BD5 [3204]" filled="t" stroked="f" coordsize="7056120,10151745" o:gfxdata="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cW1VG/&#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RRSCJ8AAAADc&#10;AAAADwAAAGRycy9kb3ducmV2LnhtbEWPQWvCQBSE70L/w/IKvZmNkUqbuskhopTqxTSUHh/ZZ5Ka&#10;fRuyW7X/3hWEHoeZ+YZZ5hfTixONrrOsYBbFIIhrqztuFFSf6+kLCOeRNfaWScEfOcizh8kSU23P&#10;vKdT6RsRIOxSVNB6P6RSurolgy6yA3HwDnY06IMcG6lHPAe46WUSxwtpsOOw0OJARUv1sfw1Cuqq&#10;OP50H5vt4TuRq91+/vWaFBulnh5n8RsITxf/H76337WC5HkOtzPhCMjs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FIIn&#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J7Povr8AAADc&#10;AAAADwAAAGRycy9kb3ducmV2LnhtbEWPT2sCMRTE70K/Q3iF3jQbqWK3RkFLQW+6lpbeHpvn7rbJ&#10;y3aT+ufbG0HwOMzMb5jp/OSsOFAXGs8a1CADQVx603Cl4WP33p+ACBHZoPVMGs4UYD576E0xN/7I&#10;WzoUsRIJwiFHDXWMbS5lKGtyGAa+JU7e3ncOY5JdJU2HxwR3Vg6zbCwdNpwWamxpWVP5W/w7Dd/q&#10;/Pe2V/ZlvFGjYv3zufiy1Vbrp0eVvYKIdIr38K29MhqGo2e4nklHQM4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ez6L6/&#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41E91C9F">
      <w:pPr>
        <w:pStyle w:val="2"/>
        <w:ind w:left="0" w:leftChars="0"/>
        <w:rPr>
          <w:rFonts w:hint="default" w:ascii="Arial" w:hAnsi="Arial" w:cs="Arial"/>
        </w:rPr>
      </w:pPr>
      <w:r>
        <w:rPr>
          <w:rFonts w:hint="default" w:ascii="Arial" w:hAnsi="Arial" w:cs="Arial"/>
        </w:rPr>
        <mc:AlternateContent>
          <mc:Choice Requires="wpg">
            <w:drawing>
              <wp:anchor distT="0" distB="0" distL="0" distR="0" simplePos="0" relativeHeight="25192038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464" name="Group 146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46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6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6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9609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B/At7+2AAAAAsBAAAPAAAAAAAAAAEAIAAAACIAAABkcnMvZG93bnJldi54bWxQ&#10;SwECFAAUAAAACACHTuJA8x1qkWoEAAAVFgAADgAAAAAAAAABACAAAAAnAQAAZHJzL2Uyb0RvYy54&#10;bWxQSwUGAAAAAAYABgBZAQAAAwgAAAAA&#10;">
                <o:lock v:ext="edit" aspectratio="f"/>
                <v:shape id="Graphic 2" o:spid="_x0000_s1026" o:spt="100" style="position:absolute;left:0;top:0;height:10151745;width:7056120;" fillcolor="#5B9BD5 [3204]" filled="t" stroked="f" coordsize="7056120,10151745" o:gfxdata="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4wCU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RDLK+r0AAADd&#10;AAAADwAAAGRycy9kb3ducmV2LnhtbEVPS4vCMBC+L/gfwgje1tS6FK1GDxVlWffiA/E4NGNbbSal&#10;yfr490ZY8DYf33Om87upxZVaV1lWMOhHIIhzqysuFOx3y88RCOeRNdaWScGDHMxnnY8pptreeEPX&#10;rS9ECGGXooLS+yaV0uUlGXR92xAH7mRbgz7AtpC6xVsIN7WMoyiRBisODSU2lJWUX7Z/RkG+zy7n&#10;6me1Ph1jufjdDA/jOFsp1esOogkIT3f/Fv+7v3WY/5Uk8PomnCB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Msr6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oBI5v78AAADd&#10;AAAADwAAAGRycy9kb3ducmV2LnhtbEVPS08CMRC+m/gfmjHhJt0aWHWhkCgxgRusRuNtsh12F9vp&#10;sq08/j01IfE2X77nTOcnZ8WB+tB61qCGGQjiypuWaw0f72/3TyBCRDZoPZOGMwWYz25vplgYf+QN&#10;HcpYixTCoUANTYxdIWWoGnIYhr4jTtzW9w5jgn0tTY/HFO6sfMiyXDpsOTU02NFrQ9VP+es0fKvz&#10;frFV9jlfq3G52n2+fNl6o/XgTmUTEJFO8V98dS9Nmj/KH+Hvm3SCnF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SOb+/&#10;AAAA3Q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lang w:bidi="ar-EG"/>
        </w:rPr>
        <w:drawing>
          <wp:inline distT="0" distB="0" distL="114300" distR="114300">
            <wp:extent cx="4573905" cy="8534400"/>
            <wp:effectExtent l="0" t="0" r="17145" b="0"/>
            <wp:docPr id="1463" name="Picture 1463" descr="photo_2024-06-09_02-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Picture 1463" descr="photo_2024-06-09_02-33-07"/>
                    <pic:cNvPicPr>
                      <a:picLocks noChangeAspect="1"/>
                    </pic:cNvPicPr>
                  </pic:nvPicPr>
                  <pic:blipFill>
                    <a:blip r:embed="rId31"/>
                    <a:stretch>
                      <a:fillRect/>
                    </a:stretch>
                  </pic:blipFill>
                  <pic:spPr>
                    <a:xfrm>
                      <a:off x="0" y="0"/>
                      <a:ext cx="4573905" cy="8534400"/>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92140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468" name="Group 146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46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7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7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9507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pnuLt2c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pnuLt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vsEIVr4AAADd&#10;AAAADwAAAGRycy9kb3ducmV2LnhtbEVPS2sCMRC+F/wPYQRvNRvRpW6NgpaC3uq2tPQ2bMbdbZPJ&#10;uomvf98UCr3Nx/ecxerqrDhTH1rPGtQ4A0FcedNyreHt9fn+AUSIyAatZ9JwowCr5eBugYXxF97T&#10;uYy1SCEcCtTQxNgVUoaqIYdh7DvixB187zAm2NfS9HhJ4c7KSZbl0mHLqaHBjjYNVd/lyWn4VLfj&#10;00HZef6iZuXu6339Yeu91qOhyh5BRLrGf/Gfe2vS/Gk+h99v0gl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sEIV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IU5hyMEAAADd&#10;AAAADwAAAGRycy9kb3ducmV2LnhtbEWPS2/CQAyE75X6H1auxA02hKq0gYVDqiJEufBQ1aOVNUkg&#10;642yy6P/Hh+QerM145nP0/nNNepCXag9GxgOElDEhbc1lwb2u6/+O6gQkS02nsnAHwWYz56fpphZ&#10;f+UNXbaxVBLCIUMDVYxtpnUoKnIYBr4lFu3gO4dR1q7UtsOrhLtGp0nyph3WLA0VtpRXVJy2Z2eg&#10;2OenY71afB9+U/253ox+PtJ8YUzvZZhMQEW6xX/z43ppBf91LPzyjYygZ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U5h&#10;yM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xW6Sjb4AAADd&#10;AAAADwAAAGRycy9kb3ducmV2LnhtbEVPS2sCMRC+F/ofwhR6q9mU1sdqFGwptDddRfE2bMbd1WSy&#10;3aQ+/n1TEHqbj+85k9nFWXGiLjSeNaheBoK49KbhSsN69fE0BBEiskHrmTRcKcBsen83wdz4My/p&#10;VMRKpBAOOWqoY2xzKUNZk8PQ8y1x4va+cxgT7CppOjyncGflc5b1pcOGU0ONLb3VVB6LH6dhp67f&#10;73tlR/2Fei2+Dpv51lZLrR8fVDYGEekS/8U396dJ818GCv6+SSfI6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W6Sjb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mc:AlternateContent>
          <mc:Choice Requires="wpg">
            <w:drawing>
              <wp:anchor distT="0" distB="0" distL="0" distR="0" simplePos="0" relativeHeight="25171968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257" name="Group 25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6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6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6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9680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kQ+AQWs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">
                <o:lock v:ext="edit" aspectratio="f"/>
                <v:shape id="Graphic 2" o:spid="_x0000_s1026" o:spt="100" style="position:absolute;left:0;top:0;height:10151745;width:7056120;" fillcolor="#5B9BD5 [3204]" filled="t" stroked="f" coordsize="7056120,10151745" o:gfxdata="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eh/s&#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i3hImr8AAADc&#10;AAAADwAAAGRycy9kb3ducmV2LnhtbEWPS4vCQBCE7wv7H4Ze8LZOjCAanXjIoojuxQfiscl0Hmum&#10;J2TG1793FgSPRVV9Rc3md9OIK3Wutqxg0I9AEOdW11wqOOwX32MQziNrbCyTggc5mKefHzNMtL3x&#10;lq47X4oAYZeggsr7NpHS5RUZdH3bEgevsJ1BH2RXSt3hLcBNI+MoGkmDNYeFClvKKsrPu4tRkB+y&#10;81+9Xm6KUyx/frfD4yTOlkr1vgbRFISnu3+HX+2VVhCPhvB/JhwBmT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t4SJq/&#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6d8iA8AAAADc&#10;AAAADwAAAGRycy9kb3ducmV2LnhtbEWPT2sCMRTE74V+h/AEb5qN2KXdGoVWBHvTbWnp7bF57m5N&#10;Xrab+O/bG6HQ4zAzv2Fmi7Oz4kh9aD1rUOMMBHHlTcu1ho/31egRRIjIBq1n0nChAIv5/d0MC+NP&#10;vKVjGWuRIBwK1NDE2BVShqohh2HsO+Lk7XzvMCbZ19L0eEpwZ+Uky3LpsOW00GBHrw1V+/LgNHyr&#10;y+9yp+xTvlEP5dvP58uXrbdaDwcqewYR6Rz/w3/ttdEwyadwO5OOgJx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3yID&#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mc:AlternateContent>
          <mc:Choice Requires="wpg">
            <w:drawing>
              <wp:anchor distT="0" distB="0" distL="0" distR="0" simplePos="0" relativeHeight="25172070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296" name="Group 29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9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9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9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9577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CFkrRC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LNjMU78AAADc&#10;AAAADwAAAGRycy9kb3ducmV2LnhtbEWPT2sCMRTE74V+h/CE3mo2Qq1ujUIVod50LS29PTbP3a3J&#10;y7pJ/fPtjSD0OMzMb5jJ7OysOFIXGs8aVD8DQVx603Cl4XO7fB6BCBHZoPVMGi4UYDZ9fJhgbvyJ&#10;N3QsYiUShEOOGuoY21zKUNbkMPR9S5y8ne8cxiS7SpoOTwnurBxk2VA6bDgt1NjSvKZyX/w5DT/q&#10;cljslB0P1+qlWP1+vX/baqP1U09lbyAineN/+N7+MBoG41e4nUlHQE6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zYzFO/&#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sAmqzL0AAADc&#10;AAAADwAAAGRycy9kb3ducmV2LnhtbEVPy2rCQBTdF/oPwxXc1YkRikkdXaQ0iLoxDaXLS+aaxGTu&#10;hMzUx993FoLLw3mvNjfTiwuNrrWsYD6LQBBXVrdcKyi/v96WIJxH1thbJgV3crBZv76sMNX2yke6&#10;FL4WIYRdigoa74dUSlc1ZNDN7EAcuJMdDfoAx1rqEa8h3PQyjqJ3abDl0NDgQFlDVVf8GQVVmXXn&#10;dpfvT7+x/DwcFz9JnOVKTSfz6AOEp5t/ih/urVYQJ2FtOBOO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CarMvQAA&#10;ANw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Mgv9ur8AAADc&#10;AAAADwAAAGRycy9kb3ducmV2LnhtbEWPT2sCMRTE7wW/Q3gFbzUbQXG3RqFKob3pKi29PTbP3W2T&#10;l3WT+ufbG6HQ4zAzv2Hmy4uz4kR9aD1rUKMMBHHlTcu1hv3u9WkGIkRkg9YzabhSgOVi8DDHwvgz&#10;b+lUxlokCIcCNTQxdoWUoWrIYRj5jjh5B987jEn2tTQ9nhPcWTnOsql02HJaaLCjVUPVT/nrNHyp&#10;63F9UDafbtSkfP/+ePm09Vbr4aPKnkFEusT/8F/7zWgY5zncz6QjIB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IL/bq/&#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26FBE49E">
      <w:pPr>
        <w:pStyle w:val="2"/>
        <w:ind w:left="0" w:leftChars="0"/>
        <w:rPr>
          <w:rFonts w:hint="default" w:ascii="Arial" w:hAnsi="Arial" w:cs="Arial"/>
        </w:rPr>
      </w:pPr>
      <w:r>
        <w:rPr>
          <w:rFonts w:hint="default" w:ascii="Arial" w:hAnsi="Arial" w:cs="Arial"/>
        </w:rPr>
        <w:drawing>
          <wp:inline distT="0" distB="0" distL="114300" distR="114300">
            <wp:extent cx="4571365" cy="8668385"/>
            <wp:effectExtent l="0" t="0" r="635" b="18415"/>
            <wp:docPr id="1476" name="Picture 1476" descr="photo_2024-06-09_04-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Picture 1476" descr="photo_2024-06-09_04-47-46"/>
                    <pic:cNvPicPr>
                      <a:picLocks noChangeAspect="1"/>
                    </pic:cNvPicPr>
                  </pic:nvPicPr>
                  <pic:blipFill>
                    <a:blip r:embed="rId32"/>
                    <a:stretch>
                      <a:fillRect/>
                    </a:stretch>
                  </pic:blipFill>
                  <pic:spPr>
                    <a:xfrm>
                      <a:off x="0" y="0"/>
                      <a:ext cx="4571365" cy="8668385"/>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92243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477" name="Group 147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47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7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8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9404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lqECbWY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CWoQJt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VFQ7EMEAAADd&#10;AAAADwAAAGRycy9kb3ducmV2LnhtbEWPT0/DMAzF70h8h8iTuLE0CMbolk0ChAQ3VtDQblbjtR2J&#10;U5qwP98eHyZxs/We3/t5vjwGr/Y0pC6yBTMuQBHX0XXcWPj8eLmegkoZ2aGPTBZOlGC5uLyYY+ni&#10;gVe0r3KjJIRTiRbanPtS61S3FDCNY08s2jYOAbOsQ6PdgAcJD17fFMVEB+xYGlrs6aml+rv6DRY2&#10;5vTzvDX+YfJu7qq33frxyzcra69GppiBynTM/+bz9asT/Nt7wZVvZAS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FQ7&#10;EMEAAADdAAAADwAAAAAAAAABACAAAAAiAAAAZHJzL2Rvd25yZXYueG1sUEsBAhQAFAAAAAgAh07i&#10;QDMvBZ47AAAAOQAAABAAAAAAAAAAAQAgAAAAEAEAAGRycy9zaGFwZXhtbC54bWxQSwUGAAAAAAYA&#10;BgBbAQAAug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sHTIVb8AAADd&#10;AAAADwAAAGRycy9kb3ducmV2LnhtbEVPTWvCQBC9F/wPywi9NRvTUmvq6iFiKNaLqYjHITsmqdnZ&#10;kN1G++/dQsHbPN7nzJdX04qBetdYVjCJYhDEpdUNVwr2X+unNxDOI2tsLZOCX3KwXIwe5phqe+Ed&#10;DYWvRAhhl6KC2vsuldKVNRl0ke2IA3eyvUEfYF9J3eMlhJtWJnH8Kg02HBpq7CirqTwXP0ZBuc/O&#10;380m/zwdE7na7p4PsyTLlXocT+J3EJ6u/i7+d3/oMP9lOoO/b8IJcn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B0yFW/&#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n/dHMcEAAADd&#10;AAAADwAAAGRycy9kb3ducmV2LnhtbEWPT0/DMAzF70j7DpEncWNpEEyjLJs0EBLcWEFMu1mN15Yl&#10;TmnC/nx7fEDazdZ7fu/n+fIUvDrQkLrIFsykAEVcR9dxY+Hz4+VmBiplZIc+Mlk4U4LlYnQ1x9LF&#10;I6/pUOVGSQinEi20Ofel1qluKWCaxJ5YtF0cAmZZh0a7AY8SHry+LYqpDtixNLTY01NL9b76DRa2&#10;5vzzvDP+Yfpu7qu376/Vxjdra6/HpngElemUL+b/61cn+Hcz4ZdvZAS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dH&#10;McEAAADdAAAADwAAAAAAAAABACAAAAAiAAAAZHJzL2Rvd25yZXYueG1sUEsBAhQAFAAAAAgAh07i&#10;QDMvBZ47AAAAOQAAABAAAAAAAAAAAQAgAAAAEAEAAGRycy9zaGFwZXhtbC54bWxQSwUGAAAAAAYA&#10;BgBbAQAAug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287E479C">
      <w:pPr>
        <w:pStyle w:val="2"/>
        <w:ind w:left="0" w:leftChars="0"/>
        <w:rPr>
          <w:rFonts w:hint="default" w:ascii="Arial" w:hAnsi="Arial" w:cs="Arial"/>
        </w:rPr>
      </w:pPr>
      <w:r>
        <w:rPr>
          <w:rFonts w:hint="default" w:ascii="Arial" w:hAnsi="Arial" w:cs="Arial"/>
        </w:rPr>
        <mc:AlternateContent>
          <mc:Choice Requires="wpg">
            <w:drawing>
              <wp:anchor distT="0" distB="0" distL="0" distR="0" simplePos="0" relativeHeight="25192345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4" name="Group 8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9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9302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">
                <o:lock v:ext="edit" aspectratio="f"/>
                <v:shape id="Graphic 2" o:spid="_x0000_s1026" o:spt="100" style="position:absolute;left:0;top:0;height:10151745;width:7056120;" fillcolor="#5B9BD5 [3204]" filled="t" stroked="f" coordsize="7056120,10151745" o:gfxdata="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FBJWr4A&#10;AADb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dZaMur4AAADb&#10;AAAADwAAAGRycy9kb3ducmV2LnhtbEWPQWvCQBSE74L/YXlCb7oxBWmiq4eUSqm9qEE8PnafSTT7&#10;NmS3av+9Wyh4HGbmG2axuttWXKn3jWMF00kCglg703CloNx/jN9A+IBssHVMCn7Jw2o5HCwwN+7G&#10;W7ruQiUihH2OCuoQulxKr2uy6CeuI47eyfUWQ5R9JU2Ptwi3rUyTZCYtNhwXauyoqElfdj9WgS6L&#10;y7n5Wm9Ox1S+f29fD1larJV6GU2TOYhA9/AM/7c/jYJsBn9f4g+Q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ZaMur4A&#10;AADb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UXxskb8AAADc&#10;AAAADwAAAGRycy9kb3ducmV2LnhtbEWPT2sCMRTE74LfITzBW81mQdGtUdBSaG91lZbeHpvn7rbJ&#10;y3aT+ufbN0LB4zAzv2GW64uz4kR9aD1rUJMMBHHlTcu1hsP++WEOIkRkg9YzabhSgPVqOFhiYfyZ&#10;d3QqYy0ShEOBGpoYu0LKUDXkMEx8R5y8o+8dxiT7WpoezwnurMyzbCYdtpwWGuxo21D1Xf46DZ/q&#10;+vN0VHYxe1PT8vXrffNh653W45HKHkFEusR7+L/9YjTkKofbmXQE5O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F8bJG/&#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w:drawing>
          <wp:inline distT="0" distB="0" distL="114300" distR="114300">
            <wp:extent cx="4186555" cy="8168640"/>
            <wp:effectExtent l="0" t="0" r="4445" b="3810"/>
            <wp:docPr id="56" name="Picture 56" descr="photo_2024-06-09_05-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photo_2024-06-09_05-07-37"/>
                    <pic:cNvPicPr>
                      <a:picLocks noChangeAspect="1"/>
                    </pic:cNvPicPr>
                  </pic:nvPicPr>
                  <pic:blipFill>
                    <a:blip r:embed="rId33"/>
                    <a:stretch>
                      <a:fillRect/>
                    </a:stretch>
                  </pic:blipFill>
                  <pic:spPr>
                    <a:xfrm>
                      <a:off x="0" y="0"/>
                      <a:ext cx="4186555" cy="8168640"/>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72275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06" name="Group 30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0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0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0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9372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BuEnno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sjNWSb8AAADc&#10;AAAADwAAAGRycy9kb3ducmV2LnhtbEWPT0sDMRTE74LfITzBm5tEadW1aUFFaG92lRZvj83r7mry&#10;sm5i/3z7piD0OMzMb5jJbO+d2NIQu8AGdKFAENfBdtwY+Px4u3kAEROyRReYDBwowmx6eTHB0oYd&#10;L2lbpUZkCMcSDbQp9aWUsW7JYyxCT5y9TRg8piyHRtoBdxnunbxVaiw9dpwXWuzppaX6p/rzBr70&#10;4fd1o93j+F2PqsX36nntmqUx11daPYFItE/n8H97bg3cqXs4nclHQE6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IzVkm/&#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LuIw1r0AAADc&#10;AAAADwAAAGRycy9kb3ducmV2LnhtbEVPz2vCMBS+C/sfwhvspkkriKtGDx2Tse1iJ2PHR/Nsa5uX&#10;0mS2++/NYeDx4/u93U+2E1cafONYQ7JQIIhLZxquNJy+XudrED4gG+wck4Y/8rDfPcy2mBk38pGu&#10;RahEDGGfoYY6hD6T0pc1WfQL1xNH7uwGiyHCoZJmwDGG206mSq2kxYZjQ4095TWVbfFrNZSnvL00&#10;74eP808qXz6Py+/nND9o/fSYqA2IQFO4i//db0bDUsW18Uw8AnJ3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4jDWvQAA&#10;ANw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rOBnoL8AAADc&#10;AAAADwAAAGRycy9kb3ducmV2LnhtbEWPT0sDMRTE74LfITyhN5vEYmm3TQsqgt7atbT09ti87q4m&#10;L+sm9s+3NwXB4zAzv2Hmy7N34kh9bAMb0EMFgrgKtuXawObj9X4CIiZkiy4wGbhQhOXi9maOhQ0n&#10;XtOxTLXIEI4FGmhS6gopY9WQxzgMHXH2DqH3mLLsa2l7PGW4d/JBqbH02HJeaLCj54aqr/LHG9jr&#10;y/fLQbvpeKUfy/fP7dPO1WtjBndazUAkOqf/8F/7zRoYqSlcz+QjIB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gZ6C/&#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7AE68CE1">
      <w:pPr>
        <w:pStyle w:val="2"/>
        <w:ind w:left="0" w:leftChars="0"/>
        <w:rPr>
          <w:rFonts w:hint="default" w:ascii="Arial" w:hAnsi="Arial" w:cs="Arial"/>
        </w:rPr>
        <w:sectPr>
          <w:pgSz w:w="11906" w:h="16838"/>
          <w:pgMar w:top="1440" w:right="2186" w:bottom="1440" w:left="2680" w:header="720" w:footer="720" w:gutter="0"/>
          <w:cols w:space="0" w:num="1"/>
          <w:docGrid w:linePitch="360" w:charSpace="0"/>
        </w:sectPr>
      </w:pPr>
      <w:r>
        <w:rPr>
          <w:rFonts w:hint="default" w:ascii="Arial" w:hAnsi="Arial" w:cs="Arial"/>
        </w:rPr>
        <w:drawing>
          <wp:inline distT="0" distB="0" distL="114300" distR="114300">
            <wp:extent cx="4465955" cy="8119745"/>
            <wp:effectExtent l="0" t="0" r="10795" b="14605"/>
            <wp:docPr id="218" name="Picture 218" descr="photo_2024-06-09_05-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photo_2024-06-09_05-02-44"/>
                    <pic:cNvPicPr>
                      <a:picLocks noChangeAspect="1"/>
                    </pic:cNvPicPr>
                  </pic:nvPicPr>
                  <pic:blipFill>
                    <a:blip r:embed="rId34"/>
                    <a:stretch>
                      <a:fillRect/>
                    </a:stretch>
                  </pic:blipFill>
                  <pic:spPr>
                    <a:xfrm>
                      <a:off x="0" y="0"/>
                      <a:ext cx="4465955" cy="8119745"/>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72172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00" name="Group 30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0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0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0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9475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Q8ipeW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BDyKl5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UpZrpr8AAADc&#10;AAAADwAAAGRycy9kb3ducmV2LnhtbEWPW0sDMRSE3wX/QziCbzaJ0mLXZgsqgn1rV7H4dticvWhy&#10;sm5iL//eFAo+DjPzDbNYHrwTOxpjH9iAnigQxHWwPbcG3t9ebu5BxIRs0QUmA0eKsCwvLxZY2LDn&#10;De2q1IoM4ViggS6loZAy1h15jJMwEGevCaPHlOXYSjviPsO9k7dKzaTHnvNChwM9dVR/V7/ewKc+&#10;/jw32s1naz2tVl8fj1vXboy5vtLqAUSiQ/oPn9uv1sCd0nA6k4+AL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Wa6a/&#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TwoHPL4AAADc&#10;AAAADwAAAGRycy9kb3ducmV2LnhtbEWPT4vCMBTE78J+h/AW9qaJFcStRg9dVmT1oivi8dE822rz&#10;Upr479sbQfA4zMxvmMnsZmtxodZXjjX0ewoEce5MxYWG7f9vdwTCB2SDtWPScCcPs+lHZ4KpcVde&#10;02UTChEh7FPUUIbQpFL6vCSLvuca4ugdXGsxRNkW0rR4jXBby0SpobRYcVwosaGspPy0OVsN+TY7&#10;Hau/+fKwT+TPaj3YfSfZXOuvz74agwh0C+/wq70wGgYqgeeZeATk9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woHPL4A&#10;AADc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zQhQSr8AAADc&#10;AAAADwAAAGRycy9kb3ducmV2LnhtbEWPT0sDMRTE74LfITyhN5vEYrHbpgUtBb3ZVVp6e2xed7cm&#10;L9tN7J9vbwTB4zAzv2Fmi4t34kR9bAMb0EMFgrgKtuXawOfH6v4JREzIFl1gMnClCIv57c0MCxvO&#10;vKZTmWqRIRwLNNCk1BVSxqohj3EYOuLs7UPvMWXZ19L2eM5w7+SDUmPpseW80GBHLw1VX+W3N7DT&#10;1+Nyr91k/K4fy7fD5nnr6rUxgzutpiASXdJ/+K/9ag2M1Ah+z+QjIO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0IUEq/&#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1D8D96A">
      <w:pPr>
        <w:pStyle w:val="2"/>
        <w:ind w:left="0" w:leftChars="0"/>
        <w:rPr>
          <w:rFonts w:hint="default" w:ascii="Arial" w:hAnsi="Arial" w:cs="Arial"/>
        </w:rPr>
      </w:pPr>
      <w:r>
        <w:rPr>
          <w:rFonts w:hint="default" w:ascii="Arial" w:hAnsi="Arial" w:cs="Arial"/>
        </w:rPr>
        <w:drawing>
          <wp:anchor distT="0" distB="0" distL="118745" distR="118745" simplePos="0" relativeHeight="252005376" behindDoc="0" locked="0" layoutInCell="1" allowOverlap="1">
            <wp:simplePos x="0" y="0"/>
            <wp:positionH relativeFrom="column">
              <wp:posOffset>1255395</wp:posOffset>
            </wp:positionH>
            <wp:positionV relativeFrom="paragraph">
              <wp:posOffset>-99695</wp:posOffset>
            </wp:positionV>
            <wp:extent cx="4577715" cy="8851265"/>
            <wp:effectExtent l="0" t="0" r="9525" b="3175"/>
            <wp:wrapNone/>
            <wp:docPr id="220" name="Picture 220" descr="photo_2024-06-09_05-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photo_2024-06-09_05-02-35"/>
                    <pic:cNvPicPr>
                      <a:picLocks noChangeAspect="1"/>
                    </pic:cNvPicPr>
                  </pic:nvPicPr>
                  <pic:blipFill>
                    <a:blip r:embed="rId35"/>
                    <a:stretch>
                      <a:fillRect/>
                    </a:stretch>
                  </pic:blipFill>
                  <pic:spPr>
                    <a:xfrm>
                      <a:off x="0" y="0"/>
                      <a:ext cx="4577715" cy="8851265"/>
                    </a:xfrm>
                    <a:prstGeom prst="rect">
                      <a:avLst/>
                    </a:prstGeom>
                  </pic:spPr>
                </pic:pic>
              </a:graphicData>
            </a:graphic>
          </wp:anchor>
        </w:drawing>
      </w:r>
      <w:r>
        <w:rPr>
          <w:rFonts w:hint="default" w:ascii="Arial" w:hAnsi="Arial" w:cs="Arial"/>
        </w:rPr>
        <w:t xml:space="preserve">  </w:t>
      </w:r>
      <w:r>
        <w:rPr>
          <w:rFonts w:hint="default" w:ascii="Arial" w:hAnsi="Arial" w:cs="Arial"/>
        </w:rPr>
        <mc:AlternateContent>
          <mc:Choice Requires="wpg">
            <w:drawing>
              <wp:anchor distT="0" distB="0" distL="0" distR="0" simplePos="0" relativeHeight="25192448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221" name="Group 22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2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2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2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9200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8R5FrWo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B/At7+2AAAAAsBAAAPAAAAAAAAAAEAIAAAACIAAABkcnMvZG93bnJldi54bWxQ&#10;SwECFAAUAAAACACHTuJA8R5FrWoEAAAQFgAADgAAAAAAAAABACAAAAAnAQAAZHJzL2Uyb0RvYy54&#10;bWxQSwUGAAAAAAYABgBZAQAAAwgAAAAA&#10;">
                <o:lock v:ext="edit" aspectratio="f"/>
                <v:shape id="Graphic 2" o:spid="_x0000_s1026" o:spt="100" style="position:absolute;left:0;top:0;height:10151745;width:7056120;" fillcolor="#5B9BD5 [3204]" filled="t" stroked="f" coordsize="7056120,10151745" o:gfxdata="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8Qpiy/&#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HRLxWr8AAADc&#10;AAAADwAAAGRycy9kb3ducmV2LnhtbEWPQWvCQBSE7wX/w/IEb3WTFUpNXT1ElGJ7iUrp8ZF9Jmmy&#10;b0N2q+m/7xYKHoeZ+YZZbUbbiSsNvnGsIZ0nIIhLZxquNJxPu8dnED4gG+wck4Yf8rBZTx5WmBl3&#10;44Kux1CJCGGfoYY6hD6T0pc1WfRz1xNH7+IGiyHKoZJmwFuE206qJHmSFhuOCzX2lNdUtsdvq6E8&#10;5+1Xc9i/XT6V3L4Xi4+lyvdaz6Zp8gIi0Bju4f/2q9Gg1AL+zsQjI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0S8Vq/&#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EPk+WL8AAADc&#10;AAAADwAAAGRycy9kb3ducmV2LnhtbEWPT2sCMRTE74LfITyhN81mQbFbo1BFaG91W1p6e2yeu9sm&#10;L+sm9c+3bwTB4zAzv2EWq7Oz4kh9aD1rUJMMBHHlTcu1ho/37XgOIkRkg9YzabhQgNVyOFhgYfyJ&#10;d3QsYy0ShEOBGpoYu0LKUDXkMEx8R5y8ve8dxiT7WpoeTwnurMyzbCYdtpwWGuxo3VD1W/45Dd/q&#10;ctjslX2cvalp+frz+fxl653WDyOVPYGIdI738K39YjTk+RSuZ9IRkM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5Pli/&#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071996AC">
      <w:pPr>
        <w:pStyle w:val="2"/>
        <w:ind w:left="0" w:leftChars="0"/>
        <w:rPr>
          <w:rFonts w:hint="default" w:ascii="Arial" w:hAnsi="Arial" w:cs="Arial"/>
        </w:rPr>
      </w:pPr>
      <w:r>
        <w:rPr>
          <w:rFonts w:hint="default" w:ascii="Arial" w:hAnsi="Arial" w:cs="Arial"/>
        </w:rPr>
        <w:drawing>
          <wp:inline distT="0" distB="0" distL="114300" distR="114300">
            <wp:extent cx="4481195" cy="8851265"/>
            <wp:effectExtent l="0" t="0" r="14605" b="3175"/>
            <wp:docPr id="246" name="Picture 246" descr="photo_2024-06-09_05-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photo_2024-06-09_05-03-25"/>
                    <pic:cNvPicPr>
                      <a:picLocks noChangeAspect="1"/>
                    </pic:cNvPicPr>
                  </pic:nvPicPr>
                  <pic:blipFill>
                    <a:blip r:embed="rId36"/>
                    <a:stretch>
                      <a:fillRect/>
                    </a:stretch>
                  </pic:blipFill>
                  <pic:spPr>
                    <a:xfrm>
                      <a:off x="0" y="0"/>
                      <a:ext cx="4481195" cy="8851265"/>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92550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05" name="Group 30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1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1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1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9097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">
                <o:lock v:ext="edit" aspectratio="f"/>
                <v:shape id="Graphic 2" o:spid="_x0000_s1026" o:spt="100" style="position:absolute;left:0;top:0;height:10151745;width:7056120;" fillcolor="#5B9BD5 [3204]" filled="t" stroked="f" coordsize="7056120,10151745" o:gfxdata="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gDWOC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OgEPlsAAAADc&#10;AAAADwAAAGRycy9kb3ducmV2LnhtbEWPQWvCQBSE74X+h+UVems2iVBszOohpSK1l9hQenxkn0k0&#10;+zZkV43/vlsQPA4z8w2TrybTizONrrOsIIliEMS11R03Cqrvj5c5COeRNfaWScGVHKyWjw85Ztpe&#10;uKTzzjciQNhlqKD1fsikdHVLBl1kB+Lg7e1o0Ac5NlKPeAlw08s0jl+lwY7DQosDFS3Vx93JKKir&#10;4njoPtfb/W8q37/K2c9bWqyVen5K4gUIT5O/h2/tjVYwSxL4PxOOgFz+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6AQ+W&#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aN42Hb8AAADc&#10;AAAADwAAAGRycy9kb3ducmV2LnhtbEWPT2sCMRTE7wW/Q3gFb5qNVGm3RkGloLe6LRVvj81zd9vk&#10;Zd3Ef9/eFAo9DjPzG2Y6vzorztSFxrMGNcxAEJfeNFxp+Px4GzyDCBHZoPVMGm4UYD7rPUwxN/7C&#10;WzoXsRIJwiFHDXWMbS5lKGtyGIa+JU7ewXcOY5JdJU2HlwR3Vo6ybCIdNpwWamxpWVP5U5ychr26&#10;HVcHZV8m72pcbL6/FjtbbbXuP6rsFUSka/wP/7XXRsOTGsPvmXQE5O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jeNh2/&#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7BB5EBD2">
      <w:pPr>
        <w:pStyle w:val="2"/>
        <w:ind w:left="0" w:leftChars="0"/>
        <w:rPr>
          <w:rFonts w:hint="default" w:ascii="Arial" w:hAnsi="Arial" w:cs="Arial"/>
        </w:rPr>
      </w:pPr>
      <w:r>
        <w:rPr>
          <w:rFonts w:hint="default" w:ascii="Arial" w:hAnsi="Arial" w:cs="Arial"/>
        </w:rPr>
        <w:drawing>
          <wp:anchor distT="0" distB="0" distL="118745" distR="118745" simplePos="0" relativeHeight="252006400" behindDoc="0" locked="0" layoutInCell="1" allowOverlap="1">
            <wp:simplePos x="0" y="0"/>
            <wp:positionH relativeFrom="column">
              <wp:posOffset>654685</wp:posOffset>
            </wp:positionH>
            <wp:positionV relativeFrom="paragraph">
              <wp:posOffset>32385</wp:posOffset>
            </wp:positionV>
            <wp:extent cx="4529455" cy="8851265"/>
            <wp:effectExtent l="0" t="0" r="12065" b="3175"/>
            <wp:wrapNone/>
            <wp:docPr id="247" name="Picture 247" descr="photo_2024-06-09_05-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photo_2024-06-09_05-07-05"/>
                    <pic:cNvPicPr>
                      <a:picLocks noChangeAspect="1"/>
                    </pic:cNvPicPr>
                  </pic:nvPicPr>
                  <pic:blipFill>
                    <a:blip r:embed="rId37"/>
                    <a:stretch>
                      <a:fillRect/>
                    </a:stretch>
                  </pic:blipFill>
                  <pic:spPr>
                    <a:xfrm>
                      <a:off x="0" y="0"/>
                      <a:ext cx="4529455" cy="8851265"/>
                    </a:xfrm>
                    <a:prstGeom prst="rect">
                      <a:avLst/>
                    </a:prstGeom>
                  </pic:spPr>
                </pic:pic>
              </a:graphicData>
            </a:graphic>
          </wp:anchor>
        </w:drawing>
      </w:r>
      <w:r>
        <w:rPr>
          <w:rFonts w:hint="default" w:ascii="Arial" w:hAnsi="Arial" w:cs="Arial"/>
        </w:rPr>
        <mc:AlternateContent>
          <mc:Choice Requires="wpg">
            <w:drawing>
              <wp:anchor distT="0" distB="0" distL="0" distR="0" simplePos="0" relativeHeight="25192652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16" name="Group 41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1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1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8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8995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Ot0cGtoBAAAEB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90AN8cAAAADc&#10;AAAADwAAAGRycy9kb3ducmV2LnhtbEWPW2sCMRSE3wv9D+EU+lazKa2X1SjYUmjfdBXFt8PmuLua&#10;nGw3qZd/3xSEPg4z8w0zmV2cFSfqQuNZg+plIIhLbxquNKxXH09DECEiG7SeScOVAsym93cTzI0/&#10;85JORaxEgnDIUUMdY5tLGcqaHIaeb4mTt/edw5hkV0nT4TnBnZXPWdaXDhtOCzW29FZTeSx+nIad&#10;un6/75Ud9Rfqtfg6bOZbWy21fnxQ2RhEpEv8D9/an0bDixrA35l0BOT0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3QA3x&#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a5Frbr0AAADc&#10;AAAADwAAAGRycy9kb3ducmV2LnhtbEVPTW+CQBC9m/Q/bKZJb7JATdOiqweMpLG9SInxOGFHQNhZ&#10;wm7V/vvuoUmPL+97tbmbQVxpcp1lBUkUgyCure64UVB97eavIJxH1jhYJgU/5GCzfpitMNP2xge6&#10;lr4RIYRdhgpa78dMSle3ZNBFdiQO3NlOBn2AUyP1hLcQbgaZxvGLNNhxaGhxpLylui+/jYK6yvtL&#10;ty8+zqdUbj8Pz8e3NC+UenpM4iUIT3f/L/5zv2sFiySsDWfCEZ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kWtuvQAA&#10;ANw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wxFi5bwAAADc&#10;AAAADwAAAGRycy9kb3ducmV2LnhtbEVPW2vCMBR+F/wP4Qh7s2kGK64ahSmD7W1W2djboTm2dclJ&#10;12Re/v3yIPj48d0Xq4uz4kRD6DxrUFkOgrj2puNGw373Op2BCBHZoPVMGq4UYLUcjxZYGn/mLZ2q&#10;2IgUwqFEDW2MfSllqFtyGDLfEyfu4AeHMcGhkWbAcwp3Vj7meSEddpwaWuxp3VL9U/05Dd/q+rs5&#10;KPtcfKin6v34+fJlm63WDxOVz0FEusS7+OZ+MxqKWVqbzqQjI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MRYuW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0D24BEFE">
      <w:pPr>
        <w:pStyle w:val="2"/>
        <w:ind w:left="0" w:leftChars="0"/>
        <w:rPr>
          <w:rFonts w:hint="default" w:ascii="Arial" w:hAnsi="Arial" w:cs="Arial"/>
        </w:rPr>
      </w:pPr>
      <w:r>
        <w:rPr>
          <w:rFonts w:hint="default" w:ascii="Arial" w:hAnsi="Arial" w:cs="Arial"/>
        </w:rPr>
        <w:drawing>
          <wp:anchor distT="0" distB="0" distL="114300" distR="114300" simplePos="0" relativeHeight="252007424" behindDoc="0" locked="0" layoutInCell="1" allowOverlap="1">
            <wp:simplePos x="0" y="0"/>
            <wp:positionH relativeFrom="column">
              <wp:posOffset>890270</wp:posOffset>
            </wp:positionH>
            <wp:positionV relativeFrom="paragraph">
              <wp:posOffset>-147955</wp:posOffset>
            </wp:positionV>
            <wp:extent cx="4605655" cy="8851265"/>
            <wp:effectExtent l="0" t="0" r="12065" b="3175"/>
            <wp:wrapTopAndBottom/>
            <wp:docPr id="248" name="Picture 248" descr="photo_2024-06-09_05-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photo_2024-06-09_05-07-04"/>
                    <pic:cNvPicPr>
                      <a:picLocks noChangeAspect="1"/>
                    </pic:cNvPicPr>
                  </pic:nvPicPr>
                  <pic:blipFill>
                    <a:blip r:embed="rId38"/>
                    <a:stretch>
                      <a:fillRect/>
                    </a:stretch>
                  </pic:blipFill>
                  <pic:spPr>
                    <a:xfrm>
                      <a:off x="0" y="0"/>
                      <a:ext cx="4605655" cy="8851265"/>
                    </a:xfrm>
                    <a:prstGeom prst="rect">
                      <a:avLst/>
                    </a:prstGeom>
                  </pic:spPr>
                </pic:pic>
              </a:graphicData>
            </a:graphic>
          </wp:anchor>
        </w:drawing>
      </w:r>
      <w:r>
        <w:rPr>
          <w:rFonts w:hint="default" w:ascii="Arial" w:hAnsi="Arial" w:cs="Arial"/>
        </w:rPr>
        <mc:AlternateContent>
          <mc:Choice Requires="wpg">
            <w:drawing>
              <wp:anchor distT="0" distB="0" distL="0" distR="0" simplePos="0" relativeHeight="25192857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431" name="Group 143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43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4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4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8790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DDrDvG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o9a1Or4AAADd&#10;AAAADwAAAGRycy9kb3ducmV2LnhtbEVPS2sCMRC+F/wPYYTeaja2lXY1CloK9VZXafE2bMbd1WSy&#10;3aQ+/r0RCr3Nx/ecyezsrDhSFxrPGtQgA0FcetNwpWGzfn94AREiskHrmTRcKMBs2rubYG78iVd0&#10;LGIlUgiHHDXUMba5lKGsyWEY+JY4cTvfOYwJdpU0HZ5SuLNymGUj6bDh1FBjS4uaykPx6zRs1eXn&#10;bafs6+hTPRfL/df821Yrre/7KhuDiHSO/+I/94dJ858eh3D7Jp0gp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9a1O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H/A1Ar8AAADd&#10;AAAADwAAAGRycy9kb3ducmV2LnhtbEVPS2vCQBC+C/0PyxR6M5tEKW109ZBSKdaLaSgeh+yYpMnO&#10;huzWx7/vCgVv8/E9Z7m+mF6caHStZQVJFIMgrqxuuVZQfr1PX0A4j6yxt0wKruRgvXqYLDHT9sx7&#10;OhW+FiGEXYYKGu+HTEpXNWTQRXYgDtzRjgZ9gGMt9YjnEG56mcbxszTYcmhocKC8oaorfo2Cqsy7&#10;n3a7+TweUvm228++X9N8o9TTYxIvQHi6+Lv43/2hw/z5fAa3b8IJc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wNQK/&#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mjjxrcEAAADd&#10;AAAADwAAAGRycy9kb3ducmV2LnhtbEWPT0/DMAzF70h8h8hI3FgaNKatLJu0ISS4sQ4xcbMary0k&#10;TmnC/nx7fEDazdZ7fu/n+fIUvDrQkLrIFsyoAEVcR9dxY+F9+3w3BZUyskMfmSycKcFycX01x9LF&#10;I2/oUOVGSQinEi20Ofel1qluKWAaxZ5YtH0cAmZZh0a7AY8SHry+L4qJDtixNLTY07ql+rv6DRY+&#10;zfnnaW/8bPJmHqrXr4/Vzjcba29vTPEIKtMpX8z/1y9O8MdjwZVvZAS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jjx&#10;rcEAAADdAAAADwAAAAAAAAABACAAAAAiAAAAZHJzL2Rvd25yZXYueG1sUEsBAhQAFAAAAAgAh07i&#10;QDMvBZ47AAAAOQAAABAAAAAAAAAAAQAgAAAAEAEAAGRycy9zaGFwZXhtbC54bWxQSwUGAAAAAAYA&#10;BgBbAQAAug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mc:AlternateContent>
          <mc:Choice Requires="wpg">
            <w:drawing>
              <wp:anchor distT="0" distB="0" distL="0" distR="0" simplePos="0" relativeHeight="25192755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89" name="Group 68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9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2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5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8892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">
                <o:lock v:ext="edit" aspectratio="f"/>
                <v:shape id="Graphic 2" o:spid="_x0000_s1026" o:spt="100" style="position:absolute;left:0;top:0;height:10151745;width:7056120;" fillcolor="#5B9BD5 [3204]" filled="t" stroked="f" coordsize="7056120,10151745" o:gfxdata="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i++D6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HzD3Rb8AAADc&#10;AAAADwAAAGRycy9kb3ducmV2LnhtbEWPT2sCMRTE70K/Q3gFb5o1gq2r0cMWRawXrYjHx+a5u3Xz&#10;smziv2/fCAWPw8z8hpnO77YWV2p95VjDoJ+AIM6dqbjQsP9Z9D5B+IBssHZMGh7kYT5760wxNe7G&#10;W7ruQiEihH2KGsoQmlRKn5dk0fddQxy9k2sthijbQpoWbxFua6mSZCQtVhwXSmwoKyk/7y5WQ77P&#10;zr/Vevl9Oir5tdkOD2OVLbXuvg+SCYhA9/AK/7dXRsOHUvA8E4+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8w90W/&#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JZHuocAAAADc&#10;AAAADwAAAGRycy9kb3ducmV2LnhtbEWPT2sCMRTE74LfITyht5qNsLbdGgUtBXur29LS22Pz3N2a&#10;vGw38d+3N0LB4zAzv2Fmi5Oz4kB9aD1rUOMMBHHlTcu1hs+P1/tHECEiG7SeScOZAizmw8EMC+OP&#10;vKFDGWuRIBwK1NDE2BVShqohh2HsO+LkbX3vMCbZ19L0eExwZ+Uky6bSYctpocGOVg1Vu3LvNPyo&#10;89/LVtmn6bvKy7ffr+W3rTda341U9gwi0inewv/ttdHwkOdwPZOOgJx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ke6h&#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5BFD8BC">
      <w:pPr>
        <w:pStyle w:val="2"/>
        <w:ind w:left="0" w:leftChars="0"/>
        <w:rPr>
          <w:rFonts w:hint="default" w:ascii="Arial" w:hAnsi="Arial" w:cs="Arial"/>
        </w:rPr>
      </w:pPr>
      <w:r>
        <w:rPr>
          <w:rFonts w:hint="default" w:ascii="Arial" w:hAnsi="Arial" w:cs="Arial"/>
        </w:rPr>
        <w:drawing>
          <wp:anchor distT="0" distB="0" distL="114300" distR="114300" simplePos="0" relativeHeight="252008448" behindDoc="0" locked="0" layoutInCell="1" allowOverlap="1">
            <wp:simplePos x="0" y="0"/>
            <wp:positionH relativeFrom="column">
              <wp:posOffset>806450</wp:posOffset>
            </wp:positionH>
            <wp:positionV relativeFrom="paragraph">
              <wp:posOffset>-164465</wp:posOffset>
            </wp:positionV>
            <wp:extent cx="4474210" cy="8851265"/>
            <wp:effectExtent l="0" t="0" r="2540" b="6985"/>
            <wp:wrapTopAndBottom/>
            <wp:docPr id="1459" name="Picture 1459" descr="photo_2024-06-09_05-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Picture 1459" descr="photo_2024-06-09_05-05-33"/>
                    <pic:cNvPicPr>
                      <a:picLocks noChangeAspect="1"/>
                    </pic:cNvPicPr>
                  </pic:nvPicPr>
                  <pic:blipFill>
                    <a:blip r:embed="rId39"/>
                    <a:stretch>
                      <a:fillRect/>
                    </a:stretch>
                  </pic:blipFill>
                  <pic:spPr>
                    <a:xfrm>
                      <a:off x="0" y="0"/>
                      <a:ext cx="4474210" cy="8851265"/>
                    </a:xfrm>
                    <a:prstGeom prst="rect">
                      <a:avLst/>
                    </a:prstGeom>
                  </pic:spPr>
                </pic:pic>
              </a:graphicData>
            </a:graphic>
          </wp:anchor>
        </w:drawing>
      </w:r>
      <w:r>
        <w:rPr>
          <w:rFonts w:hint="default" w:ascii="Arial" w:hAnsi="Arial" w:cs="Arial"/>
        </w:rPr>
        <mc:AlternateContent>
          <mc:Choice Requires="wpg">
            <w:drawing>
              <wp:anchor distT="0" distB="0" distL="0" distR="0" simplePos="0" relativeHeight="25192960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460" name="Group 146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46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6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7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8688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fEkNpmYEAAAVFgAADgAAAGRycy9lMm9Eb2MueG1s7Vjb&#10;jts2EH0v0H8Q9N61LpZlG+sNmmyzKFCkAZJ+AC1TlgBJVEna8v59h6Qo0vLuit5k8xD0xaTtw+HM&#10;mRny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B8SQ2m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QLcEUL4AAADd&#10;AAAADwAAAGRycy9kb3ducmV2LnhtbEVPS2sCMRC+F/wPYYTeajZSl3ZrFFSEetNtaelt2Iy72yaT&#10;dZP6+PeNIPQ2H99zpvOzs+JIfWg9a1CjDARx5U3LtYb3t/XDE4gQkQ1az6ThQgHms8HdFAvjT7yj&#10;YxlrkUI4FKihibErpAxVQw7DyHfEidv73mFMsK+l6fGUwp2V4yzLpcOWU0ODHS0bqn7KX6fhS10O&#10;q72yz/lWTcrN98fi09Y7re+HKnsBEekc/8U396tJ8x9zBddv0gly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LcEUL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OwnM+b4AAADd&#10;AAAADwAAAGRycy9kb3ducmV2LnhtbEVPS2vCQBC+C/6HZYTezCZpkZq6eogopfaihtLjkB2TNNnZ&#10;kN36+PeuUOhtPr7nLFZX04kzDa6xrCCJYhDEpdUNVwqK42b6CsJ5ZI2dZVJwIwer5Xi0wEzbC+/p&#10;fPCVCCHsMlRQe99nUrqyJoMusj1x4E52MOgDHCqpB7yEcNPJNI5n0mDDoaHGnvKayvbwaxSURd7+&#10;NB/b3ek7levP/fPXPM23Sj1NkvgNhKer/xf/ud91mP8yS+HxTThBL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wnM+b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NbwM+r4AAADd&#10;AAAADwAAAGRycy9kb3ducmV2LnhtbEVPS2sCMRC+F/wPYQRvNRuxtl2NQluE9lZXafE2bMbd1WSy&#10;3cTXv2+EQm/z8T1ntrg4K07UhcazBjXMQBCX3jRcadisl/dPIEJENmg9k4YrBVjMe3czzI0/84pO&#10;RaxECuGQo4Y6xjaXMpQ1OQxD3xInbuc7hzHBrpKmw3MKd1aOsmwiHTacGmps6bWm8lAcnYatuv68&#10;7ZR9nnyqh+Jj//XybauV1oO+yqYgIl3iv/jP/W7S/PHjCG7fpBP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bwM+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mc:AlternateContent>
          <mc:Choice Requires="wpg">
            <w:drawing>
              <wp:anchor distT="0" distB="0" distL="0" distR="0" simplePos="0" relativeHeight="25174732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40" name="Group 44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4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4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4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6915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JzQbb1oBAAAEB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BFYfA78AAADc&#10;AAAADwAAAGRycy9kb3ducmV2LnhtbEWPT2sCMRTE7wW/Q3iF3jQbsVJXo6Cl0N50WxRvj81zd23y&#10;st2k/vn2Rij0OMzMb5jZ4uKsOFEXGs8a1CADQVx603Cl4evzrf8CIkRkg9YzabhSgMW89zDD3Pgz&#10;b+hUxEokCIccNdQxtrmUoazJYRj4ljh5B985jEl2lTQdnhPcWTnMsrF02HBaqLGlVU3ld/HrNOzV&#10;9ef1oOxkvFbPxcdxu9zZaqP106PKpiAiXeJ/+K/9bjSMRgruZ9IRkP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RWHwO/&#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GcpzmcAAAADc&#10;AAAADwAAAGRycy9kb3ducmV2LnhtbEWPS2vDMBCE74X8B7GB3ho5bgiNa9kHh4TQ9JIHpcfFWj8a&#10;a2Us5dF/HxUCPQ4z8w2T5jfTiQsNrrWsYDqJQBCXVrdcKzgeVi9vIJxH1thZJgW/5CDPRk8pJtpe&#10;eUeXva9FgLBLUEHjfZ9I6cqGDLqJ7YmDV9nBoA9yqKUe8BrgppNxFM2lwZbDQoM9FQ2Vp/3ZKCiP&#10;xemn/Vhvq+9YLj93r1+LuFgr9TyeRu8gPN38f/jR3mgFs1kMf2fCEZDZ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ynOZ&#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m8gk78AAAADc&#10;AAAADwAAAGRycy9kb3ducmV2LnhtbEWPT2sCMRTE74LfIbxCb5pNq9KuRqEthXrTbWnx9tg8d7cm&#10;L9tN6p9vbwTB4zAzv2Fmi6OzYk9daDxrUMMMBHHpTcOVhq/P98ETiBCRDVrPpOFEARbzfm+GufEH&#10;XtO+iJVIEA45aqhjbHMpQ1mTwzD0LXHytr5zGJPsKmk6PCS4s/IhyybSYcNpocaWXmsqd8W/07BR&#10;p7+3rbLPk5UaF8vf75cfW621vr9T2RREpGO8ha/tD6NhNHqEy5l0BOT8D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byCTv&#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3BEA828F">
      <w:pPr>
        <w:pStyle w:val="2"/>
        <w:ind w:left="0" w:leftChars="0"/>
        <w:rPr>
          <w:rFonts w:hint="default" w:ascii="Arial" w:hAnsi="Arial" w:cs="Arial"/>
          <w:color w:val="auto"/>
          <w:sz w:val="40"/>
          <w:szCs w:val="40"/>
        </w:rPr>
      </w:pPr>
      <w:r>
        <w:rPr>
          <w:rFonts w:hint="default" w:ascii="Arial" w:hAnsi="Arial" w:cs="Arial"/>
          <w:sz w:val="40"/>
          <w:szCs w:val="40"/>
        </w:rPr>
        <mc:AlternateContent>
          <mc:Choice Requires="wpg">
            <w:drawing>
              <wp:anchor distT="0" distB="0" distL="0" distR="0" simplePos="0" relativeHeight="25170739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226" name="Group 22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2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2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2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60908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Bdi7Ot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j2cFtMAAAADc&#10;AAAADwAAAGRycy9kb3ducmV2LnhtbEWPT2sCMRTE74LfITzBW81mQVu3RsGWQnur26J4e2yeu1uT&#10;l+0m9c+3bwoFj8PM/IZZrC7OihP1ofWsQU0yEMSVNy3XGj4/Xu4eQISIbNB6Jg1XCrBaDgcLLIw/&#10;84ZOZaxFgnAoUEMTY1dIGaqGHIaJ74iTd/C9w5hkX0vT4znBnZV5ls2kw5bTQoMdPTVUHcsfp2Gv&#10;rt/PB2Xns3c1Ld++tuudrTdaj0cqewQR6RJv4f/2q9GQ5/fwdyYdAbn8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ZwW0&#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E7ZjK7sAAADc&#10;AAAADwAAAGRycy9kb3ducmV2LnhtbEVPy4rCMBTdD/gP4QruxtQIg1aji8qI6GysIi4vzbWtNjel&#10;yfj4+8liwOXhvOfLp23EnTpfO9YwGiYgiAtnai41HA/fnxMQPiAbbByThhd5WC56H3NMjXvwnu55&#10;KEUMYZ+ihiqENpXSFxVZ9EPXEkfu4jqLIcKulKbDRwy3jVRJ8iUt1hwbKmwpq6i45b9WQ3HMbtd6&#10;u95dzkqufvbj01Rla60H/VEyAxHoGd7if/fGaFAqro1n4hGQi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7ZjK7sAAADc&#10;AAAADwAAAAAAAAABACAAAAAiAAAAZHJzL2Rvd25yZXYueG1sUEsBAhQAFAAAAAgAh07iQDMvBZ47&#10;AAAAOQAAABAAAAAAAAAAAQAgAAAACgEAAGRycy9zaGFwZXhtbC54bWxQSwUGAAAAAAYABgBbAQAA&#10;tA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kbQ0Xb8AAADc&#10;AAAADwAAAGRycy9kb3ducmV2LnhtbEWPT2sCMRTE7wW/Q3gFbzWbBUW3RqFKob3pKi29PTbP3W2T&#10;l3WT+ufbG6HQ4zAzv2Hmy4uz4kR9aD1rUKMMBHHlTcu1hv3u9WkKIkRkg9YzabhSgOVi8DDHwvgz&#10;b+lUxlokCIcCNTQxdoWUoWrIYRj5jjh5B987jEn2tTQ9nhPcWZln2UQ6bDktNNjRqqHqp/x1Gr7U&#10;9bg+KDubbNS4fP/+ePm09Vbr4aPKnkFEusT/8F/7zWjI8xncz6QjIB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G0NF2/&#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sz w:val="40"/>
          <w:szCs w:val="40"/>
        </w:rPr>
        <w:t xml:space="preserve">Web Application </w:t>
      </w:r>
    </w:p>
    <w:p w14:paraId="2E9F6EC2">
      <w:pPr>
        <w:pStyle w:val="2"/>
        <w:ind w:left="0" w:leftChars="0"/>
        <w:rPr>
          <w:rFonts w:hint="default" w:ascii="Arial" w:hAnsi="Arial" w:cs="Arial"/>
          <w:color w:val="auto"/>
          <w:sz w:val="40"/>
          <w:szCs w:val="40"/>
        </w:rPr>
      </w:pPr>
      <w:r>
        <w:rPr>
          <w:rFonts w:hint="default" w:ascii="Arial" w:hAnsi="Arial" w:cs="Arial"/>
          <w:color w:val="auto"/>
          <w:sz w:val="40"/>
          <w:szCs w:val="40"/>
        </w:rPr>
        <w:t>Frontend</w:t>
      </w:r>
    </w:p>
    <w:p w14:paraId="6D5FFBB4">
      <w:pPr>
        <w:pStyle w:val="2"/>
        <w:ind w:left="0" w:leftChars="0"/>
        <w:rPr>
          <w:rFonts w:hint="default" w:ascii="Arial" w:hAnsi="Arial" w:cs="Arial"/>
          <w:color w:val="auto"/>
        </w:rPr>
      </w:pPr>
      <w:r>
        <w:rPr>
          <w:rFonts w:hint="default" w:ascii="Arial" w:hAnsi="Arial" w:cs="Arial"/>
          <w:color w:val="auto"/>
        </w:rPr>
        <w:drawing>
          <wp:anchor distT="0" distB="0" distL="118745" distR="118745" simplePos="0" relativeHeight="252010496" behindDoc="0" locked="0" layoutInCell="1" allowOverlap="1">
            <wp:simplePos x="0" y="0"/>
            <wp:positionH relativeFrom="column">
              <wp:posOffset>224155</wp:posOffset>
            </wp:positionH>
            <wp:positionV relativeFrom="paragraph">
              <wp:posOffset>132080</wp:posOffset>
            </wp:positionV>
            <wp:extent cx="6158230" cy="3246120"/>
            <wp:effectExtent l="0" t="0" r="13970" b="0"/>
            <wp:wrapTopAndBottom/>
            <wp:docPr id="1525" name="Picture 1525" descr="hero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Picture 1525" descr="heroScreen"/>
                    <pic:cNvPicPr>
                      <a:picLocks noChangeAspect="1"/>
                    </pic:cNvPicPr>
                  </pic:nvPicPr>
                  <pic:blipFill>
                    <a:blip r:embed="rId12"/>
                    <a:stretch>
                      <a:fillRect/>
                    </a:stretch>
                  </pic:blipFill>
                  <pic:spPr>
                    <a:xfrm>
                      <a:off x="0" y="0"/>
                      <a:ext cx="6158230" cy="3246120"/>
                    </a:xfrm>
                    <a:prstGeom prst="rect">
                      <a:avLst/>
                    </a:prstGeom>
                  </pic:spPr>
                </pic:pic>
              </a:graphicData>
            </a:graphic>
          </wp:anchor>
        </w:drawing>
      </w:r>
    </w:p>
    <w:p w14:paraId="0E197F62">
      <w:pPr>
        <w:pStyle w:val="2"/>
        <w:ind w:left="720" w:leftChars="0"/>
        <w:rPr>
          <w:rFonts w:hint="default" w:ascii="Arial" w:hAnsi="Arial" w:cs="Arial"/>
          <w:color w:val="auto"/>
        </w:rPr>
      </w:pPr>
      <w:r>
        <w:rPr>
          <w:rFonts w:hint="default" w:ascii="Arial" w:hAnsi="Arial" w:cs="Arial"/>
          <w:b w:val="0"/>
          <w:bCs w:val="0"/>
          <w:color w:val="auto"/>
          <w:sz w:val="36"/>
          <w:szCs w:val="36"/>
        </w:rPr>
        <w:drawing>
          <wp:anchor distT="0" distB="0" distL="118745" distR="118745" simplePos="0" relativeHeight="252009472" behindDoc="0" locked="0" layoutInCell="1" allowOverlap="1">
            <wp:simplePos x="0" y="0"/>
            <wp:positionH relativeFrom="column">
              <wp:posOffset>120015</wp:posOffset>
            </wp:positionH>
            <wp:positionV relativeFrom="paragraph">
              <wp:posOffset>83820</wp:posOffset>
            </wp:positionV>
            <wp:extent cx="6273800" cy="3308350"/>
            <wp:effectExtent l="0" t="0" r="5080" b="13970"/>
            <wp:wrapTopAndBottom/>
            <wp:docPr id="1530" name="Picture 1530" descr="heroScre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Picture 1530" descr="heroScreen2"/>
                    <pic:cNvPicPr>
                      <a:picLocks noChangeAspect="1"/>
                    </pic:cNvPicPr>
                  </pic:nvPicPr>
                  <pic:blipFill>
                    <a:blip r:embed="rId40"/>
                    <a:stretch>
                      <a:fillRect/>
                    </a:stretch>
                  </pic:blipFill>
                  <pic:spPr>
                    <a:xfrm>
                      <a:off x="0" y="0"/>
                      <a:ext cx="6273800" cy="3308350"/>
                    </a:xfrm>
                    <a:prstGeom prst="rect">
                      <a:avLst/>
                    </a:prstGeom>
                  </pic:spPr>
                </pic:pic>
              </a:graphicData>
            </a:graphic>
          </wp:anchor>
        </w:drawing>
      </w:r>
      <w:r>
        <w:rPr>
          <w:rFonts w:hint="default" w:ascii="Arial" w:hAnsi="Arial" w:cs="Arial"/>
          <w:b w:val="0"/>
          <w:bCs w:val="0"/>
          <w:color w:val="auto"/>
          <w:sz w:val="36"/>
          <w:szCs w:val="36"/>
        </w:rPr>
        <w:t>In this page we focused</w:t>
      </w:r>
      <w:r>
        <w:rPr>
          <w:rFonts w:hint="default" w:ascii="Arial" w:hAnsi="Arial" w:cs="Arial"/>
          <w:b w:val="0"/>
          <w:bCs w:val="0"/>
          <w:color w:val="auto"/>
          <w:sz w:val="36"/>
          <w:szCs w:val="36"/>
        </w:rPr>
        <mc:AlternateContent>
          <mc:Choice Requires="wpg">
            <w:drawing>
              <wp:anchor distT="0" distB="0" distL="0" distR="0" simplePos="0" relativeHeight="25198387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847" name="Group 184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84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84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85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3260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W5rzrmc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W5rzr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t6kEh8EAAADd&#10;AAAADwAAAGRycy9kb3ducmV2LnhtbEWPT0/DMAzF70j7DpEncWNpEEyjLJs0EBLcWEFMu1mN15Yl&#10;TmnC/nx7fEDazdZ7fu/n+fIUvDrQkLrIFsykAEVcR9dxY+Hz4+VmBiplZIc+Mlk4U4LlYnQ1x9LF&#10;I6/pUOVGSQinEi20Ofel1qluKWCaxJ5YtF0cAmZZh0a7AY8SHry+LYqpDtixNLTY01NL9b76DRa2&#10;5vzzvDP+Yfpu7qu376/Vxjdra6/HpngElemUL+b/61cn+LM7wZVvZAS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6kE&#10;h8EAAADdAAAADwAAAAAAAAABACAAAAAiAAAAZHJzL2Rvd25yZXYueG1sUEsBAhQAFAAAAAgAh07i&#10;QDMvBZ47AAAAOQAAABAAAAAAAAAAAQAgAAAAEAEAAGRycy9zaGFwZXhtbC54bWxQSwUGAAAAAAYA&#10;BgBbAQAAug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U4n3wr4AAADd&#10;AAAADwAAAGRycy9kb3ducmV2LnhtbEVPTWvCQBC9F/oflin0VjemRWJ0zSGiSOtFK6XHITsmMdnZ&#10;kF01/nu3IPQ2j/c582wwrbhQ72rLCsajCARxYXXNpYLD9+otAeE8ssbWMim4kYNs8fw0x1TbK+/o&#10;svelCCHsUlRQed+lUrqiIoNuZDviwB1tb9AH2JdS93gN4aaVcRRNpMGaQ0OFHeUVFc3+bBQUh7w5&#10;1Z/rr+NvLJfb3fvPNM7XSr2+jKMZCE+D/xc/3Bsd5icfU/j7JpwgF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4n3wr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zAaeXMEAAADd&#10;AAAADwAAAGRycy9kb3ducmV2LnhtbEWPT0sDMRDF70K/QxjBm81GaGm3TQtWBL3ZbVF6GzbT3dVk&#10;sm5i/3x75yB4m+G9ee83y/UleHWiIXWRLZhxAYq4jq7jxsJ+93w/A5UyskMfmSxcKcF6NbpZYuni&#10;mbd0qnKjJIRTiRbanPtS61S3FDCNY08s2jEOAbOsQ6PdgGcJD14/FMVUB+xYGlrsadNS/VX9BAsH&#10;c/1+Oho/n76ZSfX6+f744ZuttXe3pliAynTJ/+a/6xcn+LOJ8Ms3MoJe/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Aae&#10;XMEAAADdAAAADwAAAAAAAAABACAAAAAiAAAAZHJzL2Rvd25yZXYueG1sUEsBAhQAFAAAAAgAh07i&#10;QDMvBZ47AAAAOQAAABAAAAAAAAAAAQAgAAAAEAEAAGRycy9zaGFwZXhtbC54bWxQSwUGAAAAAAYA&#10;BgBbAQAAug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 xml:space="preserve"> that to introduces our services and to provide our social media</w:t>
      </w:r>
      <w:r>
        <w:rPr>
          <w:rFonts w:hint="default" w:ascii="Arial" w:hAnsi="Arial" w:cs="Arial"/>
          <w:color w:val="auto"/>
        </w:rPr>
        <mc:AlternateContent>
          <mc:Choice Requires="wpg">
            <w:drawing>
              <wp:anchor distT="0" distB="0" distL="0" distR="0" simplePos="0" relativeHeight="25201356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56" name="Group 45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5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5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5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0291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BuwnoF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YSq0McAAAADc&#10;AAAADwAAAGRycy9kb3ducmV2LnhtbEWPT2sCMRTE7wW/Q3hCbzWbUrVdjUJbCu1NV2nx9tg8d1eT&#10;l+0m9c+3bwTB4zAzv2Gm85Oz4kBdaDxrUIMMBHHpTcOVhvXq4+EZRIjIBq1n0nCmAPNZ726KufFH&#10;XtKhiJVIEA45aqhjbHMpQ1mTwzDwLXHytr5zGJPsKmk6PCa4s/Ixy0bSYcNpocaW3moq98Wf07BR&#10;59/3rbIvo4UaFl+779cfWy21vu+rbAIi0inewtf2p9HwNBzD5Uw6AnL2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KrQx&#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fvSrrwAAADc&#10;AAAADwAAAGRycy9kb3ducmV2LnhtbEVPy4rCMBTdD/gP4QruNLU6MlONLiqKOG6qMszy0lzbanNT&#10;mvj6e7MQZnk479niYWpxo9ZVlhUMBxEI4tzqigsFx8Oq/wXCeWSNtWVS8CQHi3nnY4aJtnfO6Lb3&#10;hQgh7BJUUHrfJFK6vCSDbmAb4sCdbGvQB9gWUrd4D+GmlnEUTaTBikNDiQ2lJeWX/dUoyI/p5Vxt&#10;1z+nv1gud9no9ztO10r1usNoCsLTw/+L3+6NVjD+DGvDmXAE5P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370q6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f/mF2L8AAADc&#10;AAAADwAAAGRycy9kb3ducmV2LnhtbEWPT2sCMRTE74LfIbxCb5qNVNGtUdBS0FtdS0tvj81zd9vk&#10;ZbtJ/fPtTUHwOMzMb5j58uysOFIXGs8a1DADQVx603Cl4X3/OpiCCBHZoPVMGi4UYLno9+aYG3/i&#10;HR2LWIkE4ZCjhjrGNpcylDU5DEPfEifv4DuHMcmukqbDU4I7K0dZNpEOG04LNba0rqn8Kf6chi91&#10;+X05KDubvKlxsf3+WH3aaqf144PKnkFEOsd7+NbeGA1P4xn8n0lHQC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5hdi/&#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0877010C">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 xml:space="preserve">Important stacks in our website </w:t>
      </w:r>
    </w:p>
    <w:p w14:paraId="586FDAE3">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Web development , Network, Android development , Artificial intelligences,etc .</w:t>
      </w:r>
    </w:p>
    <w:p w14:paraId="562D12C7">
      <w:pPr>
        <w:pStyle w:val="2"/>
        <w:ind w:left="0" w:leftChars="0"/>
        <w:rPr>
          <w:rFonts w:hint="default" w:ascii="Arial" w:hAnsi="Arial" w:cs="Arial"/>
        </w:rPr>
      </w:pPr>
      <w:r>
        <w:rPr>
          <w:rFonts w:hint="default" w:ascii="Arial" w:hAnsi="Arial" w:cs="Arial"/>
        </w:rPr>
        <w:drawing>
          <wp:inline distT="0" distB="0" distL="114300" distR="114300">
            <wp:extent cx="6617335" cy="3143250"/>
            <wp:effectExtent l="0" t="0" r="0" b="0"/>
            <wp:docPr id="1526" name="Picture 1526" descr="stacks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Picture 1526" descr="stacksScreen"/>
                    <pic:cNvPicPr>
                      <a:picLocks noChangeAspect="1"/>
                    </pic:cNvPicPr>
                  </pic:nvPicPr>
                  <pic:blipFill>
                    <a:blip r:embed="rId13"/>
                    <a:stretch>
                      <a:fillRect/>
                    </a:stretch>
                  </pic:blipFill>
                  <pic:spPr>
                    <a:xfrm>
                      <a:off x="0" y="0"/>
                      <a:ext cx="6623055" cy="3145669"/>
                    </a:xfrm>
                    <a:prstGeom prst="rect">
                      <a:avLst/>
                    </a:prstGeom>
                  </pic:spPr>
                </pic:pic>
              </a:graphicData>
            </a:graphic>
          </wp:inline>
        </w:drawing>
      </w:r>
    </w:p>
    <w:p w14:paraId="1A362DBE">
      <w:pPr>
        <w:pStyle w:val="2"/>
        <w:ind w:left="0" w:leftChars="0"/>
        <w:rPr>
          <w:rFonts w:hint="default" w:ascii="Arial" w:hAnsi="Arial" w:cs="Arial"/>
        </w:rPr>
      </w:pPr>
      <w:r>
        <w:rPr>
          <w:rFonts w:hint="default" w:ascii="Arial" w:hAnsi="Arial" w:cs="Arial"/>
        </w:rPr>
        <w:drawing>
          <wp:inline distT="0" distB="0" distL="114300" distR="114300">
            <wp:extent cx="6448425" cy="4181475"/>
            <wp:effectExtent l="0" t="0" r="0" b="9525"/>
            <wp:docPr id="1529" name="Picture 1529" descr="stack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Picture 1529" descr="stacks2"/>
                    <pic:cNvPicPr>
                      <a:picLocks noChangeAspect="1"/>
                    </pic:cNvPicPr>
                  </pic:nvPicPr>
                  <pic:blipFill>
                    <a:blip r:embed="rId41"/>
                    <a:stretch>
                      <a:fillRect/>
                    </a:stretch>
                  </pic:blipFill>
                  <pic:spPr>
                    <a:xfrm>
                      <a:off x="0" y="0"/>
                      <a:ext cx="6453900" cy="4185572"/>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74835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48" name="Group 44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4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5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5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6812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UwlWf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iATBb8AAADc&#10;AAAADwAAAGRycy9kb3ducmV2LnhtbEWPT2sCMRTE7wW/Q3iF3jQbUalbo6CloDfdlpbeHpvn7rbJ&#10;y3YT/317Iwg9DjPzG2a2ODsrjtSFxrMGNchAEJfeNFxp+Hh/6z+DCBHZoPVMGi4UYDHvPcwwN/7E&#10;OzoWsRIJwiFHDXWMbS5lKGtyGAa+JU7e3ncOY5JdJU2HpwR3Vg6zbCIdNpwWamxpVVP5Wxychm91&#10;+XvdKzudbNW42Px8Lr9stdP66VFlLyAineN/+N5eGw2j0RRuZ9IR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ogEwW/&#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A43eqLwAAADc&#10;AAAADwAAAGRycy9kb3ducmV2LnhtbEVPy4rCMBTdD/gP4QruNLU6MlONLiqKOG6qMszy0lzbanNT&#10;mvj6e7MQZnk479niYWpxo9ZVlhUMBxEI4tzqigsFx8Oq/wXCeWSNtWVS8CQHi3nnY4aJtnfO6Lb3&#10;hQgh7BJUUHrfJFK6vCSDbmAb4sCdbGvQB9gWUrd4D+GmlnEUTaTBikNDiQ2lJeWX/dUoyI/p5Vxt&#10;1z+nv1gud9no9ztO10r1usNoCsLTw/+L3+6NVjD+DPPDmXAE5P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ON3qi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gY+J3r8AAADc&#10;AAAADwAAAGRycy9kb3ducmV2LnhtbEWPT2sCMRTE7wW/Q3gFb5qNVGm3RkGloLe6LRVvj81zd9vk&#10;Zd3Ef9/eFAo9DjPzG2Y6vzorztSFxrMGNcxAEJfeNFxp+Px4GzyDCBHZoPVMGm4UYD7rPUwxN/7C&#10;WzoXsRIJwiFHDXWMbS5lKGtyGIa+JU7ewXcOY5JdJU2HlwR3Vo6ybCIdNpwWamxpWVP5U5ychr26&#10;HVcHZV8m72pcbL6/FjtbbbXuP6rsFUSka/wP/7XXRsPTWMHvmXQE5O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GPid6/&#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mc:AlternateContent>
          <mc:Choice Requires="wpg">
            <w:drawing>
              <wp:anchor distT="0" distB="0" distL="0" distR="0" simplePos="0" relativeHeight="25175040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36" name="Group 33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3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3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3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6608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PSzGS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fF+c9MAAAADc&#10;AAAADwAAAGRycy9kb3ducmV2LnhtbEWPT2sCMRTE7wW/Q3hCbzWbSrVdjUJbCu1NV2nx9tg8d1eT&#10;l+0m9c+3bwTB4zAzv2Gm85Oz4kBdaDxrUIMMBHHpTcOVhvXq4+EZRIjIBq1n0nCmAPNZ726KufFH&#10;XtKhiJVIEA45aqhjbHMpQ1mTwzDwLXHytr5zGJPsKmk6PCa4s/Ixy0bSYcNpocaW3moq98Wf07BR&#10;59/3rbIvo4V6Kr52368/tlpqfd9X2QREpFO8ha/tT6NhOBzD5Uw6AnL2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X5z0&#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4I76a70AAADc&#10;AAAADwAAAGRycy9kb3ducmV2LnhtbEVPu2rDMBTdC/0HcQvdGjk2lNaNnMEhITRdnIaQ8WJdPxrr&#10;yliK7fx9NRQ6Hs57tZ5NJ0YaXGtZwXIRgSAurW65VnD63r68gXAeWWNnmRTcycE6e3xYYartxAWN&#10;R1+LEMIuRQWN930qpSsbMugWticOXGUHgz7AoZZ6wCmEm07GUfQqDbYcGhrsKW+ovB5vRkF5yq8/&#10;7efuUF1iufkqkvN7nO+Uen5aRh8gPM3+X/zn3msFSRLWhjPhCMjs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jvprvQAA&#10;ANw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YoytHb8AAADc&#10;AAAADwAAAGRycy9kb3ducmV2LnhtbEWPT2sCMRTE7wW/Q3iF3jQbRalbo6CloDfdlpbeHpvn7rbJ&#10;y3YT/317Iwg9DjPzG2a2ODsrjtSFxrMGNchAEJfeNFxp+Hh/6z+DCBHZoPVMGi4UYDHvPcwwN/7E&#10;OzoWsRIJwiFHDXWMbS5lKGtyGAa+JU7e3ncOY5JdJU2HpwR3Vg6zbCIdNpwWamxpVVP5Wxychm91&#10;+XvdKzudbNW42Px8Lr9stdP66VFlLyAineN/+N5eGw2j0RRuZ9IR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KMrR2/&#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mc:AlternateContent>
          <mc:Choice Requires="wpg">
            <w:drawing>
              <wp:anchor distT="0" distB="0" distL="0" distR="0" simplePos="0" relativeHeight="25175449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52" name="Group 45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5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5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5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6198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Z6zKUm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BnrMpS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HhGyMsAAAADc&#10;AAAADwAAAGRycy9kb3ducmV2LnhtbEWPT2sCMRTE7wW/Q3hCbzWbtkq7GoW2FNqbrtLi7bF57q4m&#10;L9tN6p9vbwTB4zAzv2Ems6OzYk9daDxrUIMMBHHpTcOVhtXy8+EFRIjIBq1n0nCiALNp726CufEH&#10;XtC+iJVIEA45aqhjbHMpQ1mTwzDwLXHyNr5zGJPsKmk6PCS4s/Ixy0bSYcNpocaW3msqd8W/07BW&#10;p7+PjbKvo7kaFt/bn7dfWy20vu+rbAwi0jHewtf2l9HwPHyCy5l0BOT0D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EbIy&#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fLbYq8AAAADc&#10;AAAADwAAAGRycy9kb3ducmV2LnhtbEWPQWvCQBSE7wX/w/KE3urGNJaaunqINEjrRSvS4yP7TKLZ&#10;tyG7NfHfdwtCj8PMfMMsVoNpxJU6V1tWMJ1EIIgLq2suFRy+3p9eQTiPrLGxTApu5GC1HD0sMNW2&#10;5x1d974UAcIuRQWV920qpSsqMugmtiUO3sl2Bn2QXSl1h32Am0bGUfQiDdYcFipsKauouOx/jILi&#10;kF3O9Uf+efqO5Xq7ez7O4yxX6nE8jd5AeBr8f/je3mgFySyBvzPhCM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ttir&#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rSP3cAAAADc&#10;AAAADwAAAGRycy9kb3ducmV2LnhtbEWPT2sCMRTE7wW/Q3hCbzWb0hW7GgUrhfamW2np7bF57q4m&#10;L+sm9c+3b4RCj8PM/IaZLS7OihP1ofWsQY0yEMSVNy3XGrYfrw8TECEiG7SeScOVAizmg7sZFsaf&#10;eUOnMtYiQTgUqKGJsSukDFVDDsPId8TJ2/neYUyyr6Xp8ZzgzsrHLBtLhy2nhQY7emmoOpQ/TsO3&#10;uh5XO2Wfx2uVl+/7z+WXrTda3w9VNgUR6RL/w3/tN6PhKc/hdiYdATn/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I/d&#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2B859682">
      <w:pPr>
        <w:pStyle w:val="2"/>
        <w:ind w:left="0" w:leftChars="0"/>
        <w:rPr>
          <w:rFonts w:hint="default" w:ascii="Arial" w:hAnsi="Arial" w:cs="Arial"/>
        </w:rPr>
      </w:pPr>
      <w:r>
        <w:rPr>
          <w:rFonts w:hint="default" w:ascii="Arial" w:hAnsi="Arial" w:cs="Arial"/>
        </w:rPr>
        <w:drawing>
          <wp:inline distT="0" distB="0" distL="114300" distR="114300">
            <wp:extent cx="6429375" cy="3837940"/>
            <wp:effectExtent l="0" t="0" r="0" b="0"/>
            <wp:docPr id="1528" name="Picture 1528" descr="buddyScre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Picture 1528" descr="buddyScreen2"/>
                    <pic:cNvPicPr>
                      <a:picLocks noChangeAspect="1"/>
                    </pic:cNvPicPr>
                  </pic:nvPicPr>
                  <pic:blipFill>
                    <a:blip r:embed="rId42"/>
                    <a:stretch>
                      <a:fillRect/>
                    </a:stretch>
                  </pic:blipFill>
                  <pic:spPr>
                    <a:xfrm>
                      <a:off x="0" y="0"/>
                      <a:ext cx="6446243" cy="3848503"/>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75142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45" name="Group 34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4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5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5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6505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">
                <o:lock v:ext="edit" aspectratio="f"/>
                <v:shape id="Graphic 2" o:spid="_x0000_s1026" o:spt="100" style="position:absolute;left:0;top:0;height:10151745;width:7056120;" fillcolor="#5B9BD5 [3204]" filled="t" stroked="f" coordsize="7056120,10151745" o:gfxdata="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kWe+J&#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XLkoIcAAAADc&#10;AAAADwAAAGRycy9kb3ducmV2LnhtbEWPQWvCQBSE70L/w/IKvZmNkUqbuskhopTqxTSUHh/ZZ5Ka&#10;fRuyW7X/3hWEHoeZ+YZZ5hfTixONrrOsYBbFIIhrqztuFFSf6+kLCOeRNfaWScEfOcizh8kSU23P&#10;vKdT6RsRIOxSVNB6P6RSurolgy6yA3HwDnY06IMcG6lHPAe46WUSxwtpsOOw0OJARUv1sfw1Cuqq&#10;OP50H5vt4TuRq91+/vWaFBulnh5n8RsITxf/H76337WC+XMCtzPhCMjs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cuSgh&#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3rt/V78AAADc&#10;AAAADwAAAGRycy9kb3ducmV2LnhtbEWPT2sCMRTE70K/Q3iF3jQbRbFbo6Cl0N50LS29PTbP3W2T&#10;l3WT+ufbG0HwOMzMb5jZ4uSsOFAXGs8a1CADQVx603Cl4XP71p+CCBHZoPVMGs4UYDF/6M0wN/7I&#10;GzoUsRIJwiFHDXWMbS5lKGtyGAa+JU7ezncOY5JdJU2HxwR3Vg6zbCIdNpwWamxpVVP5V/w7DT/q&#10;vH/dKfs8Watx8fH7tfy21Ubrp0eVvYCIdIr38K39bjSMxiO4nklHQM4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67f1e/&#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mc:AlternateContent>
          <mc:Choice Requires="wpg">
            <w:drawing>
              <wp:anchor distT="0" distB="0" distL="0" distR="0" simplePos="0" relativeHeight="25175244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56" name="Group 35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5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5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5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6403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DN+aFm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oYB5VMAAAADc&#10;AAAADwAAAGRycy9kb3ducmV2LnhtbEWPT2sCMRTE7wW/Q3hCbzWbFrVdjUJbCu1NV2nx9tg8d1eT&#10;l+0m9c+3bwTB4zAzv2Gm85Oz4kBdaDxrUIMMBHHpTcOVhvXq4+EZRIjIBq1n0nCmAPNZ726KufFH&#10;XtKhiJVIEA45aqhjbHMpQ1mTwzDwLXHytr5zGJPsKmk6PCa4s/Ixy0bSYcNpocaW3moq98Wf07BR&#10;59/3rbIvo4UaFl+779cfWy21vu+rbAIi0inewtf2p9HwNBzD5Uw6AnL2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gHlU&#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PVEfy70AAADc&#10;AAAADwAAAGRycy9kb3ducmV2LnhtbEVPy2rCQBTdF/yH4Ra6qxMjLTU6ySJSKW03WhGXl8zNo8nc&#10;CZmpiX/vLAouD+e9ySbTiQsNrrGsYDGPQBAXVjdcKTj+vD+/gXAeWWNnmRRcyUGWzh42mGg78p4u&#10;B1+JEMIuQQW1930ipStqMujmticOXGkHgz7AoZJ6wDGEm07GUfQqDTYcGmrsKa+paA9/RkFxzNvf&#10;5nP3VZ5juf3eL0+rON8p9fS4iNYgPE3+Lv53f2gFy5ewNpwJR0Cm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UR/LvQAA&#10;ANw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v1NIvb8AAADc&#10;AAAADwAAAGRycy9kb3ducmV2LnhtbEWPT2sCMRTE74LfIbxCb5qNRdGtUdBS0FtdS0tvj81zd9vk&#10;ZbtJ/fPtTUHwOMzMb5j58uysOFIXGs8a1DADQVx603Cl4X3/OpiCCBHZoPVMGi4UYLno9+aYG3/i&#10;HR2LWIkE4ZCjhjrGNpcylDU5DEPfEifv4DuHMcmukqbDU4I7K0dZNpEOG04LNba0rqn8Kf6chi91&#10;+X05KDubvKlxsf3+WH3aaqf144PKnkFEOsd7+NbeGA1P4xn8n0lHQC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9TSL2/&#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mc:AlternateContent>
          <mc:Choice Requires="wpg">
            <w:drawing>
              <wp:anchor distT="0" distB="0" distL="0" distR="0" simplePos="0" relativeHeight="25175654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61" name="Group 46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6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6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6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5993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jvDSRWo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B/At7+2AAAAAsBAAAPAAAAAAAAAAEAIAAAACIAAABkcnMvZG93bnJldi54bWxQ&#10;SwECFAAUAAAACACHTuJAjvDSRWoEAAAQFgAADgAAAAAAAAABACAAAAAnAQAAZHJzL2Uyb0RvYy54&#10;bWxQSwUGAAAAAAYABgBZAQAAAwgAAAAA&#10;">
                <o:lock v:ext="edit" aspectratio="f"/>
                <v:shape id="Graphic 2" o:spid="_x0000_s1026" o:spt="100" style="position:absolute;left:0;top:0;height:10151745;width:7056120;" fillcolor="#5B9BD5 [3204]" filled="t" stroked="f" coordsize="7056120,10151745" o:gfxdata="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d0U&#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PTOKYsAAAADc&#10;AAAADwAAAGRycy9kb3ducmV2LnhtbEWPQWvCQBSE70L/w/IK3swmUaSNrh5SlGJ7MQ3F4yP7TNJk&#10;34bsVu2/7xYKHoeZ+YZZb2+mFxcaXWtZQRLFIIgrq1uuFZQfu9kTCOeRNfaWScEPOdhuHiZrzLS9&#10;8pEuha9FgLDLUEHj/ZBJ6aqGDLrIDsTBO9vRoA9yrKUe8RrgppdpHC+lwZbDQoMD5Q1VXfFtFFRl&#10;3n21h/3b+ZTKl/fj/PM5zfdKTR+TeAXC083fw//tV61gsZzD35lwBOTm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9M4pi&#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X5Tg+8AAAADc&#10;AAAADwAAAGRycy9kb3ducmV2LnhtbEWPT2sCMRTE70K/Q3hCb5qN2KXdGoVaCvam29LS22Pz3N2a&#10;vGw38d+3N0LB4zAzv2Fmi5Oz4kB9aD1rUOMMBHHlTcu1hs+Pt9EjiBCRDVrPpOFMARbzu8EMC+OP&#10;vKFDGWuRIBwK1NDE2BVShqohh2HsO+LkbX3vMCbZ19L0eExwZ+Uky3LpsOW00GBHy4aqXbl3Gn7U&#10;+e91q+xTvlYP5fvv18u3rTda3w9V9gwi0inewv/tldEwzadwPZOOgJx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lOD7&#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3EEBD3D1">
      <w:pPr>
        <w:pStyle w:val="2"/>
        <w:ind w:left="720" w:leftChars="0"/>
        <w:rPr>
          <w:rFonts w:hint="default" w:ascii="Arial" w:hAnsi="Arial" w:cs="Arial"/>
          <w:b w:val="0"/>
          <w:bCs w:val="0"/>
          <w:color w:val="0000FF"/>
          <w:sz w:val="36"/>
          <w:szCs w:val="36"/>
        </w:rPr>
      </w:pPr>
      <w:r>
        <w:rPr>
          <w:rFonts w:hint="default" w:ascii="Arial" w:hAnsi="Arial" w:cs="Arial"/>
          <w:b w:val="0"/>
          <w:bCs w:val="0"/>
          <w:sz w:val="36"/>
          <w:szCs w:val="36"/>
        </w:rPr>
        <w:t>chatbots play a crucial role in enhancing customer experiences, streamlining business operations, and driving efficiency and cost savings.</w:t>
      </w:r>
    </w:p>
    <w:p w14:paraId="7829C38D">
      <w:pPr>
        <w:pStyle w:val="2"/>
        <w:ind w:left="720" w:leftChars="0"/>
        <w:rPr>
          <w:rFonts w:hint="default" w:ascii="Arial" w:hAnsi="Arial" w:cs="Arial"/>
          <w:b w:val="0"/>
          <w:bCs w:val="0"/>
          <w:sz w:val="36"/>
          <w:szCs w:val="36"/>
        </w:rPr>
      </w:pPr>
      <w:r>
        <w:rPr>
          <w:rFonts w:hint="default" w:ascii="Arial" w:hAnsi="Arial" w:cs="Arial"/>
          <w:b w:val="0"/>
          <w:bCs w:val="0"/>
          <w:sz w:val="36"/>
          <w:szCs w:val="36"/>
        </w:rPr>
        <w:t>“Buddy” chatbot of</w:t>
      </w:r>
      <w:r>
        <w:rPr>
          <w:rFonts w:hint="default" w:ascii="Arial" w:hAnsi="Arial" w:cs="Arial"/>
          <w:b w:val="0"/>
          <w:bCs w:val="0"/>
          <w:sz w:val="36"/>
          <w:szCs w:val="36"/>
        </w:rPr>
        <mc:AlternateContent>
          <mc:Choice Requires="wpg">
            <w:drawing>
              <wp:anchor distT="0" distB="0" distL="0" distR="0" simplePos="0" relativeHeight="25175347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369" name="Group 36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37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7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7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6300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K1MozhoBAAAEB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Zdy9QLwAAADc&#10;AAAADwAAAGRycy9kb3ducmV2LnhtbEVPy2oCMRTdF/oP4Qrd1UwsWjsaBVsKutNpsbi7TK4zY5Ob&#10;6SS+/t4shC4P5z2dX5wVJ+pC41mD6mcgiEtvGq40fH99Po9BhIhs0HomDVcKMJ89PkwxN/7MGzoV&#10;sRIphEOOGuoY21zKUNbkMPR9S5y4ve8cxgS7SpoOzyncWTnIspF02HBqqLGl95rK3+LoNOzU9e9j&#10;r+zbaK2GxeqwXfzYaqP1U09lExCRLvFffHcvjYaX1zQ/nUlHQM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XcvUC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597qNsAAAADc&#10;AAAADwAAAGRycy9kb3ducmV2LnhtbEWPzWrDMBCE74W+g9hCbo1sB5rWteKDQ0Jpc0lqQo6LtbFd&#10;WytjKT99+yoQ6HGYmW+YLL+aXpxpdK1lBfE0AkFcWd1yraD8Xj2/gnAeWWNvmRT8koN88fiQYart&#10;hbd03vlaBAi7FBU03g+plK5qyKCb2oE4eEc7GvRBjrXUI14C3PQyiaIXabDlsNDgQEVDVbc7GQVV&#10;WXQ/7ef663hI5HKzne3fkmKt1OQpjt5BeLr6//C9/aEVzOYx3M6EIy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n3uo2&#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kKGrMAAAADc&#10;AAAADwAAAGRycy9kb3ducmV2LnhtbEWPT2sCMRTE7wW/Q3iCt5qNUtuuRqEtQnurq7R4e2yeu6vJ&#10;y3YT/337Rij0OMzMb5jZ4uKsOFEXGs8a1DADQVx603ClYbNe3j+BCBHZoPVMGq4UYDHv3c0wN/7M&#10;KzoVsRIJwiFHDXWMbS5lKGtyGIa+JU7ezncOY5JdJU2H5wR3Vo6ybCIdNpwWamzptabyUBydhq26&#10;/rztlH2efKqH4mP/9fJtq5XWg77KpiAiXeJ/+K/9bjSMH0dwO5OOgJ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6Qoas&#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 xml:space="preserve"> Clear and Simple Languages should communicate in a clear and straightforward manner, or complex terminology. Using language that is easy to understand helps users feel more comfortable and engaged.</w:t>
      </w:r>
    </w:p>
    <w:p w14:paraId="753FF520">
      <w:pPr>
        <w:pStyle w:val="2"/>
        <w:ind w:left="0" w:leftChars="0"/>
        <w:rPr>
          <w:rFonts w:hint="default" w:ascii="Arial" w:hAnsi="Arial" w:cs="Arial"/>
        </w:rPr>
      </w:pPr>
    </w:p>
    <w:p w14:paraId="31ABC509">
      <w:pPr>
        <w:pStyle w:val="2"/>
        <w:ind w:left="0" w:leftChars="0"/>
        <w:rPr>
          <w:rFonts w:hint="default" w:ascii="Arial" w:hAnsi="Arial" w:cs="Arial"/>
        </w:rPr>
      </w:pPr>
    </w:p>
    <w:p w14:paraId="25B2C037">
      <w:pPr>
        <w:pStyle w:val="2"/>
        <w:ind w:left="0" w:leftChars="0"/>
        <w:rPr>
          <w:rFonts w:hint="default" w:ascii="Arial" w:hAnsi="Arial" w:cs="Arial"/>
        </w:rPr>
      </w:pPr>
      <w:r>
        <w:rPr>
          <w:rFonts w:hint="default" w:ascii="Arial" w:hAnsi="Arial" w:cs="Arial"/>
        </w:rPr>
        <w:drawing>
          <wp:inline distT="0" distB="0" distL="114300" distR="114300">
            <wp:extent cx="6605270" cy="3533775"/>
            <wp:effectExtent l="0" t="0" r="5080" b="0"/>
            <wp:docPr id="1531" name="Picture 1531" descr="signUp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Picture 1531" descr="signUpScreen"/>
                    <pic:cNvPicPr>
                      <a:picLocks noChangeAspect="1"/>
                    </pic:cNvPicPr>
                  </pic:nvPicPr>
                  <pic:blipFill>
                    <a:blip r:embed="rId43"/>
                    <a:stretch>
                      <a:fillRect/>
                    </a:stretch>
                  </pic:blipFill>
                  <pic:spPr>
                    <a:xfrm>
                      <a:off x="0" y="0"/>
                      <a:ext cx="6607041" cy="3534538"/>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93676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533" name="Group 153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53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3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3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7971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Cj9R0K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NZKHSL4AAADd&#10;AAAADwAAAGRycy9kb3ducmV2LnhtbEVPS2sCMRC+F/wPYYTeajZtlXY1Cm0ptDddpcXbsBl3V5PJ&#10;dpP6+PdGELzNx/ecyezorNhTFxrPGtQgA0FcetNwpWG1/Hx4AREiskHrmTScKMBs2rubYG78gRe0&#10;L2IlUgiHHDXUMba5lKGsyWEY+JY4cRvfOYwJdpU0HR5SuLPyMctG0mHDqaHGlt5rKnfFv9OwVqe/&#10;j42yr6O5Ghbf25+3X1sttL7vq2wMItIx3sRX95dJ84dPz3D5Jp0gp2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ZKHSL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0bJ0Db8AAADd&#10;AAAADwAAAGRycy9kb3ducmV2LnhtbEVPS2vCQBC+C/0PyxR6M5tELG109ZBSKdaLaSgeh+yYpMnO&#10;huzWx7/vCgVv8/E9Z7m+mF6caHStZQVJFIMgrqxuuVZQfr1PX0A4j6yxt0wKruRgvXqYLDHT9sx7&#10;OhW+FiGEXYYKGu+HTEpXNWTQRXYgDtzRjgZ9gGMt9YjnEG56mcbxszTYcmhocKC8oaorfo2Cqsy7&#10;n3a7+TweUvm228++X9N8o9TTYxIvQHi6+Lv43/2hw/z5bA63b8IJc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GydA2/&#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qgy8pL4AAADd&#10;AAAADwAAAGRycy9kb3ducmV2LnhtbEVPS2sCMRC+F/wPYYTeNJsWl7o1CrYU2ptui+Jt2Iy7W5PJ&#10;dpP6+PdGKPQ2H99zZouzs+JIfWg9a1DjDARx5U3LtYavz7fRE4gQkQ1az6ThQgEW88HdDAvjT7ym&#10;YxlrkUI4FKihibErpAxVQw7D2HfEidv73mFMsK+l6fGUwp2VD1mWS4ctp4YGO3ppqDqUv07DTl1+&#10;XvfKTvOVmpQf35vl1tZrre+HKnsGEekc/8V/7neT5k8ec7h9k06Q8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gy8pL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584BE91">
      <w:pPr>
        <w:pStyle w:val="2"/>
        <w:ind w:left="0" w:leftChars="0"/>
        <w:rPr>
          <w:rFonts w:hint="default" w:ascii="Arial" w:hAnsi="Arial" w:cs="Arial"/>
        </w:rPr>
      </w:pPr>
      <w:r>
        <w:rPr>
          <w:rFonts w:hint="default" w:ascii="Arial" w:hAnsi="Arial" w:cs="Arial"/>
        </w:rPr>
        <w:drawing>
          <wp:inline distT="0" distB="0" distL="114300" distR="114300">
            <wp:extent cx="6435725" cy="3095625"/>
            <wp:effectExtent l="0" t="0" r="3175" b="0"/>
            <wp:docPr id="1532" name="Picture 1532" descr="signupScre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Picture 1532" descr="signupScreen2"/>
                    <pic:cNvPicPr>
                      <a:picLocks noChangeAspect="1"/>
                    </pic:cNvPicPr>
                  </pic:nvPicPr>
                  <pic:blipFill>
                    <a:blip r:embed="rId44"/>
                    <a:stretch>
                      <a:fillRect/>
                    </a:stretch>
                  </pic:blipFill>
                  <pic:spPr>
                    <a:xfrm>
                      <a:off x="0" y="0"/>
                      <a:ext cx="6439974" cy="3097499"/>
                    </a:xfrm>
                    <a:prstGeom prst="rect">
                      <a:avLst/>
                    </a:prstGeom>
                  </pic:spPr>
                </pic:pic>
              </a:graphicData>
            </a:graphic>
          </wp:inline>
        </w:drawing>
      </w:r>
    </w:p>
    <w:p w14:paraId="608FB08B">
      <w:pPr>
        <w:pStyle w:val="2"/>
        <w:ind w:left="720" w:leftChars="0"/>
        <w:rPr>
          <w:rFonts w:hint="default" w:ascii="Arial" w:hAnsi="Arial" w:cs="Arial"/>
          <w:b w:val="0"/>
          <w:bCs w:val="0"/>
          <w:sz w:val="36"/>
          <w:szCs w:val="36"/>
        </w:rPr>
      </w:pPr>
      <w:r>
        <w:rPr>
          <w:rFonts w:hint="default" w:ascii="Arial" w:hAnsi="Arial" w:cs="Arial"/>
          <w:b w:val="0"/>
          <w:bCs w:val="0"/>
          <w:sz w:val="36"/>
          <w:szCs w:val="36"/>
        </w:rPr>
        <w:t>we provided register system in our page to make the user can access to our exam system .</w:t>
      </w:r>
    </w:p>
    <w:p w14:paraId="0374A59B">
      <w:pPr>
        <w:pStyle w:val="2"/>
        <w:ind w:left="0" w:leftChars="0"/>
        <w:rPr>
          <w:rFonts w:hint="default" w:ascii="Arial" w:hAnsi="Arial" w:cs="Arial"/>
        </w:rPr>
      </w:pPr>
    </w:p>
    <w:p w14:paraId="2D01EE5F">
      <w:pPr>
        <w:pStyle w:val="2"/>
        <w:ind w:left="0" w:leftChars="0"/>
        <w:rPr>
          <w:rFonts w:hint="default" w:ascii="Arial" w:hAnsi="Arial" w:cs="Arial"/>
        </w:rPr>
      </w:pPr>
      <w:r>
        <w:rPr>
          <w:rFonts w:hint="default" w:ascii="Arial" w:hAnsi="Arial" w:cs="Arial"/>
        </w:rPr>
        <mc:AlternateContent>
          <mc:Choice Requires="wpg">
            <w:drawing>
              <wp:anchor distT="0" distB="0" distL="0" distR="0" simplePos="0" relativeHeight="25193779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542" name="Group 154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54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4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4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7868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Wwbz2GgEAAAV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FsG89h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4n1sQb4AAADd&#10;AAAADwAAAGRycy9kb3ducmV2LnhtbEVPS2sCMRC+F/wPYYTeajZtlXY1Cm0ptDddpcXbsBl3V5PJ&#10;dpP6+PdGELzNx/ecyezorNhTFxrPGtQgA0FcetNwpWG1/Hx4AREiskHrmTScKMBs2rubYG78gRe0&#10;L2IlUgiHHDXUMba5lKGsyWEY+JY4cRvfOYwJdpU0HR5SuLPyMctG0mHDqaHGlt5rKnfFv9OwVqe/&#10;j42yr6O5Ghbf25+3X1sttL7vq2wMItIx3sRX95dJ84fPT3D5Jp0gp2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n1sQb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5vii678AAADd&#10;AAAADwAAAGRycy9kb3ducmV2LnhtbEVPTWvCQBC9C/0PyxS86caYlpq6ekgxlOpFK9LjkB2T1Oxs&#10;yK4m/fddodDbPN7nLNeDacSNOldbVjCbRiCIC6trLhUcPzeTFxDOI2tsLJOCH3KwXj2Mlphq2/Oe&#10;bgdfihDCLkUFlfdtKqUrKjLoprYlDtzZdgZ9gF0pdYd9CDeNjKPoWRqsOTRU2FJWUXE5XI2C4phd&#10;vuuPfHv+iuXbbj8/LeIsV2r8OIteQXga/L/4z/2uw/ynJIH7N+EE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b4ouu/&#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AthRrr4AAADd&#10;AAAADwAAAGRycy9kb3ducmV2LnhtbEVPS2sCMRC+F/wPYYTeajalK3Y1ClYK7U230tLbsBl3V5PJ&#10;ukl9/PtGKPQ2H99zZouLs+JEfWg9a1CjDARx5U3LtYbtx+vDBESIyAatZ9JwpQCL+eBuhoXxZ97Q&#10;qYy1SCEcCtTQxNgVUoaqIYdh5DvixO187zAm2NfS9HhO4c7KxywbS4ctp4YGO3ppqDqUP07Dt7oe&#10;Vztln8drlZfv+8/ll603Wt8PVTYFEekS/8V/7jeT5udPOdy+SS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thRr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w:drawing>
          <wp:inline distT="0" distB="0" distL="114300" distR="114300">
            <wp:extent cx="6696710" cy="3581400"/>
            <wp:effectExtent l="0" t="0" r="8890" b="0"/>
            <wp:docPr id="1540" name="Picture 1540" descr="login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Picture 1540" descr="loginScreen"/>
                    <pic:cNvPicPr>
                      <a:picLocks noChangeAspect="1"/>
                    </pic:cNvPicPr>
                  </pic:nvPicPr>
                  <pic:blipFill>
                    <a:blip r:embed="rId45"/>
                    <a:stretch>
                      <a:fillRect/>
                    </a:stretch>
                  </pic:blipFill>
                  <pic:spPr>
                    <a:xfrm>
                      <a:off x="0" y="0"/>
                      <a:ext cx="6707424" cy="3586910"/>
                    </a:xfrm>
                    <a:prstGeom prst="rect">
                      <a:avLst/>
                    </a:prstGeom>
                  </pic:spPr>
                </pic:pic>
              </a:graphicData>
            </a:graphic>
          </wp:inline>
        </w:drawing>
      </w:r>
    </w:p>
    <w:p w14:paraId="3E227BCB">
      <w:pPr>
        <w:pStyle w:val="2"/>
        <w:ind w:left="0" w:leftChars="0"/>
        <w:rPr>
          <w:rFonts w:hint="default" w:ascii="Arial" w:hAnsi="Arial" w:cs="Arial"/>
        </w:rPr>
      </w:pPr>
      <w:r>
        <w:rPr>
          <w:rFonts w:hint="default" w:ascii="Arial" w:hAnsi="Arial" w:cs="Arial"/>
        </w:rPr>
        <w:drawing>
          <wp:inline distT="0" distB="0" distL="114300" distR="114300">
            <wp:extent cx="6638290" cy="3524250"/>
            <wp:effectExtent l="0" t="0" r="0" b="0"/>
            <wp:docPr id="1541" name="Picture 1541" descr="loginScre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Picture 1541" descr="loginScreen2"/>
                    <pic:cNvPicPr>
                      <a:picLocks noChangeAspect="1"/>
                    </pic:cNvPicPr>
                  </pic:nvPicPr>
                  <pic:blipFill>
                    <a:blip r:embed="rId46"/>
                    <a:stretch>
                      <a:fillRect/>
                    </a:stretch>
                  </pic:blipFill>
                  <pic:spPr>
                    <a:xfrm>
                      <a:off x="0" y="0"/>
                      <a:ext cx="6639652" cy="3524754"/>
                    </a:xfrm>
                    <a:prstGeom prst="rect">
                      <a:avLst/>
                    </a:prstGeom>
                  </pic:spPr>
                </pic:pic>
              </a:graphicData>
            </a:graphic>
          </wp:inline>
        </w:drawing>
      </w:r>
    </w:p>
    <w:p w14:paraId="4BF3E6F3">
      <w:pPr>
        <w:pStyle w:val="2"/>
        <w:ind w:left="720" w:leftChars="0"/>
        <w:jc w:val="both"/>
        <w:rPr>
          <w:rFonts w:hint="default" w:ascii="Arial" w:hAnsi="Arial" w:cs="Arial"/>
          <w:b w:val="0"/>
          <w:bCs w:val="0"/>
          <w:sz w:val="36"/>
          <w:szCs w:val="36"/>
        </w:rPr>
      </w:pPr>
      <w:r>
        <w:rPr>
          <w:rFonts w:hint="default" w:ascii="Arial" w:hAnsi="Arial" w:cs="Arial"/>
          <w:b w:val="0"/>
          <w:bCs w:val="0"/>
          <w:sz w:val="36"/>
          <w:szCs w:val="36"/>
        </w:rPr>
        <w:t>we provided in our website sign in mod to our users to easily access to out exam</w:t>
      </w:r>
    </w:p>
    <w:p w14:paraId="66EFC7B3">
      <w:pPr>
        <w:pStyle w:val="2"/>
        <w:ind w:left="0" w:leftChars="0"/>
        <w:rPr>
          <w:rFonts w:hint="default" w:ascii="Arial" w:hAnsi="Arial" w:cs="Arial"/>
        </w:rPr>
      </w:pPr>
    </w:p>
    <w:p w14:paraId="17CD0C8D">
      <w:pPr>
        <w:pStyle w:val="2"/>
        <w:ind w:left="0" w:leftChars="0"/>
        <w:rPr>
          <w:rFonts w:hint="default" w:ascii="Arial" w:hAnsi="Arial" w:cs="Arial"/>
        </w:rPr>
      </w:pPr>
      <w:r>
        <w:rPr>
          <w:rFonts w:hint="default" w:ascii="Arial" w:hAnsi="Arial" w:cs="Arial"/>
          <w:color w:val="0000FF"/>
        </w:rPr>
        <mc:AlternateContent>
          <mc:Choice Requires="wpg">
            <w:drawing>
              <wp:anchor distT="0" distB="0" distL="0" distR="0" simplePos="0" relativeHeight="25193984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565" name="Group 156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56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6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6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7664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">
                <o:lock v:ext="edit" aspectratio="f"/>
                <v:shape id="Graphic 2" o:spid="_x0000_s1026" o:spt="100" style="position:absolute;left:0;top:0;height:10151745;width:7056120;" fillcolor="#5B9BD5 [3204]" filled="t" stroked="f" coordsize="7056120,10151745" o:gfxdata="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b+Tub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XZ9g/L8AAADd&#10;AAAADwAAAGRycy9kb3ducmV2LnhtbEVPS2vCQBC+F/oflil4azZGtDV19ZCiSPViKtLjkB2T1Oxs&#10;2F0f/ffdgtDbfHzPmS1uphMXcr61rGCYpCCIK6tbrhXsP5fPryB8QNbYWSYFP+RhMX98mGGu7ZV3&#10;dClDLWII+xwVNCH0uZS+asigT2xPHLmjdQZDhK6W2uE1hptOZmk6kQZbjg0N9lQ0VJ3Ks1FQ7YvT&#10;d/ux2hy/Mvm+3Y0O06xYKTV4GqZvIALdwr/47l7rOH88eYG/b+IJcv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2fYPy/&#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p2yiUMAAAADd&#10;AAAADwAAAGRycy9kb3ducmV2LnhtbEWPT0/DMAzF70h8h8hI3LY0SKu2btkkQEhwYwUNcbMar+1I&#10;nNKE/fn2+IDEzdZ7fu/n1eYcvDrSmPrIFsy0AEXcRNdza+H97WkyB5UyskMfmSxcKMFmfX21wsrF&#10;E2/pWOdWSQinCi10OQ+V1qnpKGCaxoFYtH0cA2ZZx1a7EU8SHry+K4pSB+xZGjoc6KGj5qv+CRY+&#10;zeX7cW/8onw1s/rlsLv/8O3W2tsbUyxBZTrnf/Pf9bMT/FkpuPKNjKD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bKJQ&#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w:drawing>
          <wp:inline distT="0" distB="0" distL="114300" distR="114300">
            <wp:extent cx="6593840" cy="3486150"/>
            <wp:effectExtent l="0" t="0" r="0" b="0"/>
            <wp:docPr id="1564" name="Picture 1564" descr="contactScre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Picture 1564" descr="contactScreen2"/>
                    <pic:cNvPicPr>
                      <a:picLocks noChangeAspect="1"/>
                    </pic:cNvPicPr>
                  </pic:nvPicPr>
                  <pic:blipFill>
                    <a:blip r:embed="rId47"/>
                    <a:stretch>
                      <a:fillRect/>
                    </a:stretch>
                  </pic:blipFill>
                  <pic:spPr>
                    <a:xfrm>
                      <a:off x="0" y="0"/>
                      <a:ext cx="6596163" cy="3487307"/>
                    </a:xfrm>
                    <a:prstGeom prst="rect">
                      <a:avLst/>
                    </a:prstGeom>
                  </pic:spPr>
                </pic:pic>
              </a:graphicData>
            </a:graphic>
          </wp:inline>
        </w:drawing>
      </w:r>
    </w:p>
    <w:p w14:paraId="30672DA1">
      <w:pPr>
        <w:pStyle w:val="2"/>
        <w:ind w:left="720" w:leftChars="0"/>
        <w:rPr>
          <w:rFonts w:hint="default" w:ascii="Arial" w:hAnsi="Arial" w:cs="Arial"/>
          <w:b w:val="0"/>
          <w:bCs w:val="0"/>
          <w:sz w:val="36"/>
          <w:szCs w:val="36"/>
        </w:rPr>
      </w:pPr>
      <w:r>
        <w:rPr>
          <w:rFonts w:hint="default" w:ascii="Arial" w:hAnsi="Arial" w:cs="Arial"/>
          <w:b w:val="0"/>
          <w:bCs w:val="0"/>
          <w:sz w:val="36"/>
          <w:szCs w:val="36"/>
        </w:rPr>
        <w:t>Feedback is valuable for improving products, services, and processes. Here's a general outline for collecting and utilizing feedback effectively.</w:t>
      </w:r>
    </w:p>
    <w:p w14:paraId="014E3A01">
      <w:pPr>
        <w:pStyle w:val="2"/>
        <w:ind w:left="720" w:leftChars="0"/>
        <w:rPr>
          <w:rFonts w:hint="default" w:ascii="Arial" w:hAnsi="Arial" w:cs="Arial"/>
          <w:b w:val="0"/>
          <w:bCs w:val="0"/>
          <w:sz w:val="36"/>
          <w:szCs w:val="36"/>
          <w:lang w:bidi="ar-EG"/>
        </w:rPr>
      </w:pPr>
      <w:r>
        <w:rPr>
          <w:rFonts w:hint="default" w:ascii="Arial" w:hAnsi="Arial" w:cs="Arial"/>
          <w:b w:val="0"/>
          <w:bCs w:val="0"/>
          <w:sz w:val="36"/>
          <w:szCs w:val="36"/>
        </w:rPr>
        <w:t>User can send feedback to our website to improve our educational way .</w:t>
      </w:r>
    </w:p>
    <w:p w14:paraId="3113FAE7">
      <w:pPr>
        <w:pStyle w:val="2"/>
        <w:ind w:left="0" w:leftChars="0"/>
        <w:rPr>
          <w:rFonts w:hint="default" w:ascii="Arial" w:hAnsi="Arial" w:cs="Arial"/>
        </w:rPr>
      </w:pPr>
    </w:p>
    <w:p w14:paraId="668D2EC8">
      <w:pPr>
        <w:pStyle w:val="2"/>
        <w:ind w:left="0" w:leftChars="0"/>
        <w:rPr>
          <w:rFonts w:hint="default" w:ascii="Arial" w:hAnsi="Arial" w:cs="Arial"/>
        </w:rPr>
      </w:pPr>
    </w:p>
    <w:p w14:paraId="5148A335">
      <w:pPr>
        <w:pStyle w:val="2"/>
        <w:ind w:left="0" w:leftChars="0"/>
        <w:rPr>
          <w:rFonts w:hint="default" w:ascii="Arial" w:hAnsi="Arial" w:cs="Arial"/>
        </w:rPr>
      </w:pPr>
    </w:p>
    <w:p w14:paraId="6AAA03AA">
      <w:pPr>
        <w:pStyle w:val="2"/>
        <w:ind w:left="0" w:leftChars="0"/>
        <w:rPr>
          <w:rFonts w:hint="default" w:ascii="Arial" w:hAnsi="Arial" w:cs="Arial"/>
          <w:color w:val="0000FF"/>
        </w:rPr>
      </w:pPr>
      <w:r>
        <w:rPr>
          <w:rFonts w:hint="default" w:ascii="Arial" w:hAnsi="Arial" w:cs="Arial"/>
        </w:rPr>
        <w:drawing>
          <wp:inline distT="0" distB="0" distL="114300" distR="114300">
            <wp:extent cx="5852795" cy="3677285"/>
            <wp:effectExtent l="0" t="0" r="14605" b="10795"/>
            <wp:docPr id="1573" name="Picture 1573" descr="sss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Picture 1573" descr="ssssss"/>
                    <pic:cNvPicPr>
                      <a:picLocks noChangeAspect="1"/>
                    </pic:cNvPicPr>
                  </pic:nvPicPr>
                  <pic:blipFill>
                    <a:blip r:embed="rId48"/>
                    <a:stretch>
                      <a:fillRect/>
                    </a:stretch>
                  </pic:blipFill>
                  <pic:spPr>
                    <a:xfrm>
                      <a:off x="0" y="0"/>
                      <a:ext cx="5852795" cy="3677285"/>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93881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550" name="Group 155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55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5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5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7766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TrdKSmcEAAAVFgAADgAAAGRycy9lMm9Eb2MueG1s7Vjb&#10;jts2EH0v0H8Q9N61LpZlG+sNmmyzKFCkAZJ+AC1TlgBJVEna8v59h6Qo0vLuit5k8xD0xaTtw+HM&#10;mRny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TrdKS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DrBcL0AAADd&#10;AAAADwAAAGRycy9kb3ducmV2LnhtbEVPS2sCMRC+F/wPYYTeajbCim6NgkqhvekqLb0Nm3F322Sy&#10;3aQ+/r0RCr3Nx/ec+fLirDhRH1rPGtQoA0FcedNyreGwf3magggR2aD1TBquFGC5GDzMsTD+zDs6&#10;lbEWKYRDgRqaGLtCylA15DCMfEecuKPvHcYE+1qaHs8p3Fk5zrKJdNhyamiwo3VD1Xf56zR8quvP&#10;5qjsbLJVefn29b76sPVO68ehyp5BRLrEf/Gf+9Wk+Xmu4P5NOkE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OsFw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g4QJ2b0AAADd&#10;AAAADwAAAGRycy9kb3ducmV2LnhtbEVPS4vCMBC+C/sfwix409SKi1uNHirKol7singcmrGtNpPS&#10;ZH38eyMseJuP7znT+d3U4kqtqywrGPQjEMS51RUXCva/y94YhPPIGmvLpOBBDuazj84UE21vvKNr&#10;5gsRQtglqKD0vkmkdHlJBl3fNsSBO9nWoA+wLaRu8RbCTS3jKPqSBisODSU2lJaUX7I/oyDfp5dz&#10;tV5tTsdYLra74eE7TldKdT8H0QSEp7t/i//dPzrMH41ieH0TTpC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hAnZ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Z6T6nL4AAADd&#10;AAAADwAAAGRycy9kb3ducmV2LnhtbEVPS2sCMRC+F/wPYYTeajYtK3Y1ClYK7U230tLbsBl3V5PJ&#10;ukl9/PtGKPQ2H99zZouLs+JEfWg9a1CjDARx5U3LtYbtx+vDBESIyAatZ9JwpQCL+eBuhoXxZ97Q&#10;qYy1SCEcCtTQxNgVUoaqIYdh5DvixO187zAm2NfS9HhO4c7KxywbS4ctp4YGO3ppqDqUP07Dt7oe&#10;Vztln8drlZfv+8/ll603Wt8PVTYFEekS/8V/7jeT5uf5E9y+SS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6T6nL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mc:AlternateContent>
          <mc:Choice Requires="wpg">
            <w:drawing>
              <wp:anchor distT="0" distB="0" distL="0" distR="0" simplePos="0" relativeHeight="25175756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66" name="Group 46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6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6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6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5891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PmzJ/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r0Z+jMAAAADc&#10;AAAADwAAAGRycy9kb3ducmV2LnhtbEWPT0sDMRTE74LfITyhN5uNtKtumxa0CO2tXUXx9ti87m5N&#10;Xrab2D/fvhEKHoeZ+Q0znZ+cFQfqQ+tZgxpmIIgrb1quNXy8v90/gQgR2aD1TBrOFGA+u72ZYmH8&#10;kTd0KGMtEoRDgRqaGLtCylA15DAMfUecvK3vHcYk+1qaHo8J7qx8yLJcOmw5LTTY0WtD1U/56zR8&#10;q/N+sVX2OV+rcbnafb582Xqj9eBOZRMQkU7xP3xtL42GUf4If2fSEZCz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Rn6M&#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M5cYE7wAAADc&#10;AAAADwAAAGRycy9kb3ducmV2LnhtbEVPy4rCMBTdC/5DuAOz09QqotXURUUZZtz4QFxemtvH2NyU&#10;JuPj7ycLweXhvJerh2nEjTpXW1YwGkYgiHOray4VnI6bwQyE88gaG8uk4EkOVmm/t8RE2zvv6Xbw&#10;pQgh7BJUUHnfJlK6vCKDbmhb4sAVtjPoA+xKqTu8h3DTyDiKptJgzaGhwpayivLr4c8oyE/Z9bf+&#10;3v4Ul1iud/vxeR5nW6U+P0bRAoSnh3+LX+4vrWAyDWvDmXAEZP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OXGBO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sZVPZcAAAADc&#10;AAAADwAAAGRycy9kb3ducmV2LnhtbEWPT2sCMRTE7wW/Q3iCt5qN6FK3RkFLQW91W1p6e2yeu9sm&#10;L+sm/vv2TaHQ4zAzv2EWq6uz4kx9aD1rUOMMBHHlTcu1hrfX5/sHECEiG7SeScONAqyWg7sFFsZf&#10;eE/nMtYiQTgUqKGJsSukDFVDDsPYd8TJO/jeYUyyr6Xp8ZLgzspJluXSYctpocGONg1V3+XJafhU&#10;t+PTQdl5/qJm5e7rff1h673Wo6HKHkFEusb/8F97azRM8zn8nklHQC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xlU9l&#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175B81AD">
      <w:pPr>
        <w:pStyle w:val="2"/>
        <w:ind w:left="0" w:leftChars="0"/>
        <w:rPr>
          <w:rFonts w:hint="default" w:ascii="Arial" w:hAnsi="Arial" w:cs="Arial"/>
        </w:rPr>
      </w:pPr>
      <w:r>
        <w:rPr>
          <w:rFonts w:hint="default" w:ascii="Arial" w:hAnsi="Arial" w:cs="Arial"/>
        </w:rPr>
        <w:drawing>
          <wp:inline distT="0" distB="0" distL="114300" distR="114300">
            <wp:extent cx="6056630" cy="4800600"/>
            <wp:effectExtent l="0" t="0" r="1270" b="0"/>
            <wp:docPr id="1574" name="Picture 1574" descr="ddd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Picture 1574" descr="ddddd"/>
                    <pic:cNvPicPr>
                      <a:picLocks noChangeAspect="1"/>
                    </pic:cNvPicPr>
                  </pic:nvPicPr>
                  <pic:blipFill>
                    <a:blip r:embed="rId49"/>
                    <a:stretch>
                      <a:fillRect/>
                    </a:stretch>
                  </pic:blipFill>
                  <pic:spPr>
                    <a:xfrm>
                      <a:off x="0" y="0"/>
                      <a:ext cx="6056630" cy="4800600"/>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75859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70" name="Group 47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7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7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7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5788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Yklx2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D9iSXH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yjrVvsAAAADc&#10;AAAADwAAAGRycy9kb3ducmV2LnhtbEWPW2sCMRSE3wv9D+EU+lazKa2X1SjYUmjfdBXFt8PmuLua&#10;nGw3qZd/3xSEPg4z8w0zmV2cFSfqQuNZg+plIIhLbxquNKxXH09DECEiG7SeScOVAsym93cTzI0/&#10;85JORaxEgnDIUUMdY5tLGcqaHIaeb4mTt/edw5hkV0nT4TnBnZXPWdaXDhtOCzW29FZTeSx+nIad&#10;un6/75Ud9Rfqtfg6bOZbWy21fnxQ2RhEpEv8D9/an0bDy0DB35l0BOT0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OtW+&#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16a5JL8AAADc&#10;AAAADwAAAGRycy9kb3ducmV2LnhtbEWPS4vCQBCE7wv+h6EFb+vEuPiIjh4iyuJ68YF4bDJtEs30&#10;hMysuv/eWRA8FlX1FTWdP0wlbtS40rKCXjcCQZxZXXKu4LBffo5AOI+ssbJMCv7IwXzW+phiou2d&#10;t3Tb+VwECLsEFRTe14mULivIoOvamjh4Z9sY9EE2udQN3gPcVDKOooE0WHJYKLCmtKDsuvs1CrJD&#10;er2U69XP+RTLxWbbP47jdKVUp92LJiA8Pfw7/Gp/awVfwxj+z4QjIG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emuSS/&#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VaTuUsAAAADc&#10;AAAADwAAAGRycy9kb3ducmV2LnhtbEWPT08CMRTE7yR8h+aReINuFVAWCokaE7jBajTeXraP3dX2&#10;dd1W/nx7S0LicTIzv8ksVidnxYG60HjWoEYZCOLSm4YrDW+vL8MHECEiG7SeScOZAqyW/d4Cc+OP&#10;vKNDESuRIBxy1FDH2OZShrImh2HkW+Lk7X3nMCbZVdJ0eExwZ+Vtlk2lw4bTQo0tPdVUfhe/TsOn&#10;Ov8875WdTbdqUmy+3h8/bLXT+magsjmISKf4H76210bD+P4OLmfSEZD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VpO5S&#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mc:AlternateContent>
          <mc:Choice Requires="wpg">
            <w:drawing>
              <wp:anchor distT="0" distB="0" distL="0" distR="0" simplePos="0" relativeHeight="25194086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569" name="Group 156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57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7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7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756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QExaEW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3MM4i8EAAADd&#10;AAAADwAAAGRycy9kb3ducmV2LnhtbEWPT0/DMAzF70h8h8hI3FgapI2tLJu0ISS4sQ4xcbMary0k&#10;TmnC/nx7fEDazdZ7fu/n+fIUvDrQkLrIFsyoAEVcR9dxY+F9+3w3BZUyskMfmSycKcFycX01x9LF&#10;I2/oUOVGSQinEi20Ofel1qluKWAaxZ5YtH0cAmZZh0a7AY8SHry+L4qJDtixNLTY07ql+rv6DRY+&#10;zfnnaW/8bPJmxtXr18dq55uNtbc3pngElemUL+b/6xcn+OMH4ZdvZAS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3MM4&#10;i8EAAADdAAAADwAAAAAAAAABACAAAAAiAAAAZHJzL2Rvd25yZXYueG1sUEsBAhQAFAAAAAgAh07i&#10;QDMvBZ47AAAAOQAAABAAAAAAAAAAAQAgAAAAEAEAAGRycy9zaGFwZXhtbC54bWxQSwUGAAAAAAYA&#10;BgBbAQAAug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OOPLzr8AAADd&#10;AAAADwAAAGRycy9kb3ducmV2LnhtbEVPS2vCQBC+C/0PyxR6001StDXN6iGlUqoXUykeh+zkUbOz&#10;Ibv18e+7guBtPr7nZMuz6cSRBtdaVhBPIhDEpdUt1wp23x/jVxDOI2vsLJOCCzlYLh5GGabannhL&#10;x8LXIoSwS1FB432fSunKhgy6ie2JA1fZwaAPcKilHvAUwk0nkyiaSYMth4YGe8obKg/Fn1FQ7vLD&#10;b/u1Wlf7RL5vts8/8yRfKfX0GEdvIDyd/V18c3/qMH/6EsP1m3CCXP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jjy86/&#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Q10DZ74AAADd&#10;AAAADwAAAGRycy9kb3ducmV2LnhtbEVPS2sCMRC+F/ofwhS81WwErd0ahVaEetO1tPQ2bMbd1WSy&#10;blIf/94IQm/z8T1nMjs7K47UhcazBtXPQBCX3jRcafjaLJ7HIEJENmg9k4YLBZhNHx8mmBt/4jUd&#10;i1iJFMIhRw11jG0uZShrchj6viVO3NZ3DmOCXSVNh6cU7qwcZNlIOmw4NdTY0kdN5b74cxp+1eUw&#10;3yr7OlqpYbHcfb//2Gqtde9JZW8gIp3jv/ju/jRp/vBlALdv0glye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10DZ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2C8A996C">
      <w:pPr>
        <w:pStyle w:val="2"/>
        <w:ind w:left="0" w:leftChars="0"/>
        <w:rPr>
          <w:rFonts w:hint="default" w:ascii="Arial" w:hAnsi="Arial" w:cs="Arial"/>
        </w:rPr>
      </w:pPr>
      <w:r>
        <w:rPr>
          <w:rFonts w:hint="default" w:ascii="Arial" w:hAnsi="Arial" w:cs="Arial"/>
        </w:rPr>
        <w:drawing>
          <wp:inline distT="0" distB="0" distL="114300" distR="114300">
            <wp:extent cx="6448425" cy="2981325"/>
            <wp:effectExtent l="0" t="0" r="9525" b="9525"/>
            <wp:docPr id="1580" name="Picture 1580" descr="d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Picture 1580" descr="dodo"/>
                    <pic:cNvPicPr>
                      <a:picLocks noChangeAspect="1"/>
                    </pic:cNvPicPr>
                  </pic:nvPicPr>
                  <pic:blipFill>
                    <a:blip r:embed="rId50"/>
                    <a:stretch>
                      <a:fillRect/>
                    </a:stretch>
                  </pic:blipFill>
                  <pic:spPr>
                    <a:xfrm>
                      <a:off x="0" y="0"/>
                      <a:ext cx="6448425" cy="2981325"/>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94496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594" name="Group 159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59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9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9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7152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DzQtDF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fLh96b4AAADd&#10;AAAADwAAAGRycy9kb3ducmV2LnhtbEVPS2sCMRC+F/wPYQq9aTbCim6NQpVCe9NVWnobNuPutslk&#10;u0l9/HsjCL3Nx/ec+fLsrDhSH1rPGtQoA0FcedNyrWG/ex1OQYSIbNB6Jg0XCrBcDB7mWBh/4i0d&#10;y1iLFMKhQA1NjF0hZagachhGviNO3MH3DmOCfS1Nj6cU7qwcZ9lEOmw5NTTY0aqh6qf8cxq+1OV3&#10;fVB2NtmovHz//nj5tPVW66dHlT2DiHSO/+K7+82k+fksh9s36QS5u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Lh96b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Bwa1QL4AAADd&#10;AAAADwAAAGRycy9kb3ducmV2LnhtbEVPTWvCQBC9C/0PyxR6040plRpdc4go0vYSK6XHITsmMdnZ&#10;kF01/nu3UPA2j/c5y3QwrbhQ72rLCqaTCARxYXXNpYLD92b8DsJ5ZI2tZVJwIwfp6mm0xETbK+d0&#10;2ftShBB2CSqovO8SKV1RkUE3sR1x4I62N+gD7Eupe7yGcNPKOIpm0mDNoaHCjrKKimZ/NgqKQ9ac&#10;6o/t5/E3luuv/PVnHmdbpV6ep9EChKfBP8T/7p0O89/mM/j7JpwgV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wa1QL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4yZGBb4AAADd&#10;AAAADwAAAGRycy9kb3ducmV2LnhtbEVPS2sCMRC+F/wPYYTeNJuCr9Uo2FKoN11LS2/DZtxdTSbb&#10;Terj3zcFobf5+J6zWF2dFWfqQuNZgxpmIIhLbxquNLzvXwdTECEiG7SeScONAqyWvYcF5sZfeEfn&#10;IlYihXDIUUMdY5tLGcqaHIahb4kTd/Cdw5hgV0nT4SWFOyufsmwsHTacGmps6bmm8lT8OA1f6vb9&#10;clB2Nt6qUbE5fqw/bbXT+rGvsjmISNf4L76730yaP5pN4O+bdIJ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yZGBb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C2C9A53">
      <w:pPr>
        <w:pStyle w:val="2"/>
        <w:ind w:left="0" w:leftChars="0"/>
        <w:rPr>
          <w:rFonts w:hint="default" w:ascii="Arial" w:hAnsi="Arial" w:cs="Arial"/>
        </w:rPr>
      </w:pPr>
      <w:r>
        <w:rPr>
          <w:rFonts w:hint="default" w:ascii="Arial" w:hAnsi="Arial" w:cs="Arial"/>
        </w:rPr>
        <w:drawing>
          <wp:inline distT="0" distB="0" distL="114300" distR="114300">
            <wp:extent cx="6604000" cy="4410075"/>
            <wp:effectExtent l="0" t="0" r="6350" b="0"/>
            <wp:docPr id="1585" name="Picture 1585" descr="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Picture 1585" descr="tem"/>
                    <pic:cNvPicPr>
                      <a:picLocks noChangeAspect="1"/>
                    </pic:cNvPicPr>
                  </pic:nvPicPr>
                  <pic:blipFill>
                    <a:blip r:embed="rId51"/>
                    <a:stretch>
                      <a:fillRect/>
                    </a:stretch>
                  </pic:blipFill>
                  <pic:spPr>
                    <a:xfrm>
                      <a:off x="0" y="0"/>
                      <a:ext cx="6608108" cy="4412802"/>
                    </a:xfrm>
                    <a:prstGeom prst="rect">
                      <a:avLst/>
                    </a:prstGeom>
                  </pic:spPr>
                </pic:pic>
              </a:graphicData>
            </a:graphic>
          </wp:inline>
        </w:drawing>
      </w:r>
    </w:p>
    <w:p w14:paraId="3629570B">
      <w:pPr>
        <w:pStyle w:val="2"/>
        <w:ind w:left="720" w:leftChars="0"/>
        <w:rPr>
          <w:rFonts w:hint="default" w:ascii="Arial" w:hAnsi="Arial" w:cs="Arial"/>
          <w:b w:val="0"/>
          <w:bCs w:val="0"/>
          <w:sz w:val="36"/>
          <w:szCs w:val="36"/>
        </w:rPr>
      </w:pPr>
      <w:r>
        <w:rPr>
          <w:rFonts w:hint="default" w:ascii="Arial" w:hAnsi="Arial" w:cs="Arial"/>
          <w:b w:val="0"/>
          <w:bCs w:val="0"/>
          <w:sz w:val="36"/>
          <w:szCs w:val="36"/>
        </w:rPr>
        <w:t>we provided temp</w:t>
      </w:r>
      <w:r>
        <w:rPr>
          <w:rFonts w:hint="default" w:ascii="Arial" w:hAnsi="Arial" w:cs="Arial"/>
          <w:b w:val="0"/>
          <w:bCs w:val="0"/>
          <w:color w:val="0000FF"/>
          <w:sz w:val="36"/>
          <w:szCs w:val="36"/>
        </w:rPr>
        <mc:AlternateContent>
          <mc:Choice Requires="wpg">
            <w:drawing>
              <wp:anchor distT="0" distB="0" distL="0" distR="0" simplePos="0" relativeHeight="25197158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759" name="Group 175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76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6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6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4489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hESRw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9N7At8AAAADd&#10;AAAADwAAAGRycy9kb3ducmV2LnhtbEWPT0/DMAzF70j7DpGRuLE0SCtQlk0aaBLcWEFMu1mN1xYS&#10;pzRhf749PiBxs/We3/t5vjwFrw40pj6yBTMtQBE30fXcWnh/W1/fgUoZ2aGPTBbOlGC5mFzMsXLx&#10;yBs61LlVEsKpQgtdzkOldWo6CpimcSAWbR/HgFnWsdVuxKOEB69viqLUAXuWhg4Heuyo+ap/goWd&#10;OX8/7Y2/L1/NrH75/Fhtfbux9urSFA+gMp3yv/nv+tkJ/m0p/PKNjKA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03sC3&#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EP4z8r0AAADd&#10;AAAADwAAAGRycy9kb3ducmV2LnhtbEVPS4vCMBC+C/6HMMLeNG0XXK1GDxVlcb34QDwOzdhWm0lp&#10;sj7+/UZY8DYf33Om84epxY1aV1lWEA8iEMS51RUXCg77ZX8EwnlkjbVlUvAkB/NZtzPFVNs7b+m2&#10;84UIIexSVFB636RSurwkg25gG+LAnW1r0AfYFlK3eA/hppZJFA2lwYpDQ4kNZSXl192vUZAfsuul&#10;Wq9+zqdELjbbz+M4yVZKffTiaALC08O/xf/ubx3mfw1jeH0TTpC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jPy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a0D7W74AAADd&#10;AAAADwAAAGRycy9kb3ducmV2LnhtbEVPS2sCMRC+C/0PYQRvNRvBrW6NQlsK7a1uRfE2bMbdrclk&#10;u0l9/PumUPA2H99zFquLs+JEfWg9a1DjDARx5U3LtYbN5+v9DESIyAatZ9JwpQCr5d1ggYXxZ17T&#10;qYy1SCEcCtTQxNgVUoaqIYdh7DvixB187zAm2NfS9HhO4c7KSZbl0mHLqaHBjp4bqo7lj9OwV9fv&#10;l4Oy8/xDTcv3r+3TztZrrUdDlT2CiHSJN/G/+82k+Q/5BP6+SS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0D7W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lates  to improve the user’s level through building a real time project</w:t>
      </w:r>
    </w:p>
    <w:p w14:paraId="6AFD0242">
      <w:pPr>
        <w:pStyle w:val="2"/>
        <w:ind w:left="0" w:leftChars="0"/>
        <w:rPr>
          <w:rFonts w:hint="default" w:ascii="Arial" w:hAnsi="Arial" w:cs="Arial"/>
        </w:rPr>
      </w:pPr>
      <w:r>
        <w:rPr>
          <w:rFonts w:hint="default" w:ascii="Arial" w:hAnsi="Arial" w:cs="Arial"/>
        </w:rPr>
        <mc:AlternateContent>
          <mc:Choice Requires="wpg">
            <w:drawing>
              <wp:anchor distT="0" distB="0" distL="0" distR="0" simplePos="0" relativeHeight="252014592"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484" name="Group 48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8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9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9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0188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">
                <o:lock v:ext="edit" aspectratio="f"/>
                <v:shape id="Graphic 2" o:spid="_x0000_s1026" o:spt="100" style="position:absolute;left:0;top:0;height:10151745;width:7056120;" fillcolor="#5B9BD5 [3204]" filled="t" stroked="f" coordsize="7056120,10151745" o:gfxdata="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Bj3t&#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Z6pf3sAAAADc&#10;AAAADwAAAGRycy9kb3ducmV2LnhtbEWPQWvCQBSE7wX/w/IK3urGtEiNrjlEKqXtxSji8ZF9Jmmy&#10;b0N2Tey/7xaEHoeZ+YZZpzfTioF6V1tWMJ9FIIgLq2suFRwPb0+vIJxH1thaJgU/5CDdTB7WmGg7&#10;8p6G3JciQNglqKDyvkukdEVFBt3MdsTBu9jeoA+yL6XucQxw08o4ihbSYM1hocKOsoqKJr8aBcUx&#10;a77rj93n5RzL7df++bSMs51S08d5tALh6eb/w/f2u1bwsozh70w4AnLz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ql/e&#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5agIqMAAAADc&#10;AAAADwAAAGRycy9kb3ducmV2LnhtbEWPT2sCMRTE74V+h/AKvdVsbJW6GoUqhfamq7T09tg8d9cm&#10;L+sm9c+3bwTB4zAzv2Ems5Oz4kBdaDxrUL0MBHHpTcOVhs36/ekVRIjIBq1n0nCmALPp/d0Ec+OP&#10;vKJDESuRIBxy1FDH2OZShrImh6HnW+LkbX3nMCbZVdJ0eExwZ2U/y4bSYcNpocaW5jWVv8Wf0/Cj&#10;zvvFVtnRcKkGxefu6+3bViutHx9UNgYR6RRv4Wv7w2h4GT3D5Uw6AnL6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qAio&#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w:drawing>
          <wp:inline distT="0" distB="0" distL="114300" distR="114300">
            <wp:extent cx="6623685" cy="4486275"/>
            <wp:effectExtent l="0" t="0" r="5715" b="0"/>
            <wp:docPr id="1587" name="Picture 1587" descr="t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Picture 1587" descr="testo"/>
                    <pic:cNvPicPr>
                      <a:picLocks noChangeAspect="1"/>
                    </pic:cNvPicPr>
                  </pic:nvPicPr>
                  <pic:blipFill>
                    <a:blip r:embed="rId52"/>
                    <a:stretch>
                      <a:fillRect/>
                    </a:stretch>
                  </pic:blipFill>
                  <pic:spPr>
                    <a:xfrm>
                      <a:off x="0" y="0"/>
                      <a:ext cx="6629903" cy="4490237"/>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96339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722" name="Group 172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72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2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2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5308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MpXqJGcEAAAV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MpXqJG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kmbnAL4AAADd&#10;AAAADwAAAGRycy9kb3ducmV2LnhtbEVPS2sCMRC+F/wPYQRvNRultl2NQluE9lZXafE2bMbd1WSy&#10;3cTXv2+EQm/z8T1ntrg4K07UhcazBjXMQBCX3jRcadisl/dPIEJENmg9k4YrBVjMe3czzI0/84pO&#10;RaxECuGQo4Y6xjaXMpQ1OQxD3xInbuc7hzHBrpKmw3MKd1aOsmwiHTacGmps6bWm8lAcnYatuv68&#10;7ZR9nnyqh+Jj//XybauV1oO+yqYgIl3iv/jP/W7S/MfRGG7fpBP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mbnAL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luMpqr0AAADd&#10;AAAADwAAAGRycy9kb3ducmV2LnhtbEVPS4vCMBC+C/sfwizsTVO7orvV6KGiiHrxwbLHoRnbajMp&#10;TXz9eyMI3ubje85ocjOVuFDjSssKup0IBHFmdcm5gv1u1v4B4TyyxsoyKbiTg8n4ozXCRNsrb+iy&#10;9bkIIewSVFB4XydSuqwgg65ja+LAHWxj0AfY5FI3eA3hppJxFPWlwZJDQ4E1pQVlp+3ZKMj26elY&#10;Luerw38sp+vN999vnM6V+vrsRkMQnm7+LX65FzrMH8Q9eH4TTpDj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4ymq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csPa774AAADd&#10;AAAADwAAAGRycy9kb3ducmV2LnhtbEVPS2sCMRC+F/ofwhS81WwErd0ahVaEetO1tPQ2bMbd1WSy&#10;blIf/94IQm/z8T1nMjs7K47UhcazBtXPQBCX3jRcafjaLJ7HIEJENmg9k4YLBZhNHx8mmBt/4jUd&#10;i1iJFMIhRw11jG0uZShrchj6viVO3NZ3DmOCXSVNh6cU7qwcZNlIOmw4NdTY0kdN5b74cxp+1eUw&#10;3yr7OlqpYbHcfb//2Gqtde9JZW8gIp3jv/ju/jRp/stgCLdv0glye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sPa7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w:drawing>
          <wp:inline distT="0" distB="0" distL="114300" distR="114300">
            <wp:extent cx="6405245" cy="5543550"/>
            <wp:effectExtent l="0" t="0" r="10795" b="3810"/>
            <wp:docPr id="1721" name="Picture 1721" descr="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 name="Picture 1721" descr="exam"/>
                    <pic:cNvPicPr>
                      <a:picLocks noChangeAspect="1"/>
                    </pic:cNvPicPr>
                  </pic:nvPicPr>
                  <pic:blipFill>
                    <a:blip r:embed="rId53"/>
                    <a:stretch>
                      <a:fillRect/>
                    </a:stretch>
                  </pic:blipFill>
                  <pic:spPr>
                    <a:xfrm>
                      <a:off x="0" y="0"/>
                      <a:ext cx="6405245" cy="5543550"/>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96236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717" name="Group 171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71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1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2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5411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I8xvWU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PiPMb1lBAAAFR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Uq6/zMAAAADd&#10;AAAADwAAAGRycy9kb3ducmV2LnhtbEWPT0/DMAzF70h8h8hIu7E0SGxQlk2CCWm7sYJA3KzGawuJ&#10;0zXZv2+PD5O42XrP7/08W5yCVwcaUhfZghkXoIjr6DpuLHy8v94+gEoZ2aGPTBbOlGAxv76aYeni&#10;kTd0qHKjJIRTiRbanPtS61S3FDCNY08s2jYOAbOsQ6PdgEcJD17fFcVEB+xYGlrs6aWl+rfaBwvf&#10;5rxbbo1/nLyZ+2r98/n85ZuNtaMbUzyBynTK/+bL9coJ/tQIrnwjI+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Srr/M&#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to5Mib8AAADd&#10;AAAADwAAAGRycy9kb3ducmV2LnhtbEVPTWvCQBC9C/0PyxR6000i1Brd5JBiKK0XrRSPQ3ZM0mRn&#10;Q3ar9t93BaG3ebzPWedX04szja61rCCeRSCIK6tbrhUcPjfTFxDOI2vsLZOCX3KQZw+TNabaXnhH&#10;572vRQhhl6KCxvshldJVDRl0MzsQB+5kR4M+wLGWesRLCDe9TKLoWRpsOTQ0OFDRUNXtf4yC6lB0&#10;3+17+XE6JvJ1u5t/LZOiVOrpMY5WIDxd/b/47n7TYf4iXsLtm3CCz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aOTIm/&#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YrR5d8EAAADd&#10;AAAADwAAAGRycy9kb3ducmV2LnhtbEWPT0/DMAzF70h8h8hI3FiaSYytLJu0ISS4sQ4xcbMary0k&#10;TmnC/nx7fEDazdZ7fu/n+fIUvDrQkLrIFsyoAEVcR9dxY+F9+3w3BZUyskMfmSycKcFycX01x9LF&#10;I2/oUOVGSQinEi20Ofel1qluKWAaxZ5YtH0cAmZZh0a7AY8SHrweF8VEB+xYGlrsad1S/V39Bguf&#10;5vzztDd+Nnkz99Xr18dq55uNtbc3pngElemUL+b/6xcn+A9j4ZdvZAS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rR5&#10;d8EAAADdAAAADwAAAAAAAAABACAAAAAiAAAAZHJzL2Rvd25yZXYueG1sUEsBAhQAFAAAAAgAh07i&#10;QDMvBZ47AAAAOQAAABAAAAAAAAAAAQAgAAAAEAEAAGRycy9zaGFwZXhtbC54bWxQSwUGAAAAAAYA&#10;BgBbAQAAug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mc:AlternateContent>
          <mc:Choice Requires="wpg">
            <w:drawing>
              <wp:anchor distT="0" distB="0" distL="0" distR="0" simplePos="0" relativeHeight="25194700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604" name="Group 160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60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0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0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6947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CajnNt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T5eJEr0AAADd&#10;AAAADwAAAGRycy9kb3ducmV2LnhtbEVPS0sDMRC+C/6HMIXebBKhS12bFqoU6s1uRfE2bKa7q8lk&#10;u4l9/HtTELzNx/ec+fLsnTjSELvABvREgSCug+24MfC2W9/NQMSEbNEFJgMXirBc3N7MsbThxFs6&#10;VqkROYRjiQbalPpSyli35DFOQk+cuX0YPKYMh0baAU853Dt5r1QhPXacG1rs6aml+rv68QY+9eXw&#10;vNfuoXjV0+rl63314ZqtMeORVo8gEp3Tv/jPvbF5fqGmcP0mny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l4kS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NClBu70AAADd&#10;AAAADwAAAGRycy9kb3ducmV2LnhtbEVPS4vCMBC+L+x/CLPgbU2sUNxq9FBRRPeiK8seh2Zsq82k&#10;NPH1782C4G0+vudMZjfbiAt1vnasYdBXIIgLZ2ouNex/Fp8jED4gG2wck4Y7eZhN398mmBl35S1d&#10;dqEUMYR9hhqqENpMSl9UZNH3XUscuYPrLIYIu1KaDq8x3DYyUSqVFmuODRW2lFdUnHZnq6HY56dj&#10;vV5uDn+JnH9vh79fSb7UuvcxUGMQgW7hJX66VybOT1UK/9/EE+T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KUG7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0Amy/r0AAADd&#10;AAAADwAAAGRycy9kb3ducmV2LnhtbEVPS0sDMRC+C/6HMEJvNkmhq12bFlSEerOrWLwNm+nuajLZ&#10;btLXvzdCwdt8fM+ZL0/eiQMNsQtsQI8VCOI62I4bAx/vL7f3IGJCtugCk4EzRVgurq/mWNpw5DUd&#10;qtSIHMKxRANtSn0pZaxb8hjHoSfO3DYMHlOGQyPtgMcc7p2cKFVIjx3nhhZ7emqp/qn23sCXPu+e&#10;t9rNijc9rV6/Px83rlkbM7rR6gFEolP6F1/cK5vnF+oO/r7JJ8jF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CbL+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mc:AlternateContent>
          <mc:Choice Requires="wpg">
            <w:drawing>
              <wp:anchor distT="0" distB="0" distL="0" distR="0" simplePos="0" relativeHeight="25194598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599" name="Group 159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60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0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0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7049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XAb1V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X+AqisAAAADd&#10;AAAADwAAAGRycy9kb3ducmV2LnhtbEWPT0sDMRDF74LfIYzgzSYRXHTbtKAi6M1uRelt2Ex3V5PJ&#10;uon98+2dg+Bthvfmvd8sVscY1J6mPCR2YGcGFHGb/MCdg7fN09UtqFyQPYbE5OBEGVbL87MF1j4d&#10;eE37pnRKQjjX6KAvZay1zm1PEfMsjcSi7dIUscg6ddpPeJDwGPS1MZWOOLA09DjSQ0/tV/MTHWzt&#10;6ftxZ8Nd9WpvmpfP9/uP0K2du7ywZg6q0LH8m/+un73gV0b45RsZQS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4CqK&#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u8DZz70AAADd&#10;AAAADwAAAGRycy9kb3ducmV2LnhtbEVPTWvCQBC9F/oflil4q7uJIDa6eogopXrRhtLjkB2TaHY2&#10;ZLdq/70rCN7m8T5ntrjaVpyp941jDclQgSAunWm40lB8r94nIHxANtg6Jg3/5GExf32ZYWbchXd0&#10;3odKxBD2GWqoQ+gyKX1Zk0U/dB1x5A6utxgi7CtperzEcNvKVKmxtNhwbKixo7ym8rT/sxrKIj8d&#10;m6/15vCbyuV2N/r5SPO11oO3RE1BBLqGp/jh/jRx/lglcP8mniD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wNnP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wH4RZr0AAADd&#10;AAAADwAAAGRycy9kb3ducmV2LnhtbEVPS0sDMRC+C/6HMAVvbZKCS12bFqoU6s1uRfE2bKa7q8lk&#10;3cQ+/r0pFLzNx/ec+fLknTjQELvABvREgSCug+24MfC2W49nIGJCtugCk4EzRVgubm/mWNpw5C0d&#10;qtSIHMKxRANtSn0pZaxb8hgnoSfO3D4MHlOGQyPtgMcc7p2cKlVIjx3nhhZ7emqp/q5+vYFPff55&#10;3mv3ULzq++rl63314ZqtMXcjrR5BJDqlf/HVvbF5fqGmcPkmn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fhFm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w:drawing>
          <wp:inline distT="0" distB="0" distL="114300" distR="114300">
            <wp:extent cx="6029325" cy="6826250"/>
            <wp:effectExtent l="0" t="0" r="9525" b="12700"/>
            <wp:docPr id="1603" name="Picture 1603" desc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Picture 1603" descr="ans"/>
                    <pic:cNvPicPr>
                      <a:picLocks noChangeAspect="1"/>
                    </pic:cNvPicPr>
                  </pic:nvPicPr>
                  <pic:blipFill>
                    <a:blip r:embed="rId54"/>
                    <a:stretch>
                      <a:fillRect/>
                    </a:stretch>
                  </pic:blipFill>
                  <pic:spPr>
                    <a:xfrm>
                      <a:off x="0" y="0"/>
                      <a:ext cx="6029325" cy="6826250"/>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94188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575" name="Group 157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57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7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7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7459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">
                <o:lock v:ext="edit" aspectratio="f"/>
                <v:shape id="Graphic 2" o:spid="_x0000_s1026" o:spt="100" style="position:absolute;left:0;top:0;height:10151745;width:7056120;" fillcolor="#5B9BD5 [3204]" filled="t" stroked="f" coordsize="7056120,10151745" o:gfxdata="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GYFZL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2Eb2Ib8AAADd&#10;AAAADwAAAGRycy9kb3ducmV2LnhtbEVPTWvCQBC9F/oflil4qxsjbTR19ZDSINaLqYjHITsmqdnZ&#10;kF2j/fduodDbPN7nLFY304qBetdYVjAZRyCIS6sbrhTsvz6eZyCcR9bYWiYFP+RgtXx8WGCq7ZV3&#10;NBS+EiGEXYoKau+7VEpX1mTQjW1HHLiT7Q36APtK6h6vIdy0Mo6iV2mw4dBQY0dZTeW5uBgF5T47&#10;fzeb/PN0jOX7djc9zOMsV2r0NIneQHi6+X/xn3utw/yXJIHfb8IJcn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hG9iG/&#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IrU0jcEAAADd&#10;AAAADwAAAGRycy9kb3ducmV2LnhtbEWPT0/DMAzF70h8h8hI3FgapI2tLJu0ISS4sQ4xcbMary0k&#10;TmnC/nx7fEDazdZ7fu/n+fIUvDrQkLrIFsyoAEVcR9dxY+F9+3w3BZUyskMfmSycKcFycX01x9LF&#10;I2/oUOVGSQinEi20Ofel1qluKWAaxZ5YtH0cAmZZh0a7AY8SHry+L4qJDtixNLTY07ql+rv6DRY+&#10;zfnnaW/8bPJmxtXr18dq55uNtbc3pngElemUL+b/6xcn+OMHwZVvZAS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rU0&#10;jcEAAADdAAAADwAAAAAAAAABACAAAAAiAAAAZHJzL2Rvd25yZXYueG1sUEsBAhQAFAAAAAgAh07i&#10;QDMvBZ47AAAAOQAAABAAAAAAAAAAAQAgAAAAEAEAAGRycy9zaGFwZXhtbC54bWxQSwUGAAAAAAYA&#10;BgBbAQAAug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mc:AlternateContent>
          <mc:Choice Requires="wpg">
            <w:drawing>
              <wp:anchor distT="0" distB="0" distL="0" distR="0" simplePos="0" relativeHeight="25194393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590" name="Group 159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59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9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9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7254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2qJEjWcEAAAVFgAADgAAAGRycy9lMm9Eb2MueG1s7Vjb&#10;jts2EH0v0H8Q9N61LpZlGesNmmyzKFCkAZJ+AC1TlgBJVEn6sn/fISmKtLy7ojfZPAR9MWn7cDhz&#10;ZoY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2qJEjW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A4N76r0AAADd&#10;AAAADwAAAGRycy9kb3ducmV2LnhtbEVPS2sCMRC+C/6HMAVvNZuCUlejUItgb3VbFG/DZtxdTSbr&#10;JvXx75tCwdt8fM+ZLW7Oigt1ofGsQQ0zEMSlNw1XGr6/Vs+vIEJENmg9k4Y7BVjM+70Z5sZfeUOX&#10;IlYihXDIUUMdY5tLGcqaHIahb4kTd/Cdw5hgV0nT4TWFOytfsmwsHTacGmpsaVlTeSp+nIa9up/f&#10;D8pOxp9qVHwct287W220HjypbAoi0i0+xP/utUnzRxMFf9+kE+T8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g3vq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eD2zQ70AAADd&#10;AAAADwAAAGRycy9kb3ducmV2LnhtbEVPS4vCMBC+C/6HMAveNLWLslajh8qKuF6sIh6HZmy7NpPS&#10;xNe/3wjC3ubje85s8TC1uFHrKssKhoMIBHFudcWFgsP+u/8FwnlkjbVlUvAkB4t5tzPDRNs77+iW&#10;+UKEEHYJKii9bxIpXV6SQTewDXHgzrY16ANsC6lbvIdwU8s4isbSYMWhocSG0pLyS3Y1CvJDevmt&#10;Nquf8ymWy+3u8ziJ05VSvY9hNAXh6eH/xW/3Wof5o0kMr2/CCX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PbND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nB1ABr4AAADd&#10;AAAADwAAAGRycy9kb3ducmV2LnhtbEVPS2sCMRC+C/6HMIXeNBuLolujoKWgt7qWlt6Gzbi7bTLZ&#10;blIf/94UBG/z8T1nvjw7K47UhcazBjXMQBCX3jRcaXjfvw6mIEJENmg9k4YLBVgu+r055safeEfH&#10;IlYihXDIUUMdY5tLGcqaHIahb4kTd/Cdw5hgV0nT4SmFOytHWTaRDhtODTW2tK6p/Cn+nIYvdfl9&#10;OSg7m7ypcbH9/lh92mqn9eODyp5BRDrHu/jm3pg0fzx7gv9v0glyc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B1AB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074C7FD6">
      <w:pPr>
        <w:pStyle w:val="2"/>
        <w:ind w:left="0" w:leftChars="0"/>
        <w:rPr>
          <w:rFonts w:hint="default" w:ascii="Arial" w:hAnsi="Arial" w:cs="Arial"/>
        </w:rPr>
      </w:pPr>
      <w:r>
        <w:rPr>
          <w:rFonts w:hint="default" w:ascii="Arial" w:hAnsi="Arial" w:cs="Arial"/>
        </w:rPr>
        <mc:AlternateContent>
          <mc:Choice Requires="wpg">
            <w:drawing>
              <wp:anchor distT="0" distB="0" distL="0" distR="0" simplePos="0" relativeHeight="25194291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581" name="Group 158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58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8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8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7356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wgl0CmgEAAAV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MIJdAp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dohzQL4AAADd&#10;AAAADwAAAGRycy9kb3ducmV2LnhtbEVPS2sCMRC+C/6HMEJv3WwExW6NgkqhvdW1tPQ2bMbdbZPJ&#10;ukl9/HsjFLzNx/ec+fLsrDhSH1rPGlSWgyCuvGm51vCxe3mcgQgR2aD1TBouFGC5GA7mWBh/4i0d&#10;y1iLFMKhQA1NjF0hZagachgy3xEnbu97hzHBvpamx1MKd1aO83wqHbacGhrsaN1Q9Vv+OQ3f6nLY&#10;7JV9mr6rSfn287n6svVW64eRyp9BRDrHu/jf/WrS/MlsDLdv0glyc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ohzQL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kqiABb8AAADd&#10;AAAADwAAAGRycy9kb3ducmV2LnhtbEVPTWvCQBC9F/oflil4azaJKDa6ekhRivViGorHITsmabKz&#10;IbtV+++7BaG3ebzPWW1uphcXGl1rWUESxSCIK6tbrhWUH9vnBQjnkTX2lknBDznYrB8fVphpe+Uj&#10;XQpfixDCLkMFjfdDJqWrGjLoIjsQB+5sR4M+wLGWesRrCDe9TON4Lg22HBoaHChvqOqKb6OgKvPu&#10;q93v3s+nVL4ejtPPlzTfKTV5SuIlCE83/y++u990mD9bTOHvm3CCX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KogAW/&#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li1Or74AAADd&#10;AAAADwAAAGRycy9kb3ducmV2LnhtbEVPS2sCMRC+C/0PYQq9aTZSxW6NQitCe9O1tPQ2bMbd1WSy&#10;blIf/94UBG/z8T1nOj87K47UhcazBjXIQBCX3jRcafjaLPsTECEiG7SeScOFAsxnD70p5safeE3H&#10;IlYihXDIUUMdY5tLGcqaHIaBb4kTt/Wdw5hgV0nT4SmFOyuHWTaWDhtODTW29F5TuS/+nIZfdTks&#10;tsq+jFdqVHzuvt9+bLXW+ulRZa8gIp3jXXxzf5g0fzR5hv9v0glyd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i1Or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1CD0F0E9">
      <w:pPr>
        <w:pStyle w:val="2"/>
        <w:ind w:left="0" w:leftChars="0"/>
        <w:rPr>
          <w:rFonts w:hint="default" w:ascii="Arial" w:hAnsi="Arial" w:cs="Arial"/>
          <w:color w:val="0000FF"/>
        </w:rPr>
      </w:pPr>
      <w:r>
        <w:rPr>
          <w:rFonts w:hint="default" w:ascii="Arial" w:hAnsi="Arial" w:cs="Arial"/>
        </w:rPr>
        <w:drawing>
          <wp:inline distT="0" distB="0" distL="114300" distR="114300">
            <wp:extent cx="6434455" cy="4638675"/>
            <wp:effectExtent l="0" t="0" r="4445" b="0"/>
            <wp:docPr id="1613" name="Picture 1613" descr="vide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 name="Picture 1613" descr="videos"/>
                    <pic:cNvPicPr>
                      <a:picLocks noChangeAspect="1"/>
                    </pic:cNvPicPr>
                  </pic:nvPicPr>
                  <pic:blipFill>
                    <a:blip r:embed="rId55"/>
                    <a:stretch>
                      <a:fillRect/>
                    </a:stretch>
                  </pic:blipFill>
                  <pic:spPr>
                    <a:xfrm>
                      <a:off x="0" y="0"/>
                      <a:ext cx="6435271" cy="4639097"/>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95520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680" name="Group 168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68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8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8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6128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q3cToGgEAAAVFgAADgAAAGRycy9lMm9Eb2MueG1s7Vjb&#10;jts2EH0v0H8Q9N61LpZlG+sNmmyzKFCkAZJ+AC1TlgBJVEna8v59h6Qo0vLuit5k8xD0xaTtw+HM&#10;mRny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Kt3E6B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XX+MS70AAADd&#10;AAAADwAAAGRycy9kb3ducmV2LnhtbEVPS2sCMRC+F/wPYQq9aTaFLnY1CrUU6k3X0uJt2Iy7q8lk&#10;u0l9/HsjCL3Nx/ec6fzsrDhSH1rPGtQoA0FcedNyreFr8zEcgwgR2aD1TBouFGA+GzxMsTD+xGs6&#10;lrEWKYRDgRqaGLtCylA15DCMfEecuJ3vHcYE+1qaHk8p3Fn5nGW5dNhyamiwo0VD1aH8cxq26vL7&#10;vlP2NV+pl3K5/377sfVa66dHlU1ARDrHf/Hd/WnS/Hys4PZNOkHOr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f4xL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JsFE4rwAAADd&#10;AAAADwAAAGRycy9kb3ducmV2LnhtbEVPy6rCMBDdC/5DmAvuNLWCaDW6qCjideMDcTk0Y9trMylN&#10;fNy/N4Lgbg7nOdP501TiTo0rLSvo9yIQxJnVJecKjodldwTCeWSNlWVS8E8O5rN2a4qJtg/e0X3v&#10;cxFC2CWooPC+TqR0WUEGXc/WxIG72MagD7DJpW7wEcJNJeMoGkqDJYeGAmtKC8qu+5tRkB3T61+5&#10;Wf1ezrFcbHeD0zhOV0p1fvrRBISnp/+KP+61DvOHoxje34QT5O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bBROK8AAAA&#10;3Q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wuG3p74AAADd&#10;AAAADwAAAGRycy9kb3ducmV2LnhtbEVPS2sCMRC+F/wPYYTeajYtLnY1ClYK7a2u0tLbsBl3V5PJ&#10;ukl9/PtGKPQ2H99zZouLs+JEfWg9a1CjDARx5U3LtYbt5vVhAiJEZIPWM2m4UoDFfHA3w8L4M6/p&#10;VMZapBAOBWpoYuwKKUPVkMMw8h1x4na+dxgT7GtpejyncGflY5bl0mHLqaHBjl4aqg7lj9Pwra7H&#10;1U7Z5/xDjcv3/efyy9Zrre+HKpuCiHSJ/+I/95tJ8/PJE9y+SS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uG3p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16B6EF04">
      <w:pPr>
        <w:pStyle w:val="2"/>
        <w:ind w:left="720" w:leftChars="0"/>
        <w:rPr>
          <w:rFonts w:hint="default" w:ascii="Arial" w:hAnsi="Arial" w:cs="Arial"/>
          <w:b w:val="0"/>
          <w:bCs w:val="0"/>
          <w:sz w:val="36"/>
          <w:szCs w:val="36"/>
        </w:rPr>
      </w:pPr>
      <w:r>
        <w:rPr>
          <w:rFonts w:hint="default" w:ascii="Arial" w:hAnsi="Arial" w:cs="Arial"/>
          <w:b w:val="0"/>
          <w:bCs w:val="0"/>
          <w:sz w:val="36"/>
          <w:szCs w:val="36"/>
        </w:rPr>
        <w:t xml:space="preserve">we were trying our best to provide best free sources on youtube and we recommeded the pages that we learned from </w:t>
      </w:r>
    </w:p>
    <w:p w14:paraId="02FC342A">
      <w:pPr>
        <w:pStyle w:val="2"/>
        <w:ind w:left="720" w:leftChars="0"/>
        <w:rPr>
          <w:rFonts w:hint="default" w:ascii="Arial" w:hAnsi="Arial" w:cs="Arial"/>
          <w:b w:val="0"/>
          <w:bCs w:val="0"/>
          <w:sz w:val="36"/>
          <w:szCs w:val="36"/>
        </w:rPr>
      </w:pPr>
      <w:r>
        <w:rPr>
          <w:rFonts w:hint="default" w:ascii="Arial" w:hAnsi="Arial" w:cs="Arial"/>
          <w:b w:val="0"/>
          <w:bCs w:val="0"/>
          <w:sz w:val="36"/>
          <w:szCs w:val="36"/>
        </w:rPr>
        <w:t>we display the video and the instructor name ,duration , language , and direct link to page</w:t>
      </w:r>
    </w:p>
    <w:p w14:paraId="2069DC38">
      <w:pPr>
        <w:pStyle w:val="2"/>
        <w:ind w:left="0" w:leftChars="0"/>
        <w:rPr>
          <w:rFonts w:hint="default" w:ascii="Arial" w:hAnsi="Arial" w:cs="Arial"/>
        </w:rPr>
      </w:pPr>
    </w:p>
    <w:p w14:paraId="1832033A">
      <w:pPr>
        <w:pStyle w:val="2"/>
        <w:ind w:left="0" w:leftChars="0"/>
        <w:rPr>
          <w:rFonts w:hint="default" w:ascii="Arial" w:hAnsi="Arial" w:cs="Arial"/>
          <w:color w:val="000000" w:themeColor="text1"/>
          <w14:textFill>
            <w14:solidFill>
              <w14:schemeClr w14:val="tx1"/>
            </w14:solidFill>
          </w14:textFill>
        </w:rPr>
      </w:pPr>
      <w:r>
        <w:rPr>
          <w:rFonts w:hint="default" w:ascii="Arial" w:hAnsi="Arial" w:cs="Arial"/>
          <w:color w:val="0000FF"/>
        </w:rPr>
        <mc:AlternateContent>
          <mc:Choice Requires="wpg">
            <w:drawing>
              <wp:anchor distT="0" distB="0" distL="0" distR="0" simplePos="0" relativeHeight="25195008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656" name="Group 165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65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5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5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6640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B7HbKmYEAAAVFgAADgAAAGRycy9lMm9Eb2MueG1s7Vjb&#10;jts2EH0v0H8Q9N61LpZlGesNmmyzKFCkAZJ+AC1TlgBJVEn6sn/fISmKtLy7ojfZPAR9MWn7cDhz&#10;ZoY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Hsdsq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w7qd474AAADd&#10;AAAADwAAAGRycy9kb3ducmV2LnhtbEVPS2sCMRC+C/0PYYTeNBvBtd0ahVoK9la3paW3YTPubk0m&#10;2018/XsjFLzNx/ec+fLkrDhQH1rPGtQ4A0FcedNyreHz43X0ACJEZIPWM2k4U4Dl4m4wx8L4I2/o&#10;UMZapBAOBWpoYuwKKUPVkMMw9h1x4ra+dxgT7GtpejymcGflJMty6bDl1NBgR6uGql25dxp+1Pnv&#10;ZavsY/6upuXb79fzt603Wt8PVfYEItIp3sT/7rVJ8/PpDK7fpBPk4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7qd4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OUlfT8EAAADd&#10;AAAADwAAAGRycy9kb3ducmV2LnhtbEWPS2/CQAyE75X4DytX6q1sCCqiKRsOQaCq5cJDVY9W1nmU&#10;rDfKboH++/qAxM3WjGc+L5ZX16kzDaH1bGAyTkARl962XBs4HtbPc1AhIlvsPJOBPwqwzEcPC8ys&#10;v/COzvtYKwnhkKGBJsY+0zqUDTkMY98Ti1b5wWGUdai1HfAi4a7TaZLMtMOWpaHBnoqGytP+1xko&#10;j8Xpp/3YfFbfqV5td9Ov17TYGPP0OEneQEW6xrv5dv1uBX/2IrjyjYyg8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Ulf&#10;T8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3WmsCr4AAADd&#10;AAAADwAAAGRycy9kb3ducmV2LnhtbEVPS2sCMRC+F/wPYQq9aTaCi26NQpVCe9NVWnobNuPutslk&#10;u0l9/HsjCL3Nx/ec+fLsrDhSH1rPGtQoA0FcedNyrWG/ex1OQYSIbNB6Jg0XCrBcDB7mWBh/4i0d&#10;y1iLFMKhQA1NjF0hZagachhGviNO3MH3DmOCfS1Nj6cU7qwcZ1kuHbacGhrsaNVQ9VP+OQ1f6vK7&#10;Pig7yzdqUr5/f7x82nqr9dOjyp5BRDrHf/Hd/WbS/Hwyg9s36QS5u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WmsC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w:drawing>
          <wp:inline distT="0" distB="0" distL="114300" distR="114300">
            <wp:extent cx="5558155" cy="8728710"/>
            <wp:effectExtent l="0" t="0" r="4445" b="15240"/>
            <wp:docPr id="1655" name="Picture 1655" descr="cccdcdsdc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 name="Picture 1655" descr="cccdcdsdcd6"/>
                    <pic:cNvPicPr>
                      <a:picLocks noChangeAspect="1"/>
                    </pic:cNvPicPr>
                  </pic:nvPicPr>
                  <pic:blipFill>
                    <a:blip r:embed="rId56"/>
                    <a:stretch>
                      <a:fillRect/>
                    </a:stretch>
                  </pic:blipFill>
                  <pic:spPr>
                    <a:xfrm>
                      <a:off x="0" y="0"/>
                      <a:ext cx="5558155" cy="8728710"/>
                    </a:xfrm>
                    <a:prstGeom prst="rect">
                      <a:avLst/>
                    </a:prstGeom>
                  </pic:spPr>
                </pic:pic>
              </a:graphicData>
            </a:graphic>
          </wp:inline>
        </w:drawing>
      </w:r>
      <w:r>
        <w:rPr>
          <w:rFonts w:hint="default" w:ascii="Arial" w:hAnsi="Arial" w:cs="Arial"/>
          <w:color w:val="0000FF"/>
        </w:rPr>
        <mc:AlternateContent>
          <mc:Choice Requires="wpg">
            <w:drawing>
              <wp:anchor distT="0" distB="0" distL="0" distR="0" simplePos="0" relativeHeight="25195212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668" name="Group 166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66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7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7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6435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BeIVKGc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BeIVKG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EwVmt74AAADd&#10;AAAADwAAAGRycy9kb3ducmV2LnhtbEVPS2sCMRC+F/wPYQRvNRvBpa5GoS2F9lZXUbwNm3F3bTJZ&#10;N6mPf98UCr3Nx/ecxermrLhQH1rPGtQ4A0FcedNyrWG7eXt8AhEiskHrmTTcKcBqOXhYYGH8ldd0&#10;KWMtUgiHAjU0MXaFlKFqyGEY+444cUffO4wJ9rU0PV5TuLNykmW5dNhyamiwo5eGqq/y22k4qPv5&#10;9ajsLP9U0/LjtHve23qt9WiosjmISLf4L/5zv5s0P89n8PtNOkE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wVmt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jIoPKcAAAADd&#10;AAAADwAAAGRycy9kb3ducmV2LnhtbEWPQW/CMAyF70j8h8iTdoOUIsEoBA5FoGnjAkOIo9WYtqNx&#10;qiYD9u/nwyRutt7ze58Xq4dr1I26UHs2MBomoIgLb2suDRy/NoM3UCEiW2w8k4FfCrBa9nsLzKy/&#10;855uh1gqCeGQoYEqxjbTOhQVOQxD3xKLdvGdwyhrV2rb4V3CXaPTJJlohzVLQ4Ut5RUV18OPM1Ac&#10;8+t3/bH9vJxTvd7tx6dZmm+NeX0ZJXNQkR7xaf6/freCP5kKv3wjI+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ig8p&#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aKr8bL4AAADd&#10;AAAADwAAAGRycy9kb3ducmV2LnhtbEVPS2sCMRC+F/wPYYTeajaFbnVrFFoR7K2updLbsBl3V5PJ&#10;dhNf/74pCL3Nx/ec6fzirDhRH1rPGtQoA0FcedNyreFzs3wYgwgR2aD1TBquFGA+G9xNsTD+zGs6&#10;lbEWKYRDgRqaGLtCylA15DCMfEecuJ3vHcYE+1qaHs8p3Fn5mGW5dNhyamiwo7eGqkN5dBq+1fVn&#10;sVN2kn+op/J9//W6tfVa6/uhyl5ARLrEf/HNvTJpfv6s4O+bdIK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Kr8bL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w:drawing>
          <wp:inline distT="0" distB="0" distL="114300" distR="114300">
            <wp:extent cx="5559425" cy="8707755"/>
            <wp:effectExtent l="0" t="0" r="3175" b="17145"/>
            <wp:docPr id="1654" name="Picture 1654" descr="ccccdd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 name="Picture 1654" descr="ccccddd4"/>
                    <pic:cNvPicPr>
                      <a:picLocks noChangeAspect="1"/>
                    </pic:cNvPicPr>
                  </pic:nvPicPr>
                  <pic:blipFill>
                    <a:blip r:embed="rId57"/>
                    <a:stretch>
                      <a:fillRect/>
                    </a:stretch>
                  </pic:blipFill>
                  <pic:spPr>
                    <a:xfrm>
                      <a:off x="0" y="0"/>
                      <a:ext cx="5559425" cy="8707755"/>
                    </a:xfrm>
                    <a:prstGeom prst="rect">
                      <a:avLst/>
                    </a:prstGeom>
                  </pic:spPr>
                </pic:pic>
              </a:graphicData>
            </a:graphic>
          </wp:inline>
        </w:drawing>
      </w:r>
      <w:r>
        <w:rPr>
          <w:rFonts w:hint="default" w:ascii="Arial" w:hAnsi="Arial" w:cs="Arial"/>
          <w:color w:val="0000FF"/>
        </w:rPr>
        <mc:AlternateContent>
          <mc:Choice Requires="wpg">
            <w:drawing>
              <wp:anchor distT="0" distB="0" distL="0" distR="0" simplePos="0" relativeHeight="25195110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660" name="Group 166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66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6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6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6537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eWRgR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7XNqsb0AAADd&#10;AAAADwAAAGRycy9kb3ducmV2LnhtbEVPS2sCMRC+C/6HMII3zabg0q5GoYpgb3VbWnobNuPu2mSy&#10;3aQ+/n1TELzNx/ecxerirDhRH1rPGtQ0A0FcedNyreH9bTt5BBEiskHrmTRcKcBqORwssDD+zHs6&#10;lbEWKYRDgRqaGLtCylA15DBMfUecuIPvHcYE+1qaHs8p3Fn5kGW5dNhyamiwo3VD1Xf56zR8qevP&#10;5qDsU/6qZuXL8eP509Z7rccjlc1BRLrEu/jm3pk0P88V/H+TTpD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c2qx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ls2iGL0AAADd&#10;AAAADwAAAGRycy9kb3ducmV2LnhtbEVPS4vCMBC+C/sfwizsTVO7UNxq9NBlRdSLbhGPQzO21WZS&#10;mvj690YQvM3H95zJ7GYacaHO1ZYVDAcRCOLC6ppLBfn/X38EwnlkjY1lUnAnB7PpR2+CqbZX3tBl&#10;60sRQtilqKDyvk2ldEVFBt3AtsSBO9jOoA+wK6Xu8BrCTSPjKEqkwZpDQ4UtZRUVp+3ZKCjy7HSs&#10;l/PVYR/L3/Xme/cTZ3Olvj6H0RiEp5t/i1/uhQ7zkySG5zfhBD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zaIY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cu1RXb4AAADd&#10;AAAADwAAAGRycy9kb3ducmV2LnhtbEVPS2sCMRC+F/wPYYTeajYWl3ZrFFSEetNtaelt2Iy72yaT&#10;dZP6+PeNIPQ2H99zpvOzs+JIfWg9a1CjDARx5U3LtYb3t/XDE4gQkQ1az6ThQgHms8HdFAvjT7yj&#10;YxlrkUI4FKihibErpAxVQw7DyHfEidv73mFMsK+l6fGUwp2V4yzLpcOWU0ODHS0bqn7KX6fhS10O&#10;q72yz/lWTcrN98fi09Y7re+HKnsBEekc/8U396tJ8/P8Ea7fpBPk7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u1RXb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w:drawing>
          <wp:inline distT="0" distB="0" distL="114300" distR="114300">
            <wp:extent cx="5281295" cy="8858250"/>
            <wp:effectExtent l="0" t="0" r="14605" b="0"/>
            <wp:docPr id="1653" name="Picture 1653" descr="cccccddd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 name="Picture 1653" descr="cccccdddd2"/>
                    <pic:cNvPicPr>
                      <a:picLocks noChangeAspect="1"/>
                    </pic:cNvPicPr>
                  </pic:nvPicPr>
                  <pic:blipFill>
                    <a:blip r:embed="rId58"/>
                    <a:stretch>
                      <a:fillRect/>
                    </a:stretch>
                  </pic:blipFill>
                  <pic:spPr>
                    <a:xfrm>
                      <a:off x="0" y="0"/>
                      <a:ext cx="5281295" cy="8858250"/>
                    </a:xfrm>
                    <a:prstGeom prst="rect">
                      <a:avLst/>
                    </a:prstGeom>
                  </pic:spPr>
                </pic:pic>
              </a:graphicData>
            </a:graphic>
          </wp:inline>
        </w:drawing>
      </w:r>
      <w:r>
        <w:rPr>
          <w:rFonts w:hint="default" w:ascii="Arial" w:hAnsi="Arial" w:cs="Arial"/>
          <w:color w:val="0000FF"/>
        </w:rPr>
        <mc:AlternateContent>
          <mc:Choice Requires="wpg">
            <w:drawing>
              <wp:anchor distT="0" distB="0" distL="0" distR="0" simplePos="0" relativeHeight="25195315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672" name="Group 167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67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7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7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6332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bNXZ1GgEAAAV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GzV2dR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9zTHgL8AAADd&#10;AAAADwAAAGRycy9kb3ducmV2LnhtbEVPS08CMRC+m/gfmjHhJt1KWHWhkCgxgRusRuNtsh12F9vp&#10;sq08/j01IfE2X77nTOcnZ8WB+tB61qCGGQjiypuWaw0f72/3TyBCRDZoPZOGMwWYz25vplgYf+QN&#10;HcpYixTCoUANTYxdIWWoGnIYhr4jTtzW9w5jgn0tTY/HFO6sfMiyXDpsOTU02NFrQ9VP+es0fKvz&#10;frFV9jlfq3G52n2+fNl6o/XgTmUTEJFO8V98dS9Nmp8/juDvm3SCnF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c0x4C/&#10;AAAA3Q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87EJKr8AAADd&#10;AAAADwAAAGRycy9kb3ducmV2LnhtbEVPS2vCQBC+F/oflil4azZGsTV19ZCiSPViKtLjkB2T1Oxs&#10;2F0f/ffdgtDbfHzPmS1uphMXcr61rGCYpCCIK6tbrhXsP5fPryB8QNbYWSYFP+RhMX98mGGu7ZV3&#10;dClDLWII+xwVNCH0uZS+asigT2xPHLmjdQZDhK6W2uE1hptOZmk6kQZbjg0N9lQ0VJ3Ks1FQ7YvT&#10;d/ux2hy/Mvm+3Y0O06xYKTV4GqZvIALdwr/47l7rOH/yMoa/b+IJcv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OxCSq/&#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F5H6b74AAADd&#10;AAAADwAAAGRycy9kb3ducmV2LnhtbEVPS2sCMRC+C/0PYYTeNBvBtd0ahVoK9la3paW3YTPubk0m&#10;2018/XsjFLzNx/ec+fLkrDhQH1rPGtQ4A0FcedNyreHz43X0ACJEZIPWM2k4U4Dl4m4wx8L4I2/o&#10;UMZapBAOBWpoYuwKKUPVkMMw9h1x4ra+dxgT7GtpejymcGflJMty6bDl1NBgR6uGql25dxp+1Pnv&#10;ZavsY/6upuXb79fzt603Wt8PVfYEItIp3sT/7rVJ8/PZFK7fpBPk4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5H6b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w:drawing>
          <wp:inline distT="0" distB="0" distL="114300" distR="114300">
            <wp:extent cx="5519420" cy="8848090"/>
            <wp:effectExtent l="0" t="0" r="5080" b="10160"/>
            <wp:docPr id="1652" name="Picture 1652" descr="ccdo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 name="Picture 1652" descr="ccdoo1"/>
                    <pic:cNvPicPr>
                      <a:picLocks noChangeAspect="1"/>
                    </pic:cNvPicPr>
                  </pic:nvPicPr>
                  <pic:blipFill>
                    <a:blip r:embed="rId59"/>
                    <a:stretch>
                      <a:fillRect/>
                    </a:stretch>
                  </pic:blipFill>
                  <pic:spPr>
                    <a:xfrm>
                      <a:off x="0" y="0"/>
                      <a:ext cx="5519420" cy="8848090"/>
                    </a:xfrm>
                    <a:prstGeom prst="rect">
                      <a:avLst/>
                    </a:prstGeom>
                  </pic:spPr>
                </pic:pic>
              </a:graphicData>
            </a:graphic>
          </wp:inline>
        </w:drawing>
      </w:r>
      <w:r>
        <w:rPr>
          <w:rFonts w:hint="default" w:ascii="Arial" w:hAnsi="Arial" w:cs="Arial"/>
          <w:color w:val="0000FF"/>
        </w:rPr>
        <mc:AlternateContent>
          <mc:Choice Requires="wpg">
            <w:drawing>
              <wp:anchor distT="0" distB="0" distL="0" distR="0" simplePos="0" relativeHeight="25195417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676" name="Group 167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67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7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7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6230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QbemC2cEAAAVFgAADgAAAGRycy9lMm9Eb2MueG1s7Vjb&#10;jts2EH0v0H8Q9N61LpZlGesNmmyzKFCkAZJ+AC1TlgBJVEn6sn/fISmKtLy7ojfZPAR9MWn7cDhz&#10;ZoY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QbemC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iA/Bg74AAADd&#10;AAAADwAAAGRycy9kb3ducmV2LnhtbEVPS2sCMRC+F/wPYYTeajaFrnY1ClYK7U230tLbsBl3V5PJ&#10;ukl9/PtGKPQ2H99zZouLs+JEfWg9a1CjDARx5U3LtYbtx+vDBESIyAatZ9JwpQCL+eBuhoXxZ97Q&#10;qYy1SCEcCtTQxNgVUoaqIYdh5DvixO187zAm2NfS9HhO4c7KxyzLpcOWU0ODHb00VB3KH6fhW12P&#10;q52yz/laPZXv+8/ll603Wt8PVTYFEekS/8V/7jeT5ufjMdy+SS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A/Bg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cvwDL8AAAADd&#10;AAAADwAAAGRycy9kb3ducmV2LnhtbEWPQW/CMAyF70j8h8iTdoOUIsEoBA5FoGnjAkOIo9WYtqNx&#10;qiYD9u/nwyRutt7ze58Xq4dr1I26UHs2MBomoIgLb2suDRy/NoM3UCEiW2w8k4FfCrBa9nsLzKy/&#10;855uh1gqCeGQoYEqxjbTOhQVOQxD3xKLdvGdwyhrV2rb4V3CXaPTJJlohzVLQ4Ut5RUV18OPM1Ac&#10;8+t3/bH9vJxTvd7tx6dZmm+NeX0ZJXNQkR7xaf6/freCP5kKrnwjI+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AMv&#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ltzwar4AAADd&#10;AAAADwAAAGRycy9kb3ducmV2LnhtbEVPS2sCMRC+F/wPYYTeajZCt3VrFFoR6k23paW3YTPuriaT&#10;dZP6+PdGKPQ2H99zpvOzs+JIfWg9a1CjDARx5U3LtYbPj+XDM4gQkQ1az6ThQgHms8HdFAvjT7yh&#10;YxlrkUI4FKihibErpAxVQw7DyHfEidv63mFMsK+l6fGUwp2V4yzLpcOWU0ODHb01VO3LX6fhR10O&#10;i62yk3ytHsvV7uv129Ybre+HKnsBEekc/8V/7neT5udPE7h9k06Qs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tzwa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w:drawing>
          <wp:inline distT="0" distB="0" distL="114300" distR="114300">
            <wp:extent cx="5334000" cy="8832215"/>
            <wp:effectExtent l="0" t="0" r="0" b="6985"/>
            <wp:docPr id="1651" name="Picture 1651" descr="ccdddcd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 name="Picture 1651" descr="ccdddcdc5"/>
                    <pic:cNvPicPr>
                      <a:picLocks noChangeAspect="1"/>
                    </pic:cNvPicPr>
                  </pic:nvPicPr>
                  <pic:blipFill>
                    <a:blip r:embed="rId60"/>
                    <a:stretch>
                      <a:fillRect/>
                    </a:stretch>
                  </pic:blipFill>
                  <pic:spPr>
                    <a:xfrm>
                      <a:off x="0" y="0"/>
                      <a:ext cx="5334578" cy="8833730"/>
                    </a:xfrm>
                    <a:prstGeom prst="rect">
                      <a:avLst/>
                    </a:prstGeom>
                  </pic:spPr>
                </pic:pic>
              </a:graphicData>
            </a:graphic>
          </wp:inline>
        </w:drawing>
      </w:r>
      <w:r>
        <w:rPr>
          <w:rFonts w:hint="default" w:ascii="Arial" w:hAnsi="Arial" w:cs="Arial"/>
        </w:rPr>
        <w:drawing>
          <wp:inline distT="0" distB="0" distL="114300" distR="114300">
            <wp:extent cx="6025515" cy="8352155"/>
            <wp:effectExtent l="0" t="0" r="13335" b="10795"/>
            <wp:docPr id="1650" name="Picture 1650" descr="cccdsafd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 name="Picture 1650" descr="cccdsafda3"/>
                    <pic:cNvPicPr>
                      <a:picLocks noChangeAspect="1"/>
                    </pic:cNvPicPr>
                  </pic:nvPicPr>
                  <pic:blipFill>
                    <a:blip r:embed="rId61"/>
                    <a:stretch>
                      <a:fillRect/>
                    </a:stretch>
                  </pic:blipFill>
                  <pic:spPr>
                    <a:xfrm>
                      <a:off x="0" y="0"/>
                      <a:ext cx="6025515" cy="8352155"/>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94803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627" name="Group 162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62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2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3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6844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elBPpWcEAAAVFgAADgAAAGRycy9lMm9Eb2MueG1s7Vjb&#10;jts2EH0v0H8Q9N61LpZlG+sNmmyzKFCkAZJ+AC1RlgBJVEn6sn/fISmKtLy7ojfZPAR9MWn7cDhz&#10;hjM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elBPpW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6iN67MAAAADd&#10;AAAADwAAAGRycy9kb3ducmV2LnhtbEWPT0/DMAzF70h8h8hI3LY0k6i2btkkQEhwYwUNcbMar+1I&#10;nNKE/fn2+IDEzdZ7fu/n1eYcvDrSmPrIFsy0AEXcRNdza+H97WkyB5UyskMfmSxcKMFmfX21wsrF&#10;E2/pWOdWSQinCi10OQ+V1qnpKGCaxoFYtH0cA2ZZx1a7EU8SHryeFUWpA/YsDR0O9NBR81X/BAuf&#10;5vL9uDd+Ub6au/rlsLv/8O3W2tsbUyxBZTrnf/Pf9bMT/HImuPKNjKD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I3rs&#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DgOJqb4AAADd&#10;AAAADwAAAGRycy9kb3ducmV2LnhtbEVPS2vCQBC+F/wPywi91Y0pSJO6ekipiPaiBvE47I5JanY2&#10;ZNfXv3cLBW/z8T1nOr/ZVlyo941jBeNRAoJYO9NwpaDcfb99gPAB2WDrmBTcycN8NniZYm7clTd0&#10;2YZKxBD2OSqoQ+hyKb2uyaIfuY44ckfXWwwR9pU0PV5juG1lmiQTabHh2FBjR0VN+rQ9WwW6LE6/&#10;zWqxPh5S+fWzed9nabFQ6nU4Tj5BBLqFp/jfvTRx/iTN4O+beIK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gOJqb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kYzgN8AAAADd&#10;AAAADwAAAGRycy9kb3ducmV2LnhtbEWPT0/DMAzF75P2HSIjcdvSgKigLJs0EBLcWEFMu1mN1xYS&#10;pzRhf749PiBxs/We3/t5sToFrw40pj6yBTMvQBE30fXcWnh/e5rdgkoZ2aGPTBbOlGC1nE4WWLl4&#10;5A0d6twqCeFUoYUu56HSOjUdBUzzOBCLto9jwCzr2Go34lHCg9dXRVHqgD1LQ4cDPXTUfNU/wcLO&#10;nL8f98bfla/mpn75/Fhvfbux9vLCFPegMp3yv/nv+tkJfnkt/PKNjKC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RjOA3&#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1B278FF">
      <w:pPr>
        <w:pStyle w:val="2"/>
        <w:ind w:left="0" w:leftChars="0"/>
        <w:rPr>
          <w:rFonts w:hint="default" w:ascii="Arial" w:hAnsi="Arial" w:cs="Arial"/>
          <w:color w:val="0000FF"/>
        </w:rPr>
      </w:pPr>
      <w:r>
        <w:rPr>
          <w:rFonts w:hint="default" w:ascii="Arial" w:hAnsi="Arial" w:cs="Arial"/>
        </w:rPr>
        <mc:AlternateContent>
          <mc:Choice Requires="wpg">
            <w:drawing>
              <wp:anchor distT="0" distB="0" distL="0" distR="0" simplePos="0" relativeHeight="25176064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80" name="Group 48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8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8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8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5584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WbM9j2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BZsz2P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lmb8AAADc&#10;AAAADwAAAGRycy9kb3ducmV2LnhtbEWPT2sCMRTE7wW/Q3iF3mo2pYquRsGWgt50WxRvj81zd23y&#10;st2k/vn2Rij0OMzMb5jp/OKsOFEXGs8aVD8DQVx603Cl4evz43kEIkRkg9YzabhSgPms9zDF3Pgz&#10;b+hUxEokCIccNdQxtrmUoazJYej7ljh5B985jEl2lTQdnhPcWfmSZUPpsOG0UGNLbzWV38Wv07BX&#10;15/3g7Lj4VoNitVxu9jZaqP106PKJiAiXeJ/+K+9NBpeRwruZ9IRkL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vpZm/&#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4nPJA8AAAADc&#10;AAAADwAAAGRycy9kb3ducmV2LnhtbEWPT2vCQBTE7wW/w/KE3ppN0iKaunqIKKV6UUPp8ZF9Jmmy&#10;b0N2659v7wqFHoeZ+Q0zX15NJ840uMaygiSKQRCXVjdcKSiO65cpCOeRNXaWScGNHCwXo6c5Ztpe&#10;eE/ng69EgLDLUEHtfZ9J6cqaDLrI9sTBO9nBoA9yqKQe8BLgppNpHE+kwYbDQo095TWV7eHXKCiL&#10;vP1pPjfb03cqV7v969cszTdKPY+T+B2Ep6v/D/+1P7SCt2kKjzPhCMjF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c8kD&#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YHGedcAAAADc&#10;AAAADwAAAGRycy9kb3ducmV2LnhtbEWPT2sCMRTE74V+h/AKvdVsbBVdjUKVQnvTbWnx9tg8d9cm&#10;L+sm9c+3bwTB4zAzv2Gm85Oz4kBdaDxrUL0MBHHpTcOVhq/Pt6cRiBCRDVrPpOFMAeaz+7sp5sYf&#10;eU2HIlYiQTjkqKGOsc2lDGVNDkPPt8TJ2/rOYUyyq6Tp8Jjgzsp+lg2lw4bTQo0tLWoqf4s/p2Gj&#10;zvvlVtnxcKUGxcfu+/XHVmutHx9UNgER6RRv4Wv73Wh4GT3D5Uw6AnL2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cZ51&#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46D8BFEE">
      <w:pPr>
        <w:pStyle w:val="2"/>
        <w:ind w:left="0" w:leftChars="0"/>
        <w:rPr>
          <w:rFonts w:hint="default" w:ascii="Arial" w:hAnsi="Arial" w:cs="Arial"/>
          <w:color w:val="0000FF"/>
        </w:rPr>
      </w:pPr>
      <w:r>
        <w:rPr>
          <w:rFonts w:hint="default" w:ascii="Arial" w:hAnsi="Arial" w:cs="Arial"/>
        </w:rPr>
        <w:drawing>
          <wp:inline distT="0" distB="0" distL="114300" distR="114300">
            <wp:extent cx="5272405" cy="7680960"/>
            <wp:effectExtent l="0" t="0" r="4445" b="15240"/>
            <wp:docPr id="1640" name="Picture 1640" descr="cod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Picture 1640" descr="code4"/>
                    <pic:cNvPicPr>
                      <a:picLocks noChangeAspect="1"/>
                    </pic:cNvPicPr>
                  </pic:nvPicPr>
                  <pic:blipFill>
                    <a:blip r:embed="rId62"/>
                    <a:stretch>
                      <a:fillRect/>
                    </a:stretch>
                  </pic:blipFill>
                  <pic:spPr>
                    <a:xfrm>
                      <a:off x="0" y="0"/>
                      <a:ext cx="5272405" cy="7680960"/>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94905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646" name="Group 164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64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4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4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6742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JDJlO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RmMLPr8AAADd&#10;AAAADwAAAGRycy9kb3ducmV2LnhtbEVPS08CMRC+m/gfmjHhJt0aWHWhkCgxgRusRuNtsh12F9vp&#10;sq08/j01IfE2X77nTOcnZ8WB+tB61qCGGQjiypuWaw0f72/3TyBCRDZoPZOGMwWYz25vplgYf+QN&#10;HcpYixTCoUANTYxdIWWoGnIYhr4jTtzW9w5jgn0tTY/HFO6sfMiyXDpsOTU02NFrQ9VP+es0fKvz&#10;frFV9jlfq3G52n2+fNl6o/XgTmUTEJFO8V98dS9Nmp+PHuHvm3SCnF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ZjCz6/&#10;AAAA3Q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vJDJksEAAADd&#10;AAAADwAAAGRycy9kb3ducmV2LnhtbEWPS2/CQAyE75X4DytX6q1sCBWiKRsOQaCq5cJDVY9W1nmU&#10;rDfKboH++/qAxM3WjGc+L5ZX16kzDaH1bGAyTkARl962XBs4HtbPc1AhIlvsPJOBPwqwzEcPC8ys&#10;v/COzvtYKwnhkKGBJsY+0zqUDTkMY98Ti1b5wWGUdai1HfAi4a7TaZLMtMOWpaHBnoqGytP+1xko&#10;j8Xpp/3YfFbfqV5td9Ov17TYGPP0OEneQEW6xrv5dv1uBX/2IrjyjYyg8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JDJ&#10;ks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WLA6174AAADd&#10;AAAADwAAAGRycy9kb3ducmV2LnhtbEVPS2sCMRC+F/wPYQRvNRvRpW6NgpaC3uq2tPQ2bMbdbZPJ&#10;uomvf98UCr3Nx/ecxerqrDhTH1rPGtQ4A0FcedNyreHt9fn+AUSIyAatZ9JwowCr5eBugYXxF97T&#10;uYy1SCEcCtTQxNgVUoaqIYdh7DvixB187zAm2NfS9HhJ4c7KSZbl0mHLqaHBjjYNVd/lyWn4VLfj&#10;00HZef6iZuXu6339Yeu91qOhyh5BRLrGf/Gfe2vS/Hw6h99v0gl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A61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mc:AlternateContent>
          <mc:Choice Requires="wpg">
            <w:drawing>
              <wp:anchor distT="0" distB="0" distL="0" distR="0" simplePos="0" relativeHeight="25175961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74" name="Group 47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7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7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7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5686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BmUIL9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tQHTvcAAAADc&#10;AAAADwAAAGRycy9kb3ducmV2LnhtbEWPT2sCMRTE7wW/Q3hCbzWbUrVdjUJbCu1NV2nx9tg8d1eT&#10;l+0m9c+3bwTB4zAzv2Gm85Oz4kBdaDxrUIMMBHHpTcOVhvXq4+EZRIjIBq1n0nCmAPNZ726KufFH&#10;XtKhiJVIEA45aqhjbHMpQ1mTwzDwLXHytr5zGJPsKmk6PCa4s/Ixy0bSYcNpocaW3moq98Wf07BR&#10;59/3rbIvo4UaFl+779cfWy21vu+rbAIi0inewtf2p9HwNB7C5Uw6AnL2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1AdO9&#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qJ2/J8EAAADc&#10;AAAADwAAAGRycy9kb3ducmV2LnhtbEWPT2vCQBTE74V+h+UVvDUbo9iaunpIUaR6MRXp8ZF9JqnZ&#10;t2F3/dNv3y0IPQ4z8xtmtriZTlzI+daygmGSgiCurG65VrD/XD6/gvABWWNnmRT8kIfF/PFhhrm2&#10;V97RpQy1iBD2OSpoQuhzKX3VkEGf2J44ekfrDIYoXS21w2uEm05maTqRBluOCw32VDRUncqzUVDt&#10;i9N3+7HaHL8y+b7djQ7TrFgpNXgapm8gAt3Cf/jeXmsF45cJ/J2JR0DO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J2/&#10;J8EAAADc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Kp/oUcAAAADc&#10;AAAADwAAAGRycy9kb3ducmV2LnhtbEWPT2sCMRTE7wW/Q3hCbzWb0mq7GoW2FNqbrtLi7bF57q4m&#10;L9tN6p9vbwTB4zAzv2Ems6OzYk9daDxrUIMMBHHpTcOVhtXy8+EFRIjIBq1n0nCiALNp726CufEH&#10;XtC+iJVIEA45aqhjbHMpQ1mTwzDwLXHyNr5zGJPsKmk6PCS4s/Ixy4bSYcNpocaW3msqd8W/07BW&#10;p7+PjbKvw7l6Lr63P2+/tlpofd9X2RhEpGO8ha/tL6PhaTSCy5l0BOT0D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n+hR&#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473C1D59">
      <w:pPr>
        <w:pStyle w:val="2"/>
        <w:ind w:left="0" w:leftChars="0"/>
        <w:rPr>
          <w:rFonts w:hint="default" w:ascii="Arial" w:hAnsi="Arial" w:cs="Arial"/>
        </w:rPr>
      </w:pPr>
    </w:p>
    <w:p w14:paraId="56A39C9C">
      <w:pPr>
        <w:pStyle w:val="2"/>
        <w:ind w:left="0" w:leftChars="0"/>
        <w:rPr>
          <w:rFonts w:hint="default" w:ascii="Arial" w:hAnsi="Arial" w:cs="Arial"/>
          <w:b/>
          <w:bCs/>
        </w:rPr>
      </w:pPr>
    </w:p>
    <w:p w14:paraId="0447D984">
      <w:pPr>
        <w:pStyle w:val="2"/>
        <w:ind w:left="720" w:leftChars="0"/>
        <w:rPr>
          <w:rFonts w:hint="default" w:ascii="Arial" w:hAnsi="Arial" w:cs="Arial"/>
          <w:b/>
          <w:bCs/>
          <w:sz w:val="40"/>
          <w:szCs w:val="40"/>
        </w:rPr>
      </w:pPr>
      <w:r>
        <w:rPr>
          <w:rFonts w:hint="default" w:ascii="Arial" w:hAnsi="Arial" w:cs="Arial"/>
          <w:b/>
          <w:bCs/>
          <w:sz w:val="40"/>
          <w:szCs w:val="40"/>
        </w:rPr>
        <w:t>Why I Used React in My Project</w:t>
      </w:r>
      <w:r>
        <w:rPr>
          <w:rFonts w:hint="default" w:ascii="Arial" w:hAnsi="Arial" w:cs="Arial"/>
          <w:b/>
          <w:bCs/>
          <w:sz w:val="40"/>
          <w:szCs w:val="40"/>
        </w:rPr>
        <mc:AlternateContent>
          <mc:Choice Requires="wpg">
            <w:drawing>
              <wp:anchor distT="0" distB="0" distL="0" distR="0" simplePos="0" relativeHeight="25181798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684" name="Group 168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68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8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8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9849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CCl4fo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IkSKSL0AAADd&#10;AAAADwAAAGRycy9kb3ducmV2LnhtbEVPS2sCMRC+F/wPYQRvNRvBxW6NQpVCvem2tPQ2bMbdbZPJ&#10;uomvf2+EQm/z8T1nvrw4K07Uh9azBjXOQBBX3rRca/h4f32cgQgR2aD1TBquFGC5GDzMsTD+zDs6&#10;lbEWKYRDgRqaGLtCylA15DCMfUecuL3vHcYE+1qaHs8p3Fk5ybJcOmw5NTTY0aqh6rc8Og3f6npY&#10;75V9yrdqWm5+Pl++bL3TejRU2TOISJf4L/5zv5k0P59N4f5NOkE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RIpI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WfpC4bwAAADd&#10;AAAADwAAAGRycy9kb3ducmV2LnhtbEVPS4vCMBC+C/6HMII3Ta1QtBo9VFZE96Ir4nFoxrbaTEqT&#10;9fHvN4Kwt/n4njNfPk0t7tS6yrKC0TACQZxbXXGh4PjzNZiAcB5ZY22ZFLzIwXLR7cwx1fbBe7of&#10;fCFCCLsUFZTeN6mULi/JoBvahjhwF9sa9AG2hdQtPkK4qWUcRYk0WHFoKLGhrKT8dvg1CvJjdrtW&#10;2/Xuco7l6ns/Pk3jbK1UvzeKZiA8Pf2/+OPe6DA/mSTw/iacIB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n6QuG8AAAA&#10;3Q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vdqxpL4AAADd&#10;AAAADwAAAGRycy9kb3ducmV2LnhtbEVPS0vDQBC+C/6HZQq92c0KjTV2E1Ap6K2NongbstMkdnc2&#10;Zrevf+8WBG/z8T1nWZ2cFQcaQ+9Zg5plIIgbb3puNby/rW4WIEJENmg9k4YzBajK66slFsYfeUOH&#10;OrYihXAoUEMX41BIGZqOHIaZH4gTt/Wjw5jg2Eoz4jGFOytvsyyXDntODR0O9NRRs6v3TsOXOv88&#10;b5W9z9dqXr9+fzx+2naj9XSisgcQkU7xX/znfjFpfr64g8s36QRZ/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dqxpL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3705E71">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1</w:t>
      </w:r>
      <w:r>
        <w:rPr>
          <w:rFonts w:hint="default" w:ascii="Arial" w:hAnsi="Arial" w:cs="Arial"/>
          <w:b w:val="0"/>
          <w:bCs w:val="0"/>
          <w:color w:val="auto"/>
          <w:sz w:val="36"/>
          <w:szCs w:val="36"/>
          <w:lang w:val="en-US"/>
        </w:rPr>
        <w:t>-</w:t>
      </w:r>
      <w:r>
        <w:rPr>
          <w:rFonts w:hint="default" w:ascii="Arial" w:hAnsi="Arial" w:cs="Arial"/>
          <w:b w:val="0"/>
          <w:bCs w:val="0"/>
          <w:color w:val="auto"/>
          <w:sz w:val="36"/>
          <w:szCs w:val="36"/>
        </w:rPr>
        <w:t>Component-Based Architecture</w:t>
      </w:r>
    </w:p>
    <w:p w14:paraId="18E3E574">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Modularity: React’s component-based architecture allows for the creation of reusable UI components, leading to a modular and maintainable codebase.</w:t>
      </w:r>
    </w:p>
    <w:p w14:paraId="79E642CB">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Reusability: Components can be reused across different parts of the application, enhancing development efficiency and consistency.</w:t>
      </w:r>
    </w:p>
    <w:p w14:paraId="119D53AB">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Performance Optimization</w:t>
      </w:r>
      <w:r>
        <w:rPr>
          <w:rFonts w:hint="default" w:ascii="Arial" w:hAnsi="Arial" w:cs="Arial"/>
          <w:b w:val="0"/>
          <w:bCs w:val="0"/>
          <w:color w:val="auto"/>
          <w:sz w:val="36"/>
          <w:szCs w:val="36"/>
        </w:rPr>
        <mc:AlternateContent>
          <mc:Choice Requires="wpg">
            <w:drawing>
              <wp:anchor distT="0" distB="0" distL="0" distR="0" simplePos="0" relativeHeight="25195622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688" name="Group 168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68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9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9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6025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NfxZs5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owmATb0AAADd&#10;AAAADwAAAGRycy9kb3ducmV2LnhtbEVPS2sCMRC+F/ofwgjeNBuhi26NgpVCvem2tPQ2bMbdbZPJ&#10;dhNf/94IQm/z8T1nvjw7K47Uh9azBjXOQBBX3rRca/h4fx1NQYSIbNB6Jg0XCrBcPD7MsTD+xDs6&#10;lrEWKYRDgRqaGLtCylA15DCMfUecuL3vHcYE+1qaHk8p3Fk5ybJcOmw5NTTY0UtD1W95cBq+1eVv&#10;vVd2lm/VU7n5+Vx92Xqn9XCgsmcQkc7xX3x3v5k0P5/O4PZNOkEur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CYBN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PIbp08AAAADd&#10;AAAADwAAAGRycy9kb3ducmV2LnhtbEWPT2vCQBDF70K/wzIFb7oxgmjq6iGilNaLfxCPQ3ZMUrOz&#10;IbtV++07B8HbDO/Ne7+ZLx+uUTfqQu3ZwGiYgCIuvK25NHA8rAdTUCEiW2w8k4E/CrBcvPXmmFl/&#10;5x3d9rFUEsIhQwNVjG2mdSgqchiGviUW7eI7h1HWrtS2w7uEu0anSTLRDmuWhgpbyisqrvtfZ6A4&#10;5tef+mvzfTmnerXdjU+zNN8Y038fJR+gIj3iy/y8/rSCP5kJv3wjI+jF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8hunT&#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2KYalr0AAADd&#10;AAAADwAAAGRycy9kb3ducmV2LnhtbEVPS2sCMRC+F/wPYQRvNRvBRbdGoS2F9qarWHobNuPutslk&#10;3aQ+/r0RCr3Nx/ecxerirDhRH1rPGtQ4A0FcedNyrWG3fXucgQgR2aD1TBquFGC1HDwssDD+zBs6&#10;lbEWKYRDgRqaGLtCylA15DCMfUecuIPvHcYE+1qaHs8p3Fk5ybJcOmw5NTTY0UtD1U/56zR8qevx&#10;9aDsPF+rafnxvX/+tPVG69FQZU8gIl3iv/jP/W7S/Hyu4P5NOkE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phqW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B9F8C94">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2</w:t>
      </w:r>
      <w:r>
        <w:rPr>
          <w:rFonts w:hint="default" w:ascii="Arial" w:hAnsi="Arial" w:cs="Arial"/>
          <w:b w:val="0"/>
          <w:bCs w:val="0"/>
          <w:color w:val="auto"/>
          <w:sz w:val="36"/>
          <w:szCs w:val="36"/>
          <w:lang w:val="en-US"/>
        </w:rPr>
        <w:t>-</w:t>
      </w:r>
      <w:r>
        <w:rPr>
          <w:rFonts w:hint="default" w:ascii="Arial" w:hAnsi="Arial" w:cs="Arial"/>
          <w:b w:val="0"/>
          <w:bCs w:val="0"/>
          <w:color w:val="auto"/>
          <w:sz w:val="36"/>
          <w:szCs w:val="36"/>
        </w:rPr>
        <w:t>Virtual DOM: React uses a virtual DOM to minimize direct DOM manipulations, resulting in faster updates and improved performance.</w:t>
      </w:r>
    </w:p>
    <w:p w14:paraId="4644DD2B">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Efficient Updates: The virtual DOM efficiently determines the minimal set of changes needed to update the actual DOM, reducing the computational load and enhancing performance.</w:t>
      </w:r>
    </w:p>
    <w:p w14:paraId="5AE58A32">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Declarative Syntax</w:t>
      </w:r>
    </w:p>
    <w:p w14:paraId="32F37642">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Readable Code: React’s declarative ap</w:t>
      </w:r>
      <w:r>
        <w:rPr>
          <w:rFonts w:hint="default" w:ascii="Arial" w:hAnsi="Arial" w:cs="Arial"/>
          <w:b w:val="0"/>
          <w:bCs w:val="0"/>
          <w:color w:val="auto"/>
          <w:sz w:val="36"/>
          <w:szCs w:val="36"/>
        </w:rPr>
        <mc:AlternateContent>
          <mc:Choice Requires="wpg">
            <w:drawing>
              <wp:anchor distT="0" distB="0" distL="0" distR="0" simplePos="0" relativeHeight="25195724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692" name="Group 169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69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9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9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5923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vsaqMmc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vsaqM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Rzgher4AAADd&#10;AAAADwAAAGRycy9kb3ducmV2LnhtbEVPS2sCMRC+F/wPYQRvNRvFpW6NgpaC3uq2tPQ2bMbdbZPJ&#10;uomvf98UCr3Nx/ecxerqrDhTH1rPGtQ4A0FcedNyreHt9fn+AUSIyAatZ9JwowCr5eBugYXxF97T&#10;uYy1SCEcCtTQxNgVUoaqIYdh7DvixB187zAm2NfS9HhJ4c7KSZbl0mHLqaHBjjYNVd/lyWn4VLfj&#10;00HZef6iZuXu6339Yeu91qOhyh5BRLrGf/Gfe2vS/Hw+hd9v0gl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zghe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Q73v0L4AAADd&#10;AAAADwAAAGRycy9kb3ducmV2LnhtbEVPTWvCQBC9C/0PyxR6041pkRpdc4go0vYSK6XHITsmMdnZ&#10;kF01/nu3UPA2j/c5y3QwrbhQ72rLCqaTCARxYXXNpYLD92b8DsJ5ZI2tZVJwIwfp6mm0xETbK+d0&#10;2ftShBB2CSqovO8SKV1RkUE3sR1x4I62N+gD7Eupe7yGcNPKOIpm0mDNoaHCjrKKimZ/NgqKQ9ac&#10;6o/t5/E3luuv/PVnHmdbpV6ep9EChKfBP8T/7p0O82fzN/j7JpwgV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73v0L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p50clb4AAADd&#10;AAAADwAAAGRycy9kb3ducmV2LnhtbEVPS2sCMRC+F/wPYQq9aTaCi26NQpVCe9NVWnobNuPutslk&#10;u0l9/HsjCL3Nx/ec+fLsrDhSH1rPGtQoA0FcedNyrWG/ex1OQYSIbNB6Jg0XCrBcDB7mWBh/4i0d&#10;y1iLFMKhQA1NjF0hZagachhGviNO3MH3DmOCfS1Nj6cU7qwcZ1kuHbacGhrsaNVQ9VP+OQ1f6vK7&#10;Pig7yzdqUr5/f7x82nqr9dOjyp5BRDrHf/Hd/WbS/Hw2gds36QS5u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50clb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proach makes the code more predictable and easier to debug.</w:t>
      </w:r>
    </w:p>
    <w:p w14:paraId="410C9080">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Ease of Understanding: The declarative nature simplifies the understanding of the app’s structure and behavior, which is especially beneficial for onboarding new developers.</w:t>
      </w:r>
    </w:p>
    <w:p w14:paraId="520275CC">
      <w:pPr>
        <w:pStyle w:val="2"/>
        <w:ind w:left="720" w:leftChars="0"/>
        <w:rPr>
          <w:rFonts w:hint="default" w:ascii="Arial" w:hAnsi="Arial" w:cs="Arial"/>
          <w:b w:val="0"/>
          <w:bCs w:val="0"/>
          <w:color w:val="auto"/>
          <w:sz w:val="36"/>
          <w:szCs w:val="36"/>
        </w:rPr>
      </w:pPr>
    </w:p>
    <w:p w14:paraId="1A106621">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Strong Community and Ecosystem</w:t>
      </w:r>
    </w:p>
    <w:p w14:paraId="022ABB7C">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3</w:t>
      </w:r>
      <w:r>
        <w:rPr>
          <w:rFonts w:hint="default" w:ascii="Arial" w:hAnsi="Arial" w:cs="Arial"/>
          <w:b w:val="0"/>
          <w:bCs w:val="0"/>
          <w:color w:val="auto"/>
          <w:sz w:val="36"/>
          <w:szCs w:val="36"/>
          <w:lang w:val="en-US"/>
        </w:rPr>
        <w:t>-</w:t>
      </w:r>
      <w:r>
        <w:rPr>
          <w:rFonts w:hint="default" w:ascii="Arial" w:hAnsi="Arial" w:cs="Arial"/>
          <w:b w:val="0"/>
          <w:bCs w:val="0"/>
          <w:color w:val="auto"/>
          <w:sz w:val="36"/>
          <w:szCs w:val="36"/>
        </w:rPr>
        <w:t>Extensive Libraries and Tools: React has a vast ecosystem of libraries, tools, and extensions that enhance fun</w:t>
      </w:r>
      <w:r>
        <w:rPr>
          <w:rFonts w:hint="default" w:ascii="Arial" w:hAnsi="Arial" w:cs="Arial"/>
          <w:b w:val="0"/>
          <w:bCs w:val="0"/>
          <w:color w:val="auto"/>
          <w:sz w:val="36"/>
          <w:szCs w:val="36"/>
        </w:rPr>
        <mc:AlternateContent>
          <mc:Choice Requires="wpg">
            <w:drawing>
              <wp:anchor distT="0" distB="0" distL="0" distR="0" simplePos="0" relativeHeight="25195827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696" name="Group 169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69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9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69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5820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k6TV7W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OAMneb4AAADd&#10;AAAADwAAAGRycy9kb3ducmV2LnhtbEVPS2sCMRC+F/wPYYTeajZCt3VrFFoR6k23paW3YTPuriaT&#10;dZP6+PdGKPQ2H99zpvOzs+JIfWg9a1CjDARx5U3LtYbPj+XDM4gQkQ1az6ThQgHms8HdFAvjT7yh&#10;YxlrkUI4FKihibErpAxVQw7DyHfEidv63mFMsK+l6fGUwp2V4yzLpcOWU0ODHb01VO3LX6fhR10O&#10;i62yk3ytHsvV7uv129Ybre+HKnsBEekc/8V/7neT5ueTJ7h9k06Qs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AMneb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wvDl1cAAAADd&#10;AAAADwAAAGRycy9kb3ducmV2LnhtbEWPT2vCQBDF70K/wzIFb7oxgmjq6iGilNaLfxCPQ3ZMUrOz&#10;IbtV++07B8HbDO/Ne7+ZLx+uUTfqQu3ZwGiYgCIuvK25NHA8rAdTUCEiW2w8k4E/CrBcvPXmmFl/&#10;5x3d9rFUEsIhQwNVjG2mdSgqchiGviUW7eI7h1HWrtS2w7uEu0anSTLRDmuWhgpbyisqrvtfZ6A4&#10;5tef+mvzfTmnerXdjU+zNN8Y038fJR+gIj3iy/y8/rSCP5kJrnwjI+jF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8OXV&#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JtAWkL4AAADd&#10;AAAADwAAAGRycy9kb3ducmV2LnhtbEVPS0sDMRC+C/0PYQrebDaCi7ttWrBFsDe7LRVvw2a6uzWZ&#10;rJv09e+NIHibj+85s8XVWXGmIXSeNahJBoK49qbjRsNu+/rwDCJEZIPWM2m4UYDFfHQ3w9L4C2/o&#10;XMVGpBAOJWpoY+xLKUPdksMw8T1x4g5+cBgTHBppBrykcGflY5bl0mHHqaHFnpYt1V/VyWn4VLfv&#10;1UHZIn9XT9X6uH/5sM1G6/uxyqYgIl3jv/jP/WbS/Lwo4PebdIKc/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tAWkL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ctionality and streamline development processes.</w:t>
      </w:r>
    </w:p>
    <w:p w14:paraId="3C674011">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Community Support: A large and active community provides ample resources, tutorials, and third-party components, making problem-solving more straightforward.</w:t>
      </w:r>
    </w:p>
    <w:p w14:paraId="51C22C4C">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Flexibility and Integration</w:t>
      </w:r>
    </w:p>
    <w:p w14:paraId="212A32C8">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4</w:t>
      </w:r>
      <w:r>
        <w:rPr>
          <w:rFonts w:hint="default" w:ascii="Arial" w:hAnsi="Arial" w:cs="Arial"/>
          <w:b w:val="0"/>
          <w:bCs w:val="0"/>
          <w:color w:val="auto"/>
          <w:sz w:val="36"/>
          <w:szCs w:val="36"/>
          <w:lang w:val="en-US"/>
        </w:rPr>
        <w:t>-</w:t>
      </w:r>
      <w:r>
        <w:rPr>
          <w:rFonts w:hint="default" w:ascii="Arial" w:hAnsi="Arial" w:cs="Arial"/>
          <w:b w:val="0"/>
          <w:bCs w:val="0"/>
          <w:color w:val="auto"/>
          <w:sz w:val="36"/>
          <w:szCs w:val="36"/>
        </w:rPr>
        <w:t>Interoperability: React can be easily integrated with other libraries and frameworks, offering flexibility to adapt to various project requirem</w:t>
      </w:r>
      <w:r>
        <w:rPr>
          <w:rFonts w:hint="default" w:ascii="Arial" w:hAnsi="Arial" w:cs="Arial"/>
          <w:b w:val="0"/>
          <w:bCs w:val="0"/>
          <w:color w:val="auto"/>
          <w:sz w:val="36"/>
          <w:szCs w:val="36"/>
        </w:rPr>
        <mc:AlternateContent>
          <mc:Choice Requires="wpg">
            <w:drawing>
              <wp:anchor distT="0" distB="0" distL="0" distR="0" simplePos="0" relativeHeight="25195929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700" name="Group 170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70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0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0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5718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QqGQh2cEAAAVFgAADgAAAGRycy9lMm9Eb2MueG1s7Vjb&#10;jts2EH0v0H8Q9N61LpZlG+sNmmyzKFCkAZJ+AC1TlgBJVEna8v59h6Qo0vLuit5k8xD0xaTtw+HM&#10;mRny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QqGQh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Rk2AjL4AAADd&#10;AAAADwAAAGRycy9kb3ducmV2LnhtbEVPS0sDMRC+C/6HMII3m6RgtWvTgpaCvbWrWLwNm+nuajLZ&#10;bmIf/74pFLzNx/ecyezondhTH9vABvRAgSCugm25NvD5sXh4BhETskUXmAycKMJsenszwcKGA69p&#10;X6Za5BCOBRpoUuoKKWPVkMc4CB1x5rah95gy7GtpezzkcO/kUKmR9Nhybmiwo7eGqt/yzxv41qfd&#10;fKvdeLTSj+Xy5+t14+q1Mfd3Wr2ASHRM/+Kr+93m+U9Kw+WbfIKcn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2AjL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PfNIJb0AAADd&#10;AAAADwAAAGRycy9kb3ducmV2LnhtbEVPS4vCMBC+C/sfwix408QK7lqNHroo4nrRFfE4NGPbtZmU&#10;Jr7+/UZY8DYf33Om87utxZVaXznWMOgrEMS5MxUXGvY/i94nCB+QDdaOScODPMxnb50ppsbdeEvX&#10;XShEDGGfooYyhCaV0uclWfR91xBH7uRaiyHCtpCmxVsMt7VMlBpJixXHhhIbykrKz7uL1ZDvs/Nv&#10;tV5+n46J/Npsh4dxki217r4P1AREoHt4if/dKxPnf6gEnt/EE+Ts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80gl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2dO7YL4AAADd&#10;AAAADwAAAGRycy9kb3ducmV2LnhtbEVPS0sDMRC+C/6HMII3N4nSqmvTgorQ3uwqLd6GzXR3NZms&#10;m9jHv28KQm/z8T1nMtt7J7Y0xC6wAV0oEMR1sB03Bj4/3m4eQMSEbNEFJgMHijCbXl5MsLRhx0va&#10;VqkROYRjiQbalPpSyli35DEWoSfO3CYMHlOGQyPtgLsc7p28VWosPXacG1rs6aWl+qf68wa+9OH3&#10;daPd4/hdj6rF9+p57ZqlMddXWj2BSLRPZ/G/e27z/Ht1B6dv8glyeg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dO7YL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ents.</w:t>
      </w:r>
    </w:p>
    <w:p w14:paraId="6AEAEDF5">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Cross-Platform Development: With React Native, the same knowledge can be applied to develop mobile applications, promoting code reuse across web and mobile platforms.</w:t>
      </w:r>
    </w:p>
    <w:p w14:paraId="51B7BEE6">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Robust Development Experience</w:t>
      </w:r>
    </w:p>
    <w:p w14:paraId="112350CE">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5</w:t>
      </w:r>
      <w:r>
        <w:rPr>
          <w:rFonts w:hint="default" w:ascii="Arial" w:hAnsi="Arial" w:cs="Arial"/>
          <w:b w:val="0"/>
          <w:bCs w:val="0"/>
          <w:color w:val="auto"/>
          <w:sz w:val="36"/>
          <w:szCs w:val="36"/>
          <w:lang w:val="en-US"/>
        </w:rPr>
        <w:t>-</w:t>
      </w:r>
      <w:r>
        <w:rPr>
          <w:rFonts w:hint="default" w:ascii="Arial" w:hAnsi="Arial" w:cs="Arial"/>
          <w:b w:val="0"/>
          <w:bCs w:val="0"/>
          <w:color w:val="auto"/>
          <w:sz w:val="36"/>
          <w:szCs w:val="36"/>
        </w:rPr>
        <w:t xml:space="preserve">Developer Tools: React Developer Tools provide powerful debugging capabilities, making it easier to inspect and </w:t>
      </w:r>
      <w:r>
        <w:rPr>
          <w:rFonts w:hint="default" w:ascii="Arial" w:hAnsi="Arial" w:cs="Arial"/>
          <w:b w:val="0"/>
          <w:bCs w:val="0"/>
          <w:color w:val="auto"/>
          <w:sz w:val="36"/>
          <w:szCs w:val="36"/>
        </w:rPr>
        <mc:AlternateContent>
          <mc:Choice Requires="wpg">
            <w:drawing>
              <wp:anchor distT="0" distB="0" distL="0" distR="0" simplePos="0" relativeHeight="25196032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704" name="Group 170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70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0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0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5616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BrQQTP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OXaGj74AAADd&#10;AAAADwAAAGRycy9kb3ducmV2LnhtbEVPS0sDMRC+C/6HMEJvNonQardNCyoFe2tXaelt2Ex3tyaT&#10;dRP7+PdGELzNx/ec2eLinThRH9vABvRQgSCugm25NvDxvrx/AhETskUXmAxcKcJifnszw8KGM2/o&#10;VKZa5BCOBRpoUuoKKWPVkMc4DB1x5g6h95gy7GtpezzncO/kg1Jj6bHl3NBgRy8NVZ/ltzew19ev&#10;14N2k/Faj8rVcfu8c/XGmMGdVlMQiS7pX/znfrN5/qMawe83+QQ5/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XaGj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QshOJr8AAADd&#10;AAAADwAAAGRycy9kb3ducmV2LnhtbEVPS2vCQBC+F/wPywi91V1TsDV1k0NEKdqLUUqPQ3ZMUrOz&#10;Ibv18e/dQqG3+fies8ivthNnGnzrWMN0okAQV860XGs47FdPryB8QDbYOSYNN/KQZ6OHBabGXXhH&#10;5zLUIoawT1FDE0KfSumrhiz6ieuJI3d0g8UQ4VBLM+AlhttOJkrNpMWWY0ODPRUNVafyx2qoDsXp&#10;u92st8evRC4/ds+f86RYa/04nqo3EIGu4V/85343cf6LmsHvN/EEmd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LITia/&#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pui9Y70AAADd&#10;AAAADwAAAGRycy9kb3ducmV2LnhtbEVPS0sDMRC+C/6HMEJvNonQVtemBZVCe2tXsfQ2bKa7q8lk&#10;3aSvf28Kgrf5+J4znZ+9E0fqYxvYgB4qEMRVsC3XBj7eF/ePIGJCtugCk4ELRZjPbm+mWNhw4g0d&#10;y1SLHMKxQANNSl0hZawa8hiHoSPO3D70HlOGfS1tj6cc7p18UGosPbacGxrs6LWh6rs8eAM7ffl5&#10;22v3NF7rUbn6+nzZunpjzOBOq2cQic7pX/znXto8f6ImcP0mnyB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6L1j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troubleshoot components.</w:t>
      </w:r>
    </w:p>
    <w:p w14:paraId="12DF9ABF">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JSX Syntax: JSX allows writing HTML-like code within JavaScript, providing a seamless and intuitive way to define UI components.</w:t>
      </w:r>
    </w:p>
    <w:p w14:paraId="274055CC">
      <w:pPr>
        <w:pStyle w:val="2"/>
        <w:ind w:left="720" w:leftChars="0"/>
        <w:rPr>
          <w:rFonts w:hint="default" w:ascii="Arial" w:hAnsi="Arial" w:cs="Arial"/>
          <w:b w:val="0"/>
          <w:bCs w:val="0"/>
          <w:color w:val="auto"/>
          <w:sz w:val="36"/>
          <w:szCs w:val="36"/>
        </w:rPr>
      </w:pPr>
    </w:p>
    <w:p w14:paraId="1A374DA3">
      <w:pPr>
        <w:pStyle w:val="2"/>
        <w:ind w:left="720" w:leftChars="0"/>
        <w:rPr>
          <w:rFonts w:hint="default" w:ascii="Arial" w:hAnsi="Arial" w:cs="Arial"/>
          <w:b w:val="0"/>
          <w:bCs w:val="0"/>
          <w:color w:val="auto"/>
          <w:sz w:val="36"/>
          <w:szCs w:val="36"/>
        </w:rPr>
      </w:pPr>
    </w:p>
    <w:p w14:paraId="4E8C5B73">
      <w:pPr>
        <w:pStyle w:val="2"/>
        <w:ind w:left="720" w:leftChars="0"/>
        <w:rPr>
          <w:rFonts w:hint="default" w:ascii="Arial" w:hAnsi="Arial" w:cs="Arial"/>
          <w:b w:val="0"/>
          <w:bCs w:val="0"/>
          <w:color w:val="auto"/>
          <w:sz w:val="36"/>
          <w:szCs w:val="36"/>
        </w:rPr>
      </w:pPr>
    </w:p>
    <w:p w14:paraId="239F9385">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Future-Proofing</w:t>
      </w:r>
    </w:p>
    <w:p w14:paraId="3BEB1275">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6</w:t>
      </w:r>
      <w:r>
        <w:rPr>
          <w:rFonts w:hint="default" w:ascii="Arial" w:hAnsi="Arial" w:cs="Arial"/>
          <w:b w:val="0"/>
          <w:bCs w:val="0"/>
          <w:color w:val="auto"/>
          <w:sz w:val="36"/>
          <w:szCs w:val="36"/>
          <w:lang w:val="en-US"/>
        </w:rPr>
        <w:t>-</w:t>
      </w:r>
      <w:r>
        <w:rPr>
          <w:rFonts w:hint="default" w:ascii="Arial" w:hAnsi="Arial" w:cs="Arial"/>
          <w:b w:val="0"/>
          <w:bCs w:val="0"/>
          <w:color w:val="auto"/>
          <w:sz w:val="36"/>
          <w:szCs w:val="36"/>
        </w:rPr>
        <w:t>Continuous Improvement: React is backed by Facebook and a large community, ensuring continuous impro</w:t>
      </w:r>
      <w:r>
        <w:rPr>
          <w:rFonts w:hint="default" w:ascii="Arial" w:hAnsi="Arial" w:cs="Arial"/>
          <w:b w:val="0"/>
          <w:bCs w:val="0"/>
          <w:color w:val="auto"/>
          <w:sz w:val="36"/>
          <w:szCs w:val="36"/>
        </w:rPr>
        <mc:AlternateContent>
          <mc:Choice Requires="wpg">
            <w:drawing>
              <wp:anchor distT="0" distB="0" distL="0" distR="0" simplePos="0" relativeHeight="25196134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708" name="Group 170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70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1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1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5513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Pifl6Wc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Pifl6W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uDuMir0AAADd&#10;AAAADwAAAGRycy9kb3ducmV2LnhtbEVPS0sDMRC+C/6HMIK3Nolga7dNC1oK9WZXaelt2Ex3V5PJ&#10;uklf/94Igrf5+J4zW1y8EyfqYxvYgB4qEMRVsC3XBj7eV4MnEDEhW3SBycCVIizmtzczLGw484ZO&#10;ZapFDuFYoIEmpa6QMlYNeYzD0BFn7hB6jynDvpa2x3MO904+KDWSHlvODQ129NJQ9VUevYG9vn4v&#10;D9pNRm/6sXz93D7vXL0x5v5OqymIRJf0L/5zr22eP1YT+P0mnyD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O4yK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J7TlFMEAAADd&#10;AAAADwAAAGRycy9kb3ducmV2LnhtbEWPzW7CQAyE70h9h5UrcYNNglRoysIhCFS1XKCo6tHKmiQl&#10;642yW37eHh8qcbM145nP8+XVtepMfWg8G0jHCSji0tuGKwOHr/VoBipEZIutZzJwowDLxdNgjrn1&#10;F97ReR8rJSEccjRQx9jlWoeyJodh7Dti0Y6+dxhl7Stte7xIuGt1liQv2mHD0lBjR0VN5Wn/5wyU&#10;h+L023xsPo8/mV5td5Pv16zYGDN8TpM3UJGu8WH+v363gj9NhV++kRH04g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7Tl&#10;FM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w5QWUb0AAADd&#10;AAAADwAAAGRycy9kb3ducmV2LnhtbEVPS2sCMRC+F/wPYYTeNJtCfWyNgopQb7qWSm/DZtzdNpls&#10;N6mPf98UhN7m43vObHF1VpypC41nDWqYgSAuvWm40vB22AwmIEJENmg9k4YbBVjMew8zzI2/8J7O&#10;RaxECuGQo4Y6xjaXMpQ1OQxD3xIn7uQ7hzHBrpKmw0sKd1Y+ZdlIOmw4NdTY0qqm8qv4cRo+1O17&#10;fVJ2Otqp52L7+b482mqv9WNfZS8gIl3jv/jufjVp/lgp+PsmnS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lBZR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vements, updates, and long-term support.</w:t>
      </w:r>
    </w:p>
    <w:p w14:paraId="7ECCAF27">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Scalability: React’s architecture is well-suited for both small and large-scale applications, making it a versatile choice for projects that may grow in complexity over time.</w:t>
      </w:r>
    </w:p>
    <w:p w14:paraId="79ACB01A">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State Management</w:t>
      </w:r>
    </w:p>
    <w:p w14:paraId="70ECC3BD">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7</w:t>
      </w:r>
      <w:r>
        <w:rPr>
          <w:rFonts w:hint="default" w:ascii="Arial" w:hAnsi="Arial" w:cs="Arial"/>
          <w:b w:val="0"/>
          <w:bCs w:val="0"/>
          <w:color w:val="auto"/>
          <w:sz w:val="36"/>
          <w:szCs w:val="36"/>
          <w:lang w:val="en-US"/>
        </w:rPr>
        <w:t>-</w:t>
      </w:r>
      <w:r>
        <w:rPr>
          <w:rFonts w:hint="default" w:ascii="Arial" w:hAnsi="Arial" w:cs="Arial"/>
          <w:b w:val="0"/>
          <w:bCs w:val="0"/>
          <w:color w:val="auto"/>
          <w:sz w:val="36"/>
          <w:szCs w:val="36"/>
        </w:rPr>
        <w:t>Efficient State Handling: React’s state management capabilities, especially when combined with libraries like Redux or Context API, provide efficient ways to handle complex state across the application..</w:t>
      </w:r>
      <w:r>
        <w:rPr>
          <w:rFonts w:hint="default" w:ascii="Arial" w:hAnsi="Arial" w:cs="Arial"/>
          <w:b w:val="0"/>
          <w:bCs w:val="0"/>
          <w:color w:val="auto"/>
          <w:sz w:val="36"/>
          <w:szCs w:val="36"/>
        </w:rPr>
        <mc:AlternateContent>
          <mc:Choice Requires="wpg">
            <w:drawing>
              <wp:anchor distT="0" distB="0" distL="0" distR="0" simplePos="0" relativeHeight="25176166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87" name="Group 48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8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8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9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548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A5NGJBoBAAAEB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btUMBLwAAADc&#10;AAAADwAAAGRycy9kb3ducmV2LnhtbEVPy2oCMRTdF/yHcAV3NZNSxU6Ngi0F3em0VNxdJteZqcnN&#10;dBJff28WgsvDeU/nF2fFibrQeNaghhkI4tKbhisNP99fzxMQISIbtJ5Jw5UCzGe9pynmxp95Q6ci&#10;ViKFcMhRQx1jm0sZypochqFviRO3953DmGBXSdPhOYU7K1+ybCwdNpwaamzpo6byUBydhp26/n/u&#10;lX0br9WoWP39Lra22mg96KvsHUSkS3yI7+6l0fA6SWvTmXQE5Ow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7VDAS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7NdbcsAAAADc&#10;AAAADwAAAGRycy9kb3ducmV2LnhtbEWPQWvCQBSE70L/w/IK3nRjlBKjaw4plWJ7MZXS4yP7TGKy&#10;b0N2q+m/7xaEHoeZ+YbZZqPpxJUG11hWsJhHIIhLqxuuFJw+XmYJCOeRNXaWScEPOch2D5Mtptre&#10;+EjXwlciQNilqKD2vk+ldGVNBt3c9sTBO9vBoA9yqKQe8BbgppNxFD1Jgw2HhRp7ymsq2+LbKChP&#10;eXtpDvu381csn9+Py891nO+Vmj4uog0IT6P/D9/br1rBKlnD35lwBOTu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11ty&#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FXqW37wAAADc&#10;AAAADwAAAGRycy9kb3ducmV2LnhtbEVPy2oCMRTdC/2HcAvuNJNSRadGoS0F3elYKu4uk+vMtMnN&#10;dBJff28WgsvDec8WF2fFibrQeNaghhkI4tKbhisN39uvwQREiMgGrWfScKUAi/lTb4a58Wfe0KmI&#10;lUghHHLUUMfY5lKGsiaHYehb4sQdfOcwJthV0nR4TuHOypcsG0uHDaeGGlv6qKn8K45Ow15d/z8P&#10;yk7HazUqVr8/7ztbbbTuP6vsDUSkS3yI7+6l0fA6TfPTmXQE5Pw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V6lt+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461E11E3">
      <w:pPr>
        <w:pStyle w:val="2"/>
        <w:ind w:left="0" w:leftChars="0"/>
        <w:rPr>
          <w:rFonts w:hint="default" w:ascii="Arial" w:hAnsi="Arial" w:cs="Arial"/>
          <w:b w:val="0"/>
          <w:bCs w:val="0"/>
        </w:rPr>
      </w:pPr>
    </w:p>
    <w:p w14:paraId="3C3109C2">
      <w:pPr>
        <w:pStyle w:val="2"/>
        <w:ind w:left="0" w:leftChars="0"/>
        <w:rPr>
          <w:rFonts w:hint="default" w:ascii="Arial" w:hAnsi="Arial" w:cs="Arial"/>
          <w:b w:val="0"/>
          <w:bCs w:val="0"/>
        </w:rPr>
      </w:pPr>
    </w:p>
    <w:p w14:paraId="03FDCFF0">
      <w:pPr>
        <w:pStyle w:val="2"/>
        <w:ind w:left="0" w:leftChars="0"/>
        <w:rPr>
          <w:rFonts w:hint="default" w:ascii="Arial" w:hAnsi="Arial" w:cs="Arial"/>
          <w:b w:val="0"/>
          <w:bCs w:val="0"/>
        </w:rPr>
      </w:pPr>
    </w:p>
    <w:p w14:paraId="39F304FF">
      <w:pPr>
        <w:pStyle w:val="2"/>
        <w:ind w:left="0" w:leftChars="0"/>
        <w:rPr>
          <w:rFonts w:hint="default" w:ascii="Arial" w:hAnsi="Arial" w:cs="Arial"/>
          <w:b w:val="0"/>
          <w:bCs w:val="0"/>
        </w:rPr>
      </w:pPr>
    </w:p>
    <w:p w14:paraId="51C9319D">
      <w:pPr>
        <w:pStyle w:val="2"/>
        <w:ind w:left="0" w:leftChars="0"/>
        <w:rPr>
          <w:rFonts w:hint="default" w:ascii="Arial" w:hAnsi="Arial" w:cs="Arial"/>
          <w:b w:val="0"/>
          <w:bCs w:val="0"/>
        </w:rPr>
      </w:pPr>
    </w:p>
    <w:p w14:paraId="134B42FB">
      <w:pPr>
        <w:pStyle w:val="2"/>
        <w:ind w:left="0" w:leftChars="0"/>
        <w:rPr>
          <w:rFonts w:hint="default" w:ascii="Arial" w:hAnsi="Arial" w:cs="Arial"/>
          <w:b w:val="0"/>
          <w:bCs w:val="0"/>
        </w:rPr>
      </w:pPr>
    </w:p>
    <w:p w14:paraId="1E9D2E03">
      <w:pPr>
        <w:pStyle w:val="2"/>
        <w:ind w:left="0" w:leftChars="0"/>
        <w:rPr>
          <w:rFonts w:hint="default" w:ascii="Arial" w:hAnsi="Arial" w:cs="Arial"/>
          <w:b w:val="0"/>
          <w:bCs w:val="0"/>
        </w:rPr>
      </w:pPr>
    </w:p>
    <w:p w14:paraId="0AA0FE6B">
      <w:pPr>
        <w:pStyle w:val="2"/>
        <w:ind w:left="0" w:leftChars="0"/>
        <w:rPr>
          <w:rFonts w:hint="default" w:ascii="Arial" w:hAnsi="Arial" w:cs="Arial"/>
          <w:b w:val="0"/>
          <w:bCs w:val="0"/>
          <w:color w:val="auto"/>
          <w:sz w:val="40"/>
          <w:szCs w:val="40"/>
        </w:rPr>
      </w:pPr>
      <w:r>
        <w:rPr>
          <w:rFonts w:hint="default" w:ascii="Arial" w:hAnsi="Arial" w:cs="Arial"/>
          <w:b/>
          <w:bCs/>
          <w:color w:val="auto"/>
          <w:sz w:val="40"/>
          <w:szCs w:val="40"/>
        </w:rPr>
        <w:t>Back_end</w:t>
      </w:r>
      <w:r>
        <w:rPr>
          <w:rFonts w:hint="default" w:ascii="Arial" w:hAnsi="Arial" w:cs="Arial"/>
          <w:b w:val="0"/>
          <w:bCs w:val="0"/>
          <w:color w:val="auto"/>
          <w:sz w:val="40"/>
          <w:szCs w:val="40"/>
        </w:rPr>
        <w:t xml:space="preserve"> </w:t>
      </w:r>
    </w:p>
    <w:p w14:paraId="5D4D1740">
      <w:pPr>
        <w:pStyle w:val="2"/>
        <w:ind w:left="0" w:leftChars="0"/>
        <w:rPr>
          <w:rFonts w:hint="default" w:ascii="Arial" w:hAnsi="Arial" w:cs="Arial"/>
        </w:rPr>
      </w:pPr>
      <w:r>
        <w:rPr>
          <w:rFonts w:hint="default" w:ascii="Arial" w:hAnsi="Arial" w:cs="Arial"/>
        </w:rPr>
        <w:drawing>
          <wp:inline distT="0" distB="0" distL="114300" distR="114300">
            <wp:extent cx="6148705" cy="5577840"/>
            <wp:effectExtent l="0" t="0" r="4445" b="3810"/>
            <wp:docPr id="1729" name="Picture 1729" descr="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 name="Picture 1729" descr="99"/>
                    <pic:cNvPicPr>
                      <a:picLocks noChangeAspect="1"/>
                    </pic:cNvPicPr>
                  </pic:nvPicPr>
                  <pic:blipFill>
                    <a:blip r:embed="rId63"/>
                    <a:stretch>
                      <a:fillRect/>
                    </a:stretch>
                  </pic:blipFill>
                  <pic:spPr>
                    <a:xfrm>
                      <a:off x="0" y="0"/>
                      <a:ext cx="6148705" cy="5577840"/>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76268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505" name="Group 50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0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0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0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5379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">
                <o:lock v:ext="edit" aspectratio="f"/>
                <v:shape id="Graphic 2" o:spid="_x0000_s1026" o:spt="100" style="position:absolute;left:0;top:0;height:10151745;width:7056120;" fillcolor="#5B9BD5 [3204]" filled="t" stroked="f" coordsize="7056120,10151745" o:gfxdata="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0MSq/&#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6TZmXMAAAADc&#10;AAAADwAAAGRycy9kb3ducmV2LnhtbEWPQWvCQBSE7wX/w/IEb3XXSK2m2XhIqZTWi1bE4yP7TFKz&#10;b0N2q/bfdwuCx2FmvmGy5dW24ky9bxxrmIwVCOLSmYYrDbuvt8c5CB+QDbaOScMveVjmg4cMU+Mu&#10;vKHzNlQiQtinqKEOoUul9GVNFv3YdcTRO7reYoiyr6Tp8RLhtpWJUjNpseG4UGNHRU3laftjNZS7&#10;4vTdfKw+j4dEvq430/0iKVZaj4YT9QIi0DXcw7f2u9HwpJ7h/0w8AjL/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NmZc&#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decAw7wAAADc&#10;AAAADwAAAGRycy9kb3ducmV2LnhtbEVPy2oCMRTdC/5DuII7TSIodmoU2lJod3WUlu4uk+vMtMnN&#10;OImvv28WBZeH815trt6JM/WxDWxATxUI4irYlmsD+93rZAkiJmSLLjAZuFGEzXo4WGFhw4W3dC5T&#10;LXIIxwINNCl1hZSxashjnIaOOHOH0HtMGfa1tD1ecrh3cqbUQnpsOTc02NFzQ9VvefIGvvXt+HLQ&#10;7mHxoefl+8/n05ert8aMR1o9gkh0TXfxv/vNGpirvDafyUdA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nAMO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7181DDEB">
      <w:pPr>
        <w:pStyle w:val="2"/>
        <w:ind w:left="720" w:leftChars="0"/>
        <w:rPr>
          <w:rFonts w:hint="default" w:ascii="Arial" w:hAnsi="Arial" w:cs="Arial"/>
          <w:b w:val="0"/>
          <w:bCs w:val="0"/>
          <w:sz w:val="36"/>
          <w:szCs w:val="36"/>
        </w:rPr>
      </w:pPr>
      <w:r>
        <w:rPr>
          <w:rFonts w:hint="default" w:ascii="Arial" w:hAnsi="Arial" w:cs="Arial"/>
          <w:b w:val="0"/>
          <w:bCs w:val="0"/>
          <w:sz w:val="36"/>
          <w:szCs w:val="36"/>
        </w:rPr>
        <w:t>The Authentication Controller class in this code is responsible for managing user authentication tasks, such as login and registration.</w:t>
      </w:r>
    </w:p>
    <w:p w14:paraId="1E2B8140">
      <w:pPr>
        <w:pStyle w:val="2"/>
        <w:ind w:left="720" w:leftChars="0"/>
        <w:rPr>
          <w:rFonts w:hint="default" w:ascii="Arial" w:hAnsi="Arial" w:cs="Arial"/>
          <w:b w:val="0"/>
          <w:bCs w:val="0"/>
          <w:sz w:val="36"/>
          <w:szCs w:val="36"/>
        </w:rPr>
      </w:pPr>
      <w:r>
        <w:rPr>
          <w:rFonts w:hint="default" w:ascii="Arial" w:hAnsi="Arial" w:cs="Arial"/>
          <w:b w:val="0"/>
          <w:bCs w:val="0"/>
          <w:sz w:val="36"/>
          <w:szCs w:val="36"/>
        </w:rPr>
        <w:t>The login method validates the incoming request to ensure that both the email and password are provided and are of the correct ty</w:t>
      </w:r>
      <w:r>
        <w:rPr>
          <w:rFonts w:hint="default" w:ascii="Arial" w:hAnsi="Arial" w:cs="Arial"/>
          <w:b w:val="0"/>
          <w:bCs w:val="0"/>
          <w:sz w:val="36"/>
          <w:szCs w:val="36"/>
        </w:rPr>
        <mc:AlternateContent>
          <mc:Choice Requires="wpg">
            <w:drawing>
              <wp:anchor distT="0" distB="0" distL="0" distR="0" simplePos="0" relativeHeight="25197056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755" name="Group 175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75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5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5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4592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">
                <o:lock v:ext="edit" aspectratio="f"/>
                <v:shape id="Graphic 2" o:spid="_x0000_s1026" o:spt="100" style="position:absolute;left:0;top:0;height:10151745;width:7056120;" fillcolor="#5B9BD5 [3204]" filled="t" stroked="f" coordsize="7056120,10151745" o:gfxdata="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hc35b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PjfEoL8AAADd&#10;AAAADwAAAGRycy9kb3ducmV2LnhtbEVPTWvCQBC9F/oflil4qxsjbTR19ZDSINaLqYjHITsmqdnZ&#10;kF2j/fduodDbPN7nLFY304qBetdYVjAZRyCIS6sbrhTsvz6eZyCcR9bYWiYFP+RgtXx8WGCq7ZV3&#10;NBS+EiGEXYoKau+7VEpX1mTQjW1HHLiT7Q36APtK6h6vIdy0Mo6iV2mw4dBQY0dZTeW5uBgF5T47&#10;fzeb/PN0jOX7djc9zOMsV2r0NIneQHi6+X/xn3utw/zkJYHfb8IJcn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43xKC/&#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xMQGDMEAAADd&#10;AAAADwAAAGRycy9kb3ducmV2LnhtbEWPT0/DMAzF70h8h8hI3FgapI2tLJu0ISS4sQ4xcbMary0k&#10;TmnC/nx7fEDazdZ7fu/n+fIUvDrQkLrIFsyoAEVcR9dxY+F9+3w3BZUyskMfmSycKcFycX01x9LF&#10;I2/oUOVGSQinEi20Ofel1qluKWAaxZ5YtH0cAmZZh0a7AY8SHry+L4qJDtixNLTY07ql+rv6DRY+&#10;zfnnaW/8bPJmxtXr18dq55uNtbc3pngElemUL+b/6xcn+A9jwZVvZAS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MQG&#10;DMEAAADdAAAADwAAAAAAAAABACAAAAAiAAAAZHJzL2Rvd25yZXYueG1sUEsBAhQAFAAAAAgAh07i&#10;QDMvBZ47AAAAOQAAABAAAAAAAAAAAQAgAAAAEAEAAGRycy9zaGFwZXhtbC54bWxQSwUGAAAAAAYA&#10;BgBbAQAAug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 xml:space="preserve">pes. </w:t>
      </w:r>
    </w:p>
    <w:p w14:paraId="060A37EA">
      <w:pPr>
        <w:pStyle w:val="2"/>
        <w:ind w:left="720" w:leftChars="0"/>
        <w:rPr>
          <w:rFonts w:hint="default" w:ascii="Arial" w:hAnsi="Arial" w:cs="Arial"/>
          <w:b w:val="0"/>
          <w:bCs w:val="0"/>
          <w:sz w:val="36"/>
          <w:szCs w:val="36"/>
        </w:rPr>
      </w:pPr>
      <w:r>
        <w:rPr>
          <w:rFonts w:hint="default" w:ascii="Arial" w:hAnsi="Arial" w:cs="Arial"/>
          <w:b w:val="0"/>
          <w:bCs w:val="0"/>
          <w:sz w:val="36"/>
          <w:szCs w:val="36"/>
        </w:rPr>
        <w:t>If the authentication fails, it returns a response with an "Invalid credentials" message and a 401 status code.</w:t>
      </w:r>
    </w:p>
    <w:p w14:paraId="510FC04F">
      <w:pPr>
        <w:pStyle w:val="2"/>
        <w:ind w:left="720" w:leftChars="0"/>
        <w:rPr>
          <w:rFonts w:hint="default" w:ascii="Arial" w:hAnsi="Arial" w:cs="Arial"/>
          <w:b w:val="0"/>
          <w:bCs w:val="0"/>
          <w:sz w:val="36"/>
          <w:szCs w:val="36"/>
        </w:rPr>
      </w:pPr>
      <w:r>
        <w:rPr>
          <w:rFonts w:hint="default" w:ascii="Arial" w:hAnsi="Arial" w:cs="Arial"/>
          <w:b w:val="0"/>
          <w:bCs w:val="0"/>
          <w:sz w:val="36"/>
          <w:szCs w:val="36"/>
        </w:rPr>
        <w:t xml:space="preserve">The register method validates the incoming registration request and calls the createUser method to create a new user using the provided data. </w:t>
      </w:r>
    </w:p>
    <w:p w14:paraId="6451684B">
      <w:pPr>
        <w:pStyle w:val="2"/>
        <w:ind w:left="720" w:leftChars="0"/>
        <w:rPr>
          <w:rFonts w:hint="default" w:ascii="Arial" w:hAnsi="Arial" w:cs="Arial"/>
          <w:b w:val="0"/>
          <w:bCs w:val="0"/>
          <w:sz w:val="36"/>
          <w:szCs w:val="36"/>
        </w:rPr>
      </w:pPr>
      <w:r>
        <w:rPr>
          <w:rFonts w:hint="default" w:ascii="Arial" w:hAnsi="Arial" w:cs="Arial"/>
          <w:b w:val="0"/>
          <w:bCs w:val="0"/>
          <w:sz w:val="36"/>
          <w:szCs w:val="36"/>
        </w:rPr>
        <w:t xml:space="preserve">It also generates an authentication token for the newly created user. </w:t>
      </w:r>
    </w:p>
    <w:p w14:paraId="221AFE08">
      <w:pPr>
        <w:pStyle w:val="2"/>
        <w:ind w:left="720" w:leftChars="0"/>
        <w:rPr>
          <w:rFonts w:hint="default" w:ascii="Arial" w:hAnsi="Arial" w:cs="Arial"/>
          <w:b w:val="0"/>
          <w:bCs w:val="0"/>
          <w:sz w:val="36"/>
          <w:szCs w:val="36"/>
        </w:rPr>
      </w:pPr>
      <w:r>
        <w:rPr>
          <w:rFonts w:hint="default" w:ascii="Arial" w:hAnsi="Arial" w:cs="Arial"/>
          <w:b w:val="0"/>
          <w:bCs w:val="0"/>
          <w:sz w:val="36"/>
          <w:szCs w:val="36"/>
        </w:rPr>
        <w:t>The method then returns a response containing the new user, the token, and a success message.</w:t>
      </w:r>
    </w:p>
    <w:p w14:paraId="00904B42">
      <w:pPr>
        <w:pStyle w:val="2"/>
        <w:ind w:left="0" w:leftChars="0"/>
        <w:rPr>
          <w:rFonts w:hint="default" w:ascii="Arial" w:hAnsi="Arial" w:cs="Arial"/>
        </w:rPr>
      </w:pPr>
    </w:p>
    <w:p w14:paraId="3AA3C7FE">
      <w:pPr>
        <w:pStyle w:val="2"/>
        <w:ind w:left="0" w:leftChars="0"/>
        <w:rPr>
          <w:rFonts w:hint="default" w:ascii="Arial" w:hAnsi="Arial" w:cs="Arial"/>
        </w:rPr>
      </w:pPr>
      <w:r>
        <w:rPr>
          <w:rFonts w:hint="default" w:ascii="Arial" w:hAnsi="Arial" w:cs="Arial"/>
        </w:rPr>
        <mc:AlternateContent>
          <mc:Choice Requires="wpg">
            <w:drawing>
              <wp:anchor distT="0" distB="0" distL="0" distR="0" simplePos="0" relativeHeight="252015616"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498" name="Group 49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9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0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0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0086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epPRKGcEAAAQ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hEA/QsAAAADc&#10;AAAADwAAAGRycy9kb3ducmV2LnhtbEWPT2sCMRTE74LfITzBW81GrHS3RkFLwd7qtrT09tg8d7dN&#10;XtZN/Pftm0LB4zAzv2EWq4uz4kR9aD1rUJMMBHHlTcu1hve357sHECEiG7SeScOVAqyWw8ECC+PP&#10;vKNTGWuRIBwK1NDE2BVShqohh2HiO+Lk7X3vMCbZ19L0eE5wZ+U0y+bSYctpocGONg1VP+XRafhS&#10;18PTXtl8/qruy5fvj/WnrXdaj0cqewQR6RJv4f/21miY5Tn8nU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EQD9C&#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Zt/+KL0AAADc&#10;AAAADwAAAGRycy9kb3ducmV2LnhtbEVPz2vCMBS+C/4P4Qm72cQOZeuMHjomw3lpJ+Lx0Tzbzual&#10;NJl2//1yGOz48f1eb0fbiRsNvnWsYZEoEMSVMy3XGo6fb/MnED4gG+wck4Yf8rDdTCdrzIy7c0G3&#10;MtQihrDPUEMTQp9J6auGLPrE9cSRu7jBYohwqKUZ8B7DbSdTpVbSYsuxocGe8oaqa/ltNVTH/PrV&#10;7ncfl3MqXw/F4+k5zXdaP8wW6gVEoDH8i//c70bDUsX58Uw8AnLz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3/4ovQAA&#10;ANw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5N2pXr8AAADc&#10;AAAADwAAAGRycy9kb3ducmV2LnhtbEWPT0sDMRTE74LfITzBWzdJoUW3TQtaBL21W1F6e2xed1eT&#10;l3UT++fbN0LB4zAzv2Hmy5N34kBD7AIb0IUCQVwH23Fj4H37MnoAEROyRReYDJwpwnJxezPH0oYj&#10;b+hQpUZkCMcSDbQp9aWUsW7JYyxCT5y9fRg8piyHRtoBjxnunRwrNZUeO84LLfb03FL9Xf16Azt9&#10;/lnttXucrvWkevv6ePp0zcaY+zutZiASndJ/+Np+tQYmSsPfmXwE5OI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TdqV6/&#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383C2AC6">
      <w:pPr>
        <w:pStyle w:val="2"/>
        <w:ind w:left="0" w:leftChars="0"/>
        <w:rPr>
          <w:rFonts w:hint="default" w:ascii="Arial" w:hAnsi="Arial" w:cs="Arial"/>
        </w:rPr>
      </w:pPr>
      <w:r>
        <w:rPr>
          <w:rFonts w:hint="default" w:ascii="Arial" w:hAnsi="Arial" w:cs="Arial"/>
        </w:rPr>
        <w:drawing>
          <wp:inline distT="0" distB="0" distL="114300" distR="114300">
            <wp:extent cx="6354445" cy="5763895"/>
            <wp:effectExtent l="0" t="0" r="8255" b="8255"/>
            <wp:docPr id="1750" name="Picture 175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 name="Picture 1750" descr="22"/>
                    <pic:cNvPicPr>
                      <a:picLocks noChangeAspect="1"/>
                    </pic:cNvPicPr>
                  </pic:nvPicPr>
                  <pic:blipFill>
                    <a:blip r:embed="rId64"/>
                    <a:stretch>
                      <a:fillRect/>
                    </a:stretch>
                  </pic:blipFill>
                  <pic:spPr>
                    <a:xfrm>
                      <a:off x="0" y="0"/>
                      <a:ext cx="6354445" cy="5763895"/>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96441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730" name="Group 173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73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3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3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5206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JyRTtmcEAAAVFgAADgAAAGRycy9lMm9Eb2MueG1s7Vjb&#10;jts2EH0v0H8Q9N61LpZlG+sNmmyzKFCkAZJ+AC1RlgBJVEn6sn/fISmKtLy7ojfZPAR9MWn7cDhz&#10;ZoY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JyRTt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iCFKMb4AAADd&#10;AAAADwAAAGRycy9kb3ducmV2LnhtbEVPS2sCMRC+F/ofwhR6q9m01MdqFGwptDddRfE2bMbd1WSy&#10;3aQ+/n1TEHqbj+85k9nFWXGiLjSeNaheBoK49KbhSsN69fE0BBEiskHrmTRcKcBsen83wdz4My/p&#10;VMRKpBAOOWqoY2xzKUNZk8PQ8y1x4va+cxgT7CppOjyncGflc5b1pcOGU0ONLb3VVB6LH6dhp67f&#10;73tlR/2Fei2+Dpv51lZLrR8fVDYGEekS/8U396dJ8wcvCv6+SSfI6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CFKMb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85+CmL8AAADd&#10;AAAADwAAAGRycy9kb3ducmV2LnhtbEVPTWvCQBC9C/0PyxR6Mxsj1DZ1k0NEKdWLaSg9DtkxSc3O&#10;huxW7b93BaG3ebzPWeYX04sTja6zrGAWxSCIa6s7bhRUn+vpCwjnkTX2lknBHznIs4fJElNtz7yn&#10;U+kbEULYpaig9X5IpXR1SwZdZAfiwB3saNAHODZSj3gO4aaXSRw/S4Mdh4YWBypaqo/lr1FQV8Xx&#10;p/vYbA/fiVzt9vOv16TYKPX0OIvfQHi6+H/x3f2uw/zFPIHbN+EEm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Ofgpi/&#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F79x3b4AAADd&#10;AAAADwAAAGRycy9kb3ducmV2LnhtbEVPS2sCMRC+F/wPYYTeajaVarsahbYU2puu0uJt2Iy7q8lk&#10;u0l9/PtGELzNx/ec6fzkrDhQFxrPGtQgA0FcetNwpWG9+nh4BhEiskHrmTScKcB81rubYm78kZd0&#10;KGIlUgiHHDXUMba5lKGsyWEY+JY4cVvfOYwJdpU0HR5TuLPyMctG0mHDqaHGlt5qKvfFn9OwUeff&#10;962yL6OFeiq+dt+vP7Zaan3fV9kERKRTvImv7k+T5o+HQ7h8k06Qs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79x3b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7741C884">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The QuizController within Laravel is responsible for handling quiz data:</w:t>
      </w:r>
    </w:p>
    <w:p w14:paraId="31B660F2">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index: Retrieves all quizzes along with their associated stacks.</w:t>
      </w:r>
    </w:p>
    <w:p w14:paraId="3CB1FA75">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store: Validates and generates a new quiz.</w:t>
      </w:r>
    </w:p>
    <w:p w14:paraId="12E22C7B">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show: Retrieves a particular quiz by its ID along with its stack.</w:t>
      </w:r>
    </w:p>
    <w:p w14:paraId="09D11339">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update: Modifies a specific quiz with validated data.</w:t>
      </w:r>
    </w:p>
    <w:p w14:paraId="34DB2F73">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destroy: Removes a specific quiz by its ID.</w:t>
      </w:r>
    </w:p>
    <w:p w14:paraId="57B81C07">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filterQuizzes: Filters quizzes based on level and stack name.</w:t>
      </w:r>
    </w:p>
    <w:p w14:paraId="4D181CCC">
      <w:pPr>
        <w:pStyle w:val="2"/>
        <w:ind w:left="720" w:leftChars="0"/>
        <w:rPr>
          <w:rFonts w:hint="default" w:ascii="Arial" w:hAnsi="Arial" w:cs="Arial"/>
          <w:color w:val="auto"/>
          <w:sz w:val="36"/>
          <w:szCs w:val="36"/>
        </w:rPr>
      </w:pPr>
      <w:r>
        <w:rPr>
          <w:rFonts w:hint="default" w:ascii="Arial" w:hAnsi="Arial" w:cs="Arial"/>
          <w:b w:val="0"/>
          <w:bCs w:val="0"/>
          <w:color w:val="auto"/>
          <w:sz w:val="36"/>
          <w:szCs w:val="36"/>
        </w:rPr>
        <w:t>Each function provides JSON responses.</w:t>
      </w:r>
    </w:p>
    <w:p w14:paraId="3115994C">
      <w:pPr>
        <w:pStyle w:val="2"/>
        <w:rPr>
          <w:rFonts w:hint="default" w:ascii="Arial" w:hAnsi="Arial" w:cs="Arial"/>
        </w:rPr>
      </w:pPr>
    </w:p>
    <w:p w14:paraId="24A6D4A0">
      <w:pPr>
        <w:pStyle w:val="2"/>
        <w:rPr>
          <w:rFonts w:hint="default" w:ascii="Arial" w:hAnsi="Arial" w:cs="Arial"/>
        </w:rPr>
      </w:pPr>
    </w:p>
    <w:p w14:paraId="2F37B3B3">
      <w:pPr>
        <w:pStyle w:val="2"/>
        <w:rPr>
          <w:rFonts w:hint="default" w:ascii="Arial" w:hAnsi="Arial" w:cs="Arial"/>
        </w:rPr>
      </w:pPr>
    </w:p>
    <w:p w14:paraId="06F5AF00">
      <w:pPr>
        <w:pStyle w:val="2"/>
        <w:rPr>
          <w:rFonts w:hint="default" w:ascii="Arial" w:hAnsi="Arial" w:eastAsia="SimSun" w:cs="Arial"/>
          <w:sz w:val="24"/>
          <w:szCs w:val="24"/>
        </w:rPr>
      </w:pPr>
      <w:r>
        <w:rPr>
          <w:rFonts w:hint="default" w:ascii="Arial" w:hAnsi="Arial" w:cs="Arial"/>
        </w:rPr>
        <mc:AlternateContent>
          <mc:Choice Requires="wpg">
            <w:drawing>
              <wp:anchor distT="0" distB="0" distL="0" distR="0" simplePos="0" relativeHeight="25196953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751" name="Group 175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75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5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5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4694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NYGWkJ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pSwx5r4AAADd&#10;AAAADwAAAGRycy9kb3ducmV2LnhtbEVPS2sCMRC+F/ofwhS81WwErd0ahVaEetO1tPQ2bMbd1WSy&#10;blIf/94IQm/z8T1nMjs7K47UhcazBtXPQBCX3jRcafjaLJ7HIEJENmg9k4YLBZhNHx8mmBt/4jUd&#10;i1iJFMIhRw11jG0uZShrchj6viVO3NZ3DmOCXSVNh6cU7qwcZNlIOmw4NdTY0kdN5b74cxp+1eUw&#10;3yr7OlqpYbHcfb//2Gqtde9JZW8gIp3jv/ju/jRp/stwALdv0glye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Swx5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QQzCo78AAADd&#10;AAAADwAAAGRycy9kb3ducmV2LnhtbEVPTWvCQBC9F/oflil4q5tEtDV19ZBiKNWLVqTHITsmabKz&#10;IbuN+u+7gtDbPN7nLFYX04qBeldbVhCPIxDEhdU1lwoOX+vnVxDOI2tsLZOCKzlYLR8fFphqe+Yd&#10;DXtfihDCLkUFlfddKqUrKjLoxrYjDtzJ9gZ9gH0pdY/nEG5amUTRTBqsOTRU2FFWUdHsf42C4pA1&#10;P/Vnvjl9J/J9u5sc50mWKzV6iqM3EJ4u/l98d3/oMP9lOoHbN+EEu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EMwqO/&#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RYkMCb4AAADd&#10;AAAADwAAAGRycy9kb3ducmV2LnhtbEVPS2sCMRC+F/wPYYTeajalarsahbYU2puu0uJt2Iy7q8lk&#10;u0l9/PtGELzNx/ec6fzkrDhQFxrPGtQgA0FcetNwpWG9+nh4BhEiskHrmTScKcB81rubYm78kZd0&#10;KGIlUgiHHDXUMba5lKGsyWEY+JY4cVvfOYwJdpU0HR5TuLPyMctG0mHDqaHGlt5qKvfFn9OwUeff&#10;962yL6OFGhZfu+/XH1sttb7vq2wCItIp3sRX96dJ88fDJ7h8k06Qs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YkMCb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1A4745BB">
      <w:pPr>
        <w:pStyle w:val="2"/>
        <w:rPr>
          <w:rFonts w:hint="default" w:ascii="Arial" w:hAnsi="Arial" w:cs="Arial"/>
        </w:rPr>
      </w:pPr>
    </w:p>
    <w:p w14:paraId="3B4AC949">
      <w:pPr>
        <w:pStyle w:val="2"/>
        <w:rPr>
          <w:rFonts w:hint="default" w:ascii="Arial" w:hAnsi="Arial" w:cs="Arial"/>
        </w:rPr>
      </w:pPr>
    </w:p>
    <w:p w14:paraId="3F18D1C2">
      <w:pPr>
        <w:pStyle w:val="2"/>
        <w:rPr>
          <w:rFonts w:hint="default" w:ascii="Arial" w:hAnsi="Arial" w:cs="Arial"/>
        </w:rPr>
      </w:pPr>
    </w:p>
    <w:p w14:paraId="3633C9F5">
      <w:pPr>
        <w:pStyle w:val="2"/>
        <w:rPr>
          <w:rFonts w:hint="default" w:ascii="Arial" w:hAnsi="Arial" w:cs="Arial"/>
        </w:rPr>
      </w:pPr>
    </w:p>
    <w:p w14:paraId="7BD7849B">
      <w:pPr>
        <w:pStyle w:val="2"/>
        <w:rPr>
          <w:rFonts w:hint="default" w:ascii="Arial" w:hAnsi="Arial" w:cs="Arial"/>
        </w:rPr>
      </w:pPr>
    </w:p>
    <w:p w14:paraId="16072EE3">
      <w:pPr>
        <w:pStyle w:val="2"/>
        <w:rPr>
          <w:rFonts w:hint="default" w:ascii="Arial" w:hAnsi="Arial" w:cs="Arial"/>
        </w:rPr>
      </w:pPr>
      <w:r>
        <w:rPr>
          <w:rFonts w:hint="default" w:ascii="Arial" w:hAnsi="Arial" w:cs="Arial"/>
        </w:rPr>
        <w:drawing>
          <wp:inline distT="0" distB="0" distL="114300" distR="114300">
            <wp:extent cx="6530975" cy="5924550"/>
            <wp:effectExtent l="0" t="0" r="3175" b="0"/>
            <wp:docPr id="1763" name="Picture 1763"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 name="Picture 1763" descr="33"/>
                    <pic:cNvPicPr>
                      <a:picLocks noChangeAspect="1"/>
                    </pic:cNvPicPr>
                  </pic:nvPicPr>
                  <pic:blipFill>
                    <a:blip r:embed="rId65"/>
                    <a:stretch>
                      <a:fillRect/>
                    </a:stretch>
                  </pic:blipFill>
                  <pic:spPr>
                    <a:xfrm>
                      <a:off x="0" y="0"/>
                      <a:ext cx="6530975" cy="5924550"/>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97260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764" name="Group 176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76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6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6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4387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ChS4Os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5KljL74AAADd&#10;AAAADwAAAGRycy9kb3ducmV2LnhtbEVPS2sCMRC+C/0PYYTeNBvBtd0ahVoK9la3paW3YTPubk0m&#10;2018/XsjFLzNx/ec+fLkrDhQH1rPGtQ4A0FcedNyreHz43X0ACJEZIPWM2k4U4Dl4m4wx8L4I2/o&#10;UMZapBAOBWpoYuwKKUPVkMMw9h1x4ra+dxgT7GtpejymcGflJMty6bDl1NBgR6uGql25dxp+1Pnv&#10;ZavsY/6upuXb79fzt603Wt8PVfYEItIp3sT/7rVJ82f5FK7fpBPk4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KljL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nxerhr0AAADd&#10;AAAADwAAAGRycy9kb3ducmV2LnhtbEVPS4vCMBC+C/6HMMLeNLULVavRQ0VZ1r34QDwOzdhWm0lp&#10;sur+e7MgeJuP7zmzxcPU4katqywrGA4iEMS51RUXCg77VX8MwnlkjbVlUvBHDhbzbmeGqbZ33tJt&#10;5wsRQtilqKD0vkmldHlJBt3ANsSBO9vWoA+wLaRu8R7CTS3jKEqkwYpDQ4kNZSXl192vUZAfsuul&#10;+l5vzqdYLn+2n8dJnK2V+ugNoykITw//Fr/cXzrMHyUJ/H8TTpD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F6uG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ezdYw74AAADd&#10;AAAADwAAAGRycy9kb3ducmV2LnhtbEVPS2sCMRC+F/wPYYTeajaFrnY1ClYK7U230tLbsBl3V5PJ&#10;ukl9/PtGKPQ2H99zZouLs+JEfWg9a1CjDARx5U3LtYbtx+vDBESIyAatZ9JwpQCL+eBuhoXxZ97Q&#10;qYy1SCEcCtTQxNgVUoaqIYdh5DvixO187zAm2NfS9HhO4c7KxyzLpcOWU0ODHb00VB3KH6fhW12P&#10;q52yz/laPZXv+8/ll603Wt8PVTYFEekS/8V/7jeT5o/zMdy+SS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zdYw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6B1E0D2C">
      <w:pPr>
        <w:pStyle w:val="2"/>
        <w:rPr>
          <w:rFonts w:hint="default" w:ascii="Arial" w:hAnsi="Arial" w:cs="Arial"/>
        </w:rPr>
      </w:pPr>
    </w:p>
    <w:p w14:paraId="7AEC317D">
      <w:pPr>
        <w:pStyle w:val="2"/>
        <w:ind w:left="720" w:leftChars="0"/>
        <w:rPr>
          <w:rFonts w:hint="default" w:ascii="Arial" w:hAnsi="Arial" w:cs="Arial"/>
          <w:b w:val="0"/>
          <w:bCs w:val="0"/>
          <w:sz w:val="36"/>
          <w:szCs w:val="36"/>
        </w:rPr>
      </w:pPr>
      <w:r>
        <w:rPr>
          <w:rFonts w:hint="default" w:ascii="Arial" w:hAnsi="Arial" w:cs="Arial"/>
          <w:b w:val="0"/>
          <w:bCs w:val="0"/>
          <w:sz w:val="36"/>
          <w:szCs w:val="36"/>
        </w:rPr>
        <w:t>The api.php file within Laravel is</w:t>
      </w:r>
      <w:r>
        <w:rPr>
          <w:rFonts w:hint="default" w:ascii="Arial" w:hAnsi="Arial" w:cs="Arial"/>
          <w:b w:val="0"/>
          <w:bCs w:val="0"/>
          <w:sz w:val="36"/>
          <w:szCs w:val="36"/>
        </w:rPr>
        <mc:AlternateContent>
          <mc:Choice Requires="wpg">
            <w:drawing>
              <wp:anchor distT="0" distB="0" distL="0" distR="0" simplePos="0" relativeHeight="25197363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776" name="Group 177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77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7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7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4284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sHjRqWcEAAAVFgAADgAAAGRycy9lMm9Eb2MueG1s7Vjb&#10;jts2EH0v0H8Q9N61LpZlGesNmmyzKFCkAZJ+AC1TlgBJVEn6sn/fISmKtLy7ojfZPAR9MWn7cDhz&#10;ZoY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sHjRqW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u7OHr4AAADd&#10;AAAADwAAAGRycy9kb3ducmV2LnhtbEVPS2sCMRC+F/wPYYTeNJtC3bo1CrYU2ptui+Jt2Iy7W5PJ&#10;dpP6+PdGKPQ2H99zZouzs+JIfWg9a1DjDARx5U3LtYavz7fRE4gQkQ1az6ThQgEW88HdDAvjT7ym&#10;YxlrkUI4FKihibErpAxVQw7D2HfEidv73mFMsK+l6fGUwp2VD1k2kQ5bTg0NdvTSUHUof52Gnbr8&#10;vO6VnU5W6rH8+N4st7Zea30/VNkziEjn+C/+c7+bND/Pc7h9k06Q8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7OH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BB0MssEAAADd&#10;AAAADwAAAGRycy9kb3ducmV2LnhtbEWPS2/CQAyE75X4DytX6q1sCFKhKRsOQaCq5cJDVY9W1nmU&#10;rDfKboH++/qAxM3WjGc+L5ZX16kzDaH1bGAyTkARl962XBs4HtbPc1AhIlvsPJOBPwqwzEcPC8ys&#10;v/COzvtYKwnhkKGBJsY+0zqUDTkMY98Ti1b5wWGUdai1HfAi4a7TaZK8aIctS0ODPRUNlaf9rzNQ&#10;HovTT/ux+ay+U73a7qZfr2mxMebpcZK8gYp0jXfz7frdCv5sJrjyjYyg8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B0M&#10;ss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4D3/974AAADd&#10;AAAADwAAAGRycy9kb3ducmV2LnhtbEVPS2sCMRC+C/6HMIXeNBuhPrZGQUtBb3UtLb0Nm3F322Sy&#10;3aQ+/r0pCN7m43vOfHl2VhypC41nDWqYgSAuvWm40vC+fx1MQYSIbNB6Jg0XCrBc9HtzzI0/8Y6O&#10;RaxECuGQo4Y6xjaXMpQ1OQxD3xIn7uA7hzHBrpKmw1MKd1aOsmwsHTacGmpsaV1T+VP8OQ1f6vL7&#10;clB2Nn5TT8X2+2P1aaud1o8PKnsGEekc7+Kbe2PS/MlkBv/fpBPk4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D3/9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 xml:space="preserve"> responsible for defining API routes for the application.</w:t>
      </w:r>
    </w:p>
    <w:p w14:paraId="70A60DC8">
      <w:pPr>
        <w:pStyle w:val="2"/>
        <w:rPr>
          <w:rFonts w:hint="default" w:ascii="Arial" w:hAnsi="Arial" w:cs="Arial"/>
        </w:rPr>
      </w:pPr>
    </w:p>
    <w:p w14:paraId="7FD12F6A">
      <w:pPr>
        <w:pStyle w:val="2"/>
        <w:rPr>
          <w:rFonts w:hint="default" w:ascii="Arial" w:hAnsi="Arial" w:cs="Arial"/>
        </w:rPr>
      </w:pPr>
    </w:p>
    <w:p w14:paraId="334B1BE9">
      <w:pPr>
        <w:pStyle w:val="2"/>
        <w:rPr>
          <w:rFonts w:hint="default" w:ascii="Arial" w:hAnsi="Arial" w:cs="Arial"/>
        </w:rPr>
      </w:pPr>
    </w:p>
    <w:p w14:paraId="523386D0">
      <w:pPr>
        <w:pStyle w:val="2"/>
        <w:ind w:left="720" w:leftChars="0"/>
        <w:rPr>
          <w:rFonts w:hint="default" w:ascii="Arial" w:hAnsi="Arial" w:cs="Arial"/>
          <w:b w:val="0"/>
          <w:bCs w:val="0"/>
          <w:color w:val="000000" w:themeColor="text1"/>
          <w:sz w:val="36"/>
          <w:szCs w:val="36"/>
          <w14:textFill>
            <w14:solidFill>
              <w14:schemeClr w14:val="tx1"/>
            </w14:solidFill>
          </w14:textFill>
        </w:rPr>
      </w:pPr>
      <w:r>
        <w:rPr>
          <w:rFonts w:hint="default" w:ascii="Arial" w:hAnsi="Arial" w:cs="Arial"/>
          <w:b w:val="0"/>
          <w:bCs w:val="0"/>
          <w:sz w:val="36"/>
          <w:szCs w:val="36"/>
        </w:rPr>
        <w:t>Authentication</w:t>
      </w:r>
      <w:r>
        <w:rPr>
          <w:rFonts w:hint="default" w:ascii="Arial" w:hAnsi="Arial" w:cs="Arial"/>
          <w:b w:val="0"/>
          <w:bCs w:val="0"/>
          <w:color w:val="000000" w:themeColor="text1"/>
          <w:sz w:val="36"/>
          <w:szCs w:val="36"/>
          <w14:textFill>
            <w14:solidFill>
              <w14:schemeClr w14:val="tx1"/>
            </w14:solidFill>
          </w14:textFill>
        </w:rPr>
        <w:t>:</w:t>
      </w:r>
      <w:r>
        <w:rPr>
          <w:rFonts w:hint="default" w:ascii="Arial" w:hAnsi="Arial" w:cs="Arial"/>
          <w:sz w:val="36"/>
          <w:szCs w:val="36"/>
        </w:rPr>
        <mc:AlternateContent>
          <mc:Choice Requires="wpg">
            <w:drawing>
              <wp:anchor distT="0" distB="0" distL="0" distR="0" simplePos="0" relativeHeight="252018688"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502" name="Group 50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0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0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0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779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1EDKKWcEAAAQ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e0OSsr8AAADc&#10;AAAADwAAAGRycy9kb3ducmV2LnhtbEWPT0sDMRTE74LfITyhN5vE0qJr04JKob21q1h6e2xed1eT&#10;l3WT/vv2piB4HGbmN8x0fvZOHKmPbWADeqhAEFfBtlwb+Hhf3D+CiAnZogtMBi4UYT67vZliYcOJ&#10;N3QsUy0yhGOBBpqUukLKWDXkMQ5DR5y9feg9piz7WtoeTxnunXxQaiI9tpwXGuzotaHquzx4Azt9&#10;+Xnba/c0Wetxufr6fNm6emPM4E6rZxCJzuk//NdeWgNjNYLrmXwE5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DkrK/&#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GeT4K8AAAADc&#10;AAAADwAAAGRycy9kb3ducmV2LnhtbEWPQWvCQBSE7wX/w/IEb3XXWIum2XhIqZTWi1bE4yP7TFKz&#10;b0N2q/bfdwuCx2FmvmGy5dW24ky9bxxrmIwVCOLSmYYrDbuvt8c5CB+QDbaOScMveVjmg4cMU+Mu&#10;vKHzNlQiQtinqKEOoUul9GVNFv3YdcTRO7reYoiyr6Tp8RLhtpWJUs/SYsNxocaOiprK0/bHaih3&#10;xem7+Vh9Hg+JfF1vpvtFUqy0Hg0n6gVEoGu4h2/td6Nhpp7g/0w8AjL/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5Pgr&#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GqulWL8AAADc&#10;AAAADwAAAGRycy9kb3ducmV2LnhtbEWPT2sCMRTE74V+h/AEbzVJQdHVKNgi2FvdlhZvj81zd9vk&#10;Zd2k/vn2jVDocZiZ3zCL1cU7caI+toEN6JECQVwF23Jt4P1t8zAFEROyRReYDFwpwmp5f7fAwoYz&#10;7+hUplpkCMcCDTQpdYWUsWrIYxyFjjh7h9B7TFn2tbQ9njPcO/mo1ER6bDkvNNjRU0PVd/njDez1&#10;9fh80G42edXj8uXrY/3p6p0xw4FWcxCJLuk//NfeWgNjNYPbmXwE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qrpVi/&#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1DC7C3E3">
      <w:pPr>
        <w:pStyle w:val="2"/>
        <w:ind w:left="720" w:leftChars="0"/>
        <w:rPr>
          <w:rFonts w:hint="default" w:ascii="Arial" w:hAnsi="Arial" w:cs="Arial"/>
          <w:b w:val="0"/>
          <w:bCs w:val="0"/>
          <w:sz w:val="36"/>
          <w:szCs w:val="36"/>
        </w:rPr>
      </w:pPr>
      <w:r>
        <w:rPr>
          <w:rFonts w:hint="default" w:ascii="Arial" w:hAnsi="Arial" w:cs="Arial"/>
          <w:b w:val="0"/>
          <w:bCs w:val="0"/>
          <w:sz w:val="36"/>
          <w:szCs w:val="36"/>
        </w:rPr>
        <w:t>- Includes routes for user login and registration (/login, /register).</w:t>
      </w:r>
    </w:p>
    <w:p w14:paraId="13B2ABA4">
      <w:pPr>
        <w:pStyle w:val="2"/>
        <w:ind w:left="720" w:leftChars="0"/>
        <w:rPr>
          <w:rFonts w:hint="default" w:ascii="Arial" w:hAnsi="Arial" w:cs="Arial"/>
          <w:b w:val="0"/>
          <w:bCs w:val="0"/>
          <w:sz w:val="36"/>
          <w:szCs w:val="36"/>
        </w:rPr>
      </w:pPr>
      <w:r>
        <w:rPr>
          <w:rFonts w:hint="default" w:ascii="Arial" w:hAnsi="Arial" w:cs="Arial"/>
          <w:b w:val="0"/>
          <w:bCs w:val="0"/>
          <w:sz w:val="36"/>
          <w:szCs w:val="36"/>
        </w:rPr>
        <w:t>Stacks, Tracks, Technologies:</w:t>
      </w:r>
    </w:p>
    <w:p w14:paraId="486F73B1">
      <w:pPr>
        <w:pStyle w:val="2"/>
        <w:ind w:left="720" w:leftChars="0"/>
        <w:rPr>
          <w:rFonts w:hint="default" w:ascii="Arial" w:hAnsi="Arial" w:cs="Arial"/>
          <w:b w:val="0"/>
          <w:bCs w:val="0"/>
          <w:sz w:val="36"/>
          <w:szCs w:val="36"/>
        </w:rPr>
      </w:pPr>
      <w:r>
        <w:rPr>
          <w:rFonts w:hint="default" w:ascii="Arial" w:hAnsi="Arial" w:cs="Arial"/>
          <w:b w:val="0"/>
          <w:bCs w:val="0"/>
          <w:sz w:val="36"/>
          <w:szCs w:val="36"/>
        </w:rPr>
        <w:t>- Contains resource routes for stacks and tracks (specifically index and show).</w:t>
      </w:r>
    </w:p>
    <w:p w14:paraId="76B62138">
      <w:pPr>
        <w:pStyle w:val="2"/>
        <w:ind w:left="720" w:leftChars="0"/>
        <w:rPr>
          <w:rFonts w:hint="default" w:ascii="Arial" w:hAnsi="Arial" w:cs="Arial"/>
          <w:b w:val="0"/>
          <w:bCs w:val="0"/>
          <w:sz w:val="36"/>
          <w:szCs w:val="36"/>
        </w:rPr>
      </w:pPr>
      <w:r>
        <w:rPr>
          <w:rFonts w:hint="default" w:ascii="Arial" w:hAnsi="Arial" w:cs="Arial"/>
          <w:b w:val="0"/>
          <w:bCs w:val="0"/>
          <w:sz w:val="36"/>
          <w:szCs w:val="36"/>
        </w:rPr>
        <w:t>- Includes routes for viewing technologies and their respective videos.</w:t>
      </w:r>
    </w:p>
    <w:p w14:paraId="44254BF7">
      <w:pPr>
        <w:pStyle w:val="2"/>
        <w:ind w:left="720" w:leftChars="0"/>
        <w:rPr>
          <w:rFonts w:hint="default" w:ascii="Arial" w:hAnsi="Arial" w:cs="Arial"/>
          <w:b w:val="0"/>
          <w:bCs w:val="0"/>
          <w:color w:val="000000" w:themeColor="text1"/>
          <w:sz w:val="36"/>
          <w:szCs w:val="36"/>
          <w14:textFill>
            <w14:solidFill>
              <w14:schemeClr w14:val="tx1"/>
            </w14:solidFill>
          </w14:textFill>
        </w:rPr>
      </w:pPr>
      <w:r>
        <w:rPr>
          <w:rFonts w:hint="default" w:ascii="Arial" w:hAnsi="Arial" w:cs="Arial"/>
          <w:b w:val="0"/>
          <w:bCs w:val="0"/>
          <w:sz w:val="36"/>
          <w:szCs w:val="36"/>
        </w:rPr>
        <w:t>Quizzes:</w:t>
      </w:r>
    </w:p>
    <w:p w14:paraId="65E02EDA">
      <w:pPr>
        <w:pStyle w:val="2"/>
        <w:ind w:left="720" w:leftChars="0"/>
        <w:rPr>
          <w:rFonts w:hint="default" w:ascii="Arial" w:hAnsi="Arial" w:cs="Arial"/>
          <w:b w:val="0"/>
          <w:bCs w:val="0"/>
          <w:sz w:val="36"/>
          <w:szCs w:val="36"/>
        </w:rPr>
      </w:pPr>
      <w:r>
        <w:rPr>
          <w:rFonts w:hint="default" w:ascii="Arial" w:hAnsi="Arial" w:cs="Arial"/>
          <w:b w:val="0"/>
          <w:bCs w:val="0"/>
          <w:sz w:val="36"/>
          <w:szCs w:val="36"/>
        </w:rPr>
        <w:t>- Consists of resource routes for quizzes.</w:t>
      </w:r>
    </w:p>
    <w:p w14:paraId="64723F27">
      <w:pPr>
        <w:pStyle w:val="2"/>
        <w:ind w:left="720" w:leftChars="0"/>
        <w:rPr>
          <w:rFonts w:hint="default" w:ascii="Arial" w:hAnsi="Arial" w:cs="Arial"/>
          <w:b w:val="0"/>
          <w:bCs w:val="0"/>
          <w:sz w:val="36"/>
          <w:szCs w:val="36"/>
        </w:rPr>
      </w:pPr>
      <w:r>
        <w:rPr>
          <w:rFonts w:hint="default" w:ascii="Arial" w:hAnsi="Arial" w:cs="Arial"/>
          <w:b w:val="0"/>
          <w:bCs w:val="0"/>
          <w:sz w:val="36"/>
          <w:szCs w:val="36"/>
        </w:rPr>
        <w:t>- Also features a specific route for filtering quizzes (/quizzes/filter).</w:t>
      </w:r>
    </w:p>
    <w:p w14:paraId="0DEDB2D5">
      <w:pPr>
        <w:pStyle w:val="2"/>
        <w:ind w:left="720" w:leftChars="0"/>
        <w:rPr>
          <w:rFonts w:hint="default" w:ascii="Arial" w:hAnsi="Arial" w:eastAsia="SimSun" w:cs="Arial"/>
          <w:b w:val="0"/>
          <w:bCs w:val="0"/>
          <w:sz w:val="36"/>
          <w:szCs w:val="36"/>
        </w:rPr>
      </w:pPr>
      <w:r>
        <w:rPr>
          <w:rFonts w:hint="default" w:ascii="Arial" w:hAnsi="Arial" w:cs="Arial"/>
          <w:b w:val="0"/>
          <w:bCs w:val="0"/>
          <w:sz w:val="36"/>
          <w:szCs w:val="36"/>
        </w:rPr>
        <w:t>-All routes are well-organized and utilize appropriate middleware and route grouping.</w:t>
      </w:r>
    </w:p>
    <w:p w14:paraId="72F24BED">
      <w:pPr>
        <w:pStyle w:val="2"/>
        <w:rPr>
          <w:rFonts w:hint="default" w:ascii="Arial" w:hAnsi="Arial" w:cs="Arial"/>
        </w:rPr>
      </w:pPr>
    </w:p>
    <w:p w14:paraId="5457A5ED">
      <w:pPr>
        <w:pStyle w:val="2"/>
        <w:rPr>
          <w:rFonts w:hint="default" w:ascii="Arial" w:hAnsi="Arial" w:cs="Arial"/>
          <w:color w:val="000000" w:themeColor="text1"/>
          <w:sz w:val="40"/>
          <w:szCs w:val="40"/>
          <w14:textFill>
            <w14:solidFill>
              <w14:schemeClr w14:val="tx1"/>
            </w14:solidFill>
          </w14:textFill>
        </w:rPr>
      </w:pPr>
      <w:r>
        <w:rPr>
          <w:rFonts w:hint="default" w:ascii="Arial" w:hAnsi="Arial" w:eastAsia="SimSun" w:cs="Arial"/>
        </w:rPr>
        <w:drawing>
          <wp:inline distT="0" distB="0" distL="114300" distR="114300">
            <wp:extent cx="6671310" cy="6052185"/>
            <wp:effectExtent l="0" t="0" r="15240" b="5715"/>
            <wp:docPr id="1785" name="Picture 1785"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 name="Picture 1785" descr="44"/>
                    <pic:cNvPicPr>
                      <a:picLocks noChangeAspect="1"/>
                    </pic:cNvPicPr>
                  </pic:nvPicPr>
                  <pic:blipFill>
                    <a:blip r:embed="rId66"/>
                    <a:stretch>
                      <a:fillRect/>
                    </a:stretch>
                  </pic:blipFill>
                  <pic:spPr>
                    <a:xfrm>
                      <a:off x="0" y="0"/>
                      <a:ext cx="6671310" cy="6052185"/>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96544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734" name="Group 173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73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3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3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5104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AOxMf+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9xpMMr4AAADd&#10;AAAADwAAAGRycy9kb3ducmV2LnhtbEVPS2sCMRC+F/wPYYTeajYtarsahbYU2puu0uJt2Iy7q8lk&#10;u0l9/PtGELzNx/ec6fzkrDhQFxrPGtQgA0FcetNwpWG9+nh4BhEiskHrmTScKcB81rubYm78kZd0&#10;KGIlUgiHHDXUMba5lKGsyWEY+JY4cVvfOYwJdpU0HR5TuLPyMctG0mHDqaHGlt5qKvfFn9OwUeff&#10;962yL6OFGhZfu+/XH1sttb7vq2wCItIp3sRX96dJ88dPQ7h8k06Qs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xpMM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jKSEm78AAADd&#10;AAAADwAAAGRycy9kb3ducmV2LnhtbEVPS2vCQBC+C/0PyxR6M5tEsG109ZBSKdaLaSgeh+yYpMnO&#10;huzWx7/vCgVv8/E9Z7m+mF6caHStZQVJFIMgrqxuuVZQfr1PX0A4j6yxt0wKruRgvXqYLDHT9sx7&#10;OhW+FiGEXYYKGu+HTEpXNWTQRXYgDtzRjgZ9gGMt9YjnEG56mcbxXBpsOTQ0OFDeUNUVv0ZBVebd&#10;T7vdfB4PqXzb7Wffr2m+UerpMYkXIDxd/F387/7QYf7zbA63b8IJc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ykhJu/&#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aIR33r4AAADd&#10;AAAADwAAAGRycy9kb3ducmV2LnhtbEVPS2sCMRC+F/wPYYTeajYt1XY1Cm0ptDddpcXbsBl3V5PJ&#10;dpP6+PdGELzNx/ecyezorNhTFxrPGtQgA0FcetNwpWG1/Hx4AREiskHrmTScKMBs2rubYG78gRe0&#10;L2IlUgiHHDXUMba5lKGsyWEY+JY4cRvfOYwJdpU0HR5SuLPyMcuG0mHDqaHGlt5rKnfFv9OwVqe/&#10;j42yr8O5ei6+tz9vv7ZaaH3fV9kYRKRjvImv7i+T5o+eRnD5Jp0gp2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IR33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4185656A">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The QuizController class, which extends AdminController from the Ope</w:t>
      </w:r>
      <w:r>
        <w:rPr>
          <w:rFonts w:hint="default" w:ascii="Arial" w:hAnsi="Arial" w:cs="Arial"/>
          <w:b w:val="0"/>
          <w:bCs w:val="0"/>
          <w:color w:val="auto"/>
          <w:sz w:val="36"/>
          <w:szCs w:val="36"/>
        </w:rPr>
        <mc:AlternateContent>
          <mc:Choice Requires="wpg">
            <w:drawing>
              <wp:anchor distT="0" distB="0" distL="0" distR="0" simplePos="0" relativeHeight="25197465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780" name="Group 178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78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8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8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4182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WrhkAmcEAAAVFgAADgAAAGRycy9lMm9Eb2MueG1s7Vjb&#10;jts2EH0v0H8Q9N61LpZlG+sNmmyzKFCkAZJ+AC1TlgBJVEna8v59h6Qo0vLuit5k8xD0xaTtw+HM&#10;mRny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WrhkA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K56D1r0AAADd&#10;AAAADwAAAGRycy9kb3ducmV2LnhtbEVPS2sCMRC+F/wPYQreajZC1W6NgkpBb3VbKt6Gzbi7bTJZ&#10;N/H1702h0Nt8fM+Zzq/OijN1ofGsQQ0yEMSlNw1XGj4/3p4mIEJENmg9k4YbBZjPeg9TzI2/8JbO&#10;RaxECuGQo4Y6xjaXMpQ1OQwD3xIn7uA7hzHBrpKmw0sKd1YOs2wkHTacGmpsaVlT+VOcnIa9uh1X&#10;B2VfRu/qudh8fy12ttpq3X9U2SuISNf4L/5zr02aP54o+P0mnS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noPW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UCBLf74AAADd&#10;AAAADwAAAGRycy9kb3ducmV2LnhtbEVPS2vCQBC+F/wPywi9NZukUDV19RBRSvWihtLjkB2TNNnZ&#10;kN36+PeuUOhtPr7nzJdX04kzDa6xrCCJYhDEpdUNVwqK4/plCsJ5ZI2dZVJwIwfLxehpjpm2F97T&#10;+eArEULYZaig9r7PpHRlTQZdZHviwJ3sYNAHOFRSD3gJ4aaTaRy/SYMNh4Yae8prKtvDr1FQFnn7&#10;03xutqfvVK52+9evWZpvlHoeJ/E7CE9X/y/+c3/oMH8yTeHxTThBL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CBLf7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tAC4Or4AAADd&#10;AAAADwAAAGRycy9kb3ducmV2LnhtbEVPS2sCMRC+F/ofwhR6q9lY6mM1ClUK7U23pcXbsBl31yaT&#10;dZP6+PeNIHibj+850/nJWXGgLjSeNaheBoK49KbhSsPX59vTCESIyAatZ9JwpgDz2f3dFHPjj7ym&#10;QxErkUI45KihjrHNpQxlTQ5Dz7fEidv6zmFMsKuk6fCYwp2V/SwbSIcNp4YaW1rUVP4Wf07DRp33&#10;y62y48FKvRQfu+/XH1uttX58UNkERKRTvImv7neT5g9Hz3D5Jp0g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AC4O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nAdmin package, is defined in this code. It is responsible for managing the admin interface for quizzes.</w:t>
      </w:r>
    </w:p>
    <w:p w14:paraId="35907810">
      <w:pPr>
        <w:pStyle w:val="2"/>
        <w:ind w:left="720" w:leftChars="0"/>
        <w:rPr>
          <w:rFonts w:hint="default" w:ascii="Arial" w:hAnsi="Arial" w:cs="Arial"/>
          <w:color w:val="auto"/>
          <w:sz w:val="36"/>
          <w:szCs w:val="36"/>
        </w:rPr>
      </w:pPr>
    </w:p>
    <w:p w14:paraId="0F6445ED">
      <w:pPr>
        <w:pStyle w:val="2"/>
        <w:rPr>
          <w:rFonts w:hint="default" w:ascii="Arial" w:hAnsi="Arial" w:cs="Arial"/>
          <w:color w:val="auto"/>
          <w:sz w:val="36"/>
          <w:szCs w:val="36"/>
        </w:rPr>
      </w:pPr>
    </w:p>
    <w:p w14:paraId="28D2534E">
      <w:pPr>
        <w:pStyle w:val="2"/>
        <w:rPr>
          <w:rFonts w:hint="default" w:ascii="Arial" w:hAnsi="Arial" w:cs="Arial"/>
          <w:color w:val="auto"/>
          <w:sz w:val="36"/>
          <w:szCs w:val="36"/>
        </w:rPr>
      </w:pPr>
    </w:p>
    <w:p w14:paraId="025ACE84">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grid Method:</w:t>
      </w:r>
    </w:p>
    <w:p w14:paraId="70B1431D">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-This method creates a new grid for displaying quiz data.</w:t>
      </w:r>
    </w:p>
    <w:p w14:paraId="5B68B356">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-It defines columns for ID, question, answers (A, B, C), correct answer, level, and stack ID.</w:t>
      </w:r>
    </w:p>
    <w:p w14:paraId="5AB4C820">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-The display of the stack ID is customized by fetching and showing the stack name.</w:t>
      </w:r>
    </w:p>
    <w:p w14:paraId="646E6451">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-It also includes columns for creation and update timestamps.</w:t>
      </w:r>
    </w:p>
    <w:p w14:paraId="7A0B5874">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-Overall, this method provides a tabular interface for managing quizzes in the admin panel.</w:t>
      </w:r>
    </w:p>
    <w:p w14:paraId="204D62F6">
      <w:pPr>
        <w:pStyle w:val="2"/>
        <w:rPr>
          <w:rFonts w:hint="default" w:ascii="Arial" w:hAnsi="Arial" w:eastAsia="SimSun" w:cs="Arial"/>
          <w:sz w:val="24"/>
          <w:szCs w:val="24"/>
        </w:rPr>
      </w:pPr>
      <w:r>
        <w:rPr>
          <w:rFonts w:hint="default" w:ascii="Arial" w:hAnsi="Arial" w:cs="Arial"/>
        </w:rPr>
        <mc:AlternateContent>
          <mc:Choice Requires="wpg">
            <w:drawing>
              <wp:anchor distT="0" distB="0" distL="0" distR="0" simplePos="0" relativeHeight="25196646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738" name="Group 173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73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4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4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500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4H/5rGcEAAAVFgAADgAAAGRycy9lMm9Eb2MueG1s7Vjb&#10;jts2EH0v0H8Q9N61LpZlG+sNmmyzKFCkAZJ+AC1RlgBJVEn6sn/fISmKtLy7ojfZPAR9MWn7cDhz&#10;hjM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4H/5rG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dldGN74AAADd&#10;AAAADwAAAGRycy9kb3ducmV2LnhtbEVPS2sCMRC+F/ofwhR6q9lYqnU1ClUK7U1Xaelt2Iy7a5PJ&#10;ukl9/PtGELzNx/ecyezkrDhQFxrPGlQvA0FcetNwpWGzfn96BREiskHrmTScKcBsen83wdz4I6/o&#10;UMRKpBAOOWqoY2xzKUNZk8PQ8y1x4ra+cxgT7CppOjymcGdlP8sG0mHDqaHGluY1lb/Fn9Pwo877&#10;xVbZ0WCpXorP3dfbt61WWj8+qGwMItIp3sRX94dJ84fPI7h8k06Q0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ldGN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NAfKCcEAAADd&#10;AAAADwAAAGRycy9kb3ducmV2LnhtbEWPS2/CQAyE75X6H1auxA02hKq0gYVDqiJEufBQ1aOVNUkg&#10;642yy6P/Hh+QerM145nP0/nNNepCXag9GxgOElDEhbc1lwb2u6/+O6gQkS02nsnAHwWYz56fpphZ&#10;f+UNXbaxVBLCIUMDVYxtpnUoKnIYBr4lFu3gO4dR1q7UtsOrhLtGp0nyph3WLA0VtpRXVJy2Z2eg&#10;2OenY71afB9+U/253ox+PtJ8YUzvZZhMQEW6xX/z43ppBX/8KvzyjYygZ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AfK&#10;Cc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0Cc5TL4AAADd&#10;AAAADwAAAGRycy9kb3ducmV2LnhtbEVPS2sCMRC+F/ofwhR6q9mU1sdqFGwptDddRfE2bMbd1WSy&#10;3aQ+/n1TEHqbj+85k9nFWXGiLjSeNaheBoK49KbhSsN69fE0BBEiskHrmTRcKcBsen83wdz4My/p&#10;VMRKpBAOOWqoY2xzKUNZk8PQ8y1x4va+cxgT7CppOjyncGflc5b1pcOGU0ONLb3VVB6LH6dhp67f&#10;73tlR/2Fei2+Dpv51lZLrR8fVDYGEekS/8U396dJ8wcvCv6+SSfI6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Cc5TL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3DA44EB">
      <w:pPr>
        <w:pStyle w:val="2"/>
        <w:rPr>
          <w:rFonts w:hint="default" w:ascii="Arial" w:hAnsi="Arial" w:cs="Arial"/>
        </w:rPr>
      </w:pPr>
    </w:p>
    <w:p w14:paraId="7792C522">
      <w:pPr>
        <w:pStyle w:val="2"/>
        <w:rPr>
          <w:rFonts w:hint="default" w:ascii="Arial" w:hAnsi="Arial" w:cs="Arial"/>
        </w:rPr>
      </w:pPr>
    </w:p>
    <w:p w14:paraId="54A19A6B">
      <w:pPr>
        <w:pStyle w:val="2"/>
        <w:rPr>
          <w:rFonts w:hint="default" w:ascii="Arial" w:hAnsi="Arial" w:cs="Arial"/>
        </w:rPr>
      </w:pPr>
    </w:p>
    <w:p w14:paraId="56ADD875">
      <w:pPr>
        <w:pStyle w:val="2"/>
        <w:rPr>
          <w:rFonts w:hint="default" w:ascii="Arial" w:hAnsi="Arial" w:cs="Arial"/>
        </w:rPr>
      </w:pPr>
    </w:p>
    <w:p w14:paraId="6655D552">
      <w:pPr>
        <w:pStyle w:val="2"/>
        <w:rPr>
          <w:rFonts w:hint="default" w:ascii="Arial" w:hAnsi="Arial" w:cs="Arial"/>
        </w:rPr>
      </w:pPr>
    </w:p>
    <w:p w14:paraId="05E59C4F">
      <w:pPr>
        <w:pStyle w:val="2"/>
        <w:rPr>
          <w:rFonts w:hint="default" w:ascii="Arial" w:hAnsi="Arial" w:cs="Arial"/>
        </w:rPr>
      </w:pPr>
    </w:p>
    <w:p w14:paraId="54AA3D4B">
      <w:pPr>
        <w:pStyle w:val="2"/>
        <w:rPr>
          <w:rFonts w:hint="default" w:ascii="Arial" w:hAnsi="Arial" w:cs="Arial"/>
        </w:rPr>
      </w:pPr>
      <w:r>
        <w:rPr>
          <w:rFonts w:hint="default" w:ascii="Arial" w:hAnsi="Arial" w:cs="Arial"/>
          <w:color w:val="0000FF"/>
        </w:rPr>
        <mc:AlternateContent>
          <mc:Choice Requires="wpg">
            <w:drawing>
              <wp:anchor distT="0" distB="0" distL="0" distR="0" simplePos="0" relativeHeight="25197875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808" name="Group 180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80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81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81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3772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JCipI2c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JCipI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To8Y3L0AAADd&#10;AAAADwAAAGRycy9kb3ducmV2LnhtbEVPS0sDMRC+C/6HMEJvNolg6W6bFlQEe2u3Relt2Ex3V5PJ&#10;uklf/94Igrf5+J4zX168EycaYhfYgB4rEMR1sB03Bnbb1/spiJiQLbrAZOBKEZaL25s5ljaceUOn&#10;KjUih3As0UCbUl9KGeuWPMZx6IkzdwiDx5Th0Eg74DmHeycflJpIjx3nhhZ7em6p/qqO3sBeX79f&#10;DtoVk7V+rFaf708frtkYM7rTagYi0SX9i//cbzbPn6oCfr/JJ8jF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jxjc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0QBxQsEAAADd&#10;AAAADwAAAGRycy9kb3ducmV2LnhtbEWPT2vCQBDF70K/wzIFb7pJhGJTNx5SKqX1opXS45Cd/KnZ&#10;2ZDdqv32zkHwNsN7895vVuuL69WJxtB5NpDOE1DElbcdNwYOX2+zJagQkS32nsnAPwVYFw+TFebW&#10;n3lHp31slIRwyNFAG+OQax2qlhyGuR+IRav96DDKOjbajniWcNfrLEmetMOOpaHFgcqWquP+zxmo&#10;DuXxt/vYfNY/mX7d7hbfz1m5MWb6mCYvoCJd4t18u363gr9MhV++kRF0c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QBx&#10;Qs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NSCCB70AAADd&#10;AAAADwAAAGRycy9kb3ducmV2LnhtbEVPS2sCMRC+F/wPYYTeNJuCoqtR0FKwt7pKi7dhM+5um0y2&#10;m9THvzeC0Nt8fM+ZLy/OihN1ofGsQQ0zEMSlNw1XGva7t8EERIjIBq1n0nClAMtF72mOufFn3tKp&#10;iJVIIRxy1FDH2OZShrImh2HoW+LEHX3nMCbYVdJ0eE7hzsqXLBtLhw2nhhpbWtdU/hR/TsNBXX9f&#10;j8pOxx9qVLx/f66+bLXV+rmvshmISJf4L364NybNnygF92/SCXJ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IIIH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w:drawing>
          <wp:inline distT="0" distB="0" distL="114300" distR="114300">
            <wp:extent cx="6771640" cy="3221355"/>
            <wp:effectExtent l="0" t="0" r="10160" b="17145"/>
            <wp:docPr id="1806" name="Picture 180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Picture 1806" descr="11"/>
                    <pic:cNvPicPr>
                      <a:picLocks noChangeAspect="1"/>
                    </pic:cNvPicPr>
                  </pic:nvPicPr>
                  <pic:blipFill>
                    <a:blip r:embed="rId67"/>
                    <a:stretch>
                      <a:fillRect/>
                    </a:stretch>
                  </pic:blipFill>
                  <pic:spPr>
                    <a:xfrm>
                      <a:off x="0" y="0"/>
                      <a:ext cx="6771640" cy="3221355"/>
                    </a:xfrm>
                    <a:prstGeom prst="rect">
                      <a:avLst/>
                    </a:prstGeom>
                  </pic:spPr>
                </pic:pic>
              </a:graphicData>
            </a:graphic>
          </wp:inline>
        </w:drawing>
      </w:r>
    </w:p>
    <w:p w14:paraId="21FE41BC">
      <w:pPr>
        <w:pStyle w:val="2"/>
        <w:rPr>
          <w:rFonts w:hint="default" w:ascii="Arial" w:hAnsi="Arial" w:cs="Arial"/>
        </w:rPr>
      </w:pPr>
    </w:p>
    <w:p w14:paraId="322C9AD2">
      <w:pPr>
        <w:pStyle w:val="2"/>
        <w:rPr>
          <w:rFonts w:hint="default" w:ascii="Arial" w:hAnsi="Arial" w:cs="Arial"/>
        </w:rPr>
      </w:pPr>
      <w:r>
        <w:rPr>
          <w:rFonts w:hint="default" w:ascii="Arial" w:hAnsi="Arial" w:cs="Arial"/>
        </w:rPr>
        <w:drawing>
          <wp:inline distT="0" distB="0" distL="114300" distR="114300">
            <wp:extent cx="6743700" cy="3246755"/>
            <wp:effectExtent l="0" t="0" r="0" b="0"/>
            <wp:docPr id="1807" name="Picture 180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 name="Picture 1807" descr="12"/>
                    <pic:cNvPicPr>
                      <a:picLocks noChangeAspect="1"/>
                    </pic:cNvPicPr>
                  </pic:nvPicPr>
                  <pic:blipFill>
                    <a:blip r:embed="rId68"/>
                    <a:stretch>
                      <a:fillRect/>
                    </a:stretch>
                  </pic:blipFill>
                  <pic:spPr>
                    <a:xfrm>
                      <a:off x="0" y="0"/>
                      <a:ext cx="6743700" cy="3246755"/>
                    </a:xfrm>
                    <a:prstGeom prst="rect">
                      <a:avLst/>
                    </a:prstGeom>
                  </pic:spPr>
                </pic:pic>
              </a:graphicData>
            </a:graphic>
          </wp:inline>
        </w:drawing>
      </w:r>
    </w:p>
    <w:p w14:paraId="743C35BD">
      <w:pPr>
        <w:pStyle w:val="2"/>
        <w:rPr>
          <w:rFonts w:hint="default" w:ascii="Arial" w:hAnsi="Arial" w:cs="Arial"/>
        </w:rPr>
      </w:pPr>
    </w:p>
    <w:p w14:paraId="44E6907E">
      <w:pPr>
        <w:pStyle w:val="2"/>
        <w:rPr>
          <w:rFonts w:hint="default" w:ascii="Arial" w:hAnsi="Arial" w:cs="Arial"/>
        </w:rPr>
      </w:pPr>
    </w:p>
    <w:p w14:paraId="5C41FCED">
      <w:pPr>
        <w:pStyle w:val="2"/>
        <w:rPr>
          <w:rFonts w:hint="default" w:ascii="Arial" w:hAnsi="Arial" w:cs="Arial"/>
        </w:rPr>
      </w:pPr>
      <w:r>
        <w:rPr>
          <w:rFonts w:hint="default" w:ascii="Arial" w:hAnsi="Arial" w:cs="Arial"/>
        </w:rPr>
        <w:drawing>
          <wp:inline distT="0" distB="0" distL="114300" distR="114300">
            <wp:extent cx="6686550" cy="3126105"/>
            <wp:effectExtent l="0" t="0" r="0" b="0"/>
            <wp:docPr id="1812" name="Picture 181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 name="Picture 1812" descr="13"/>
                    <pic:cNvPicPr>
                      <a:picLocks noChangeAspect="1"/>
                    </pic:cNvPicPr>
                  </pic:nvPicPr>
                  <pic:blipFill>
                    <a:blip r:embed="rId69"/>
                    <a:stretch>
                      <a:fillRect/>
                    </a:stretch>
                  </pic:blipFill>
                  <pic:spPr>
                    <a:xfrm>
                      <a:off x="0" y="0"/>
                      <a:ext cx="6686550" cy="3126105"/>
                    </a:xfrm>
                    <a:prstGeom prst="rect">
                      <a:avLst/>
                    </a:prstGeom>
                  </pic:spPr>
                </pic:pic>
              </a:graphicData>
            </a:graphic>
          </wp:inline>
        </w:drawing>
      </w:r>
    </w:p>
    <w:p w14:paraId="6A90F10D">
      <w:pPr>
        <w:pStyle w:val="2"/>
        <w:rPr>
          <w:rFonts w:hint="default" w:ascii="Arial" w:hAnsi="Arial" w:eastAsia="SimSun" w:cs="Arial"/>
          <w:sz w:val="24"/>
          <w:szCs w:val="24"/>
        </w:rPr>
      </w:pPr>
      <w:r>
        <w:rPr>
          <w:rFonts w:hint="default" w:ascii="Arial" w:hAnsi="Arial" w:cs="Arial"/>
        </w:rPr>
        <mc:AlternateContent>
          <mc:Choice Requires="wpg">
            <w:drawing>
              <wp:anchor distT="0" distB="0" distL="0" distR="0" simplePos="0" relativeHeight="25196748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742" name="Group 174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74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4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4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4899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J9tR2cEAAAV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J9tR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T7kCoL8AAADd&#10;AAAADwAAAGRycy9kb3ducmV2LnhtbEVPS08CMRC+k/AfmiHxBt0qoCwUEjUmcIPVaLxNtsPuajtd&#10;t5XHv7ckJN7my/ecxerkrDhQFxrPGtQoA0FcetNwpeHt9WX4ACJEZIPWM2k4U4DVst9bYG78kXd0&#10;KGIlUgiHHDXUMba5lKGsyWEY+ZY4cXvfOYwJdpU0HR5TuLPyNsum0mHDqaHGlp5qKr+LX6fhU51/&#10;nvfKzqZbNSk2X++PH7baaX0zUNkcRKRT/Bdf3WuT5t+P7+DyTTpB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5AqC/&#10;AAAA3Q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SzzMCr8AAADd&#10;AAAADwAAAGRycy9kb3ducmV2LnhtbEVPTWvCQBC9C/0PyxS86cYY2pq6ekgxlOpFK9LjkB2T1Oxs&#10;yK4m/fddodDbPN7nLNeDacSNOldbVjCbRiCIC6trLhUcPzeTFxDOI2tsLJOCH3KwXj2Mlphq2/Oe&#10;bgdfihDCLkUFlfdtKqUrKjLoprYlDtzZdgZ9gF0pdYd9CDeNjKPoSRqsOTRU2FJWUXE5XI2C4phd&#10;vuuPfHv+iuXbbj8/LeIsV2r8OIteQXga/L/4z/2uw/znJIH7N+EE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s8zAq/&#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rxw/T74AAADd&#10;AAAADwAAAGRycy9kb3ducmV2LnhtbEVPS2sCMRC+F/wPYYTeajalarsahbYU2puu0uJt2Iy7q8lk&#10;u0l9/PtGELzNx/ec6fzkrDhQFxrPGtQgA0FcetNwpWG9+nh4BhEiskHrmTScKcB81rubYm78kZd0&#10;KGIlUgiHHDXUMba5lKGsyWEY+JY4cVvfOYwJdpU0HR5TuLPyMctG0mHDqaHGlt5qKvfFn9OwUeff&#10;962yL6OFGhZfu+/XH1sttb7vq2wCItIp3sRX96dJ88dPQ7h8k06Qs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xw/T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57C8193">
      <w:pPr>
        <w:pStyle w:val="2"/>
        <w:rPr>
          <w:rFonts w:hint="default" w:ascii="Arial" w:hAnsi="Arial" w:cs="Arial"/>
        </w:rPr>
      </w:pPr>
      <w:r>
        <w:rPr>
          <w:rFonts w:hint="default" w:ascii="Arial" w:hAnsi="Arial" w:cs="Arial"/>
        </w:rPr>
        <w:drawing>
          <wp:inline distT="0" distB="0" distL="114300" distR="114300">
            <wp:extent cx="6713855" cy="3194050"/>
            <wp:effectExtent l="0" t="0" r="10795" b="6350"/>
            <wp:docPr id="1813" name="Picture 181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 name="Picture 1813" descr="14"/>
                    <pic:cNvPicPr>
                      <a:picLocks noChangeAspect="1"/>
                    </pic:cNvPicPr>
                  </pic:nvPicPr>
                  <pic:blipFill>
                    <a:blip r:embed="rId70"/>
                    <a:stretch>
                      <a:fillRect/>
                    </a:stretch>
                  </pic:blipFill>
                  <pic:spPr>
                    <a:xfrm>
                      <a:off x="0" y="0"/>
                      <a:ext cx="6713855" cy="3194050"/>
                    </a:xfrm>
                    <a:prstGeom prst="rect">
                      <a:avLst/>
                    </a:prstGeom>
                  </pic:spPr>
                </pic:pic>
              </a:graphicData>
            </a:graphic>
          </wp:inline>
        </w:drawing>
      </w:r>
    </w:p>
    <w:p w14:paraId="2483B5ED">
      <w:pPr>
        <w:pStyle w:val="2"/>
        <w:rPr>
          <w:rFonts w:hint="default" w:ascii="Arial" w:hAnsi="Arial" w:cs="Arial"/>
        </w:rPr>
      </w:pPr>
      <w:r>
        <w:rPr>
          <w:rFonts w:hint="default" w:ascii="Arial" w:hAnsi="Arial" w:cs="Arial"/>
        </w:rPr>
        <w:drawing>
          <wp:inline distT="0" distB="0" distL="114300" distR="114300">
            <wp:extent cx="6648450" cy="3099435"/>
            <wp:effectExtent l="0" t="0" r="0" b="5715"/>
            <wp:docPr id="1814" name="Picture 181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 name="Picture 1814" descr="15"/>
                    <pic:cNvPicPr>
                      <a:picLocks noChangeAspect="1"/>
                    </pic:cNvPicPr>
                  </pic:nvPicPr>
                  <pic:blipFill>
                    <a:blip r:embed="rId71"/>
                    <a:stretch>
                      <a:fillRect/>
                    </a:stretch>
                  </pic:blipFill>
                  <pic:spPr>
                    <a:xfrm>
                      <a:off x="0" y="0"/>
                      <a:ext cx="6648450" cy="3099435"/>
                    </a:xfrm>
                    <a:prstGeom prst="rect">
                      <a:avLst/>
                    </a:prstGeom>
                  </pic:spPr>
                </pic:pic>
              </a:graphicData>
            </a:graphic>
          </wp:inline>
        </w:drawing>
      </w:r>
    </w:p>
    <w:p w14:paraId="6BE7108C">
      <w:pPr>
        <w:pStyle w:val="2"/>
        <w:rPr>
          <w:rFonts w:hint="default" w:ascii="Arial" w:hAnsi="Arial" w:cs="Arial"/>
        </w:rPr>
      </w:pPr>
    </w:p>
    <w:p w14:paraId="1A72C7B1">
      <w:pPr>
        <w:pStyle w:val="2"/>
        <w:rPr>
          <w:rFonts w:hint="default" w:ascii="Arial" w:hAnsi="Arial" w:cs="Arial"/>
        </w:rPr>
      </w:pPr>
      <w:r>
        <w:rPr>
          <w:rFonts w:hint="default" w:ascii="Arial" w:hAnsi="Arial" w:cs="Arial"/>
        </w:rPr>
        <w:drawing>
          <wp:inline distT="0" distB="0" distL="114300" distR="114300">
            <wp:extent cx="6677660" cy="3176905"/>
            <wp:effectExtent l="0" t="0" r="8890" b="4445"/>
            <wp:docPr id="1815" name="Picture 181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 name="Picture 1815" descr="16"/>
                    <pic:cNvPicPr>
                      <a:picLocks noChangeAspect="1"/>
                    </pic:cNvPicPr>
                  </pic:nvPicPr>
                  <pic:blipFill>
                    <a:blip r:embed="rId72"/>
                    <a:stretch>
                      <a:fillRect/>
                    </a:stretch>
                  </pic:blipFill>
                  <pic:spPr>
                    <a:xfrm>
                      <a:off x="0" y="0"/>
                      <a:ext cx="6677660" cy="3176905"/>
                    </a:xfrm>
                    <a:prstGeom prst="rect">
                      <a:avLst/>
                    </a:prstGeom>
                  </pic:spPr>
                </pic:pic>
              </a:graphicData>
            </a:graphic>
          </wp:inline>
        </w:drawing>
      </w:r>
    </w:p>
    <w:p w14:paraId="40639C74">
      <w:pPr>
        <w:pStyle w:val="2"/>
        <w:rPr>
          <w:rFonts w:hint="default" w:ascii="Arial" w:hAnsi="Arial" w:cs="Arial"/>
        </w:rPr>
      </w:pPr>
    </w:p>
    <w:p w14:paraId="4875EF19">
      <w:pPr>
        <w:pStyle w:val="2"/>
        <w:rPr>
          <w:rFonts w:hint="default" w:ascii="Arial" w:hAnsi="Arial" w:eastAsia="SimSun" w:cs="Arial"/>
          <w:sz w:val="24"/>
          <w:szCs w:val="24"/>
        </w:rPr>
      </w:pPr>
      <w:r>
        <w:rPr>
          <w:rFonts w:hint="default" w:ascii="Arial" w:hAnsi="Arial" w:cs="Arial"/>
        </w:rPr>
        <mc:AlternateContent>
          <mc:Choice Requires="wpg">
            <w:drawing>
              <wp:anchor distT="0" distB="0" distL="0" distR="0" simplePos="0" relativeHeight="25198080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823" name="Group 182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82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82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82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3568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54HFP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6zvrIr4AAADd&#10;AAAADwAAAGRycy9kb3ducmV2LnhtbEVPS2sCMRC+C/6HMEJvmo2o2K1RaEVob7otLb0Nm3F322Sy&#10;blIf/94IQm/z8T1nsTo7K47UhcazBjXKQBCX3jRcafh43wznIEJENmg9k4YLBVgt+70F5safeEfH&#10;IlYihXDIUUMdY5tLGcqaHIaRb4kTt/edw5hgV0nT4SmFOyvHWTaTDhtODTW29FJT+Vv8OQ3f6nJY&#10;75V9nG3VtHj7+Xz+stVO64eByp5ARDrHf/Hd/WrS/Pl4Ardv0glye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zvrI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DxsYZ74AAADd&#10;AAAADwAAAGRycy9kb3ducmV2LnhtbEVPS2vCQBC+F/wPywi9NZukVDR19RBRSvWihtLjkB2TNNnZ&#10;kN36+PeuUOhtPr7nzJdX04kzDa6xrCCJYhDEpdUNVwqK4/plCsJ5ZI2dZVJwIwfLxehpjpm2F97T&#10;+eArEULYZaig9r7PpHRlTQZdZHviwJ3sYNAHOFRSD3gJ4aaTaRxPpMGGQ0ONPeU1le3h1ygoi7z9&#10;aT4329N3Kle7/evXLM03Sj2Pk/gdhKer/xf/uT90mD9N3+DxTThBL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xsYZ7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dKXQzr4AAADd&#10;AAAADwAAAGRycy9kb3ducmV2LnhtbEVPS2sCMRC+F/wPYYTeajZCF7sahSqFetNtqXgbNuPu2mSy&#10;3aQ+/r0RCr3Nx/ec2eLirDhRH1rPGtQoA0FcedNyreHz4+1pAiJEZIPWM2m4UoDFfPAww8L4M2/p&#10;VMZapBAOBWpoYuwKKUPVkMMw8h1x4g6+dxgT7GtpejyncGflOMty6bDl1NBgR8uGqu/y12nYq+vP&#10;6qDsS75Rz+X6+PW6s/VW68ehyqYgIl3iv/jP/W7S/Mk4h/s36QQ5v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KXQz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6F626D91">
      <w:pPr>
        <w:pStyle w:val="2"/>
        <w:rPr>
          <w:rFonts w:hint="default" w:ascii="Arial" w:hAnsi="Arial" w:cs="Arial"/>
        </w:rPr>
      </w:pPr>
      <w:r>
        <w:rPr>
          <w:rFonts w:hint="default" w:ascii="Arial" w:hAnsi="Arial" w:cs="Arial"/>
        </w:rPr>
        <w:drawing>
          <wp:inline distT="0" distB="0" distL="114300" distR="114300">
            <wp:extent cx="6734175" cy="3221355"/>
            <wp:effectExtent l="0" t="0" r="9525" b="0"/>
            <wp:docPr id="1816" name="Picture 1816"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 name="Picture 1816" descr="17"/>
                    <pic:cNvPicPr>
                      <a:picLocks noChangeAspect="1"/>
                    </pic:cNvPicPr>
                  </pic:nvPicPr>
                  <pic:blipFill>
                    <a:blip r:embed="rId73"/>
                    <a:stretch>
                      <a:fillRect/>
                    </a:stretch>
                  </pic:blipFill>
                  <pic:spPr>
                    <a:xfrm>
                      <a:off x="0" y="0"/>
                      <a:ext cx="6734175" cy="3221355"/>
                    </a:xfrm>
                    <a:prstGeom prst="rect">
                      <a:avLst/>
                    </a:prstGeom>
                  </pic:spPr>
                </pic:pic>
              </a:graphicData>
            </a:graphic>
          </wp:inline>
        </w:drawing>
      </w:r>
    </w:p>
    <w:p w14:paraId="2E124B90">
      <w:pPr>
        <w:pStyle w:val="2"/>
        <w:rPr>
          <w:rFonts w:hint="default" w:ascii="Arial" w:hAnsi="Arial" w:cs="Arial"/>
        </w:rPr>
      </w:pPr>
    </w:p>
    <w:p w14:paraId="0EE99EC5">
      <w:pPr>
        <w:pStyle w:val="2"/>
        <w:rPr>
          <w:rFonts w:hint="default" w:ascii="Arial" w:hAnsi="Arial" w:eastAsia="SimSun" w:cs="Arial"/>
          <w:sz w:val="24"/>
          <w:szCs w:val="24"/>
        </w:rPr>
      </w:pPr>
      <w:r>
        <w:rPr>
          <w:rFonts w:hint="default" w:ascii="Arial" w:hAnsi="Arial" w:cs="Arial"/>
        </w:rPr>
        <mc:AlternateContent>
          <mc:Choice Requires="wpg">
            <w:drawing>
              <wp:anchor distT="0" distB="0" distL="0" distR="0" simplePos="0" relativeHeight="25198182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827" name="Group 182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82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82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83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3465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kZB0zWYEAAAVFgAADgAAAGRycy9lMm9Eb2MueG1s7Vjb&#10;jts2EH0v0H8Q9N61LpZlG+sNmmyzKFCkAZJ+AC1RlgBJVEn6sn/fISmKtLy7ojfZPAR9MWn7cDhz&#10;hjM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CRkHTN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anbhJ8EAAADd&#10;AAAADwAAAGRycy9kb3ducmV2LnhtbEWPT0sDMRDF70K/QxjBW5tNwVK3TQtWBL3ZrSi9DZvp7moy&#10;WTexf769cyh4m+G9ee83y/U5eHWkIXWRLZhJAYq4jq7jxsL77nk8B5UyskMfmSxcKMF6NbpZYuni&#10;ibd0rHKjJIRTiRbanPtS61S3FDBNYk8s2iEOAbOsQ6PdgCcJD15Pi2KmA3YsDS32tGmp/q5+g4W9&#10;ufw8HYx/mL2Z++r16+Px0zdba+9uTbEAlemc/83X6xcn+POp4Mo3MoJe/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nbh&#10;J8EAAADdAAAADwAAAAAAAAABACAAAAAiAAAAZHJzL2Rvd25yZXYueG1sUEsBAhQAFAAAAAgAh07i&#10;QDMvBZ47AAAAOQAAABAAAAAAAAAAAQAgAAAAEAEAAGRycy9zaGFwZXhtbC54bWxQSwUGAAAAAAYA&#10;BgBbAQAAug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jlYSYrwAAADd&#10;AAAADwAAAGRycy9kb3ducmV2LnhtbEVPy6rCMBDdX/AfwgjurqkVRHuNLiqKqBsfiMuhGdtem0lp&#10;4uvvjSC4m8N5znj6MJW4UeNKywp63QgEcWZ1ybmCw37+OwThPLLGyjIpeJKD6aT1M8ZE2ztv6bbz&#10;uQgh7BJUUHhfJ1K6rCCDrmtr4sCdbWPQB9jkUjd4D+GmknEUDaTBkkNDgTWlBWWX3dUoyA7p5b9c&#10;LdbnUyxnm23/OIrThVKddi/6A+Hp4b/ij3upw/xhPIL3N+EEOX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5WEmK8AAAA&#10;3Q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Edl7/MEAAADd&#10;AAAADwAAAGRycy9kb3ducmV2LnhtbEWPT0/DMAzF70j7DpEncWNpQEyjLJs0EBLcWEFMu1mN15Yl&#10;TmnC/nx7fEDazdZ7fu/n+fIUvDrQkLrIFsykAEVcR9dxY+Hz4+VmBiplZIc+Mlk4U4LlYnQ1x9LF&#10;I6/pUOVGSQinEi20Ofel1qluKWCaxJ5YtF0cAmZZh0a7AY8SHry+LYqpDtixNLTY01NL9b76DRa2&#10;5vzzvDP+Yfpu7qu376/Vxjdra6/HpngElemUL+b/61cn+LM74ZdvZAS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dl7&#10;/MEAAADdAAAADwAAAAAAAAABACAAAAAiAAAAZHJzL2Rvd25yZXYueG1sUEsBAhQAFAAAAAgAh07i&#10;QDMvBZ47AAAAOQAAABAAAAAAAAAAAQAgAAAAEAEAAGRycy9zaGFwZXhtbC54bWxQSwUGAAAAAAYA&#10;BgBbAQAAug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337C9BAC">
      <w:pPr>
        <w:pStyle w:val="2"/>
        <w:rPr>
          <w:rFonts w:hint="default" w:ascii="Arial" w:hAnsi="Arial" w:cs="Arial"/>
        </w:rPr>
      </w:pPr>
      <w:r>
        <w:rPr>
          <w:rFonts w:hint="default" w:ascii="Arial" w:hAnsi="Arial" w:cs="Arial"/>
        </w:rPr>
        <w:drawing>
          <wp:inline distT="0" distB="0" distL="114300" distR="114300">
            <wp:extent cx="6627495" cy="3724275"/>
            <wp:effectExtent l="0" t="0" r="1905" b="9525"/>
            <wp:docPr id="1817" name="Picture 1817"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 name="Picture 1817" descr="18"/>
                    <pic:cNvPicPr>
                      <a:picLocks noChangeAspect="1"/>
                    </pic:cNvPicPr>
                  </pic:nvPicPr>
                  <pic:blipFill>
                    <a:blip r:embed="rId74"/>
                    <a:stretch>
                      <a:fillRect/>
                    </a:stretch>
                  </pic:blipFill>
                  <pic:spPr>
                    <a:xfrm>
                      <a:off x="0" y="0"/>
                      <a:ext cx="6627495" cy="3724275"/>
                    </a:xfrm>
                    <a:prstGeom prst="rect">
                      <a:avLst/>
                    </a:prstGeom>
                  </pic:spPr>
                </pic:pic>
              </a:graphicData>
            </a:graphic>
          </wp:inline>
        </w:drawing>
      </w:r>
    </w:p>
    <w:p w14:paraId="4E6CE07D">
      <w:pPr>
        <w:pStyle w:val="2"/>
        <w:rPr>
          <w:rFonts w:hint="default" w:ascii="Arial" w:hAnsi="Arial" w:cs="Arial"/>
        </w:rPr>
      </w:pPr>
      <w:r>
        <w:rPr>
          <w:rFonts w:hint="default" w:ascii="Arial" w:hAnsi="Arial" w:cs="Arial"/>
          <w:color w:val="0000FF"/>
        </w:rPr>
        <mc:AlternateContent>
          <mc:Choice Requires="wpg">
            <w:drawing>
              <wp:anchor distT="0" distB="0" distL="0" distR="0" simplePos="0" relativeHeight="25197977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835" name="Group 183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83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83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83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3670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BhTDqGwEAAAVFgAADgAAAGRycy9lMm9Eb2MueG1s7Vjb&#10;jts2EH0v0H8Q9N61LpZlC+sNmmyzKFCkAZJ+AC1RlgBJVEna8v59h6Qo0vLuSt5k8xD0xaTtw+HM&#10;mRny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">
                <o:lock v:ext="edit" aspectratio="f"/>
                <v:shape id="Graphic 2" o:spid="_x0000_s1026" o:spt="100" style="position:absolute;left:0;top:0;height:10151745;width:7056120;" fillcolor="#5B9BD5 [3204]" filled="t" stroked="f" coordsize="7056120,10151745" o:gfxdata="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XxGE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FVy1Vr8AAADd&#10;AAAADwAAAGRycy9kb3ducmV2LnhtbEVPTWvCQBC9F/oflil4azaJoDa6ekhRivViGorHITsmabKz&#10;IbtV+++7BaG3ebzPWW1uphcXGl1rWUESxSCIK6tbrhWUH9vnBQjnkTX2lknBDznYrB8fVphpe+Uj&#10;XQpfixDCLkMFjfdDJqWrGjLoIjsQB+5sR4M+wLGWesRrCDe9TON4Jg22HBoaHChvqOqKb6OgKvPu&#10;q93v3s+nVL4ejtPPlzTfKTV5SuIlCE83/y++u990mL+YzuHvm3CCX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VctVa/&#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7693+sEAAADd&#10;AAAADwAAAGRycy9kb3ducmV2LnhtbEWPT0/DMAzF70j7DpEncWNpQEyjLJs0EBLcWEFMu1mN15Yl&#10;TmnC/nx7fEDazdZ7fu/n+fIUvDrQkLrIFsykAEVcR9dxY+Hz4+VmBiplZIc+Mlk4U4LlYnQ1x9LF&#10;I6/pUOVGSQinEi20Ofel1qluKWCaxJ5YtF0cAmZZh0a7AY8SHry+LYqpDtixNLTY01NL9b76DRa2&#10;5vzzvDP+Yfpu7qu376/Vxjdra6/HpngElemUL+b/61cn+LM7wZVvZAS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693&#10;+sEAAADdAAAADwAAAAAAAAABACAAAAAiAAAAZHJzL2Rvd25yZXYueG1sUEsBAhQAFAAAAAgAh07i&#10;QDMvBZ47AAAAOQAAABAAAAAAAAAAAQAgAAAAEAEAAGRycy9zaGFwZXhtbC54bWxQSwUGAAAAAAYA&#10;BgBbAQAAug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w:drawing>
          <wp:inline distT="0" distB="0" distL="114300" distR="114300">
            <wp:extent cx="6627495" cy="3152775"/>
            <wp:effectExtent l="0" t="0" r="1905" b="9525"/>
            <wp:docPr id="1818" name="Picture 1818"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 name="Picture 1818" descr="19"/>
                    <pic:cNvPicPr>
                      <a:picLocks noChangeAspect="1"/>
                    </pic:cNvPicPr>
                  </pic:nvPicPr>
                  <pic:blipFill>
                    <a:blip r:embed="rId75"/>
                    <a:stretch>
                      <a:fillRect/>
                    </a:stretch>
                  </pic:blipFill>
                  <pic:spPr>
                    <a:xfrm>
                      <a:off x="0" y="0"/>
                      <a:ext cx="6627495" cy="3152775"/>
                    </a:xfrm>
                    <a:prstGeom prst="rect">
                      <a:avLst/>
                    </a:prstGeom>
                  </pic:spPr>
                </pic:pic>
              </a:graphicData>
            </a:graphic>
          </wp:inline>
        </w:drawing>
      </w:r>
    </w:p>
    <w:p w14:paraId="41ECEE6E">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 xml:space="preserve">These images showcase the admin interface of a web application  including various </w:t>
      </w:r>
    </w:p>
    <w:p w14:paraId="3983D5B1">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sections:</w:t>
      </w:r>
    </w:p>
    <w:p w14:paraId="11A9B814">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Stacks List: Displays a list of technology stacks with details, for example, ID, Name, Logo URL, Category ID, Created at, and Updated at.</w:t>
      </w:r>
    </w:p>
    <w:p w14:paraId="37078366">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Stack Create A form for creating a new technology stack, allowing to addition of new data.</w:t>
      </w:r>
    </w:p>
    <w:p w14:paraId="3648B95F">
      <w:pPr>
        <w:pStyle w:val="2"/>
        <w:ind w:left="720" w:leftChars="0"/>
        <w:rPr>
          <w:rFonts w:hint="default" w:ascii="Arial" w:hAnsi="Arial" w:cs="Arial"/>
          <w:b w:val="0"/>
          <w:bCs w:val="0"/>
          <w:color w:val="auto"/>
          <w:sz w:val="36"/>
          <w:szCs w:val="36"/>
        </w:rPr>
      </w:pPr>
    </w:p>
    <w:p w14:paraId="1EFC38C5">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Stack List with Selection: Shows multiple items selected for batch actions like editing or deleting.</w:t>
      </w:r>
    </w:p>
    <w:p w14:paraId="4D1AAD71">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Delete Confirmation: A confirmation dialog asking if the user is sure about deleting a selected stack.</w:t>
      </w:r>
    </w:p>
    <w:p w14:paraId="137C93A8">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Stack Edit: A form for editing an existing stack's details.</w:t>
      </w:r>
    </w:p>
    <w:p w14:paraId="2D395213">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Stack Show: Detailed view of a stack, displaying its properties.</w:t>
      </w:r>
    </w:p>
    <w:p w14:paraId="0B0E65AB">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Administrator List: Lists administrators with their IDs, usernames, roles, and timestamps for creation and updates.</w:t>
      </w:r>
    </w:p>
    <w:p w14:paraId="425EFE87">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This admin interface allows for efficient management of various entities within the application.</w:t>
      </w:r>
    </w:p>
    <w:p w14:paraId="5C0A6EA3">
      <w:pPr>
        <w:pStyle w:val="2"/>
        <w:rPr>
          <w:rFonts w:hint="default" w:ascii="Arial" w:hAnsi="Arial" w:eastAsia="SimSun" w:cs="Arial"/>
          <w:sz w:val="24"/>
          <w:szCs w:val="24"/>
        </w:rPr>
      </w:pPr>
    </w:p>
    <w:p w14:paraId="6F5CB020">
      <w:pPr>
        <w:pStyle w:val="2"/>
        <w:rPr>
          <w:rFonts w:hint="default" w:ascii="Arial" w:hAnsi="Arial" w:eastAsia="SimSun" w:cs="Arial"/>
          <w:sz w:val="24"/>
          <w:szCs w:val="24"/>
        </w:rPr>
      </w:pPr>
    </w:p>
    <w:p w14:paraId="0FF55A2E">
      <w:pPr>
        <w:pStyle w:val="2"/>
        <w:rPr>
          <w:rFonts w:hint="default" w:ascii="Arial" w:hAnsi="Arial" w:eastAsia="SimSun" w:cs="Arial"/>
          <w:sz w:val="24"/>
          <w:szCs w:val="24"/>
        </w:rPr>
      </w:pPr>
    </w:p>
    <w:p w14:paraId="7C502247">
      <w:pPr>
        <w:pStyle w:val="2"/>
        <w:rPr>
          <w:rFonts w:hint="default" w:ascii="Arial" w:hAnsi="Arial" w:eastAsia="SimSun" w:cs="Arial"/>
          <w:sz w:val="24"/>
          <w:szCs w:val="24"/>
        </w:rPr>
      </w:pPr>
    </w:p>
    <w:p w14:paraId="074CFFD8">
      <w:pPr>
        <w:pStyle w:val="2"/>
        <w:rPr>
          <w:rFonts w:hint="default" w:ascii="Arial" w:hAnsi="Arial" w:eastAsia="SimSun" w:cs="Arial"/>
          <w:sz w:val="24"/>
          <w:szCs w:val="24"/>
        </w:rPr>
      </w:pPr>
    </w:p>
    <w:p w14:paraId="428BEB44">
      <w:pPr>
        <w:pStyle w:val="2"/>
        <w:rPr>
          <w:rFonts w:hint="default" w:ascii="Arial" w:hAnsi="Arial" w:eastAsia="SimSun" w:cs="Arial"/>
          <w:sz w:val="24"/>
          <w:szCs w:val="24"/>
        </w:rPr>
      </w:pPr>
    </w:p>
    <w:p w14:paraId="66B93D35">
      <w:pPr>
        <w:pStyle w:val="2"/>
        <w:rPr>
          <w:rFonts w:hint="default" w:ascii="Arial" w:hAnsi="Arial" w:eastAsia="SimSun" w:cs="Arial"/>
          <w:sz w:val="24"/>
          <w:szCs w:val="24"/>
        </w:rPr>
      </w:pPr>
    </w:p>
    <w:p w14:paraId="3687A657">
      <w:pPr>
        <w:pStyle w:val="2"/>
        <w:rPr>
          <w:rFonts w:hint="default" w:ascii="Arial" w:hAnsi="Arial" w:eastAsia="SimSun" w:cs="Arial"/>
          <w:sz w:val="24"/>
          <w:szCs w:val="24"/>
        </w:rPr>
      </w:pPr>
    </w:p>
    <w:p w14:paraId="508D398A">
      <w:pPr>
        <w:pStyle w:val="2"/>
        <w:rPr>
          <w:rFonts w:hint="default" w:ascii="Arial" w:hAnsi="Arial" w:eastAsia="SimSun" w:cs="Arial"/>
          <w:sz w:val="24"/>
          <w:szCs w:val="24"/>
        </w:rPr>
      </w:pPr>
    </w:p>
    <w:p w14:paraId="3B284D0F">
      <w:pPr>
        <w:pStyle w:val="2"/>
        <w:rPr>
          <w:rFonts w:hint="default" w:ascii="Arial" w:hAnsi="Arial" w:eastAsia="SimSun" w:cs="Arial"/>
          <w:sz w:val="24"/>
          <w:szCs w:val="24"/>
        </w:rPr>
      </w:pPr>
    </w:p>
    <w:p w14:paraId="03278A28">
      <w:pPr>
        <w:pStyle w:val="2"/>
        <w:rPr>
          <w:rFonts w:hint="default" w:ascii="Arial" w:hAnsi="Arial" w:eastAsia="SimSun" w:cs="Arial"/>
          <w:sz w:val="24"/>
          <w:szCs w:val="24"/>
        </w:rPr>
      </w:pPr>
    </w:p>
    <w:p w14:paraId="1C5F1D62">
      <w:pPr>
        <w:pStyle w:val="2"/>
        <w:rPr>
          <w:rFonts w:hint="default" w:ascii="Arial" w:hAnsi="Arial" w:eastAsia="SimSun" w:cs="Arial"/>
          <w:sz w:val="24"/>
          <w:szCs w:val="24"/>
        </w:rPr>
      </w:pPr>
    </w:p>
    <w:p w14:paraId="5AFF8058">
      <w:pPr>
        <w:pStyle w:val="2"/>
        <w:rPr>
          <w:rFonts w:hint="default" w:ascii="Arial" w:hAnsi="Arial" w:eastAsia="SimSun" w:cs="Arial"/>
          <w:sz w:val="24"/>
          <w:szCs w:val="24"/>
        </w:rPr>
      </w:pPr>
    </w:p>
    <w:p w14:paraId="51575DBB">
      <w:pPr>
        <w:pStyle w:val="2"/>
        <w:rPr>
          <w:rFonts w:hint="default" w:ascii="Arial" w:hAnsi="Arial" w:eastAsia="SimSun" w:cs="Arial"/>
          <w:sz w:val="24"/>
          <w:szCs w:val="24"/>
        </w:rPr>
      </w:pPr>
      <w:r>
        <w:rPr>
          <w:rFonts w:hint="default" w:ascii="Arial" w:hAnsi="Arial" w:cs="Arial"/>
        </w:rPr>
        <mc:AlternateContent>
          <mc:Choice Requires="wpg">
            <w:drawing>
              <wp:anchor distT="0" distB="0" distL="0" distR="0" simplePos="0" relativeHeight="25196851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746" name="Group 174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74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4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4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4796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1f0SmGY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DV/RKY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MIIEo74AAADd&#10;AAAADwAAAGRycy9kb3ducmV2LnhtbEVPS2sCMRC+F/wPYYTeajal1XY1Cm0ptDddpcXbsBl3V5PJ&#10;dpP6+PdGELzNx/ecyezorNhTFxrPGtQgA0FcetNwpWG1/Hx4AREiskHrmTScKMBs2rubYG78gRe0&#10;L2IlUgiHHDXUMba5lKGsyWEY+JY4cRvfOYwJdpU0HR5SuLPyMcuG0mHDqaHGlt5rKnfFv9OwVqe/&#10;j42yr8O5ei6+tz9vv7ZaaH3fV9kYRKRjvImv7i+T5o+eRnD5Jp0gp2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IIEo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ynHGD8EAAADd&#10;AAAADwAAAGRycy9kb3ducmV2LnhtbEWPS2/CQAyE75X6H1auxA02hKq0gYVDqiJEufBQ1aOVNUkg&#10;642yy6P/Hh+QerM145nP0/nNNepCXag9GxgOElDEhbc1lwb2u6/+O6gQkS02nsnAHwWYz56fpphZ&#10;f+UNXbaxVBLCIUMDVYxtpnUoKnIYBr4lFu3gO4dR1q7UtsOrhLtGp0nyph3WLA0VtpRXVJy2Z2eg&#10;2OenY71afB9+U/253ox+PtJ8YUzvZZhMQEW6xX/z43ppBX/8KrjyjYygZ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nHG&#10;D8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LlE1Sr4AAADd&#10;AAAADwAAAGRycy9kb3ducmV2LnhtbEVPS2sCMRC+F/ofwhR6q9lIq3U1ClUK7U1Xaelt2Iy7a5PJ&#10;ukl9/PtGELzNx/ecyezkrDhQFxrPGlQvA0FcetNwpWGzfn96BREiskHrmTScKcBsen83wdz4I6/o&#10;UMRKpBAOOWqoY2xzKUNZk8PQ8y1x4ra+cxgT7CppOjymcGdlP8sG0mHDqaHGluY1lb/Fn9Pwo877&#10;xVbZ0WCpXorP3dfbt61WWj8+qGwMItIp3sRX94dJ84fPI7h8k06Q0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lE1S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1D89680E">
      <w:pPr>
        <w:pStyle w:val="2"/>
        <w:rPr>
          <w:rFonts w:hint="default" w:ascii="Arial" w:hAnsi="Arial" w:cs="Arial"/>
        </w:rPr>
      </w:pPr>
    </w:p>
    <w:p w14:paraId="1C84E133">
      <w:pPr>
        <w:pStyle w:val="2"/>
        <w:rPr>
          <w:rFonts w:hint="default" w:ascii="Arial" w:hAnsi="Arial" w:cs="Arial"/>
        </w:rPr>
      </w:pPr>
    </w:p>
    <w:p w14:paraId="693DB048">
      <w:pPr>
        <w:pStyle w:val="2"/>
        <w:ind w:left="720" w:leftChars="0"/>
        <w:rPr>
          <w:rFonts w:hint="default" w:ascii="Arial" w:hAnsi="Arial" w:cs="Arial"/>
          <w:sz w:val="40"/>
          <w:szCs w:val="40"/>
        </w:rPr>
      </w:pPr>
      <w:r>
        <w:rPr>
          <w:rFonts w:hint="default" w:ascii="Arial" w:hAnsi="Arial" w:cs="Arial"/>
          <w:sz w:val="40"/>
          <w:szCs w:val="40"/>
        </w:rPr>
        <w:t>3.4 TOOLS</w:t>
      </w:r>
      <w:r>
        <w:rPr>
          <w:rFonts w:hint="default" w:ascii="Arial" w:hAnsi="Arial" w:cs="Arial"/>
          <w:sz w:val="40"/>
          <w:szCs w:val="40"/>
        </w:rPr>
        <mc:AlternateContent>
          <mc:Choice Requires="wpg">
            <w:drawing>
              <wp:anchor distT="0" distB="0" distL="0" distR="0" simplePos="0" relativeHeight="25176985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91" name="Group 49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9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9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49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4662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bgMKGWcEAAAQ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akGQ3L8AAADc&#10;AAAADwAAAGRycy9kb3ducmV2LnhtbEWPT2sCMRTE7wW/Q3iF3jQbUalbo6CloDfdlpbeHpvn7rbJ&#10;y3YT/317Iwg9DjPzG2a2ODsrjtSFxrMGNchAEJfeNFxp+Hh/6z+DCBHZoPVMGi4UYDHvPcwwN/7E&#10;OzoWsRIJwiFHDXWMbS5lKGtyGAa+JU7e3ncOY5JdJU2HpwR3Vg6zbCIdNpwWamxpVVP5Wxychm91&#10;+XvdKzudbNW42Px8Lr9stdP66VFlLyAineN/+N5eGw2j6QhuZ9IR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pBkNy/&#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6EPHqr8AAADc&#10;AAAADwAAAGRycy9kb3ducmV2LnhtbEWPS4vCQBCE78L+h6EXvOnEqItGRw9ZVmT14gPx2GTaJJrp&#10;CZnx9e93BGGPRVV9RU3nD1OJGzWutKyg141AEGdWl5wr2O9+OiMQziNrrCyTgic5mM8+WlNMtL3z&#10;hm5bn4sAYZeggsL7OpHSZQUZdF1bEwfvZBuDPsgml7rBe4CbSsZR9CUNlhwWCqwpLSi7bK9GQbZP&#10;L+fyd7E6HWP5vd70D+M4XSjV/uxFExCeHv4//G4vtYLBeAivM+EIy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hDx6q/&#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9d+rMMAAAADc&#10;AAAADwAAAGRycy9kb3ducmV2LnhtbEWPT2sCMRTE7wW/Q3iCt5qN6FK3RkFLQW91W1p6e2yeu9sm&#10;L+sm/vv2TaHQ4zAzv2EWq6uz4kx9aD1rUOMMBHHlTcu1hrfX5/sHECEiG7SeScONAqyWg7sFFsZf&#10;eE/nMtYiQTgUqKGJsSukDFVDDsPYd8TJO/jeYUyyr6Xp8ZLgzspJluXSYctpocGONg1V3+XJafhU&#10;t+PTQdl5/qJm5e7rff1h673Wo6HKHkFEusb/8F97azRM5zn8nklHQC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36sw&#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7EA09FFB">
      <w:pPr>
        <w:pStyle w:val="2"/>
        <w:ind w:left="720" w:leftChars="0"/>
        <w:rPr>
          <w:rFonts w:hint="default" w:ascii="Arial" w:hAnsi="Arial" w:cs="Arial"/>
          <w:sz w:val="40"/>
          <w:szCs w:val="40"/>
        </w:rPr>
      </w:pPr>
      <w:r>
        <w:rPr>
          <w:rFonts w:hint="default" w:ascii="Arial" w:hAnsi="Arial" w:cs="Arial"/>
          <w:sz w:val="40"/>
          <w:szCs w:val="40"/>
        </w:rPr>
        <w:t>Visual Studio Code</w:t>
      </w:r>
    </w:p>
    <w:p w14:paraId="73265A9D">
      <w:pPr>
        <w:pStyle w:val="2"/>
        <w:ind w:left="720" w:leftChars="0"/>
        <w:rPr>
          <w:rFonts w:hint="default" w:ascii="Arial" w:hAnsi="Arial" w:cs="Arial"/>
        </w:rPr>
      </w:pPr>
      <w:r>
        <w:rPr>
          <w:rFonts w:hint="default" w:ascii="Arial" w:hAnsi="Arial" w:cs="Arial"/>
        </w:rPr>
        <w:drawing>
          <wp:inline distT="0" distB="0" distL="114300" distR="114300">
            <wp:extent cx="1512570" cy="1577975"/>
            <wp:effectExtent l="0" t="0" r="11430" b="6985"/>
            <wp:docPr id="54273" name="Google Shape;431;p37"/>
            <wp:cNvGraphicFramePr/>
            <a:graphic xmlns:a="http://schemas.openxmlformats.org/drawingml/2006/main">
              <a:graphicData uri="http://schemas.openxmlformats.org/drawingml/2006/picture">
                <pic:pic xmlns:pic="http://schemas.openxmlformats.org/drawingml/2006/picture">
                  <pic:nvPicPr>
                    <pic:cNvPr id="54273" name="Google Shape;431;p37"/>
                    <pic:cNvPicPr preferRelativeResize="0"/>
                  </pic:nvPicPr>
                  <pic:blipFill>
                    <a:blip r:embed="rId76"/>
                    <a:stretch>
                      <a:fillRect/>
                    </a:stretch>
                  </pic:blipFill>
                  <pic:spPr>
                    <a:xfrm>
                      <a:off x="0" y="0"/>
                      <a:ext cx="1512888" cy="1577975"/>
                    </a:xfrm>
                    <a:prstGeom prst="rect">
                      <a:avLst/>
                    </a:prstGeom>
                    <a:noFill/>
                    <a:ln w="9525">
                      <a:noFill/>
                    </a:ln>
                  </pic:spPr>
                </pic:pic>
              </a:graphicData>
            </a:graphic>
          </wp:inline>
        </w:drawing>
      </w:r>
    </w:p>
    <w:p w14:paraId="216F31BF">
      <w:pPr>
        <w:pStyle w:val="2"/>
        <w:ind w:left="720" w:leftChars="0"/>
        <w:rPr>
          <w:rFonts w:hint="default" w:ascii="Arial" w:hAnsi="Arial" w:cs="Arial"/>
          <w:b w:val="0"/>
          <w:bCs w:val="0"/>
          <w:sz w:val="36"/>
          <w:szCs w:val="36"/>
        </w:rPr>
      </w:pPr>
      <w:r>
        <w:rPr>
          <w:rFonts w:hint="default" w:ascii="Arial" w:hAnsi="Arial" w:cs="Arial"/>
          <w:b w:val="0"/>
          <w:bCs w:val="0"/>
          <w:sz w:val="36"/>
          <w:szCs w:val="36"/>
        </w:rPr>
        <w:t>Visual Studio Code (VS Code) has become one of the most popular and widely used code editors among developers for several reasons. Here's a comprehensive overview of its importance and key features</w:t>
      </w:r>
      <w:r>
        <w:rPr>
          <w:rFonts w:hint="default" w:ascii="Arial" w:hAnsi="Arial" w:cs="Arial"/>
          <w:b w:val="0"/>
          <w:bCs w:val="0"/>
          <w:sz w:val="36"/>
          <w:szCs w:val="36"/>
        </w:rPr>
        <mc:AlternateContent>
          <mc:Choice Requires="wpg">
            <w:drawing>
              <wp:anchor distT="0" distB="0" distL="0" distR="0" simplePos="0" relativeHeight="25177088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497" name="Group 49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4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5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5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4560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">
                <o:lock v:ext="edit" aspectratio="f"/>
                <v:shape id="Graphic 2" o:spid="_x0000_s1026" o:spt="100" style="position:absolute;left:0;top:0;height:10151745;width:7056120;" fillcolor="#5B9BD5 [3204]" filled="t" stroked="f" coordsize="7056120,10151745" o:gfxdata="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K3EJ6/&#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dWzRNb0AAADc&#10;AAAADwAAAGRycy9kb3ducmV2LnhtbEVPy2rCQBTdC/7DcAvd6cSUlDZ1kkWkIrYbrZQuL5mbR5O5&#10;EzJTjX/vLAouD+e9zifTizONrrWsYLWMQBCXVrdcKzh9vS9eQDiPrLG3TAqu5CDP5rM1ptpe+EDn&#10;o69FCGGXooLG+yGV0pUNGXRLOxAHrrKjQR/gWEs94iWEm17GUfQsDbYcGhocqGio7I5/RkF5Krrf&#10;dr/9qH5iufk8PH2/xsVWqceHVfQGwtPk7+J/904rSJIwP5wJR0Bm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bNE1vQAA&#10;ANw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F8u7rMAAAADc&#10;AAAADwAAAGRycy9kb3ducmV2LnhtbEWPT2sCMRTE74LfITyht5qNsLbdGgUtBXur29LS22Pz3N2a&#10;vGw38d+3N0LB4zAzv2Fmi5Oz4kB9aD1rUOMMBHHlTcu1hs+P1/tHECEiG7SeScOZAizmw8EMC+OP&#10;vKFDGWuRIBwK1NDE2BVShqohh2HsO+LkbX3vMCbZ19L0eExwZ+Uky6bSYctpocGOVg1Vu3LvNPyo&#10;89/LVtmn6bvKy7ffr+W3rTda341U9gwi0inewv/ttdGQ5w9wPZOOgJx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y7us&#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41D437D7">
      <w:pPr>
        <w:pStyle w:val="2"/>
        <w:ind w:left="720" w:leftChars="0"/>
        <w:rPr>
          <w:rFonts w:hint="default" w:ascii="Arial" w:hAnsi="Arial" w:cs="Arial"/>
          <w:b w:val="0"/>
          <w:bCs w:val="0"/>
          <w:sz w:val="36"/>
          <w:szCs w:val="36"/>
        </w:rPr>
      </w:pPr>
      <w:r>
        <w:rPr>
          <w:rFonts w:hint="default" w:ascii="Arial" w:hAnsi="Arial" w:cs="Arial"/>
          <w:b w:val="0"/>
          <w:bCs w:val="0"/>
          <w:sz w:val="36"/>
          <w:szCs w:val="36"/>
        </w:rPr>
        <w:t xml:space="preserve">Open Source and </w:t>
      </w:r>
      <w:r>
        <w:rPr>
          <w:rFonts w:hint="default" w:ascii="Arial" w:hAnsi="Arial" w:cs="Arial"/>
          <w:b w:val="0"/>
          <w:bCs w:val="0"/>
          <w:sz w:val="36"/>
          <w:szCs w:val="36"/>
        </w:rPr>
        <mc:AlternateContent>
          <mc:Choice Requires="wpg">
            <w:drawing>
              <wp:anchor distT="0" distB="0" distL="0" distR="0" simplePos="0" relativeHeight="25177190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558" name="Group 55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5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6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6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4457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D9zkZJoBAAAEB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CRiKRb8AAADc&#10;AAAADwAAAGRycy9kb3ducmV2LnhtbEWPT2sCMRTE7wW/Q3iF3jQbYUW3RqFKob3pKi29PTbP3W2T&#10;l+0m9c+3N4LQ4zAzv2Hmy7Oz4kh9aD1rUKMMBHHlTcu1hv3udTgFESKyQeuZNFwowHIxeJhjYfyJ&#10;t3QsYy0ShEOBGpoYu0LKUDXkMIx8R5y8g+8dxiT7WpoeTwnurBxn2UQ6bDktNNjRqqHqp/xzGr7U&#10;5Xd9UHY22ai8fP/+ePm09Vbrp0eVPYOIdI7/4Xv7zWjI8xnczqQjIB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kYikW/&#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uwAbiLwAAADc&#10;AAAADwAAAGRycy9kb3ducmV2LnhtbEVPy4rCMBTdC/5DuAOz09SKotXURUUZZtz4QFxemtvH2NyU&#10;JuPj7ycLweXhvJerh2nEjTpXW1YwGkYgiHOray4VnI6bwQyE88gaG8uk4EkOVmm/t8RE2zvv6Xbw&#10;pQgh7BJUUHnfJlK6vCKDbmhb4sAVtjPoA+xKqTu8h3DTyDiKptJgzaGhwpayivLr4c8oyE/Z9bf+&#10;3v4Ul1iud/vxeR5nW6U+P0bRAoSnh3+LX+4vrWAyDfPDmXAEZP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sAG4i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RjlK/cAAAADc&#10;AAAADwAAAGRycy9kb3ducmV2LnhtbEWPzWrDMBCE74W+g9hAbo2sgk3qRAmkJZDeGqe05LZYG9ut&#10;tHIsNT9vXwUKPQ4z8w0zX16cFScaQudZg5pkIIhrbzpuNLzv1g9TECEiG7SeScOVAiwX93dzLI0/&#10;85ZOVWxEgnAoUUMbY19KGeqWHIaJ74mTd/CDw5jk0Egz4DnBnZWPWVZIhx2nhRZ7em6p/q5+nIa9&#10;uh5fDso+FW8qr16/PlafttlqPR6pbAYi0iX+h//aG6MhL3K4nU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OUr9&#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Free: VS Code is developed as an open-source project by Microsoft and is available for free. This makes it accessible to developers of all backgrounds and budgets.</w:t>
      </w:r>
    </w:p>
    <w:p w14:paraId="056F0994">
      <w:pPr>
        <w:pStyle w:val="2"/>
        <w:ind w:left="720" w:leftChars="0"/>
        <w:rPr>
          <w:rFonts w:hint="default" w:ascii="Arial" w:hAnsi="Arial" w:cs="Arial"/>
          <w:b w:val="0"/>
          <w:bCs w:val="0"/>
          <w:sz w:val="36"/>
          <w:szCs w:val="36"/>
        </w:rPr>
      </w:pPr>
      <w:r>
        <w:rPr>
          <w:rFonts w:hint="default" w:ascii="Arial" w:hAnsi="Arial" w:cs="Arial"/>
          <w:b w:val="0"/>
          <w:bCs w:val="0"/>
          <w:sz w:val="36"/>
          <w:szCs w:val="36"/>
        </w:rPr>
        <w:t>Cross-Platform Compatibility: It runs on Windows, macOS, and Linux, ensuring a consistent development experience across different operating systems.</w:t>
      </w:r>
    </w:p>
    <w:p w14:paraId="0FCF1769">
      <w:pPr>
        <w:pStyle w:val="2"/>
        <w:ind w:left="720" w:leftChars="0"/>
        <w:rPr>
          <w:rFonts w:hint="default" w:ascii="Arial" w:hAnsi="Arial" w:cs="Arial"/>
        </w:rPr>
      </w:pPr>
    </w:p>
    <w:p w14:paraId="16C1C3CE">
      <w:pPr>
        <w:pStyle w:val="2"/>
        <w:rPr>
          <w:rFonts w:hint="default" w:ascii="Arial" w:hAnsi="Arial" w:cs="Arial"/>
        </w:rPr>
      </w:pPr>
    </w:p>
    <w:p w14:paraId="22817334">
      <w:pPr>
        <w:pStyle w:val="2"/>
        <w:rPr>
          <w:rFonts w:hint="default" w:ascii="Arial" w:hAnsi="Arial" w:cs="Arial"/>
        </w:rPr>
      </w:pPr>
    </w:p>
    <w:p w14:paraId="5B2D62A9">
      <w:pPr>
        <w:pStyle w:val="2"/>
        <w:rPr>
          <w:rFonts w:hint="default" w:ascii="Arial" w:hAnsi="Arial" w:cs="Arial"/>
          <w:lang w:bidi="ar-EG"/>
        </w:rPr>
      </w:pPr>
    </w:p>
    <w:p w14:paraId="772EE640">
      <w:pPr>
        <w:pStyle w:val="2"/>
        <w:ind w:left="720" w:leftChars="0"/>
        <w:rPr>
          <w:rFonts w:hint="default" w:ascii="Arial" w:hAnsi="Arial" w:cs="Arial"/>
          <w:b w:val="0"/>
          <w:bCs w:val="0"/>
          <w:sz w:val="36"/>
          <w:szCs w:val="36"/>
        </w:rPr>
      </w:pPr>
      <w:r>
        <w:rPr>
          <w:rFonts w:hint="default" w:ascii="Arial" w:hAnsi="Arial" w:cs="Arial"/>
        </w:rPr>
        <w:drawing>
          <wp:inline distT="0" distB="0" distL="114300" distR="114300">
            <wp:extent cx="2724150" cy="1676400"/>
            <wp:effectExtent l="0" t="0" r="0" b="0"/>
            <wp:docPr id="54275" name="Picture 7" descr="A logo with orange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5" name="Picture 7" descr="A logo with orange circles&#10;&#10;Description automatically generated with medium confidence"/>
                    <pic:cNvPicPr>
                      <a:picLocks noChangeAspect="1"/>
                    </pic:cNvPicPr>
                  </pic:nvPicPr>
                  <pic:blipFill>
                    <a:blip r:embed="rId77"/>
                    <a:stretch>
                      <a:fillRect/>
                    </a:stretch>
                  </pic:blipFill>
                  <pic:spPr>
                    <a:xfrm>
                      <a:off x="0" y="0"/>
                      <a:ext cx="2724150" cy="1676400"/>
                    </a:xfrm>
                    <a:prstGeom prst="rect">
                      <a:avLst/>
                    </a:prstGeom>
                    <a:noFill/>
                    <a:ln w="9525">
                      <a:noFill/>
                    </a:ln>
                  </pic:spPr>
                </pic:pic>
              </a:graphicData>
            </a:graphic>
          </wp:inline>
        </w:drawing>
      </w:r>
      <w:r>
        <w:rPr>
          <w:rFonts w:hint="default" w:ascii="Arial" w:hAnsi="Arial" w:cs="Arial"/>
        </w:rPr>
        <mc:AlternateContent>
          <mc:Choice Requires="wpg">
            <w:drawing>
              <wp:anchor distT="0" distB="0" distL="0" distR="0" simplePos="0" relativeHeight="25177395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575" name="Group 57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7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7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7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4252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">
                <o:lock v:ext="edit" aspectratio="f"/>
                <v:shape id="Graphic 2" o:spid="_x0000_s1026" o:spt="100" style="position:absolute;left:0;top:0;height:10151745;width:7056120;" fillcolor="#5B9BD5 [3204]" filled="t" stroked="f" coordsize="7056120,10151745" o:gfxdata="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MkJX&#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sTAVIb8AAADc&#10;AAAADwAAAGRycy9kb3ducmV2LnhtbEWPS4vCQBCE78L+h6EXvOnEiK+so4csK6JedEU8Npk2yZrp&#10;CZnx9e8dQdhjUVVfUdP53VTiSo0rLSvodSMQxJnVJecK9r8/nTEI55E1VpZJwYMczGcfrSkm2t54&#10;S9edz0WAsEtQQeF9nUjpsoIMuq6tiYN3so1BH2STS93gLcBNJeMoGkqDJYeFAmtKC8rOu4tRkO3T&#10;81+5WqxPx1h+b7b9wyROF0q1P3vRFwhPd/8ffreXWsFgNILXmXAE5Ow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EwFSG/&#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LeFzvrwAAADc&#10;AAAADwAAAGRycy9kb3ducmV2LnhtbEVPy2oCMRTdF/oP4Ra6q5kIvqZGQUVodzqWSneXyXVm2uRm&#10;nKQ+/t4sBJeH857OL86KE3Wh8axB9TIQxKU3DVcavnbrtzGIEJENWs+k4UoB5rPnpynmxp95S6ci&#10;ViKFcMhRQx1jm0sZypochp5viRN38J3DmGBXSdPhOYU7K/tZNpQOG04NNba0rKn8K/6dhh91Pa4O&#10;yk6GGzUoPn+/F3tbbbV+fVHZO4hIl/gQ390fRsNglNamM+kIyN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3hc76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Pr>
        <w:br w:type="textWrapping"/>
      </w:r>
      <w:r>
        <w:rPr>
          <w:rFonts w:hint="default" w:ascii="Arial" w:hAnsi="Arial" w:cs="Arial"/>
          <w:b w:val="0"/>
          <w:bCs w:val="0"/>
          <w:sz w:val="36"/>
          <w:szCs w:val="36"/>
        </w:rPr>
        <w:t>Google Colab, short for Google Colaboratory, is a free cloud-based platform provided by Google that offers a Jupyter notebook environment for running Python code. Here's an overview of its important features and tasks.</w:t>
      </w:r>
      <w:r>
        <w:rPr>
          <w:rFonts w:hint="default" w:ascii="Arial" w:hAnsi="Arial" w:cs="Arial"/>
          <w:b w:val="0"/>
          <w:bCs w:val="0"/>
          <w:sz w:val="36"/>
          <w:szCs w:val="36"/>
        </w:rPr>
        <w:br w:type="textWrapping"/>
      </w:r>
      <w:r>
        <w:rPr>
          <w:rFonts w:hint="default" w:ascii="Arial" w:hAnsi="Arial" w:cs="Arial"/>
          <w:b w:val="0"/>
          <w:bCs w:val="0"/>
          <w:sz w:val="36"/>
          <w:szCs w:val="36"/>
        </w:rPr>
        <w:t xml:space="preserve">Jupyter Notebooks: Google Colab provides a Jupyter notebook interface, allowing users to create and share documents containing live code, equations, visualizations, and explanatory text. This makes it an ideal environment for data </w:t>
      </w:r>
      <w:r>
        <w:rPr>
          <w:rFonts w:hint="default" w:ascii="Arial" w:hAnsi="Arial" w:cs="Arial"/>
          <w:b w:val="0"/>
          <w:bCs w:val="0"/>
          <w:sz w:val="36"/>
          <w:szCs w:val="36"/>
        </w:rPr>
        <mc:AlternateContent>
          <mc:Choice Requires="wpg">
            <w:drawing>
              <wp:anchor distT="0" distB="0" distL="0" distR="0" simplePos="0" relativeHeight="25177497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579" name="Group 57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8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8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8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4150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FxENq5oBAAAEB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5kIPn7wAAADc&#10;AAAADwAAAGRycy9kb3ducmV2LnhtbEVPy2oCMRTdF/yHcAvd1UwKio5mhFoKdaejtLi7TO482uRm&#10;OomvvzeLQpeH816urs6KMw2h86xBjTMQxJU3HTcaDvv35xmIEJENWs+k4UYBVsXoYYm58Rfe0bmM&#10;jUghHHLU0MbY51KGqiWHYex74sTVfnAYExwaaQa8pHBn5UuWTaXDjlNDiz2tW6p+ypPTcFS337da&#10;2fl0qybl5vvz9cs2O62fHlW2ABHpGv/Ff+4Po2EyS/PTmXQEZH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CD5+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ZEBY6cAAAADc&#10;AAAADwAAAGRycy9kb3ducmV2LnhtbEWPzWrDMBCE74W8g9hAb41sl5bEieKDQ0xpe8kPIcfF2tiO&#10;rZWxVCd9+6pQ6HGYmW+YVXY3nRhpcI1lBfEsAkFcWt1wpeB42D7NQTiPrLGzTAq+yUG2njysMNX2&#10;xjsa974SAcIuRQW1930qpStrMuhmticO3sUOBn2QQyX1gLcAN51MouhVGmw4LNTYU15T2e6/jILy&#10;mLfX5r34uJwTufncPZ8WSV4o9TiNoyUIT3f/H/5rv2kFL/MYfs+EIyDX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QFjp&#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edw0c78AAADc&#10;AAAADwAAAGRycy9kb3ducmV2LnhtbEWPT2sCMRTE74LfITyht242gmK3RkGl0N7qWlp6e2yeu9sm&#10;L+sm9c+3N0LB4zAzv2Hmy7Oz4kh9aD1rUFkOgrjypuVaw8fu5XEGIkRkg9YzabhQgOViOJhjYfyJ&#10;t3QsYy0ShEOBGpoYu0LKUDXkMGS+I07e3vcOY5J9LU2PpwR3Vo7zfCodtpwWGuxo3VD1W/45Dd/q&#10;ctjslX2avqtJ+fbzufqy9Vbrh5HKn0FEOsd7+L/9ajRMZmO4nUlHQC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ncNHO/&#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exploration, prototyping machine learning models, and collaborating on projects.</w:t>
      </w:r>
    </w:p>
    <w:p w14:paraId="5D4424ED">
      <w:pPr>
        <w:pStyle w:val="2"/>
        <w:ind w:left="720" w:leftChars="0"/>
        <w:rPr>
          <w:rFonts w:hint="default" w:ascii="Arial" w:hAnsi="Arial" w:cs="Arial"/>
          <w:b w:val="0"/>
          <w:bCs w:val="0"/>
          <w:sz w:val="36"/>
          <w:szCs w:val="36"/>
        </w:rPr>
      </w:pPr>
      <w:r>
        <w:rPr>
          <w:rFonts w:hint="default" w:ascii="Arial" w:hAnsi="Arial" w:cs="Arial"/>
          <w:b w:val="0"/>
          <w:bCs w:val="0"/>
          <w:sz w:val="36"/>
          <w:szCs w:val="36"/>
        </w:rPr>
        <w:t>Free GPU and TPU Support: One of the key advantages of Google Colab is its provision of free access to Graphics Processing Units (GPUs) and Tensor Processing Units (TPUs). This enables users to accelerate their machine learning computations, particularly for training deep learning models, without the need for expensive hardware.</w:t>
      </w:r>
    </w:p>
    <w:p w14:paraId="1A4985B8">
      <w:pPr>
        <w:pStyle w:val="2"/>
        <w:ind w:left="720" w:leftChars="0"/>
        <w:rPr>
          <w:rFonts w:hint="default" w:ascii="Arial" w:hAnsi="Arial" w:cs="Arial"/>
          <w:b w:val="0"/>
          <w:bCs w:val="0"/>
          <w:sz w:val="36"/>
          <w:szCs w:val="36"/>
        </w:rPr>
      </w:pPr>
      <w:r>
        <w:rPr>
          <w:rFonts w:hint="default" w:ascii="Arial" w:hAnsi="Arial" w:cs="Arial"/>
          <w:b w:val="0"/>
          <w:bCs w:val="0"/>
          <w:sz w:val="36"/>
          <w:szCs w:val="36"/>
        </w:rPr>
        <w:t>Integration with Google Drive: Colab notebooks are stored in Google Drive, making it easy to save, access, and share your work across devices. This integration also allows for seamless collaboration between team members who have</w:t>
      </w:r>
      <w:r>
        <w:rPr>
          <w:rFonts w:hint="default" w:ascii="Arial" w:hAnsi="Arial" w:cs="Arial"/>
          <w:b w:val="0"/>
          <w:bCs w:val="0"/>
          <w:sz w:val="36"/>
          <w:szCs w:val="36"/>
        </w:rPr>
        <mc:AlternateContent>
          <mc:Choice Requires="wpg">
            <w:drawing>
              <wp:anchor distT="0" distB="0" distL="0" distR="0" simplePos="0" relativeHeight="25177600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583" name="Group 58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8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8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8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4048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J6i/E5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mXkJnL8AAADc&#10;AAAADwAAAGRycy9kb3ducmV2LnhtbEWPT2sCMRTE70K/Q3iF3jQbqWK3RqEVob3pWlp6e2yeu6vJ&#10;y7pJ/fPtTUHwOMzMb5jp/OysOFIXGs8a1CADQVx603Cl4Wuz7E9AhIhs0HomDRcKMJ899KaYG3/i&#10;NR2LWIkE4ZCjhjrGNpcylDU5DAPfEidv6zuHMcmukqbDU4I7K4dZNpYOG04LNbb0XlO5L/6chl91&#10;OSy2yr6MV2pUfO6+335stdb66VFlryAineM9fGt/GA2jyTP8n0lHQM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5CZy/&#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G3te6r4AAADc&#10;AAAADwAAAGRycy9kb3ducmV2LnhtbEWPS4vCQBCE74L/YWjBm07M4qLR0UNkZVn34gPx2GTaJJrp&#10;CZnx9e8dQfBYVNVX1HR+N5W4UuNKywoG/QgEcWZ1ybmC3fanNwLhPLLGyjIpeJCD+azdmmKi7Y3X&#10;dN34XAQIuwQVFN7XiZQuK8ig69uaOHhH2xj0QTa51A3eAtxUMo6ib2mw5LBQYE1pQdl5czEKsl16&#10;PpV/y9XxEMvF//prP47TpVLdziCagPB095/wu/2rFQxHQ3idCUdAz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3te6r4A&#10;AADc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BucycL8AAADc&#10;AAAADwAAAGRycy9kb3ducmV2LnhtbEWPT2sCMRTE7wW/Q3iCt5qN4GK3RqFKod50W1p6e2yeu9sm&#10;L+sm/vv2Rij0OMzMb5j58uKsOFEfWs8a1DgDQVx503Kt4eP99XEGIkRkg9YzabhSgOVi8DDHwvgz&#10;7+hUxlokCIcCNTQxdoWUoWrIYRj7jjh5e987jEn2tTQ9nhPcWTnJslw6bDktNNjRqqHqtzw6Dd/q&#10;eljvlX3Kt2pabn4+X75svdN6NFTZM4hIl/gf/mu/GQ3TWQ73M+kIyM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bnMnC/&#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 xml:space="preserve"> access to the same Google Drive folders.</w:t>
      </w:r>
    </w:p>
    <w:p w14:paraId="119BB3B8">
      <w:pPr>
        <w:pStyle w:val="2"/>
        <w:ind w:left="720" w:leftChars="0"/>
        <w:rPr>
          <w:rFonts w:hint="default" w:ascii="Arial" w:hAnsi="Arial" w:cs="Arial"/>
          <w:b w:val="0"/>
          <w:bCs w:val="0"/>
          <w:sz w:val="36"/>
          <w:szCs w:val="36"/>
        </w:rPr>
      </w:pPr>
      <w:r>
        <w:rPr>
          <w:rFonts w:hint="default" w:ascii="Arial" w:hAnsi="Arial" w:cs="Arial"/>
          <w:b w:val="0"/>
          <w:bCs w:val="0"/>
          <w:sz w:val="36"/>
          <w:szCs w:val="36"/>
        </w:rPr>
        <w:t>Pre-installed Libraries: Google Colab comes with many popular Python libraries pre-installed, including TensorFlow, PyTorch, scikit-learn, pandas, and matplotlib, among others. This eliminates the need for users to install these libraries manually and allows them to get started with their projects more quickly.</w:t>
      </w:r>
    </w:p>
    <w:p w14:paraId="1D4A6573">
      <w:pPr>
        <w:pStyle w:val="2"/>
        <w:ind w:left="720" w:leftChars="0"/>
        <w:rPr>
          <w:rFonts w:hint="default" w:ascii="Arial" w:hAnsi="Arial" w:cs="Arial"/>
          <w:b w:val="0"/>
          <w:bCs w:val="0"/>
          <w:sz w:val="36"/>
          <w:szCs w:val="36"/>
        </w:rPr>
      </w:pPr>
      <w:r>
        <w:rPr>
          <w:rFonts w:hint="default" w:ascii="Arial" w:hAnsi="Arial" w:cs="Arial"/>
          <w:b w:val="0"/>
          <w:bCs w:val="0"/>
          <w:sz w:val="36"/>
          <w:szCs w:val="36"/>
        </w:rPr>
        <w:t>Access to BigQuery and Google Cloud Services: Colab provides integration with Google Cloud services, allowing users to access datasets stored in BigQuery, Google Cloud Storage, and other Google Cloud P</w:t>
      </w:r>
      <w:r>
        <w:rPr>
          <w:rFonts w:hint="default" w:ascii="Arial" w:hAnsi="Arial" w:cs="Arial"/>
          <w:b w:val="0"/>
          <w:bCs w:val="0"/>
          <w:sz w:val="36"/>
          <w:szCs w:val="36"/>
        </w:rPr>
        <mc:AlternateContent>
          <mc:Choice Requires="wpg">
            <w:drawing>
              <wp:anchor distT="0" distB="0" distL="0" distR="0" simplePos="0" relativeHeight="25177702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587" name="Group 58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8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8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9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3945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INFXYZoBAAAEB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GDQDmbwAAADc&#10;AAAADwAAAGRycy9kb3ducmV2LnhtbEVPy2oCMRTdF/yHcAvd1UwKio5mhFoKdaejtLi7TO482uRm&#10;OomvvzeLQpeH816urs6KMw2h86xBjTMQxJU3HTcaDvv35xmIEJENWs+k4UYBVsXoYYm58Rfe0bmM&#10;jUghHHLU0MbY51KGqiWHYex74sTVfnAYExwaaQa8pHBn5UuWTaXDjlNDiz2tW6p+ypPTcFS337da&#10;2fl0qybl5vvz9cs2O62fHlW2ABHpGv/Ff+4Po2EyS2vTmXQEZH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0A5m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mjZU78AAAADc&#10;AAAADwAAAGRycy9kb3ducmV2LnhtbEWPQWvCQBSE70L/w/IK3nRjxBKjaw4plWJ7MZXS4yP7TGKy&#10;b0N2q+m/7xaEHoeZ+YbZZqPpxJUG11hWsJhHIIhLqxuuFJw+XmYJCOeRNXaWScEPOch2D5Mtptre&#10;+EjXwlciQNilqKD2vk+ldGVNBt3c9sTBO9vBoA9yqKQe8BbgppNxFD1Jgw2HhRp7ymsq2+LbKChP&#10;eXtpDvu381csn9+Py891nO+Vmj4uog0IT6P/D9/br1rBKlnD35lwBOTu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NlTv&#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Y5uZQrwAAADc&#10;AAAADwAAAGRycy9kb3ducmV2LnhtbEVPy2oCMRTdC/5DuEJ3momg6GgUqhTaXR3F0t1lcp0Zm9yM&#10;k9TH3zeLgsvDeS/Xd2fFlbrQeNagRhkI4tKbhisNh/3bcAYiRGSD1jNpeFCA9arfW2Ju/I13dC1i&#10;JVIIhxw11DG2uZShrMlhGPmWOHEn3zmMCXaVNB3eUrizcpxlU+mw4dRQY0ubmsqf4tdp+FaPy/ak&#10;7Hz6qSbFx/n4+mWrndYvA5UtQES6x6f43/1uNEzmaX46k46AX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ObmUK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latform services directly from their notebooks. This facilitates data analysis and machine learning tasks that involve large datasets stored in the cloud.</w:t>
      </w:r>
    </w:p>
    <w:p w14:paraId="4A22AAD1">
      <w:pPr>
        <w:pStyle w:val="2"/>
        <w:ind w:left="720" w:leftChars="0"/>
        <w:rPr>
          <w:rFonts w:hint="default" w:ascii="Arial" w:hAnsi="Arial" w:cs="Arial"/>
          <w:b w:val="0"/>
          <w:bCs w:val="0"/>
          <w:sz w:val="36"/>
          <w:szCs w:val="36"/>
        </w:rPr>
      </w:pPr>
      <w:r>
        <w:rPr>
          <w:rFonts w:hint="default" w:ascii="Arial" w:hAnsi="Arial" w:cs="Arial"/>
          <w:b w:val="0"/>
          <w:bCs w:val="0"/>
          <w:sz w:val="36"/>
          <w:szCs w:val="36"/>
        </w:rPr>
        <w:t>Interactive Visualizati</w:t>
      </w:r>
      <w:r>
        <w:rPr>
          <w:rFonts w:hint="default" w:ascii="Arial" w:hAnsi="Arial" w:cs="Arial"/>
          <w:b w:val="0"/>
          <w:bCs w:val="0"/>
          <w:sz w:val="36"/>
          <w:szCs w:val="36"/>
        </w:rPr>
        <mc:AlternateContent>
          <mc:Choice Requires="wpg">
            <w:drawing>
              <wp:anchor distT="0" distB="0" distL="0" distR="0" simplePos="0" relativeHeight="25178726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595" name="Group 59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2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2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3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292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">
                <o:lock v:ext="edit" aspectratio="f"/>
                <v:shape id="Graphic 2" o:spid="_x0000_s1026" o:spt="100" style="position:absolute;left:0;top:0;height:10151745;width:7056120;" fillcolor="#5B9BD5 [3204]" filled="t" stroked="f" coordsize="7056120,10151745" o:gfxdata="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3Pd+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Z3Vqqb8AAADc&#10;AAAADwAAAGRycy9kb3ducmV2LnhtbEWPT4vCMBTE78J+h/AWvGnaCqLV2ENFWVYv/mHZ46N5ttXm&#10;pTRZdb+9EQSPw8z8hplnd9OIK3WutqwgHkYgiAuray4VHA+rwQSE88gaG8uk4J8cZIuP3hxTbW+8&#10;o+velyJA2KWooPK+TaV0RUUG3dC2xME72c6gD7Irpe7wFuCmkUkUjaXBmsNChS3lFRWX/Z9RUBzz&#10;y7n+Xm9Ov4lcbnejn2mSr5Xqf8bRDISnu3+HX+0vrWCcTOF5Jhw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d1aqm/&#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ntinBLwAAADc&#10;AAAADwAAAGRycy9kb3ducmV2LnhtbEVPy2oCMRTdC/5DuAV3mkmLQzs1CrYUdKfTUnF3mVxnpk1u&#10;ppP4+nuzELo8nPdscXFWnKgPrWcNapKBIK68abnW8PX5MX4GESKyQeuZNFwpwGI+HMywMP7MWzqV&#10;sRYphEOBGpoYu0LKUDXkMEx8R5y4g+8dxgT7WpoezyncWfmYZbl02HJqaLCjt4aq3/LoNOzV9e/9&#10;oOxLvlHTcv3zvdzZeqv16EFlryAiXeK/+O5eGQ35U5qfzqQjIO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YpwS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ons: With support for libraries like matplotlib, seaborn, and Plotly, users can create interactive visualizations directly within their Colab notebooks. This helps in data exploration, model evaluation, and communicating results effectively.</w:t>
      </w:r>
    </w:p>
    <w:p w14:paraId="2EFFFD0D">
      <w:pPr>
        <w:pStyle w:val="2"/>
        <w:ind w:left="720" w:leftChars="0"/>
        <w:rPr>
          <w:rFonts w:hint="default" w:ascii="Arial" w:hAnsi="Arial" w:cs="Arial"/>
          <w:b w:val="0"/>
          <w:bCs w:val="0"/>
          <w:sz w:val="36"/>
          <w:szCs w:val="36"/>
        </w:rPr>
      </w:pPr>
      <w:r>
        <w:rPr>
          <w:rFonts w:hint="default" w:ascii="Arial" w:hAnsi="Arial" w:cs="Arial"/>
          <w:b w:val="0"/>
          <w:bCs w:val="0"/>
          <w:sz w:val="36"/>
          <w:szCs w:val="36"/>
        </w:rPr>
        <w:t>Code Collaboration: Multiple users can collaborate on a Colab notebook in real-time, similar to Google Docs. This enables teams to work together on projects, share insights, and provide feedback without the need for setting up complex development environments.</w:t>
      </w:r>
    </w:p>
    <w:p w14:paraId="2D9BAF7E">
      <w:pPr>
        <w:pStyle w:val="2"/>
        <w:ind w:left="720" w:leftChars="0"/>
        <w:rPr>
          <w:rFonts w:hint="default" w:ascii="Arial" w:hAnsi="Arial" w:cs="Arial"/>
          <w:b w:val="0"/>
          <w:bCs w:val="0"/>
          <w:sz w:val="36"/>
          <w:szCs w:val="36"/>
        </w:rPr>
      </w:pPr>
      <w:r>
        <w:rPr>
          <w:rFonts w:hint="default" w:ascii="Arial" w:hAnsi="Arial" w:cs="Arial"/>
          <w:b w:val="0"/>
          <w:bCs w:val="0"/>
          <w:sz w:val="36"/>
          <w:szCs w:val="36"/>
        </w:rPr>
        <w:t>Educational Use: Goo</w:t>
      </w:r>
      <w:r>
        <w:rPr>
          <w:rFonts w:hint="default" w:ascii="Arial" w:hAnsi="Arial" w:cs="Arial"/>
          <w:b w:val="0"/>
          <w:bCs w:val="0"/>
          <w:sz w:val="36"/>
          <w:szCs w:val="36"/>
        </w:rPr>
        <mc:AlternateContent>
          <mc:Choice Requires="wpg">
            <w:drawing>
              <wp:anchor distT="0" distB="0" distL="0" distR="0" simplePos="0" relativeHeight="25177804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591" name="Group 59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9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9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9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3843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B/At7+2AAAAAsBAAAPAAAAAAAAAAEAIAAAACIAAABkcnMvZG93bnJldi54bWxQ&#10;SwECFAAUAAAACACHTuJAp8KPG2oEAAAQFgAADgAAAAAAAAABACAAAAAnAQAAZHJzL2Uyb0RvYy54&#10;bWxQSwUGAAAAAAYABgBZAQAAAwgAAAAA&#10;">
                <o:lock v:ext="edit" aspectratio="f"/>
                <v:shape id="Graphic 2" o:spid="_x0000_s1026" o:spt="100" style="position:absolute;left:0;top:0;height:10151745;width:7056120;" fillcolor="#5B9BD5 [3204]" filled="t" stroked="f" coordsize="7056120,10151745" o:gfxdata="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wFoq6/&#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fgf12MAAAADc&#10;AAAADwAAAGRycy9kb3ducmV2LnhtbEWPT2vCQBTE7wW/w/IEb3VjpEWjaw4pldL24h/E4yP7TGKy&#10;b0N2Nem37xYKHoeZ+Q2zTgfTiDt1rrKsYDaNQBDnVldcKDge3p8XIJxH1thYJgU/5CDdjJ7WmGjb&#10;847ue1+IAGGXoILS+zaR0uUlGXRT2xIH72I7gz7IrpC6wz7ATSPjKHqVBisOCyW2lJWU1/ubUZAf&#10;s/pafW6/LudYvn3v5qdlnG2Vmoxn0QqEp8E/wv/tD63gZTmHvzPhCMjN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XY&#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HKCfQb8AAADc&#10;AAAADwAAAGRycy9kb3ducmV2LnhtbEWPT2sCMRTE74LfIbxCb5qNVNGtUdBS0FtdS0tvj81zd9vk&#10;ZbtJ/fPtTUHwOMzMb5j58uysOFIXGs8a1DADQVx603Cl4X3/OpiCCBHZoPVMGi4UYLno9+aYG3/i&#10;HR2LWIkE4ZCjhjrGNpcylDU5DEPfEifv4DuHMcmukqbDU4I7K0dZNpEOG04LNba0rqn8Kf6chi91&#10;+X05KDubvKlxsf3+WH3aaqf144PKnkFEOsd7+NbeGA3j2RP8n0lHQC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ygn0G/&#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gle Colab is widely used in educational settings for teaching and learning purposes. It provides a beginner-friendly environment for experimenting with code, learning Python, exploring data science concepts, and implementing machine learning algorithms.</w:t>
      </w:r>
    </w:p>
    <w:p w14:paraId="48A85176">
      <w:pPr>
        <w:pStyle w:val="2"/>
        <w:ind w:left="720" w:leftChars="0"/>
        <w:rPr>
          <w:rFonts w:hint="default" w:ascii="Arial" w:hAnsi="Arial" w:cs="Arial"/>
          <w:b w:val="0"/>
          <w:bCs w:val="0"/>
          <w:sz w:val="36"/>
          <w:szCs w:val="36"/>
        </w:rPr>
      </w:pPr>
      <w:r>
        <w:rPr>
          <w:rFonts w:hint="default" w:ascii="Arial" w:hAnsi="Arial" w:cs="Arial"/>
          <w:b w:val="0"/>
          <w:bCs w:val="0"/>
          <w:sz w:val="36"/>
          <w:szCs w:val="36"/>
        </w:rPr>
        <w:t>In summary, Goo</w:t>
      </w:r>
      <w:r>
        <w:rPr>
          <w:rFonts w:hint="default" w:ascii="Arial" w:hAnsi="Arial" w:cs="Arial"/>
          <w:b w:val="0"/>
          <w:bCs w:val="0"/>
          <w:sz w:val="36"/>
          <w:szCs w:val="36"/>
        </w:rPr>
        <mc:AlternateContent>
          <mc:Choice Requires="wpg">
            <w:drawing>
              <wp:anchor distT="0" distB="0" distL="0" distR="0" simplePos="0" relativeHeight="25177907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596" name="Group 59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9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9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9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3740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mqW8h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7HIBNsAAAADc&#10;AAAADwAAAGRycy9kb3ducmV2LnhtbEWPW2sCMRSE3wv+h3CEvmk2BW+rUbClUN90LS19O2yOu6vJ&#10;yXaTevn3TUHo4zAz3zCL1dVZcaYuNJ41qGEGgrj0puFKw/v+dTAFESKyQeuZNNwowGrZe1hgbvyF&#10;d3QuYiUShEOOGuoY21zKUNbkMAx9S5y8g+8cxiS7SpoOLwnurHzKsrF02HBaqLGl55rKU/HjNHyp&#10;2/fLQdnZeKtGxeb4sf601U7rx77K5iAiXeN/+N5+MxpGswn8nU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cgE2&#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cKNnqbwAAADc&#10;AAAADwAAAGRycy9kb3ducmV2LnhtbEVPy4rCMBTdC/5DuII7Ta3MoJ1GFxVFxtn4YJjlpbl9jM1N&#10;aeLr781CcHk473R5N424Uudqywom4wgEcW51zaWC03E9moFwHlljY5kUPMjBctHvpZhoe+M9XQ++&#10;FCGEXYIKKu/bREqXV2TQjW1LHLjCdgZ9gF0pdYe3EG4aGUfRpzRYc2iosKWsovx8uBgF+Sk7/9ff&#10;m13xF8vVz376O4+zjVLDwST6AuHp7t/il3urFXzMw9pwJhwBuX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CjZ6m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8qEw378AAADc&#10;AAAADwAAAGRycy9kb3ducmV2LnhtbEWPT2sCMRTE7wW/Q3iF3mo2BcVdjUItQr3VbWnx9tg8d1eT&#10;l3UT/337Rij0OMzMb5jZ4uqsOFMfWs8a1DADQVx503Kt4etz9TwBESKyQeuZNNwowGI+eJhhYfyF&#10;N3QuYy0ShEOBGpoYu0LKUDXkMAx9R5y8ne8dxiT7WpoeLwnurHzJsrF02HJaaLCjZUPVoTw5DVt1&#10;O77tlM3HH2pUrvffrz+23mj99KiyKYhI1/gf/mu/Gw2jPIf7mXQE5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hMN+/&#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gle Colab offers a powerful and convenient platform for running Python code, particularly for data analysis, machine learning, and educational purposes. Its combination of Jupyter notebook interface, free GPU/TPU support, integration with Google Drive and Cloud services, and collaborative features makes it a valuable tool for developers, data scientists, educators, and researchers alike.</w:t>
      </w:r>
    </w:p>
    <w:p w14:paraId="1FB719CA">
      <w:pPr>
        <w:pStyle w:val="2"/>
        <w:ind w:left="720" w:leftChars="0"/>
        <w:rPr>
          <w:rFonts w:hint="default" w:ascii="Arial" w:hAnsi="Arial" w:cs="Arial"/>
          <w:b w:val="0"/>
          <w:bCs w:val="0"/>
        </w:rPr>
      </w:pPr>
    </w:p>
    <w:p w14:paraId="75179691">
      <w:pPr>
        <w:pStyle w:val="2"/>
        <w:ind w:left="720" w:leftChars="0"/>
        <w:rPr>
          <w:rFonts w:hint="default" w:ascii="Arial" w:hAnsi="Arial" w:cs="Arial"/>
          <w:b w:val="0"/>
          <w:bCs w:val="0"/>
        </w:rPr>
      </w:pPr>
    </w:p>
    <w:p w14:paraId="72666868">
      <w:pPr>
        <w:pStyle w:val="2"/>
        <w:rPr>
          <w:rFonts w:hint="default" w:ascii="Arial" w:hAnsi="Arial" w:cs="Arial"/>
          <w:b w:val="0"/>
          <w:bCs w:val="0"/>
        </w:rPr>
      </w:pPr>
    </w:p>
    <w:p w14:paraId="1AD97FF7">
      <w:pPr>
        <w:pStyle w:val="2"/>
        <w:rPr>
          <w:rFonts w:hint="default" w:ascii="Arial" w:hAnsi="Arial" w:cs="Arial"/>
          <w:b w:val="0"/>
          <w:bCs w:val="0"/>
        </w:rPr>
      </w:pPr>
    </w:p>
    <w:p w14:paraId="7ED66182">
      <w:pPr>
        <w:pStyle w:val="2"/>
        <w:rPr>
          <w:rFonts w:hint="default" w:ascii="Arial" w:hAnsi="Arial" w:cs="Arial"/>
          <w:b w:val="0"/>
          <w:bCs w:val="0"/>
        </w:rPr>
      </w:pPr>
    </w:p>
    <w:p w14:paraId="0281200C">
      <w:pPr>
        <w:pStyle w:val="2"/>
        <w:rPr>
          <w:rFonts w:hint="default" w:ascii="Arial" w:hAnsi="Arial" w:cs="Arial"/>
          <w:b w:val="0"/>
          <w:bCs w:val="0"/>
        </w:rPr>
      </w:pPr>
    </w:p>
    <w:p w14:paraId="1A679BEE">
      <w:pPr>
        <w:pStyle w:val="2"/>
        <w:rPr>
          <w:rFonts w:hint="default" w:ascii="Arial" w:hAnsi="Arial" w:cs="Arial"/>
          <w:b w:val="0"/>
          <w:bCs w:val="0"/>
        </w:rPr>
      </w:pPr>
    </w:p>
    <w:p w14:paraId="7E3862CC">
      <w:pPr>
        <w:pStyle w:val="2"/>
        <w:rPr>
          <w:rFonts w:hint="default" w:ascii="Arial" w:hAnsi="Arial" w:cs="Arial"/>
          <w:b w:val="0"/>
          <w:bCs w:val="0"/>
        </w:rPr>
      </w:pPr>
    </w:p>
    <w:p w14:paraId="65384B56">
      <w:pPr>
        <w:pStyle w:val="2"/>
        <w:rPr>
          <w:rFonts w:hint="default" w:ascii="Arial" w:hAnsi="Arial" w:cs="Arial"/>
          <w:b w:val="0"/>
          <w:bCs w:val="0"/>
        </w:rPr>
      </w:pPr>
    </w:p>
    <w:p w14:paraId="1692C194">
      <w:pPr>
        <w:pStyle w:val="2"/>
        <w:rPr>
          <w:rFonts w:hint="default" w:ascii="Arial" w:hAnsi="Arial" w:cs="Arial"/>
          <w:b w:val="0"/>
          <w:bCs w:val="0"/>
        </w:rPr>
      </w:pPr>
    </w:p>
    <w:p w14:paraId="7C49E9CA">
      <w:pPr>
        <w:pStyle w:val="2"/>
        <w:rPr>
          <w:rFonts w:hint="default" w:ascii="Arial" w:hAnsi="Arial" w:cs="Arial"/>
          <w:b w:val="0"/>
          <w:bCs w:val="0"/>
        </w:rPr>
      </w:pPr>
    </w:p>
    <w:p w14:paraId="3A9AE6FD">
      <w:pPr>
        <w:pStyle w:val="2"/>
        <w:ind w:left="720" w:leftChars="0"/>
        <w:rPr>
          <w:rFonts w:hint="default" w:ascii="Arial" w:hAnsi="Arial" w:cs="Arial"/>
          <w:b w:val="0"/>
          <w:bCs w:val="0"/>
        </w:rPr>
      </w:pPr>
      <w:r>
        <w:rPr>
          <w:rFonts w:hint="default" w:ascii="Arial" w:hAnsi="Arial" w:cs="Arial"/>
          <w:b w:val="0"/>
          <w:bCs w:val="0"/>
        </w:rPr>
        <w:drawing>
          <wp:inline distT="0" distB="0" distL="114300" distR="114300">
            <wp:extent cx="1562100" cy="1470025"/>
            <wp:effectExtent l="0" t="0" r="0" b="15875"/>
            <wp:docPr id="54274" name="Picture 5" descr="A colorful logo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 name="Picture 5" descr="A colorful logo with different colors&#10;&#10;Description automatically generated with medium confidence"/>
                    <pic:cNvPicPr>
                      <a:picLocks noChangeAspect="1"/>
                    </pic:cNvPicPr>
                  </pic:nvPicPr>
                  <pic:blipFill>
                    <a:blip r:embed="rId78"/>
                    <a:stretch>
                      <a:fillRect/>
                    </a:stretch>
                  </pic:blipFill>
                  <pic:spPr>
                    <a:xfrm>
                      <a:off x="0" y="0"/>
                      <a:ext cx="1562100" cy="1470025"/>
                    </a:xfrm>
                    <a:prstGeom prst="rect">
                      <a:avLst/>
                    </a:prstGeom>
                    <a:noFill/>
                    <a:ln w="9525">
                      <a:noFill/>
                    </a:ln>
                  </pic:spPr>
                </pic:pic>
              </a:graphicData>
            </a:graphic>
          </wp:inline>
        </w:drawing>
      </w:r>
      <w:r>
        <w:rPr>
          <w:rFonts w:hint="default" w:ascii="Arial" w:hAnsi="Arial" w:cs="Arial"/>
          <w:b w:val="0"/>
          <w:bCs w:val="0"/>
        </w:rPr>
        <mc:AlternateContent>
          <mc:Choice Requires="wpg">
            <w:drawing>
              <wp:anchor distT="0" distB="0" distL="0" distR="0" simplePos="0" relativeHeight="25178009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00" name="Group 60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0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0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0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3638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uL4Nm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D64vg2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P/jIIr4AAADc&#10;AAAADwAAAGRycy9kb3ducmV2LnhtbEWPT0sDMRTE74LfITzBW5tEcNFt04JKob3ZVSy9PTavu1uT&#10;l3WT/vv2Rih4HGbmN8x0fvZOHGmIXWADeqxAENfBdtwY+PxYjJ5AxIRs0QUmAxeKMJ/d3kyxtOHE&#10;azpWqREZwrFEA21KfSllrFvyGMehJ87eLgweU5ZDI+2Apwz3Tj4oVUiPHeeFFnt6ban+rg7ewFZf&#10;ft522j0X7/qxWu2/XjauWRtzf6fVBESic/oPX9tLa6BQGv7O5CMgZ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jIIr4A&#10;AADc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ImSkuL8AAADc&#10;AAAADwAAAGRycy9kb3ducmV2LnhtbEWPQWvCQBSE70L/w/IKveluUhAbXT2kNJTWi1ZKj4/sM4nJ&#10;vg3ZbbT/visIHoeZ+YZZbS62EyMNvnGsIZkpEMSlMw1XGg5fb9MFCB+QDXaOScMfedisHyYrzIw7&#10;847GfahEhLDPUEMdQp9J6cuaLPqZ64mjd3SDxRDlUEkz4DnCbSdTpebSYsNxocae8prKdv9rNZSH&#10;vD01H8Xn8SeVr9vd8/dLmhdaPz0magki0CXcw7f2u9EwVylcz8QjI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JkpLi/&#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oGbzzr8AAADc&#10;AAAADwAAAGRycy9kb3ducmV2LnhtbEWPT0sDMRTE74LfITzBW5tE6VLXpgUtBXuzW1G8PTavu6vJ&#10;y7qJ/fPtG6HgcZiZ3zCzxdE7sachdoEN6LECQVwH23Fj4G27Gk1BxIRs0QUmAyeKsJhfX82wtOHA&#10;G9pXqREZwrFEA21KfSllrFvyGMehJ87eLgweU5ZDI+2Ahwz3Tt4pVUiPHeeFFnt6bqn+rn69gU99&#10;+lnutHsoXvWkWn+9P324ZmPM7Y1WjyASHdN/+NJ+sQYKdQ9/Z/IRkPMz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Bm886/&#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639C5472">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Figma is a web-based collaborative design tool used primarily for interface design, prototyping, and collaboration among design teams. Here's a definition and overview of its functions.</w:t>
      </w:r>
    </w:p>
    <w:p w14:paraId="40141BBA">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Definition: Figma is a cloud-based design platform that allows designers to create, prototype, and collaborate on digital designs in real-time. It provides a comprehensive set of tools and features for UI/UX design, enabling teams to work together seamlessly regardless of their physical location.</w:t>
      </w:r>
      <w:r>
        <w:rPr>
          <w:rFonts w:hint="default" w:ascii="Arial" w:hAnsi="Arial" w:cs="Arial"/>
          <w:b w:val="0"/>
          <w:bCs w:val="0"/>
          <w:color w:val="auto"/>
          <w:sz w:val="36"/>
          <w:szCs w:val="36"/>
        </w:rPr>
        <mc:AlternateContent>
          <mc:Choice Requires="wpg">
            <w:drawing>
              <wp:anchor distT="0" distB="0" distL="0" distR="0" simplePos="0" relativeHeight="25178112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04" name="Group 60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0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0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0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3536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B7//U5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QMPOIb8AAADc&#10;AAAADwAAAGRycy9kb3ducmV2LnhtbEWPT0sDMRTE74LfIbxCbzaJ0KWuTQtVCvVmt6J4e2xed1eT&#10;l+0m9s+3NwXB4zAzv2Hmy7N34khD7AIb0BMFgrgOtuPGwNtufTcDEROyRReYDFwownJxezPH0oYT&#10;b+lYpUZkCMcSDbQp9aWUsW7JY5yEnjh7+zB4TFkOjbQDnjLcO3mvVCE9dpwXWuzpqaX6u/rxBj71&#10;5fC81+6heNXT6uXrffXhmq0x45FWjyASndN/+K+9sQYKNYXrmXwE5O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DDziG/&#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XV+iu78AAADc&#10;AAAADwAAAGRycy9kb3ducmV2LnhtbEWPT4vCMBTE7wv7HcJb8LYmVihuNXqoKKJ70ZVlj4/m2Vab&#10;l9LEf9/eLAgeh5n5DTOZ3WwjLtT52rGGQV+BIC6cqbnUsP9ZfI5A+IBssHFMGu7kYTZ9f5tgZtyV&#10;t3TZhVJECPsMNVQhtJmUvqjIou+7ljh6B9dZDFF2pTQdXiPcNjJRKpUWa44LFbaUV1Scdmerodjn&#10;p2O9Xm4Of4mcf2+Hv19JvtS69zFQYxCBbuEVfrZXRkOqUvg/E4+AnD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1foru/&#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3131zb8AAADc&#10;AAAADwAAAGRycy9kb3ducmV2LnhtbEWPT0sDMRTE74LfITyhN5uk0NWuTQsqQr3ZVSzeHpvX3dXk&#10;ZbtJ/317IxQ8DjPzG2a+PHknDjTELrABPVYgiOtgO24MfLy/3N6DiAnZogtMBs4UYbm4vppjacOR&#10;13SoUiMyhGOJBtqU+lLKWLfkMY5DT5y9bRg8piyHRtoBjxnunZwoVUiPHeeFFnt6aqn+qfbewJc+&#10;75632s2KNz2tXr8/HzeuWRszutHqAUSiU/oPX9ora6BQd/B3Jh8Bu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9d9c2/&#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E78759A">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Functions:</w:t>
      </w:r>
    </w:p>
    <w:p w14:paraId="4E447647">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Interface Design: Figma offers a range of tools for creating user interfaces (UIs) and user experience (UX) designs for websites, web applications, mobile apps, and other digital products. Designers can create shapes, icons, buttons, text elements, and more using Figma's intuitive interface.</w:t>
      </w:r>
    </w:p>
    <w:p w14:paraId="337A59C3">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Prototyping: Designers can quickly create interactive prototypes of their designs within Figma. By linki</w:t>
      </w:r>
      <w:r>
        <w:rPr>
          <w:rFonts w:hint="default" w:ascii="Arial" w:hAnsi="Arial" w:cs="Arial"/>
          <w:b w:val="0"/>
          <w:bCs w:val="0"/>
          <w:color w:val="auto"/>
          <w:sz w:val="36"/>
          <w:szCs w:val="36"/>
        </w:rPr>
        <mc:AlternateContent>
          <mc:Choice Requires="wpg">
            <w:drawing>
              <wp:anchor distT="0" distB="0" distL="0" distR="0" simplePos="0" relativeHeight="25178214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08" name="Group 60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0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1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1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3433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By8MAU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wY7EJL8AAADc&#10;AAAADwAAAGRycy9kb3ducmV2LnhtbEWPT0sDMRTE74LfITyhN5uk0MWuTQu2FOrNbkXx9ti87q4m&#10;L9tN7J9vbwTB4zAzv2Hmy4t34kRD7AIb0GMFgrgOtuPGwOt+c/8AIiZkiy4wGbhShOXi9maOpQ1n&#10;3tGpSo3IEI4lGmhT6kspY92SxzgOPXH2DmHwmLIcGmkHPGe4d3KiVCE9dpwXWuxp1VL9VX17Ax/6&#10;elwftJsVL3paPX++Pb27ZmfM6E6rRxCJLuk//NfeWgOFmsHvmXwE5O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OxCS/&#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OCMJibwAAADc&#10;AAAADwAAAGRycy9kb3ducmV2LnhtbEVPy4rCMBTdC/MP4Q6407QVRDumLirKMLrxgbi8NLePsbkp&#10;TUadvzcLweXhvBfLh2nFjXrXWFYQjyMQxIXVDVcKTsf1aAbCeWSNrWVS8E8OltnHYIGptnfe0+3g&#10;KxFC2KWooPa+S6V0RU0G3dh2xIErbW/QB9hXUvd4D+GmlUkUTaXBhkNDjR3lNRXXw59RUJzy62/z&#10;s9mWl0SudvvJeZ7kG6WGn3H0BcLTw7/FL/e3VjCNw/xwJhwBmT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gjCYm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uiFe/78AAADc&#10;AAAADwAAAGRycy9kb3ducmV2LnhtbEWPT2sCMRTE74LfITzBm2ZTcGlXo1BFsLe6LS29PTbP3bXJ&#10;y3aT+ufbNwXB4zAzv2EWq4uz4kR9aD1rUNMMBHHlTcu1hve37eQRRIjIBq1n0nClAKvlcLDAwvgz&#10;7+lUxlokCIcCNTQxdoWUoWrIYZj6jjh5B987jEn2tTQ9nhPcWfmQZbl02HJaaLCjdUPVd/nrNHyp&#10;68/moOxT/qpm5cvx4/nT1nutxyOVzUFEusR7+NbeGQ25UvB/Jh0Bu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ohXv+/&#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ng different screens or components together with transitions and animations, designers can simulate user flows and interactions to visualize how their designs will behave in a real-world context.</w:t>
      </w:r>
    </w:p>
    <w:p w14:paraId="77D24AC1">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Collaboration: One of Figma's key features is its real-time collaboration capabilities. Multiple team members can work on the same design file simultaneously, making edits, adding comments, and providing feedback in real-time. This fosters efficient collaboration and ensures that everyone stays on the same page throughout the design process.</w:t>
      </w:r>
    </w:p>
    <w:p w14:paraId="598AC1CD">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 xml:space="preserve">Version History </w:t>
      </w:r>
      <w:r>
        <w:rPr>
          <w:rFonts w:hint="default" w:ascii="Arial" w:hAnsi="Arial" w:cs="Arial"/>
          <w:b w:val="0"/>
          <w:bCs w:val="0"/>
          <w:color w:val="auto"/>
          <w:sz w:val="36"/>
          <w:szCs w:val="36"/>
        </w:rPr>
        <mc:AlternateContent>
          <mc:Choice Requires="wpg">
            <w:drawing>
              <wp:anchor distT="0" distB="0" distL="0" distR="0" simplePos="0" relativeHeight="25178316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12" name="Group 61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1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1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1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3331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AZ5f2Wg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AGeX9loBAAAEB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Jb9lE8AAAADc&#10;AAAADwAAAGRycy9kb3ducmV2LnhtbEWPT2sCMRTE7wW/Q3hCbzUbi0u7NQoqQr3ptrT09tg8d7dN&#10;XtZN6p9v3whCj8PM/IaZzs/OiiP1ofWsQY0yEMSVNy3XGt7f1g9PIEJENmg9k4YLBZjPBndTLIw/&#10;8Y6OZaxFgnAoUEMTY1dIGaqGHIaR74iTt/e9w5hkX0vT4ynBnZXjLMulw5bTQoMdLRuqfspfp+FL&#10;XQ6rvbLP+VZNys33x+LT1jut74cqewER6Rz/w7f2q9GQq0e4nklH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v2UT&#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RxgPisAAAADc&#10;AAAADwAAAGRycy9kb3ducmV2LnhtbEWPzWrDMBCE74W8g9hAb41st4TGieKDQ0xpe8kPIcfF2tiO&#10;rZWxVCd9+6pQ6HGYmW+YVXY3nRhpcI1lBfEsAkFcWt1wpeB42D69gnAeWWNnmRR8k4NsPXlYYart&#10;jXc07n0lAoRdigpq7/tUSlfWZNDNbE8cvIsdDPogh0rqAW8BbjqZRNFcGmw4LNTYU15T2e6/jILy&#10;mLfX5r34uJwTufncPZ8WSV4o9TiNoyUIT3f/H/5rv2kF8/gFfs+EIyDX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GA+K&#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xRpY/L8AAADc&#10;AAAADwAAAGRycy9kb3ducmV2LnhtbEWPT2sCMRTE7wW/Q3hCbzUbwUW3RkGl0N50lZbeHpvn7rbJ&#10;y3aT+ufbG6HQ4zAzv2Hmy4uz4kR9aD1rUKMMBHHlTcu1hsP+5WkKIkRkg9YzabhSgOVi8DDHwvgz&#10;7+hUxlokCIcCNTQxdoWUoWrIYRj5jjh5R987jEn2tTQ9nhPcWTnOslw6bDktNNjRuqHqu/x1Gj7V&#10;9WdzVHaWb9WkfPt6X33Yeqf141BlzyAiXeJ/+K/9ajTkagL3M+kIyM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UaWPy/&#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and Comments: Figma automatically maintains a version history of design files, allowing users to review past changes, revert to previous versions, and track the evolution of a design over time. Additionally, designers can leave comments directly on specific elements of a design, facilitating communication and feedback among team members.</w:t>
      </w:r>
    </w:p>
    <w:p w14:paraId="3B39C0B2">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Component-Based Design: Figma promotes a component-based approach to design, allowing designers to create reusable design elements (compo</w:t>
      </w:r>
      <w:r>
        <w:rPr>
          <w:rFonts w:hint="default" w:ascii="Arial" w:hAnsi="Arial" w:cs="Arial"/>
          <w:b w:val="0"/>
          <w:bCs w:val="0"/>
          <w:color w:val="auto"/>
          <w:sz w:val="36"/>
          <w:szCs w:val="36"/>
        </w:rPr>
        <mc:AlternateContent>
          <mc:Choice Requires="wpg">
            <w:drawing>
              <wp:anchor distT="0" distB="0" distL="0" distR="0" simplePos="0" relativeHeight="25178419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16" name="Group 61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1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1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1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3228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I8O+O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WoRjEL8AAADc&#10;AAAADwAAAGRycy9kb3ducmV2LnhtbEWPT2sCMRTE7wW/Q3hCbzWbQre6NQqtCPZW11Lp7bF57q4m&#10;L9tN/Pftm4LQ4zAzv2Gm84uz4kR9aD1rUKMMBHHlTcu1hs/N8mEMIkRkg9YzabhSgPlscDfFwvgz&#10;r+lUxlokCIcCNTQxdoWUoWrIYRj5jjh5O987jEn2tTQ9nhPcWfmYZbl02HJaaLCjt4aqQ3l0Gr7V&#10;9WexU3aSf6in8n3/9bq19Vrr+6HKXkBEusT/8K29Mhpy9Qx/Z9IRkL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qEYxC/&#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xlUFj7wAAADc&#10;AAAADwAAAGRycy9kb3ducmV2LnhtbEVPy4rCMBTdC/MP4Q6407QVRDumLirKMLrxgbi8NLePsbkp&#10;TUadvzcLweXhvBfLh2nFjXrXWFYQjyMQxIXVDVcKTsf1aAbCeWSNrWVS8E8OltnHYIGptnfe0+3g&#10;KxFC2KWooPa+S6V0RU0G3dh2xIErbW/QB9hXUvd4D+GmlUkUTaXBhkNDjR3lNRXXw59RUJzy62/z&#10;s9mWl0SudvvJeZ7kG6WGn3H0BcLTw7/FL/e3VjCNw9pwJhwBmT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ZVBY+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RFdS+b8AAADc&#10;AAAADwAAAGRycy9kb3ducmV2LnhtbEWPT2sCMRTE7wW/Q3iCt5qN4KJbo9CWQnvTVSy9PTbP3W2T&#10;l3WT+ufbG6HQ4zAzv2EWq4uz4kR9aD1rUOMMBHHlTcu1ht327XEGIkRkg9YzabhSgNVy8LDAwvgz&#10;b+hUxlokCIcCNTQxdoWUoWrIYRj7jjh5B987jEn2tTQ9nhPcWTnJslw6bDktNNjRS0PVT/nrNHyp&#10;6/H1oOw8X6tp+fG9f/609Ubr0VBlTyAiXeJ/+K/9bjTkag73M+kIyO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XUvm/&#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nents) that can be easily duplicated and customized across multiple screens and projects. Changes made to a component are automatically reflected across all instances, ensuring consistency and efficiency in the design process.</w:t>
      </w:r>
    </w:p>
    <w:p w14:paraId="31A243BB">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Developer Handoff: Figma provides tools for seamless handoff of designs to developers. Designers can generate design specifications, export assets, and share design resources with developers directly within the platform, streamlining the transition from design to development.</w:t>
      </w:r>
    </w:p>
    <w:p w14:paraId="390D3952">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Plugins and Integrations: Figma supports a wide range of plu</w:t>
      </w:r>
      <w:r>
        <w:rPr>
          <w:rFonts w:hint="default" w:ascii="Arial" w:hAnsi="Arial" w:cs="Arial"/>
          <w:b w:val="0"/>
          <w:bCs w:val="0"/>
          <w:color w:val="auto"/>
          <w:sz w:val="36"/>
          <w:szCs w:val="36"/>
        </w:rPr>
        <mc:AlternateContent>
          <mc:Choice Requires="wpg">
            <w:drawing>
              <wp:anchor distT="0" distB="0" distL="0" distR="0" simplePos="0" relativeHeight="25178521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20" name="Group 62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2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2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2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3126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RHN3ZWc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RHN3ZWcEAAAQ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dE2UQr8AAADc&#10;AAAADwAAAGRycy9kb3ducmV2LnhtbEWPT2sCMRTE74LfITzBW81GcNGtUdBSaG91lZbeHpvn7rbJ&#10;y3aT+ufbN0LB4zAzv2GW64uz4kR9aD1rUJMMBHHlTcu1hsP++WEOIkRkg9YzabhSgPVqOFhiYfyZ&#10;d3QqYy0ShEOBGpoYu0LKUDXkMEx8R5y8o+8dxiT7WpoezwnurJxmWS4dtpwWGuxo21D1Xf46DZ/q&#10;+vN0VHaRv6lZ+fr1vvmw9U7r8UhljyAiXeI9/N9+MRryqYLbmXQE5O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RNlEK/&#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adH42MAAAADc&#10;AAAADwAAAGRycy9kb3ducmV2LnhtbEWPzWrDMBCE74W8g9hAb41sFULjRsnBIaa0veSHkONibWzX&#10;1spYqpO+fVUo5DjMzDfMcn2znRhp8I1jDeksAUFcOtNwpeF42D69gPAB2WDnmDT8kIf1avKwxMy4&#10;K+9o3IdKRAj7DDXUIfSZlL6syaKfuZ44ehc3WAxRDpU0A14j3HZSJclcWmw4LtTYU15T2e6/rYby&#10;mLdfzXvxcTkrufncPZ8WKi+0fpymySuIQLdwD/+334yGuVLwdyYeAb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0fjY&#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69OvrsAAAADc&#10;AAAADwAAAGRycy9kb3ducmV2LnhtbEWPT2sCMRTE74V+h/AEb5qN0qXdGoVWBHvTbWnp7bF57m5N&#10;Xrab+O/bG6HQ4zAzv2Fmi7Oz4kh9aD1rUOMMBHHlTcu1ho/31egRRIjIBq1n0nChAIv5/d0MC+NP&#10;vKVjGWuRIBwK1NDE2BVShqohh2HsO+Lk7XzvMCbZ19L0eEpwZ+Uky3LpsOW00GBHrw1V+/LgNHyr&#10;y+9yp+xTvlEP5dvP58uXrbdaDwcqewYR6Rz/w3/ttdGQT6ZwO5OOgJx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06+u&#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gins and integrations with third-party tools and services, allowing designers to extend the functionality of the platform to suit their specific needs. This includes integrations with design systems, prototyping tools, project management platforms, and more.</w:t>
      </w:r>
    </w:p>
    <w:p w14:paraId="4B5CD734">
      <w:pPr>
        <w:pStyle w:val="2"/>
        <w:ind w:left="720" w:leftChars="0"/>
        <w:rPr>
          <w:rFonts w:hint="default" w:ascii="Arial" w:hAnsi="Arial" w:cs="Arial"/>
          <w:b w:val="0"/>
          <w:bCs w:val="0"/>
          <w:color w:val="auto"/>
          <w:sz w:val="36"/>
          <w:szCs w:val="36"/>
        </w:rPr>
      </w:pPr>
      <w:r>
        <w:rPr>
          <w:rFonts w:hint="default" w:ascii="Arial" w:hAnsi="Arial" w:cs="Arial"/>
          <w:b w:val="0"/>
          <w:bCs w:val="0"/>
          <w:color w:val="auto"/>
          <w:sz w:val="36"/>
          <w:szCs w:val="36"/>
        </w:rPr>
        <w:t>Overall, Figma offers a powerful and collaborative environment for designing digital interfaces, prototyping interactions, and streamlining the design-to-development workflow. Its cloud-based nature, real-time collaboration features, and comprehensive toolset make it a popular choice among design teams of all sizes.</w:t>
      </w:r>
    </w:p>
    <w:p w14:paraId="43B8CC9E">
      <w:pPr>
        <w:pStyle w:val="2"/>
        <w:rPr>
          <w:rFonts w:hint="default" w:ascii="Arial" w:hAnsi="Arial" w:cs="Arial"/>
          <w:b w:val="0"/>
          <w:bCs w:val="0"/>
        </w:rPr>
      </w:pPr>
    </w:p>
    <w:p w14:paraId="238EA45D">
      <w:pPr>
        <w:pStyle w:val="2"/>
        <w:rPr>
          <w:rFonts w:hint="default" w:ascii="Arial" w:hAnsi="Arial" w:cs="Arial"/>
          <w:b w:val="0"/>
          <w:bCs w:val="0"/>
        </w:rPr>
      </w:pPr>
    </w:p>
    <w:p w14:paraId="32444AE5">
      <w:pPr>
        <w:pStyle w:val="2"/>
        <w:rPr>
          <w:rFonts w:hint="default" w:ascii="Arial" w:hAnsi="Arial" w:cs="Arial"/>
          <w:b w:val="0"/>
          <w:bCs w:val="0"/>
        </w:rPr>
      </w:pPr>
    </w:p>
    <w:p w14:paraId="1C5649EA">
      <w:pPr>
        <w:pStyle w:val="2"/>
        <w:rPr>
          <w:rFonts w:hint="default" w:ascii="Arial" w:hAnsi="Arial" w:cs="Arial"/>
          <w:b w:val="0"/>
          <w:bCs w:val="0"/>
        </w:rPr>
      </w:pPr>
    </w:p>
    <w:p w14:paraId="7E48A02A">
      <w:pPr>
        <w:pStyle w:val="2"/>
        <w:rPr>
          <w:rFonts w:hint="default" w:ascii="Arial" w:hAnsi="Arial" w:cs="Arial"/>
          <w:b w:val="0"/>
          <w:bCs w:val="0"/>
        </w:rPr>
      </w:pPr>
    </w:p>
    <w:p w14:paraId="2E0922B4">
      <w:pPr>
        <w:pStyle w:val="2"/>
        <w:rPr>
          <w:rFonts w:hint="default" w:ascii="Arial" w:hAnsi="Arial" w:cs="Arial"/>
          <w:b w:val="0"/>
          <w:bCs w:val="0"/>
        </w:rPr>
      </w:pPr>
    </w:p>
    <w:p w14:paraId="13DC56E6">
      <w:pPr>
        <w:pStyle w:val="2"/>
        <w:rPr>
          <w:rFonts w:hint="default" w:ascii="Arial" w:hAnsi="Arial" w:cs="Arial"/>
          <w:b w:val="0"/>
          <w:bCs w:val="0"/>
        </w:rPr>
      </w:pPr>
    </w:p>
    <w:p w14:paraId="4231B9ED">
      <w:pPr>
        <w:pStyle w:val="2"/>
        <w:rPr>
          <w:rFonts w:hint="default" w:ascii="Arial" w:hAnsi="Arial" w:cs="Arial"/>
          <w:b w:val="0"/>
          <w:bCs w:val="0"/>
        </w:rPr>
      </w:pPr>
    </w:p>
    <w:p w14:paraId="00F9F522">
      <w:pPr>
        <w:pStyle w:val="2"/>
        <w:rPr>
          <w:rFonts w:hint="default" w:ascii="Arial" w:hAnsi="Arial" w:cs="Arial"/>
          <w:sz w:val="40"/>
          <w:szCs w:val="40"/>
        </w:rPr>
      </w:pPr>
      <w:r>
        <w:rPr>
          <w:rFonts w:hint="default" w:ascii="Arial" w:hAnsi="Arial" w:cs="Arial"/>
        </w:rPr>
        <mc:AlternateContent>
          <mc:Choice Requires="wpg">
            <w:drawing>
              <wp:anchor distT="0" distB="0" distL="0" distR="0" simplePos="0" relativeHeight="25178931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32" name="Group 63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3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3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3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2716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vw/QimoEAAAQFgAADgAAAGRycy9lMm9Eb2MueG1s7Vjb&#10;jts2EH0v0H8Q9N61LpZlC+sNmmyzKFCkAZJ+AC1RlgBJVEna8v59h6Qo0vLuSt5k8xD0xaTtw+HM&#10;mRny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B/At7+2AAAAAsBAAAPAAAAAAAAAAEAIAAAACIAAABkcnMvZG93bnJldi54bWxQ&#10;SwECFAAUAAAACACHTuJAvw/QimoEAAAQFgAADgAAAAAAAAABACAAAAAnAQAAZHJzL2Uyb0RvYy54&#10;bWxQSwUGAAAAAAYABgBZAQAAAwgAAAAA&#10;">
                <o:lock v:ext="edit" aspectratio="f"/>
                <v:shape id="Graphic 2" o:spid="_x0000_s1026" o:spt="100" style="position:absolute;left:0;top:0;height:10151745;width:7056120;" fillcolor="#5B9BD5 [3204]" filled="t" stroked="f" coordsize="7056120,10151745" o:gfxdata="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Cjlz&#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DK1T6sAAAADc&#10;AAAADwAAAGRycy9kb3ducmV2LnhtbEWPQWvCQBSE70L/w/IK3swmUaSNrh5SlGJ7MQ3F4yP7TNJk&#10;34bsVu2/7xYKHoeZ+YZZb2+mFxcaXWtZQRLFIIgrq1uuFZQfu9kTCOeRNfaWScEPOdhuHiZrzLS9&#10;8pEuha9FgLDLUEHj/ZBJ6aqGDLrIDsTBO9vRoA9yrKUe8RrgppdpHC+lwZbDQoMD5Q1VXfFtFFRl&#10;3n21h/3b+ZTKl/fj/PM5zfdKTR+TeAXC083fw//tV61gOV/A35lwBOTm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rVPq&#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jq8EnMAAAADc&#10;AAAADwAAAGRycy9kb3ducmV2LnhtbEWPT2sCMRTE7wW/Q3hCb5pNi0vdGgVbCu1Nt0Xx9tg8d7cm&#10;L9tN6p9vb4RCj8PM/IaZLc7OiiP1ofWsQY0zEMSVNy3XGr4+30ZPIEJENmg9k4YLBVjMB3czLIw/&#10;8ZqOZaxFgnAoUEMTY1dIGaqGHIax74iTt/e9w5hkX0vT4ynBnZUPWZZLhy2nhQY7emmoOpS/TsNO&#10;XX5e98pO85WalB/fm+XW1mut74cqewYR6Rz/w3/td6Mhf5zA7Uw6AnJ+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rwSc&#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7B7F720E">
      <w:pPr>
        <w:widowControl/>
        <w:ind w:firstLine="660" w:firstLineChars="300"/>
        <w:jc w:val="both"/>
        <w:rPr>
          <w:rFonts w:hint="default" w:ascii="Arial" w:hAnsi="Arial" w:eastAsia="TimesNewRomanPS-BoldMT" w:cs="Arial"/>
          <w:b/>
          <w:bCs/>
          <w:color w:val="0070C0"/>
          <w:sz w:val="96"/>
          <w:szCs w:val="96"/>
          <w:lang w:eastAsia="zh-CN" w:bidi="ar"/>
        </w:rPr>
      </w:pPr>
      <w:r>
        <w:rPr>
          <w:rFonts w:hint="default" w:ascii="Arial" w:hAnsi="Arial" w:cs="Arial"/>
          <w:b w:val="0"/>
          <w:bCs w:val="0"/>
        </w:rPr>
        <mc:AlternateContent>
          <mc:Choice Requires="wpg">
            <w:drawing>
              <wp:anchor distT="0" distB="0" distL="0" distR="0" simplePos="0" relativeHeight="252016640"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510" name="Group 51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1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1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1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984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sjPwJW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CyM/Al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YQQ/g74AAADc&#10;AAAADwAAAGRycy9kb3ducmV2LnhtbEWPT2sCMRTE7wW/Q3iF3jSbgmJXo1BLob3pWhRvj81zdzV5&#10;2W5S/3x7Iwg9DjPzG2Y6vzgrTtSFxrMGNchAEJfeNFxp+Fl/9scgQkQ2aD2ThisFmM96T1PMjT/z&#10;ik5FrESCcMhRQx1jm0sZypochoFviZO3953DmGRXSdPhOcGdla9ZNpIOG04LNba0qKk8Fn9Ow05d&#10;fz/2yr6NlmpYfB8271tbrbR+eVbZBESkS/wPP9pfRsNQKbifSUdAz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QQ/g74A&#10;AADc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fJhTGb8AAADc&#10;AAAADwAAAGRycy9kb3ducmV2LnhtbEWPS4vCQBCE74L/YWjBm04S2UWjo4eIsqx78YF4bDJtEs30&#10;hMz42H/vLCx4LKrqK2q2eJpa3Kl1lWUF8TACQZxbXXGh4LBfDcYgnEfWWFsmBb/kYDHvdmaYavvg&#10;Ld13vhABwi5FBaX3TSqly0sy6Ia2IQ7e2bYGfZBtIXWLjwA3tUyi6FMarDgslNhQVlJ+3d2MgvyQ&#10;XS/V93pzPiVy+bMdHSdJtlaq34ujKQhPT/8O/7e/tIKPOIG/M+EIyP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yYUxm/&#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poEb78AAADc&#10;AAAADwAAAGRycy9kb3ducmV2LnhtbEWPT2sCMRTE7wW/Q3gFb5qNRWm3RkGloLe6LRVvj81zd9vk&#10;Zd3Ef9/eFAo9DjPzG2Y6vzorztSFxrMGNcxAEJfeNFxp+Px4GzyDCBHZoPVMGm4UYD7rPUwxN/7C&#10;WzoXsRIJwiFHDXWMbS5lKGtyGIa+JU7ewXcOY5JdJU2HlwR3Vo6ybCIdNpwWamxpWVP5U5ychr26&#10;HVcHZV8m72pcbL6/FjtbbbXuP6rsFUSka/wP/7XXRsNYPcHvmXQE5O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6aBG+/&#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31DA629">
      <w:pPr>
        <w:widowControl/>
        <w:ind w:firstLine="2881" w:firstLineChars="300"/>
        <w:jc w:val="both"/>
        <w:rPr>
          <w:rFonts w:hint="default" w:ascii="Arial" w:hAnsi="Arial" w:eastAsia="TimesNewRomanPS-BoldMT" w:cs="Arial"/>
          <w:b/>
          <w:bCs/>
          <w:color w:val="0070C0"/>
          <w:sz w:val="96"/>
          <w:szCs w:val="96"/>
          <w:lang w:eastAsia="zh-CN" w:bidi="ar"/>
        </w:rPr>
      </w:pPr>
    </w:p>
    <w:p w14:paraId="6429018C">
      <w:pPr>
        <w:widowControl/>
        <w:ind w:firstLine="2881" w:firstLineChars="300"/>
        <w:jc w:val="both"/>
        <w:rPr>
          <w:rFonts w:hint="default" w:ascii="Arial" w:hAnsi="Arial" w:eastAsia="TimesNewRomanPS-BoldMT" w:cs="Arial"/>
          <w:b/>
          <w:bCs/>
          <w:color w:val="0070C0"/>
          <w:sz w:val="96"/>
          <w:szCs w:val="96"/>
          <w:lang w:eastAsia="zh-CN" w:bidi="ar"/>
        </w:rPr>
      </w:pPr>
    </w:p>
    <w:p w14:paraId="02C59D5E">
      <w:pPr>
        <w:widowControl/>
        <w:ind w:firstLine="2881" w:firstLineChars="300"/>
        <w:jc w:val="both"/>
        <w:rPr>
          <w:rFonts w:hint="default" w:ascii="Arial" w:hAnsi="Arial" w:eastAsia="TimesNewRomanPS-BoldMT" w:cs="Arial"/>
          <w:b/>
          <w:bCs/>
          <w:color w:val="0070C0"/>
          <w:sz w:val="96"/>
          <w:szCs w:val="96"/>
          <w:lang w:eastAsia="zh-CN" w:bidi="ar"/>
        </w:rPr>
      </w:pPr>
    </w:p>
    <w:p w14:paraId="3457FA88">
      <w:pPr>
        <w:widowControl/>
        <w:ind w:firstLine="2881" w:firstLineChars="300"/>
        <w:jc w:val="both"/>
        <w:rPr>
          <w:rFonts w:hint="default" w:ascii="Arial" w:hAnsi="Arial" w:eastAsia="TimesNewRomanPS-BoldMT" w:cs="Arial"/>
          <w:b/>
          <w:bCs/>
          <w:color w:val="0070C0"/>
          <w:sz w:val="96"/>
          <w:szCs w:val="96"/>
          <w:lang w:eastAsia="zh-CN" w:bidi="ar"/>
        </w:rPr>
      </w:pPr>
    </w:p>
    <w:p w14:paraId="103DC6D6">
      <w:pPr>
        <w:widowControl/>
        <w:ind w:firstLine="2881" w:firstLineChars="300"/>
        <w:jc w:val="both"/>
        <w:rPr>
          <w:rFonts w:hint="default" w:ascii="Arial" w:hAnsi="Arial" w:eastAsia="TimesNewRomanPS-BoldMT" w:cs="Arial"/>
          <w:b/>
          <w:bCs/>
          <w:color w:val="0070C0"/>
          <w:sz w:val="96"/>
          <w:szCs w:val="96"/>
          <w:lang w:eastAsia="zh-CN" w:bidi="ar"/>
        </w:rPr>
      </w:pPr>
      <w:r>
        <w:rPr>
          <w:rFonts w:hint="default" w:ascii="Arial" w:hAnsi="Arial" w:eastAsia="TimesNewRomanPS-BoldMT" w:cs="Arial"/>
          <w:b/>
          <w:bCs/>
          <w:color w:val="0070C0"/>
          <w:sz w:val="96"/>
          <w:szCs w:val="96"/>
          <w:lang w:eastAsia="zh-CN" w:bidi="ar"/>
        </w:rPr>
        <w:t>Chapter 4</w:t>
      </w:r>
    </w:p>
    <w:p w14:paraId="2D01BD09">
      <w:pPr>
        <w:widowControl/>
        <w:ind w:firstLine="1921" w:firstLineChars="200"/>
        <w:jc w:val="both"/>
        <w:rPr>
          <w:rFonts w:hint="default" w:ascii="Arial" w:hAnsi="Arial" w:eastAsia="TimesNewRomanPS-BoldMT" w:cs="Arial"/>
          <w:b/>
          <w:bCs/>
          <w:color w:val="0070C0"/>
          <w:sz w:val="96"/>
          <w:szCs w:val="96"/>
          <w:lang w:eastAsia="zh-CN" w:bidi="ar"/>
        </w:rPr>
      </w:pPr>
    </w:p>
    <w:p w14:paraId="36BDD794">
      <w:pPr>
        <w:widowControl/>
        <w:ind w:firstLine="1921" w:firstLineChars="200"/>
        <w:jc w:val="both"/>
        <w:rPr>
          <w:rFonts w:hint="default" w:ascii="Arial" w:hAnsi="Arial" w:eastAsia="TimesNewRomanPS-BoldMT" w:cs="Arial"/>
          <w:b/>
          <w:bCs/>
          <w:color w:val="0070C0"/>
          <w:sz w:val="96"/>
          <w:szCs w:val="96"/>
          <w:lang w:eastAsia="zh-CN" w:bidi="ar"/>
        </w:rPr>
      </w:pPr>
    </w:p>
    <w:p w14:paraId="2C0407AB">
      <w:pPr>
        <w:widowControl/>
        <w:ind w:firstLine="440" w:firstLineChars="200"/>
        <w:jc w:val="both"/>
        <w:rPr>
          <w:rFonts w:hint="default" w:ascii="Arial" w:hAnsi="Arial" w:eastAsia="TimesNewRomanPS-BoldMT" w:cs="Arial"/>
          <w:b/>
          <w:bCs/>
          <w:color w:val="0070C0"/>
          <w:sz w:val="96"/>
          <w:szCs w:val="96"/>
          <w:lang w:eastAsia="zh-CN" w:bidi="ar"/>
        </w:rPr>
      </w:pPr>
      <w:r>
        <w:rPr>
          <w:rFonts w:hint="default" w:ascii="Arial" w:hAnsi="Arial" w:cs="Arial"/>
          <w:b w:val="0"/>
          <w:bCs w:val="0"/>
        </w:rPr>
        <mc:AlternateContent>
          <mc:Choice Requires="wpg">
            <w:drawing>
              <wp:anchor distT="0" distB="0" distL="0" distR="0" simplePos="0" relativeHeight="252086272"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211" name="Group 221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21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21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21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3020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IinDw2gEAAAV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CIpw8N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J0JWs8AAAADd&#10;AAAADwAAAGRycy9kb3ducmV2LnhtbEWPT2sCMRTE74LfITzBW81mQdGtUdBSaG91lZbeHpvn7rbJ&#10;y3aT+ufbN0LB4zAzv2GW64uz4kR9aD1rUJMMBHHlTcu1hsP++WEOIkRkg9YzabhSgPVqOFhiYfyZ&#10;d3QqYy0ShEOBGpoYu0LKUDXkMEx8R5y8o+8dxiT7WpoezwnurMyzbCYdtpwWGuxo21D1Xf46DZ/q&#10;+vN0VHYxe1PT8vXrffNh653W45HKHkFEusR7+L/9YjTkucrh9iY9Abn6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Qlaz&#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w2Kl9sAAAADd&#10;AAAADwAAAGRycy9kb3ducmV2LnhtbEWPT4vCMBTE7wt+h/AEb2vaCMtajR4qyuJ68Q/i8dE822rz&#10;Upqsut9+Iyx4HGbmN8x0/rCNuFHna8ca0mECgrhwpuZSw2G/fP8E4QOywcYxafglD/NZ722KmXF3&#10;3tJtF0oRIewz1FCF0GZS+qIii37oWuLonV1nMUTZldJ0eI9w20iVJB/SYs1xocKW8oqK6+7HaigO&#10;+fVSr1ff55OSi812dByrfKX1oJ8mExCBHuEV/m9/GQ1KpSN4volP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DYqX2&#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x+drXMAAAADd&#10;AAAADwAAAGRycy9kb3ducmV2LnhtbEWPT2sCMRTE70K/Q3iCN81msdJujUJbCvam29LS22Pz3N2a&#10;vGw38d+3N0LB4zAzv2Hmy5Oz4kB9aD1rUJMMBHHlTcu1hs+Pt/EDiBCRDVrPpOFMAZaLu8EcC+OP&#10;vKFDGWuRIBwK1NDE2BVShqohh2HiO+LkbX3vMCbZ19L0eExwZ2WeZTPpsOW00GBHLw1Vu3LvNPyo&#10;89/rVtnH2Vrdl++/X8/ftt5oPRqq7AlEpFO8hf/bK6Mhz9UUrm/SE5CL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52tc&#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31A70470">
      <w:pPr>
        <w:widowControl/>
        <w:ind w:firstLine="1921" w:firstLineChars="200"/>
        <w:jc w:val="both"/>
        <w:rPr>
          <w:rFonts w:hint="default" w:ascii="Arial" w:hAnsi="Arial" w:eastAsia="TimesNewRomanPS-BoldMT" w:cs="Arial"/>
          <w:b/>
          <w:bCs/>
          <w:color w:val="0070C0"/>
          <w:sz w:val="96"/>
          <w:szCs w:val="96"/>
          <w:lang w:eastAsia="zh-CN" w:bidi="ar"/>
        </w:rPr>
      </w:pPr>
    </w:p>
    <w:p w14:paraId="360D75DB">
      <w:pPr>
        <w:widowControl/>
        <w:ind w:firstLine="1921" w:firstLineChars="200"/>
        <w:jc w:val="both"/>
        <w:rPr>
          <w:rFonts w:hint="default" w:ascii="Arial" w:hAnsi="Arial" w:eastAsia="TimesNewRomanPS-BoldMT" w:cs="Arial"/>
          <w:b/>
          <w:bCs/>
          <w:color w:val="0070C0"/>
          <w:sz w:val="96"/>
          <w:szCs w:val="96"/>
          <w:lang w:eastAsia="zh-CN" w:bidi="ar"/>
        </w:rPr>
      </w:pPr>
    </w:p>
    <w:p w14:paraId="2F77F040">
      <w:pPr>
        <w:widowControl/>
        <w:ind w:firstLine="1921" w:firstLineChars="200"/>
        <w:jc w:val="both"/>
        <w:rPr>
          <w:rFonts w:hint="default" w:ascii="Arial" w:hAnsi="Arial" w:eastAsia="TimesNewRomanPS-BoldMT" w:cs="Arial"/>
          <w:b/>
          <w:bCs/>
          <w:color w:val="0070C0"/>
          <w:sz w:val="96"/>
          <w:szCs w:val="96"/>
          <w:lang w:eastAsia="zh-CN" w:bidi="ar"/>
        </w:rPr>
      </w:pPr>
    </w:p>
    <w:p w14:paraId="1E3E2ACA">
      <w:pPr>
        <w:widowControl/>
        <w:jc w:val="both"/>
        <w:rPr>
          <w:rFonts w:hint="default" w:ascii="Arial" w:hAnsi="Arial" w:cs="Arial"/>
          <w:b/>
          <w:bCs/>
          <w:spacing w:val="-2"/>
          <w:sz w:val="36"/>
          <w:szCs w:val="36"/>
        </w:rPr>
      </w:pPr>
    </w:p>
    <w:p w14:paraId="57FF73DC">
      <w:pPr>
        <w:widowControl/>
        <w:ind w:left="720" w:leftChars="0"/>
        <w:jc w:val="both"/>
        <w:rPr>
          <w:rFonts w:hint="default" w:ascii="Arial" w:hAnsi="Arial" w:cs="Arial"/>
          <w:b/>
          <w:bCs/>
          <w:color w:val="auto"/>
          <w:spacing w:val="-2"/>
          <w:sz w:val="40"/>
          <w:szCs w:val="40"/>
        </w:rPr>
      </w:pPr>
      <w:r>
        <w:rPr>
          <w:rFonts w:hint="default" w:ascii="Arial" w:hAnsi="Arial" w:cs="Arial"/>
          <w:b/>
          <w:bCs/>
          <w:spacing w:val="-2"/>
          <w:sz w:val="40"/>
          <w:szCs w:val="40"/>
        </w:rPr>
        <mc:AlternateContent>
          <mc:Choice Requires="wpg">
            <w:drawing>
              <wp:anchor distT="0" distB="0" distL="0" distR="0" simplePos="0" relativeHeight="25176371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537" name="Group 53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3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3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4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5276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CDldC5oBAAAEB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u4vKfrwAAADc&#10;AAAADwAAAGRycy9kb3ducmV2LnhtbEVPy2oCMRTdC/5DuII7zaSi6NQotCK0uzqWSneXyXVm2uRm&#10;Okl9/L1ZCC4P571cX5wVJ+pC41mDGmcgiEtvGq40fO63ozmIEJENWs+k4UoB1qt+b4m58Wfe0amI&#10;lUghHHLUUMfY5lKGsiaHYexb4sQdfecwJthV0nR4TuHOyqcsm0mHDaeGGlt6ran8Lf6dhm91/dsc&#10;lV3MPtS0eP/5ejnYaqf1cKCyZxCRLvEhvrvfjIbpJK1NZ9IRkK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uLyn6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OYmdCMAAAADc&#10;AAAADwAAAGRycy9kb3ducmV2LnhtbEWPT2vCQBTE7wW/w/IEb3VjpEWjaw4pldL24h/E4yP7TGKy&#10;b0N2Nem37xYKHoeZ+Q2zTgfTiDt1rrKsYDaNQBDnVldcKDge3p8XIJxH1thYJgU/5CDdjJ7WmGjb&#10;847ue1+IAGGXoILS+zaR0uUlGXRT2xIH72I7gz7IrpC6wz7ATSPjKHqVBisOCyW2lJWU1/ubUZAf&#10;s/pafW6/LudYvn3v5qdlnG2Vmoxn0QqEp8E/wv/tD63gZb6EvzPhCMjN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iZ0I&#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Hfu1BbwAAADc&#10;AAAADwAAAGRycy9kb3ducmV2LnhtbEVPy2oCMRTdC/5DuII7zaSo6NQotCK0uzqWSneXyXVm2uRm&#10;Okl9/L1ZCC4P571cX5wVJ+pC41mDGmcgiEtvGq40fO63ozmIEJENWs+k4UoB1qt+b4m58Wfe0amI&#10;lUghHHLUUMfY5lKGsiaHYexb4sQdfecwJthV0nR4TuHOyqcsm0mHDaeGGlt6ran8Lf6dhm91/dsc&#10;lV3MPtS0eP/5ejnYaqf1cKCyZxCRLvEhvrvfjIbpJM1PZ9IRkK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37tQW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bCs/>
          <w:spacing w:val="-2"/>
          <w:sz w:val="40"/>
          <w:szCs w:val="40"/>
        </w:rPr>
        <mc:AlternateContent>
          <mc:Choice Requires="wpg">
            <w:drawing>
              <wp:anchor distT="0" distB="0" distL="0" distR="0" simplePos="0" relativeHeight="25177292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571" name="Group 57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7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7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7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4355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3DBQemo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B/At7+2AAAAAsBAAAPAAAAAAAAAAEAIAAAACIAAABkcnMvZG93bnJldi54bWxQ&#10;SwECFAAUAAAACACHTuJA3DBQemoEAAAQFgAADgAAAAAAAAABACAAAAAnAQAAZHJzL2Uyb0RvYy54&#10;bWxQSwUGAAAAAAYABgBZAQAAAwgAAAAA&#10;">
                <o:lock v:ext="edit" aspectratio="f"/>
                <v:shape id="Graphic 2" o:spid="_x0000_s1026" o:spt="100" style="position:absolute;left:0;top:0;height:10151745;width:7056120;" fillcolor="#5B9BD5 [3204]" filled="t" stroked="f" coordsize="7056120,10151745" o:gfxdata="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wJRFS/&#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zgsTIsAAAADc&#10;AAAADwAAAGRycy9kb3ducmV2LnhtbEWPQWvCQBSE74X+h+UVvNVNItqaunpIMZTqRSvS4yP7TNJk&#10;34bsNuq/7wpCj8PMfMMsVhfTioF6V1tWEI8jEMSF1TWXCg5f6+dXEM4ja2wtk4IrOVgtHx8WmGp7&#10;5h0Ne1+KAGGXooLK+y6V0hUVGXRj2xEH72R7gz7IvpS6x3OAm1YmUTSTBmsOCxV2lFVUNPtfo6A4&#10;ZM1P/ZlvTt+JfN/uJsd5kuVKjZ7i6A2Ep4v/D9/bH1rB9GUCtzPhCM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OCxMi&#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rKx5u8AAAADc&#10;AAAADwAAAGRycy9kb3ducmV2LnhtbEWPT2sCMRTE7wW/Q3hCbzWbUrVdjUJbCu1NV2nx9tg8d1eT&#10;l+0m9c+3bwTB4zAzv2Gm85Oz4kBdaDxrUIMMBHHpTcOVhvXq4+EZRIjIBq1n0nCmAPNZ726KufFH&#10;XtKhiJVIEA45aqhjbHMpQ1mTwzDwLXHytr5zGJPsKmk6PCa4s/Ixy0bSYcNpocaW3moq98Wf07BR&#10;59/3rbIvo4UaFl+779cfWy21vu+rbAIi0inewtf2p9EwHD/B5Uw6AnL2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rHm7&#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bCs/>
          <w:spacing w:val="-2"/>
          <w:sz w:val="40"/>
          <w:szCs w:val="40"/>
        </w:rPr>
        <mc:AlternateContent>
          <mc:Choice Requires="wpg">
            <w:drawing>
              <wp:anchor distT="0" distB="0" distL="0" distR="0" simplePos="0" relativeHeight="25178828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31" name="Group 63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3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4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5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2819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r8Y06Ww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">
                <o:lock v:ext="edit" aspectratio="f"/>
                <v:shape id="Graphic 2" o:spid="_x0000_s1026" o:spt="100" style="position:absolute;left:0;top:0;height:10151745;width:7056120;" fillcolor="#5B9BD5 [3204]" filled="t" stroked="f" coordsize="7056120,10151745" o:gfxdata="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KvpNp&#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TySMjsAAAADc&#10;AAAADwAAAGRycy9kb3ducmV2LnhtbEWPS2vDMBCE74X8B7GB3ho5bgiNa9kHh4TQ9JIHpcfFWj8a&#10;a2Us5dF/HxUCPQ4z8w2T5jfTiQsNrrWsYDqJQBCXVrdcKzgeVi9vIJxH1thZJgW/5CDPRk8pJtpe&#10;eUeXva9FgLBLUEHjfZ9I6cqGDLqJ7YmDV9nBoA9yqKUe8BrgppNxFM2lwZbDQoM9FQ2Vp/3ZKCiP&#10;xemn/Vhvq+9YLj93r1+LuFgr9TyeRu8gPN38f/jR3mgF8WwGf2fCEZDZ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JIyO&#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WIjuvbwAAADc&#10;AAAADwAAAGRycy9kb3ducmV2LnhtbEVPy2oCMRTdC/5DuEJ3momg6GgUVArtro7S4u4yuc5Mm9yM&#10;k9TH3zeLgsvDeS/Xd2fFlbrQeNagRhkI4tKbhisNx8PrcAYiRGSD1jNpeFCA9arfW2Ju/I33dC1i&#10;JVIIhxw11DG2uZShrMlhGPmWOHFn3zmMCXaVNB3eUrizcpxlU+mw4dRQY0vbmsqf4tdpOKnHZXdW&#10;dj79UJPi/ftz82WrvdYvA5UtQES6x6f43/1mNIwnaX46k46AX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iI7r2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bCs/>
          <w:color w:val="auto"/>
          <w:spacing w:val="-2"/>
          <w:sz w:val="40"/>
          <w:szCs w:val="40"/>
        </w:rPr>
        <w:t>4.1</w:t>
      </w:r>
      <w:r>
        <w:rPr>
          <w:rFonts w:hint="default" w:ascii="Arial" w:hAnsi="Arial" w:cs="Arial"/>
          <w:b/>
          <w:bCs/>
          <w:color w:val="auto"/>
          <w:sz w:val="40"/>
          <w:szCs w:val="40"/>
        </w:rPr>
        <w:t xml:space="preserve"> </w:t>
      </w:r>
      <w:r>
        <w:rPr>
          <w:rFonts w:hint="default" w:ascii="Arial" w:hAnsi="Arial" w:cs="Arial"/>
          <w:b/>
          <w:bCs/>
          <w:color w:val="auto"/>
          <w:spacing w:val="-2"/>
          <w:sz w:val="40"/>
          <w:szCs w:val="40"/>
        </w:rPr>
        <w:t>Related work</w:t>
      </w:r>
    </w:p>
    <w:p w14:paraId="7E0CB06F">
      <w:pPr>
        <w:pStyle w:val="20"/>
        <w:tabs>
          <w:tab w:val="left" w:pos="1258"/>
        </w:tabs>
        <w:spacing w:before="53"/>
        <w:ind w:left="720" w:leftChars="0" w:firstLine="0"/>
        <w:jc w:val="both"/>
        <w:rPr>
          <w:rFonts w:hint="default" w:ascii="Arial" w:hAnsi="Arial" w:cs="Arial"/>
          <w:b/>
          <w:bCs/>
          <w:color w:val="auto"/>
          <w:spacing w:val="-2"/>
          <w:sz w:val="40"/>
          <w:szCs w:val="40"/>
        </w:rPr>
      </w:pPr>
    </w:p>
    <w:p w14:paraId="47D999A5">
      <w:pPr>
        <w:pStyle w:val="20"/>
        <w:tabs>
          <w:tab w:val="left" w:pos="1258"/>
        </w:tabs>
        <w:spacing w:before="53"/>
        <w:ind w:left="720" w:leftChars="0" w:firstLine="0"/>
        <w:jc w:val="both"/>
        <w:rPr>
          <w:rFonts w:hint="default" w:ascii="Arial" w:hAnsi="Arial" w:cs="Arial"/>
          <w:b/>
          <w:bCs/>
          <w:color w:val="auto"/>
          <w:spacing w:val="-2"/>
          <w:sz w:val="36"/>
          <w:szCs w:val="36"/>
        </w:rPr>
      </w:pPr>
      <w:r>
        <w:rPr>
          <w:rFonts w:hint="default" w:ascii="Arial" w:hAnsi="Arial" w:cs="Arial"/>
          <w:b/>
          <w:bCs/>
          <w:color w:val="auto"/>
          <w:spacing w:val="-2"/>
          <w:sz w:val="40"/>
          <w:szCs w:val="40"/>
        </w:rPr>
        <w:t>MaharaTech :</w:t>
      </w:r>
      <w:r>
        <w:rPr>
          <w:rFonts w:hint="default" w:ascii="Arial" w:hAnsi="Arial" w:cs="Arial"/>
          <w:b/>
          <w:bCs/>
          <w:color w:val="auto"/>
          <w:spacing w:val="-2"/>
          <w:sz w:val="36"/>
          <w:szCs w:val="36"/>
        </w:rPr>
        <w:br w:type="textWrapping"/>
      </w:r>
      <w:r>
        <w:rPr>
          <w:rFonts w:hint="default" w:ascii="Arial" w:hAnsi="Arial" w:cs="Arial"/>
          <w:b/>
          <w:bCs/>
          <w:color w:val="auto"/>
          <w:spacing w:val="-2"/>
          <w:sz w:val="36"/>
          <w:szCs w:val="36"/>
        </w:rPr>
        <w:t xml:space="preserve">     </w:t>
      </w:r>
    </w:p>
    <w:p w14:paraId="01E82A95">
      <w:pPr>
        <w:pStyle w:val="20"/>
        <w:tabs>
          <w:tab w:val="left" w:pos="1258"/>
        </w:tabs>
        <w:spacing w:before="53"/>
        <w:ind w:left="720" w:leftChars="0" w:firstLine="0"/>
        <w:jc w:val="both"/>
        <w:rPr>
          <w:rFonts w:hint="default" w:ascii="Arial" w:hAnsi="Arial" w:cs="Arial"/>
          <w:color w:val="auto"/>
          <w:spacing w:val="-2"/>
          <w:sz w:val="36"/>
          <w:szCs w:val="36"/>
        </w:rPr>
      </w:pPr>
      <w:r>
        <w:rPr>
          <w:rFonts w:hint="default" w:ascii="Arial" w:hAnsi="Arial" w:cs="Arial"/>
          <w:color w:val="auto"/>
          <w:spacing w:val="-2"/>
          <w:sz w:val="36"/>
          <w:szCs w:val="36"/>
        </w:rPr>
        <w:t>ITI online learning platform, serves</w:t>
      </w:r>
    </w:p>
    <w:p w14:paraId="42B64F39">
      <w:pPr>
        <w:pStyle w:val="20"/>
        <w:tabs>
          <w:tab w:val="left" w:pos="1258"/>
        </w:tabs>
        <w:spacing w:before="53"/>
        <w:ind w:left="720" w:leftChars="0" w:firstLine="0"/>
        <w:jc w:val="both"/>
        <w:rPr>
          <w:rFonts w:hint="default" w:ascii="Arial" w:hAnsi="Arial" w:cs="Arial"/>
          <w:color w:val="auto"/>
          <w:spacing w:val="-2"/>
          <w:sz w:val="36"/>
          <w:szCs w:val="36"/>
        </w:rPr>
      </w:pPr>
      <w:r>
        <w:rPr>
          <w:rFonts w:hint="default" w:ascii="Arial" w:hAnsi="Arial" w:cs="Arial"/>
          <w:color w:val="auto"/>
          <w:spacing w:val="-2"/>
          <w:sz w:val="36"/>
          <w:szCs w:val="36"/>
        </w:rPr>
        <w:t>as a vital training arm of the</w:t>
      </w:r>
    </w:p>
    <w:p w14:paraId="670A2748">
      <w:pPr>
        <w:pStyle w:val="20"/>
        <w:tabs>
          <w:tab w:val="left" w:pos="1258"/>
        </w:tabs>
        <w:spacing w:before="53"/>
        <w:ind w:left="720" w:leftChars="0" w:firstLine="0"/>
        <w:jc w:val="both"/>
        <w:rPr>
          <w:rFonts w:hint="default" w:ascii="Arial" w:hAnsi="Arial" w:cs="Arial"/>
          <w:color w:val="auto"/>
          <w:spacing w:val="-2"/>
          <w:sz w:val="36"/>
          <w:szCs w:val="36"/>
        </w:rPr>
      </w:pPr>
      <w:r>
        <w:rPr>
          <w:rFonts w:hint="default" w:ascii="Arial" w:hAnsi="Arial" w:cs="Arial"/>
          <w:color w:val="auto"/>
          <w:spacing w:val="-2"/>
          <w:sz w:val="36"/>
          <w:szCs w:val="36"/>
        </w:rPr>
        <w:t>Ministry of  Communication and</w:t>
      </w:r>
    </w:p>
    <w:p w14:paraId="0B91E361">
      <w:pPr>
        <w:pStyle w:val="20"/>
        <w:tabs>
          <w:tab w:val="left" w:pos="1258"/>
        </w:tabs>
        <w:spacing w:before="53"/>
        <w:ind w:left="720" w:leftChars="0" w:firstLine="0"/>
        <w:jc w:val="both"/>
        <w:rPr>
          <w:rFonts w:hint="default" w:ascii="Arial" w:hAnsi="Arial" w:cs="Arial"/>
          <w:color w:val="auto"/>
          <w:spacing w:val="-2"/>
          <w:sz w:val="36"/>
          <w:szCs w:val="36"/>
        </w:rPr>
      </w:pPr>
      <w:r>
        <w:rPr>
          <w:rFonts w:hint="default" w:ascii="Arial" w:hAnsi="Arial" w:cs="Arial"/>
          <w:color w:val="auto"/>
          <w:spacing w:val="-2"/>
          <w:sz w:val="36"/>
          <w:szCs w:val="36"/>
        </w:rPr>
        <w:t>Information Technology, providing</w:t>
      </w:r>
    </w:p>
    <w:p w14:paraId="76CCBB21">
      <w:pPr>
        <w:pStyle w:val="20"/>
        <w:tabs>
          <w:tab w:val="left" w:pos="1258"/>
        </w:tabs>
        <w:spacing w:before="53"/>
        <w:ind w:left="720" w:leftChars="0" w:firstLine="0"/>
        <w:jc w:val="both"/>
        <w:rPr>
          <w:rFonts w:hint="default" w:ascii="Arial" w:hAnsi="Arial" w:cs="Arial"/>
          <w:color w:val="auto"/>
          <w:spacing w:val="-2"/>
          <w:sz w:val="36"/>
          <w:szCs w:val="36"/>
        </w:rPr>
      </w:pPr>
      <w:r>
        <w:rPr>
          <w:rFonts w:hint="default" w:ascii="Arial" w:hAnsi="Arial" w:cs="Arial"/>
          <w:color w:val="auto"/>
          <w:spacing w:val="-2"/>
          <w:sz w:val="36"/>
          <w:szCs w:val="36"/>
        </w:rPr>
        <w:t>scholarships and free access to IT</w:t>
      </w:r>
    </w:p>
    <w:p w14:paraId="2733D85A">
      <w:pPr>
        <w:pStyle w:val="20"/>
        <w:tabs>
          <w:tab w:val="left" w:pos="1258"/>
        </w:tabs>
        <w:spacing w:before="53"/>
        <w:ind w:left="720" w:leftChars="0" w:firstLine="0"/>
        <w:jc w:val="both"/>
        <w:rPr>
          <w:rFonts w:hint="default" w:ascii="Arial" w:hAnsi="Arial" w:cs="Arial"/>
          <w:color w:val="auto"/>
          <w:spacing w:val="-2"/>
          <w:sz w:val="36"/>
          <w:szCs w:val="36"/>
        </w:rPr>
      </w:pPr>
      <w:r>
        <w:rPr>
          <w:rFonts w:hint="default" w:ascii="Arial" w:hAnsi="Arial" w:cs="Arial"/>
          <w:color w:val="auto"/>
          <w:spacing w:val="-2"/>
          <w:sz w:val="36"/>
          <w:szCs w:val="36"/>
        </w:rPr>
        <w:t xml:space="preserve">online learning. </w:t>
      </w:r>
    </w:p>
    <w:p w14:paraId="0AFFB5D0">
      <w:pPr>
        <w:pStyle w:val="20"/>
        <w:tabs>
          <w:tab w:val="left" w:pos="1258"/>
        </w:tabs>
        <w:spacing w:before="53"/>
        <w:ind w:left="720" w:leftChars="0" w:firstLine="0"/>
        <w:jc w:val="both"/>
        <w:rPr>
          <w:rFonts w:hint="default" w:ascii="Arial" w:hAnsi="Arial" w:cs="Arial"/>
          <w:spacing w:val="-2"/>
          <w:sz w:val="36"/>
          <w:szCs w:val="36"/>
        </w:rPr>
      </w:pPr>
    </w:p>
    <w:p w14:paraId="0EEE9A1F">
      <w:pPr>
        <w:pStyle w:val="20"/>
        <w:tabs>
          <w:tab w:val="left" w:pos="1258"/>
        </w:tabs>
        <w:spacing w:before="53"/>
        <w:ind w:left="720" w:leftChars="0" w:firstLine="0"/>
        <w:jc w:val="both"/>
        <w:rPr>
          <w:rFonts w:hint="default" w:ascii="Arial" w:hAnsi="Arial" w:cs="Arial"/>
          <w:b/>
          <w:bCs/>
          <w:spacing w:val="-2"/>
          <w:sz w:val="36"/>
          <w:szCs w:val="36"/>
        </w:rPr>
      </w:pPr>
    </w:p>
    <w:p w14:paraId="729B5B85">
      <w:pPr>
        <w:pStyle w:val="20"/>
        <w:tabs>
          <w:tab w:val="left" w:pos="1258"/>
        </w:tabs>
        <w:spacing w:before="53"/>
        <w:ind w:left="720" w:leftChars="0" w:firstLine="0"/>
        <w:jc w:val="both"/>
        <w:rPr>
          <w:rFonts w:hint="default" w:ascii="Arial" w:hAnsi="Arial" w:cs="Arial"/>
        </w:rPr>
      </w:pPr>
      <w:r>
        <w:rPr>
          <w:rFonts w:hint="default" w:ascii="Arial" w:hAnsi="Arial" w:cs="Arial"/>
        </w:rPr>
        <w:drawing>
          <wp:inline distT="0" distB="0" distL="114300" distR="114300">
            <wp:extent cx="5981700" cy="2289810"/>
            <wp:effectExtent l="0" t="0" r="0" b="15240"/>
            <wp:docPr id="35850" name="Google Shape;337;p28" descr="A black and white logo"/>
            <wp:cNvGraphicFramePr/>
            <a:graphic xmlns:a="http://schemas.openxmlformats.org/drawingml/2006/main">
              <a:graphicData uri="http://schemas.openxmlformats.org/drawingml/2006/picture">
                <pic:pic xmlns:pic="http://schemas.openxmlformats.org/drawingml/2006/picture">
                  <pic:nvPicPr>
                    <pic:cNvPr id="35850" name="Google Shape;337;p28" descr="A black and white logo"/>
                    <pic:cNvPicPr preferRelativeResize="0"/>
                  </pic:nvPicPr>
                  <pic:blipFill>
                    <a:blip r:embed="rId79"/>
                    <a:stretch>
                      <a:fillRect/>
                    </a:stretch>
                  </pic:blipFill>
                  <pic:spPr>
                    <a:xfrm>
                      <a:off x="0" y="0"/>
                      <a:ext cx="5981700" cy="2289810"/>
                    </a:xfrm>
                    <a:prstGeom prst="rect">
                      <a:avLst/>
                    </a:prstGeom>
                    <a:noFill/>
                    <a:ln w="9525">
                      <a:noFill/>
                    </a:ln>
                  </pic:spPr>
                </pic:pic>
              </a:graphicData>
            </a:graphic>
          </wp:inline>
        </w:drawing>
      </w:r>
    </w:p>
    <w:p w14:paraId="4D12E95D">
      <w:pPr>
        <w:pStyle w:val="20"/>
        <w:tabs>
          <w:tab w:val="left" w:pos="1258"/>
        </w:tabs>
        <w:spacing w:before="53"/>
        <w:ind w:left="720" w:leftChars="0" w:firstLine="0"/>
        <w:jc w:val="both"/>
        <w:rPr>
          <w:rFonts w:hint="default" w:ascii="Arial" w:hAnsi="Arial" w:cs="Arial"/>
          <w:b/>
          <w:bCs/>
          <w:spacing w:val="-2"/>
          <w:sz w:val="36"/>
          <w:szCs w:val="36"/>
        </w:rPr>
      </w:pPr>
      <w:r>
        <w:rPr>
          <w:rFonts w:hint="default" w:ascii="Arial" w:hAnsi="Arial" w:cs="Arial"/>
          <w:b/>
          <w:bCs/>
          <w:spacing w:val="-2"/>
          <w:sz w:val="36"/>
          <w:szCs w:val="36"/>
        </w:rPr>
        <mc:AlternateContent>
          <mc:Choice Requires="wpg">
            <w:drawing>
              <wp:anchor distT="0" distB="0" distL="0" distR="0" simplePos="0" relativeHeight="25179340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48" name="Group 64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4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5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5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2307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O09+z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V+R95MAAAADc&#10;AAAADwAAAGRycy9kb3ducmV2LnhtbEWPT2sCMRTE7wW/Q3iCt5qN6FK3RkFLQW91W1p6e2yeu9sm&#10;L+sm/vv2TaHQ4zAzv2EWq6uz4kx9aD1rUOMMBHHlTcu1hrfX5/sHECEiG7SeScONAqyWg7sFFsZf&#10;eE/nMtYiQTgUqKGJsSukDFVDDsPYd8TJO/jeYUyyr6Xp8ZLgzspJluXSYctpocGONg1V3+XJafhU&#10;t+PTQdl5/qJm5e7rff1h673Wo6HKHkFEusb/8F97azTk0zn8nklHQC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5H3k&#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rkmwSbwAAADc&#10;AAAADwAAAGRycy9kb3ducmV2LnhtbEVPy4rCMBTdC/5DuAOz09SKotXURUUZZtz4QFxemtvH2NyU&#10;JuPj7ycLweXhvJerh2nEjTpXW1YwGkYgiHOray4VnI6bwQyE88gaG8uk4EkOVmm/t8RE2zvv6Xbw&#10;pQgh7BJUUHnfJlK6vCKDbmhb4sAVtjPoA+xKqTu8h3DTyDiKptJgzaGhwpayivLr4c8oyE/Z9bf+&#10;3v4Ul1iud/vxeR5nW6U+P0bRAoSnh3+LX+4vrWA6CfPDmXAEZP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5JsEm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LEvnP78AAADc&#10;AAAADwAAAGRycy9kb3ducmV2LnhtbEWPT2sCMRTE7wW/Q3hCbzUbwUW3RkGl0N50lZbeHpvn7rbJ&#10;y3aT+ufbG6HQ4zAzv2Hmy4uz4kR9aD1rUKMMBHHlTcu1hsP+5WkKIkRkg9YzabhSgOVi8DDHwvgz&#10;7+hUxlokCIcCNTQxdoWUoWrIYRj5jjh5R987jEn2tTQ9nhPcWTnOslw6bDktNNjRuqHqu/x1Gj7V&#10;9WdzVHaWb9WkfPt6X33Yeqf141BlzyAiXeJ/+K/9ajTkEwX3M+kIyM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xL5z+/&#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698F6BED">
      <w:pPr>
        <w:pStyle w:val="20"/>
        <w:tabs>
          <w:tab w:val="left" w:pos="1258"/>
        </w:tabs>
        <w:spacing w:before="53"/>
        <w:ind w:left="720" w:leftChars="0" w:firstLine="0"/>
        <w:jc w:val="both"/>
        <w:rPr>
          <w:rFonts w:hint="default" w:ascii="Arial" w:hAnsi="Arial" w:cs="Arial"/>
          <w:b/>
          <w:bCs/>
          <w:spacing w:val="-2"/>
          <w:sz w:val="36"/>
          <w:szCs w:val="36"/>
        </w:rPr>
      </w:pPr>
    </w:p>
    <w:p w14:paraId="3E2C4674">
      <w:pPr>
        <w:pStyle w:val="20"/>
        <w:tabs>
          <w:tab w:val="left" w:pos="1258"/>
        </w:tabs>
        <w:spacing w:before="53"/>
        <w:ind w:left="720" w:leftChars="0" w:firstLine="0"/>
        <w:jc w:val="both"/>
        <w:rPr>
          <w:rFonts w:hint="default" w:ascii="Arial" w:hAnsi="Arial" w:cs="Arial"/>
          <w:b/>
          <w:bCs/>
          <w:spacing w:val="-2"/>
          <w:sz w:val="36"/>
          <w:szCs w:val="36"/>
        </w:rPr>
      </w:pPr>
    </w:p>
    <w:p w14:paraId="7ADD2998">
      <w:pPr>
        <w:pStyle w:val="20"/>
        <w:tabs>
          <w:tab w:val="left" w:pos="1258"/>
        </w:tabs>
        <w:spacing w:before="53"/>
        <w:ind w:left="720" w:leftChars="0" w:firstLine="0"/>
        <w:jc w:val="both"/>
        <w:rPr>
          <w:rFonts w:hint="default" w:ascii="Arial" w:hAnsi="Arial" w:cs="Arial"/>
          <w:b/>
          <w:bCs/>
          <w:spacing w:val="-2"/>
          <w:sz w:val="36"/>
          <w:szCs w:val="36"/>
        </w:rPr>
      </w:pPr>
    </w:p>
    <w:p w14:paraId="44A2FDF0">
      <w:pPr>
        <w:pStyle w:val="20"/>
        <w:tabs>
          <w:tab w:val="left" w:pos="1258"/>
        </w:tabs>
        <w:spacing w:before="53"/>
        <w:ind w:left="720" w:leftChars="0" w:firstLine="0"/>
        <w:jc w:val="both"/>
        <w:rPr>
          <w:rFonts w:hint="default" w:ascii="Arial" w:hAnsi="Arial" w:cs="Arial"/>
          <w:b/>
          <w:bCs/>
          <w:spacing w:val="-2"/>
          <w:sz w:val="36"/>
          <w:szCs w:val="36"/>
        </w:rPr>
      </w:pPr>
    </w:p>
    <w:p w14:paraId="4397A46F">
      <w:pPr>
        <w:pStyle w:val="20"/>
        <w:tabs>
          <w:tab w:val="left" w:pos="1258"/>
        </w:tabs>
        <w:spacing w:before="53"/>
        <w:ind w:left="720" w:leftChars="0" w:firstLine="0"/>
        <w:jc w:val="both"/>
        <w:rPr>
          <w:rFonts w:hint="default" w:ascii="Arial" w:hAnsi="Arial" w:cs="Arial"/>
          <w:b/>
          <w:bCs/>
          <w:color w:val="auto"/>
          <w:spacing w:val="-2"/>
          <w:sz w:val="40"/>
          <w:szCs w:val="40"/>
        </w:rPr>
      </w:pPr>
      <w:r>
        <w:rPr>
          <w:rFonts w:hint="default" w:ascii="Arial" w:hAnsi="Arial" w:cs="Arial"/>
          <w:b/>
          <w:bCs/>
          <w:color w:val="auto"/>
          <w:spacing w:val="-2"/>
          <w:sz w:val="40"/>
          <w:szCs w:val="40"/>
        </w:rPr>
        <w:t>Itrax Academy :</w:t>
      </w:r>
      <w:r>
        <w:rPr>
          <w:rFonts w:hint="default" w:ascii="Arial" w:hAnsi="Arial" w:cs="Arial"/>
          <w:b/>
          <w:bCs/>
          <w:color w:val="auto"/>
          <w:spacing w:val="-2"/>
          <w:sz w:val="40"/>
          <w:szCs w:val="40"/>
        </w:rPr>
        <w:br w:type="textWrapping"/>
      </w:r>
    </w:p>
    <w:p w14:paraId="2B8C1D6D">
      <w:pPr>
        <w:pStyle w:val="20"/>
        <w:tabs>
          <w:tab w:val="left" w:pos="1258"/>
        </w:tabs>
        <w:spacing w:before="53"/>
        <w:ind w:left="720" w:leftChars="0" w:firstLine="0"/>
        <w:jc w:val="both"/>
        <w:rPr>
          <w:rFonts w:hint="default" w:ascii="Arial" w:hAnsi="Arial" w:cs="Arial"/>
          <w:color w:val="auto"/>
          <w:spacing w:val="-2"/>
          <w:sz w:val="36"/>
          <w:szCs w:val="36"/>
        </w:rPr>
      </w:pPr>
      <w:r>
        <w:rPr>
          <w:rFonts w:hint="default" w:ascii="Arial" w:hAnsi="Arial" w:cs="Arial"/>
          <w:color w:val="auto"/>
          <w:spacing w:val="-2"/>
          <w:sz w:val="36"/>
          <w:szCs w:val="36"/>
        </w:rPr>
        <w:t>Its programming academy to study any topic, anytime and explore thousands of courses.</w:t>
      </w:r>
      <w:r>
        <w:rPr>
          <w:rFonts w:hint="default" w:ascii="Arial" w:hAnsi="Arial" w:cs="Arial"/>
          <w:b w:val="0"/>
          <w:bCs w:val="0"/>
          <w:color w:val="auto"/>
        </w:rPr>
        <mc:AlternateContent>
          <mc:Choice Requires="wpg">
            <w:drawing>
              <wp:anchor distT="0" distB="0" distL="0" distR="0" simplePos="0" relativeHeight="252016640"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514" name="Group 51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1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1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1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984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FYu9V1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Hj85gL8AAADc&#10;AAAADwAAAGRycy9kb3ducmV2LnhtbEWPT2sCMRTE7wW/Q3hCbzUbYUW3RkGl0N50lZbeHpvn7rbJ&#10;y3aT+ufbG6HQ4zAzv2Hmy4uz4kR9aD1rUKMMBHHlTcu1hsP+5WkKIkRkg9YzabhSgOVi8DDHwvgz&#10;7+hUxlokCIcCNTQxdoWUoWrIYRj5jjh5R987jEn2tTQ9nhPcWTnOsol02HJaaLCjdUPVd/nrNHyq&#10;68/mqOxsslV5+fb1vvqw9U7rx6HKnkFEusT/8F/71WjIVQ73M+kIyM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OYC/&#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A6NVGsAAAADc&#10;AAAADwAAAGRycy9kb3ducmV2LnhtbEWPzWrDMBCE74W8g9hAb41sl4bGieKDQ0xpe8kPIcfF2tiO&#10;rZWxVCd9+6pQ6HGYmW+YVXY3nRhpcI1lBfEsAkFcWt1wpeB42D69gnAeWWNnmRR8k4NsPXlYYart&#10;jXc07n0lAoRdigpq7/tUSlfWZNDNbE8cvIsdDPogh0rqAW8BbjqZRNFcGmw4LNTYU15T2e6/jILy&#10;mLfX5r34uJwTufncPZ8WSV4o9TiNoyUIT3f/H/5rv2kFL/Ecfs+EIyDX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o1Ua&#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gaECbL8AAADc&#10;AAAADwAAAGRycy9kb3ducmV2LnhtbEWPT2sCMRTE74LfIbxCb5pNQa2rUbCl0N7qtijeHpvn7trk&#10;ZbtJ/fPtjVDwOMzMb5j58uysOFIXGs8a1DADQVx603Cl4fvrbfAMIkRkg9YzabhQgOWi35tjbvyJ&#10;13QsYiUShEOOGuoY21zKUNbkMAx9S5y8ve8cxiS7SpoOTwnurHzKsrF02HBaqLGll5rKn+LPadip&#10;y+/rXtnp+FONio/DZrW11VrrxweVzUBEOsd7+L/9bjSM1ARuZ9IRkI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GhAmy/&#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0EC17680">
      <w:pPr>
        <w:pStyle w:val="2"/>
        <w:ind w:left="720" w:leftChars="0"/>
        <w:rPr>
          <w:rFonts w:hint="default" w:ascii="Arial" w:hAnsi="Arial" w:cs="Arial"/>
          <w:b/>
          <w:bCs/>
          <w:sz w:val="40"/>
          <w:szCs w:val="40"/>
          <w:lang w:bidi="ar-EG"/>
        </w:rPr>
      </w:pPr>
      <w:r>
        <w:rPr>
          <w:rFonts w:hint="default" w:ascii="Arial" w:hAnsi="Arial" w:cs="Arial"/>
          <w:b/>
          <w:bCs/>
          <w:sz w:val="40"/>
          <w:szCs w:val="40"/>
          <w:lang w:bidi="ar-EG"/>
        </w:rPr>
        <w:t>4.2</w:t>
      </w:r>
      <w:r>
        <w:rPr>
          <w:rFonts w:hint="default" w:ascii="Arial" w:hAnsi="Arial" w:cs="Arial"/>
          <w:b/>
          <w:bCs/>
          <w:sz w:val="40"/>
          <w:szCs w:val="40"/>
          <w:lang w:val="en-US" w:bidi="ar-EG"/>
        </w:rPr>
        <w:t>.</w:t>
      </w:r>
      <w:r>
        <w:rPr>
          <w:rFonts w:hint="default" w:ascii="Arial" w:hAnsi="Arial" w:cs="Arial"/>
          <w:b/>
          <w:bCs/>
          <w:sz w:val="40"/>
          <w:szCs w:val="40"/>
          <w:lang w:bidi="ar-EG"/>
        </w:rPr>
        <w:t xml:space="preserve"> clarification of Ro</w:t>
      </w:r>
      <w:r>
        <w:rPr>
          <w:rFonts w:hint="default" w:ascii="Arial" w:hAnsi="Arial" w:cs="Arial"/>
          <w:b/>
          <w:bCs/>
          <w:spacing w:val="-2"/>
          <w:sz w:val="40"/>
          <w:szCs w:val="40"/>
        </w:rPr>
        <mc:AlternateContent>
          <mc:Choice Requires="wpg">
            <w:drawing>
              <wp:anchor distT="0" distB="0" distL="0" distR="0" simplePos="0" relativeHeight="25179136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40" name="Group 64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4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4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4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2512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hsHnkW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CGweeR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qZJx4sAAAADc&#10;AAAADwAAAGRycy9kb3ducmV2LnhtbEWPT2sCMRTE7wW/Q3hCbzUbqUu7NQoqQr3ptrT09tg8d7dN&#10;XtZN6p9v3whCj8PM/IaZzs/OiiP1ofWsQY0yEMSVNy3XGt7f1g9PIEJENmg9k4YLBZjPBndTLIw/&#10;8Y6OZaxFgnAoUEMTY1dIGaqGHIaR74iTt/e9w5hkX0vT4ynBnZXjLMulw5bTQoMdLRuqfspfp+FL&#10;XQ6rvbLP+VZNys33x+LT1jut74cqewER6Rz/w7f2q9GQPyq4nklH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knHi&#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tA4deMAAAADc&#10;AAAADwAAAGRycy9kb3ducmV2LnhtbEWPT2vCQBTE74LfYXlCb2aTtEhNXT1ElFJ7UUPp8ZF9Jmmy&#10;b0N2659v7wqFHoeZ+Q2zWF1NJ840uMaygiSKQRCXVjdcKSiOm+krCOeRNXaWScGNHKyW49ECM20v&#10;vKfzwVciQNhlqKD2vs+kdGVNBl1ke+Lgnexg0Ac5VFIPeAlw08k0jmfSYMNhocae8prK9vBrFJRF&#10;3v40H9vd6TuV68/989c8zbdKPU2S+A2Ep6v/D/+137WC2UsKjzPhCMjl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0Dh14&#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NgxKDsAAAADc&#10;AAAADwAAAGRycy9kb3ducmV2LnhtbEWPT0sDMRTE74LfITzBm81G7WK3TQsqgr21W1F6e2xed7cm&#10;L+sm9s+3bwqFHoeZ+Q0zmR2cFTvqQ+tZgxpkIIgrb1quNXytPh5eQISIbNB6Jg1HCjCb3t5MsDB+&#10;z0valbEWCcKhQA1NjF0hZagachgGviNO3sb3DmOSfS1Nj/sEd1Y+ZlkuHbacFhrs6K2h6rf8dxrW&#10;6vj3vlF2lC/UsJxvv19/bL3U+v5OZWMQkQ7xGr60P42G/PkJzmfSEZDTE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DEoO&#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bCs/>
          <w:sz w:val="40"/>
          <w:szCs w:val="40"/>
          <w:lang w:bidi="ar-EG"/>
        </w:rPr>
        <w:t>adx</w:t>
      </w:r>
    </w:p>
    <w:p w14:paraId="37D9B603">
      <w:pPr>
        <w:pStyle w:val="2"/>
        <w:ind w:left="720" w:leftChars="0"/>
        <w:rPr>
          <w:rFonts w:hint="default" w:ascii="Arial" w:hAnsi="Arial" w:cs="Arial"/>
          <w:b/>
          <w:bCs/>
          <w:sz w:val="40"/>
          <w:szCs w:val="40"/>
          <w:lang w:bidi="ar-EG"/>
        </w:rPr>
      </w:pPr>
    </w:p>
    <w:p w14:paraId="2EEBD050">
      <w:pPr>
        <w:pStyle w:val="2"/>
        <w:ind w:left="720" w:leftChars="0"/>
        <w:rPr>
          <w:rFonts w:hint="default" w:ascii="Arial" w:hAnsi="Arial" w:cs="Arial"/>
          <w:b w:val="0"/>
          <w:bCs w:val="0"/>
          <w:sz w:val="36"/>
          <w:szCs w:val="36"/>
          <w:lang w:bidi="ar-EG"/>
        </w:rPr>
      </w:pPr>
      <w:r>
        <w:rPr>
          <w:rFonts w:hint="default" w:ascii="Arial" w:hAnsi="Arial" w:cs="Arial"/>
          <w:b w:val="0"/>
          <w:bCs w:val="0"/>
          <w:sz w:val="36"/>
          <w:szCs w:val="36"/>
          <w:lang w:bidi="ar-EG"/>
        </w:rPr>
        <w:t>What is the roadx ?</w:t>
      </w:r>
    </w:p>
    <w:p w14:paraId="27A34F4D">
      <w:pPr>
        <w:pStyle w:val="2"/>
        <w:ind w:left="720" w:leftChars="0"/>
        <w:rPr>
          <w:rFonts w:hint="default" w:ascii="Arial" w:hAnsi="Arial" w:cs="Arial"/>
          <w:b w:val="0"/>
          <w:bCs w:val="0"/>
          <w:sz w:val="36"/>
          <w:szCs w:val="36"/>
          <w:lang w:bidi="ar-EG"/>
        </w:rPr>
      </w:pPr>
      <w:r>
        <w:rPr>
          <w:rFonts w:hint="default" w:ascii="Arial" w:hAnsi="Arial" w:cs="Arial"/>
          <w:b w:val="0"/>
          <w:bCs w:val="0"/>
          <w:sz w:val="36"/>
          <w:szCs w:val="36"/>
          <w:lang w:bidi="ar-EG"/>
        </w:rPr>
        <w:t>Roadx is innovative education website and application revolutionizing personlized learning with adaptive lessons , interactive content , and collaborative features for students of all levels .</w:t>
      </w:r>
    </w:p>
    <w:p w14:paraId="3F260654">
      <w:pPr>
        <w:pStyle w:val="2"/>
        <w:ind w:left="720" w:leftChars="0"/>
        <w:rPr>
          <w:rFonts w:hint="default" w:ascii="Arial" w:hAnsi="Arial" w:cs="Arial"/>
          <w:b w:val="0"/>
          <w:bCs w:val="0"/>
          <w:sz w:val="36"/>
          <w:szCs w:val="36"/>
          <w:lang w:bidi="ar-EG"/>
        </w:rPr>
      </w:pPr>
    </w:p>
    <w:p w14:paraId="30CD97B0">
      <w:pPr>
        <w:pStyle w:val="2"/>
        <w:ind w:left="720" w:leftChars="0"/>
        <w:rPr>
          <w:rFonts w:hint="default" w:ascii="Arial" w:hAnsi="Arial" w:cs="Arial"/>
          <w:b w:val="0"/>
          <w:bCs w:val="0"/>
          <w:sz w:val="36"/>
          <w:szCs w:val="36"/>
          <w:lang w:bidi="ar-EG"/>
        </w:rPr>
      </w:pPr>
      <w:r>
        <w:rPr>
          <w:rFonts w:hint="default" w:ascii="Arial" w:hAnsi="Arial" w:cs="Arial"/>
          <w:b w:val="0"/>
          <w:bCs w:val="0"/>
          <w:sz w:val="36"/>
          <w:szCs w:val="36"/>
          <w:lang w:bidi="ar-EG"/>
        </w:rPr>
        <w:t>What does roadx do ?</w:t>
      </w:r>
    </w:p>
    <w:p w14:paraId="0B99410F">
      <w:pPr>
        <w:pStyle w:val="2"/>
        <w:ind w:left="720" w:leftChars="0"/>
        <w:rPr>
          <w:rFonts w:hint="default" w:ascii="Arial" w:hAnsi="Arial" w:cs="Arial"/>
          <w:b w:val="0"/>
          <w:bCs w:val="0"/>
          <w:sz w:val="36"/>
          <w:szCs w:val="36"/>
          <w:lang w:bidi="ar-EG"/>
        </w:rPr>
      </w:pPr>
      <w:r>
        <w:rPr>
          <w:rFonts w:hint="default" w:ascii="Arial" w:hAnsi="Arial" w:cs="Arial"/>
          <w:b w:val="0"/>
          <w:bCs w:val="0"/>
          <w:sz w:val="36"/>
          <w:szCs w:val="36"/>
          <w:lang w:bidi="ar-EG"/>
        </w:rPr>
        <w:t>Roadx personalizes learning through adaptive lessons  , interactive content and collaborative features for students of all levels , and cater to students looking to enhance their skills or learn new ones, with courses designed for professional development and combines the best features of existing educational technologies to create a comprehensive, engaging, and effective learning environment that adapts to the needs and interests of its users.</w:t>
      </w:r>
    </w:p>
    <w:p w14:paraId="6945DE37">
      <w:pPr>
        <w:pStyle w:val="2"/>
        <w:ind w:left="720" w:leftChars="0"/>
        <w:rPr>
          <w:rFonts w:hint="default" w:ascii="Arial" w:hAnsi="Arial" w:cs="Arial"/>
          <w:b w:val="0"/>
          <w:bCs w:val="0"/>
          <w:lang w:bidi="ar-EG"/>
        </w:rPr>
      </w:pPr>
    </w:p>
    <w:p w14:paraId="30CD5295">
      <w:pPr>
        <w:pStyle w:val="2"/>
        <w:ind w:left="720" w:leftChars="0"/>
        <w:rPr>
          <w:rFonts w:hint="default" w:ascii="Arial" w:hAnsi="Arial" w:cs="Arial"/>
          <w:b w:val="0"/>
          <w:bCs w:val="0"/>
          <w:lang w:bidi="ar-EG"/>
        </w:rPr>
      </w:pPr>
    </w:p>
    <w:p w14:paraId="4F218924">
      <w:pPr>
        <w:pStyle w:val="2"/>
        <w:ind w:left="720" w:leftChars="0"/>
        <w:rPr>
          <w:rFonts w:hint="default" w:ascii="Arial" w:hAnsi="Arial" w:cs="Arial"/>
          <w:b w:val="0"/>
          <w:bCs w:val="0"/>
          <w:lang w:bidi="ar-EG"/>
        </w:rPr>
      </w:pPr>
    </w:p>
    <w:p w14:paraId="31655637">
      <w:pPr>
        <w:pStyle w:val="2"/>
        <w:ind w:left="720" w:leftChars="0"/>
        <w:rPr>
          <w:rFonts w:hint="default" w:ascii="Arial" w:hAnsi="Arial" w:cs="Arial"/>
          <w:b w:val="0"/>
          <w:bCs w:val="0"/>
          <w:lang w:bidi="ar-EG"/>
        </w:rPr>
      </w:pPr>
    </w:p>
    <w:p w14:paraId="60C417EA">
      <w:pPr>
        <w:pStyle w:val="2"/>
        <w:ind w:left="720" w:leftChars="0"/>
        <w:rPr>
          <w:rFonts w:hint="default" w:ascii="Arial" w:hAnsi="Arial" w:cs="Arial"/>
          <w:b w:val="0"/>
          <w:bCs w:val="0"/>
          <w:lang w:bidi="ar-EG"/>
        </w:rPr>
      </w:pPr>
    </w:p>
    <w:p w14:paraId="11618956">
      <w:pPr>
        <w:pStyle w:val="2"/>
        <w:ind w:left="1440" w:leftChars="0"/>
        <w:rPr>
          <w:rFonts w:hint="default" w:ascii="Arial" w:hAnsi="Arial" w:cs="Arial"/>
          <w:b w:val="0"/>
          <w:bCs w:val="0"/>
          <w:sz w:val="36"/>
          <w:szCs w:val="36"/>
          <w:lang w:bidi="ar-EG"/>
        </w:rPr>
      </w:pPr>
      <w:r>
        <w:rPr>
          <w:rFonts w:hint="default" w:ascii="Arial" w:hAnsi="Arial" w:cs="Arial"/>
          <w:b w:val="0"/>
          <w:bCs w:val="0"/>
          <w:sz w:val="36"/>
          <w:szCs w:val="36"/>
          <w:lang w:bidi="ar-EG"/>
        </w:rPr>
        <w:t>Why should I use roa</w:t>
      </w:r>
      <w:r>
        <w:rPr>
          <w:rFonts w:hint="default" w:ascii="Arial" w:hAnsi="Arial" w:cs="Arial"/>
          <w:b w:val="0"/>
          <w:bCs w:val="0"/>
          <w:spacing w:val="-2"/>
          <w:sz w:val="36"/>
          <w:szCs w:val="36"/>
        </w:rPr>
        <mc:AlternateContent>
          <mc:Choice Requires="wpg">
            <w:drawing>
              <wp:anchor distT="0" distB="0" distL="0" distR="0" simplePos="0" relativeHeight="25179238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44" name="Group 64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4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4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4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2409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GLc4ul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1ql34cAAAADc&#10;AAAADwAAAGRycy9kb3ducmV2LnhtbEWPT2sCMRTE7wW/Q3hCb5pNqUvdGgVbCu1Nt0Xx9tg8d7cm&#10;L9tN6p9vb4RCj8PM/IaZLc7OiiP1ofWsQY0zEMSVNy3XGr4+30ZPIEJENmg9k4YLBVjMB3czLIw/&#10;8ZqOZaxFgnAoUEMTY1dIGaqGHIax74iTt/e9w5hkX0vT4ynBnZUPWZZLhy2nhQY7emmoOpS/TsNO&#10;XX5e98pO85WalB/fm+XW1mut74cqewYR6Rz/w3/td6Mhf5zA7Uw6AnJ+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qXfh&#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yzUbe78AAADc&#10;AAAADwAAAGRycy9kb3ducmV2LnhtbEWPS4vCQBCE7wv+h6EFb+vEuASNjh4iyrLuxQfiscm0STTT&#10;EzKzPv69Iyx4LKrqK2o6v5taXKl1lWUFg34Egji3uuJCwX63/ByBcB5ZY22ZFDzIwXzW+Zhiqu2N&#10;N3Td+kIECLsUFZTeN6mULi/JoOvbhjh4J9sa9EG2hdQt3gLc1DKOokQarDgslNhQVlJ+2f4ZBfk+&#10;u5yrn9X6dIzl4nczPIzjbKVUrzuIJiA83f07/N/+1gqSrwReZ8IRkLM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1G3u/&#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STdMDcAAAADc&#10;AAAADwAAAGRycy9kb3ducmV2LnhtbEWPT0sDMRTE74LfITyhN5uNtKtumxa0CO2tXUXx9ti87m5N&#10;Xrab2D/fvhEKHoeZ+Q0znZ+cFQfqQ+tZgxpmIIgrb1quNXy8v90/gQgR2aD1TBrOFGA+u72ZYmH8&#10;kTd0KGMtEoRDgRqaGLtCylA15DAMfUecvK3vHcYk+1qaHo8J7qx8yLJcOmw5LTTY0WtD1U/56zR8&#10;q/N+sVX2OV+rcbnafb582Xqj9eBOZRMQkU7xP3xtL42GfPQIf2fSEZCz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JN0wN&#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lang w:bidi="ar-EG"/>
        </w:rPr>
        <w:t>dx?</w:t>
      </w:r>
    </w:p>
    <w:p w14:paraId="65DE5426">
      <w:pPr>
        <w:pStyle w:val="2"/>
        <w:ind w:left="1440" w:leftChars="0"/>
        <w:jc w:val="both"/>
        <w:rPr>
          <w:rFonts w:hint="default" w:ascii="Arial" w:hAnsi="Arial" w:cs="Arial"/>
          <w:b w:val="0"/>
          <w:bCs w:val="0"/>
          <w:sz w:val="36"/>
          <w:szCs w:val="36"/>
        </w:rPr>
      </w:pPr>
      <w:r>
        <w:rPr>
          <w:rFonts w:hint="default" w:ascii="Arial" w:hAnsi="Arial" w:cs="Arial"/>
          <w:b w:val="0"/>
          <w:bCs w:val="0"/>
          <w:sz w:val="36"/>
          <w:szCs w:val="36"/>
          <w:lang w:bidi="ar-EG"/>
        </w:rPr>
        <w:t>Use roadx for customized learning and engaging lessons , optimizing your educational progress   ,</w:t>
      </w:r>
      <w:r>
        <w:rPr>
          <w:rFonts w:hint="default" w:ascii="Arial" w:hAnsi="Arial" w:cs="Arial"/>
          <w:b w:val="0"/>
          <w:bCs w:val="0"/>
          <w:sz w:val="36"/>
          <w:szCs w:val="36"/>
        </w:rPr>
        <w:t>helps in deepening understanding and retention of information, could make learning more engaging and interactive, offer the flexibility to learn anytime and anywhere, AI-powered tutoring could provide instant help and corrections, guiding you through difficulties and enhancing your learning curve, This immediate support can be crucial for mastering complex subjects,Using RoadX would essentially leverage modern educational technology to offer a more customized, engaging, and flexible learning environment, which is increasingly important in today’s fast-paced, technology-driven world.</w:t>
      </w:r>
    </w:p>
    <w:p w14:paraId="1D4F2094">
      <w:pPr>
        <w:pStyle w:val="2"/>
        <w:ind w:left="720" w:leftChars="0"/>
        <w:rPr>
          <w:rFonts w:hint="default" w:ascii="Arial" w:hAnsi="Arial" w:cs="Arial"/>
          <w:b w:val="0"/>
          <w:bCs w:val="0"/>
        </w:rPr>
      </w:pPr>
    </w:p>
    <w:p w14:paraId="7FA1A162">
      <w:pPr>
        <w:pStyle w:val="2"/>
        <w:ind w:left="720" w:leftChars="0"/>
        <w:rPr>
          <w:rFonts w:hint="default" w:ascii="Arial" w:hAnsi="Arial" w:cs="Arial"/>
          <w:b w:val="0"/>
          <w:bCs w:val="0"/>
        </w:rPr>
      </w:pPr>
    </w:p>
    <w:p w14:paraId="76B921B6">
      <w:pPr>
        <w:pStyle w:val="2"/>
        <w:ind w:left="720" w:leftChars="0"/>
        <w:rPr>
          <w:rFonts w:hint="default" w:ascii="Arial" w:hAnsi="Arial" w:cs="Arial"/>
          <w:b w:val="0"/>
          <w:bCs w:val="0"/>
        </w:rPr>
      </w:pPr>
    </w:p>
    <w:p w14:paraId="374F3FB9">
      <w:pPr>
        <w:pStyle w:val="2"/>
        <w:ind w:left="720" w:leftChars="0"/>
        <w:rPr>
          <w:rFonts w:hint="default" w:ascii="Arial" w:hAnsi="Arial" w:cs="Arial"/>
          <w:b w:val="0"/>
          <w:bCs w:val="0"/>
          <w:lang w:bidi="ar-EG"/>
        </w:rPr>
      </w:pPr>
    </w:p>
    <w:p w14:paraId="5FCDC372">
      <w:pPr>
        <w:pStyle w:val="2"/>
        <w:ind w:left="720" w:leftChars="0"/>
        <w:rPr>
          <w:rFonts w:hint="default" w:ascii="Arial" w:hAnsi="Arial" w:cs="Arial"/>
          <w:b w:val="0"/>
          <w:bCs w:val="0"/>
          <w:lang w:bidi="ar-EG"/>
        </w:rPr>
      </w:pPr>
    </w:p>
    <w:p w14:paraId="79F93C05">
      <w:pPr>
        <w:pStyle w:val="2"/>
        <w:ind w:left="720" w:leftChars="0"/>
        <w:rPr>
          <w:rFonts w:hint="default" w:ascii="Arial" w:hAnsi="Arial" w:cs="Arial"/>
          <w:b w:val="0"/>
          <w:bCs w:val="0"/>
          <w:lang w:bidi="ar-EG"/>
        </w:rPr>
      </w:pPr>
    </w:p>
    <w:p w14:paraId="7B2BB5BC">
      <w:pPr>
        <w:pStyle w:val="2"/>
        <w:ind w:left="720" w:leftChars="0"/>
        <w:rPr>
          <w:rFonts w:hint="default" w:ascii="Arial" w:hAnsi="Arial" w:cs="Arial"/>
          <w:b w:val="0"/>
          <w:bCs w:val="0"/>
          <w:lang w:bidi="ar-EG"/>
        </w:rPr>
      </w:pPr>
    </w:p>
    <w:p w14:paraId="7F9E8393">
      <w:pPr>
        <w:pStyle w:val="2"/>
        <w:ind w:left="720" w:leftChars="0"/>
        <w:rPr>
          <w:rFonts w:hint="default" w:ascii="Arial" w:hAnsi="Arial" w:cs="Arial"/>
          <w:b w:val="0"/>
          <w:bCs w:val="0"/>
          <w:lang w:bidi="ar-EG"/>
        </w:rPr>
      </w:pPr>
    </w:p>
    <w:p w14:paraId="2EC08CF5">
      <w:pPr>
        <w:pStyle w:val="2"/>
        <w:ind w:left="720" w:leftChars="0"/>
        <w:rPr>
          <w:rFonts w:hint="default" w:ascii="Arial" w:hAnsi="Arial" w:cs="Arial"/>
          <w:b w:val="0"/>
          <w:bCs w:val="0"/>
          <w:lang w:bidi="ar-EG"/>
        </w:rPr>
      </w:pPr>
    </w:p>
    <w:p w14:paraId="6EC0F75F">
      <w:pPr>
        <w:pStyle w:val="2"/>
        <w:ind w:left="1440" w:leftChars="0"/>
        <w:rPr>
          <w:rFonts w:hint="default" w:ascii="Arial" w:hAnsi="Arial" w:cs="Arial"/>
          <w:b/>
          <w:bCs/>
          <w:sz w:val="40"/>
          <w:szCs w:val="40"/>
          <w:lang w:bidi="ar-EG"/>
        </w:rPr>
      </w:pPr>
      <w:r>
        <w:rPr>
          <w:rFonts w:hint="default" w:ascii="Arial" w:hAnsi="Arial" w:cs="Arial"/>
          <w:b w:val="0"/>
          <w:bCs w:val="0"/>
          <w:sz w:val="40"/>
          <w:szCs w:val="40"/>
        </w:rPr>
        <mc:AlternateContent>
          <mc:Choice Requires="wpg">
            <w:drawing>
              <wp:anchor distT="0" distB="0" distL="0" distR="0" simplePos="0" relativeHeight="25197772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802" name="Group 180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80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80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80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3875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bpzbz2gEAAAV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G6c289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L2cvNr4AAADd&#10;AAAADwAAAGRycy9kb3ducmV2LnhtbEVPS0sDMRC+C/6HMII3m8RiabdNC1oKerOrtPQ2bKa7W5PJ&#10;dhP7+PdGELzNx/ec2eLinThRH9vABvRAgSCugm25NvD5sXoYg4gJ2aILTAauFGExv72ZYWHDmdd0&#10;KlMtcgjHAg00KXWFlLFqyGMchI44c/vQe0wZ9rW0PZ5zuHfyUamR9Nhybmiwo5eGqq/y2xvY6etx&#10;udduMnrXT+XbYfO8dfXamPs7raYgEl3Sv/jP/Wrz/LEawu83+QQ5/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2cvN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K+LhnL0AAADd&#10;AAAADwAAAGRycy9kb3ducmV2LnhtbEVPS4vCMBC+L/gfwgje1sS6iHaNHiqKrF58sOxxaMa2azMp&#10;TXz9eyMs7G0+vudM53dbiyu1vnKsYdBXIIhzZyouNBwPy/cxCB+QDdaOScODPMxnnbcppsbdeEfX&#10;fShEDGGfooYyhCaV0uclWfR91xBH7uRaiyHCtpCmxVsMt7VMlBpJixXHhhIbykrKz/uL1ZAfs/Nv&#10;9bXanH4Sudjuht+TJFtp3esO1CeIQPfwL/5zr02cP1Yf8PomniB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4uGc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z8IS2b0AAADd&#10;AAAADwAAAGRycy9kb3ducmV2LnhtbEVPS2sCMRC+F/ofwhR6q0kKil2Ngi2CvdVtqXgbNuPuajLZ&#10;blIf/94Ihd7m43vOdH72Thypj21gA3qgQBBXwbZcG/j6XD6NQcSEbNEFJgMXijCf3d9NsbDhxGs6&#10;lqkWOYRjgQaalLpCylg15DEOQkecuV3oPaYM+1raHk853Dv5rNRIemw5NzTY0WtD1aH89Qa2+vLz&#10;ttPuZfShh+X7/nuxcfXamMcHrSYgEp3Tv/jPvbJ5/lgN4fZNPkHOr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whLZ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40"/>
          <w:szCs w:val="40"/>
          <w:lang w:bidi="ar-EG"/>
        </w:rPr>
        <w:t xml:space="preserve"> </w:t>
      </w:r>
      <w:r>
        <w:rPr>
          <w:rFonts w:hint="default" w:ascii="Arial" w:hAnsi="Arial" w:cs="Arial"/>
          <w:b/>
          <w:bCs/>
          <w:sz w:val="40"/>
          <w:szCs w:val="40"/>
          <w:lang w:bidi="ar-EG"/>
        </w:rPr>
        <w:t>4.3</w:t>
      </w:r>
      <w:r>
        <w:rPr>
          <w:rFonts w:hint="default" w:ascii="Arial" w:hAnsi="Arial" w:cs="Arial"/>
          <w:b/>
          <w:bCs/>
          <w:sz w:val="40"/>
          <w:szCs w:val="40"/>
          <w:lang w:val="en-US" w:bidi="ar-EG"/>
        </w:rPr>
        <w:t>.</w:t>
      </w:r>
      <w:r>
        <w:rPr>
          <w:rFonts w:hint="default" w:ascii="Arial" w:hAnsi="Arial" w:cs="Arial"/>
          <w:b/>
          <w:bCs/>
          <w:sz w:val="40"/>
          <w:szCs w:val="40"/>
          <w:lang w:bidi="ar-EG"/>
        </w:rPr>
        <w:t>Traditional VS  progre</w:t>
      </w:r>
      <w:r>
        <w:rPr>
          <w:rFonts w:hint="default" w:ascii="Arial" w:hAnsi="Arial" w:cs="Arial"/>
          <w:b/>
          <w:bCs/>
          <w:spacing w:val="-2"/>
          <w:sz w:val="40"/>
          <w:szCs w:val="40"/>
        </w:rPr>
        <mc:AlternateContent>
          <mc:Choice Requires="wpg">
            <w:drawing>
              <wp:anchor distT="0" distB="0" distL="0" distR="0" simplePos="0" relativeHeight="25179443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58" name="Group 65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5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6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6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2204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ckgVA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0j3rOb8AAADc&#10;AAAADwAAAGRycy9kb3ducmV2LnhtbEWPT2sCMRTE7wW/Q3iF3jQbwUW3RqFKob3pKi29PTbP3W2T&#10;l+0m9c+3N4LQ4zAzv2Hmy7Oz4kh9aD1rUKMMBHHlTcu1hv3udTgFESKyQeuZNFwowHIxeJhjYfyJ&#10;t3QsYy0ShEOBGpoYu0LKUDXkMIx8R5y8g+8dxiT7WpoeTwnurBxnWS4dtpwWGuxo1VD1U/45DV/q&#10;8rs+KDvLN2pSvn9/vHzaeqv106PKnkFEOsf/8L39ZjTkkxnczqQjIB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I96zm/&#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YCV69LoAAADc&#10;AAAADwAAAGRycy9kb3ducmV2LnhtbEVPy4rCMBTdC/5DuII7Ta1QtBpddBgRdeODYZaX5tpWm5vS&#10;xNffm4Xg8nDe8+XT1OJOrassKxgNIxDEudUVFwpOx9/BBITzyBpry6TgRQ6Wi25njqm2D97T/eAL&#10;EULYpaig9L5JpXR5SQbd0DbEgTvb1qAPsC2kbvERwk0t4yhKpMGKQ0OJDWUl5dfDzSjIT9n1Um1W&#10;2/N/LH92+/HfNM5WSvV7o2gGwtPTf8Uf91orSJIwP5wJR0A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Xr0ugAAANwA&#10;AAAPAAAAAAAAAAEAIAAAACIAAABkcnMvZG93bnJldi54bWxQSwECFAAUAAAACACHTuJAMy8FnjsA&#10;AAA5AAAAEAAAAAAAAAABACAAAAAJAQAAZHJzL3NoYXBleG1sLnhtbFBLBQYAAAAABgAGAFsBAACz&#10;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4ictgr8AAADc&#10;AAAADwAAAGRycy9kb3ducmV2LnhtbEWPT2sCMRTE74LfITzBm2ZTcGlXo1BFsLe6LS29PTbP3bXJ&#10;y3aT+ufbNwXB4zAzv2EWq4uz4kR9aD1rUNMMBHHlTcu1hve37eQRRIjIBq1n0nClAKvlcLDAwvgz&#10;7+lUxlokCIcCNTQxdoWUoWrIYZj6jjh5B987jEn2tTQ9nhPcWfmQZbl02HJaaLCjdUPVd/nrNHyp&#10;68/moOxT/qpm5cvx4/nT1nutxyOVzUFEusR7+NbeGQ15ruD/TDoCcv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InLYK/&#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bCs/>
          <w:sz w:val="40"/>
          <w:szCs w:val="40"/>
          <w:lang w:bidi="ar-EG"/>
        </w:rPr>
        <w:t>ssive education</w:t>
      </w:r>
    </w:p>
    <w:p w14:paraId="7BDEFC82">
      <w:pPr>
        <w:pStyle w:val="2"/>
        <w:ind w:left="1440" w:leftChars="0"/>
        <w:rPr>
          <w:rFonts w:hint="default" w:ascii="Arial" w:hAnsi="Arial" w:cs="Arial"/>
          <w:b w:val="0"/>
          <w:bCs w:val="0"/>
          <w:sz w:val="36"/>
          <w:szCs w:val="36"/>
        </w:rPr>
      </w:pPr>
      <w:r>
        <w:rPr>
          <w:rFonts w:hint="default" w:ascii="Arial" w:hAnsi="Arial" w:cs="Arial"/>
          <w:b w:val="0"/>
          <w:bCs w:val="0"/>
          <w:sz w:val="36"/>
          <w:szCs w:val="36"/>
        </w:rPr>
        <w:t>Traditional education</w:t>
      </w:r>
    </w:p>
    <w:p w14:paraId="2AED7F82">
      <w:pPr>
        <w:pStyle w:val="2"/>
        <w:ind w:left="1440" w:leftChars="0"/>
        <w:rPr>
          <w:rFonts w:hint="default" w:ascii="Arial" w:hAnsi="Arial" w:cs="Arial"/>
          <w:b w:val="0"/>
          <w:bCs w:val="0"/>
          <w:sz w:val="36"/>
          <w:szCs w:val="36"/>
        </w:rPr>
      </w:pPr>
      <w:r>
        <w:rPr>
          <w:rFonts w:hint="default" w:ascii="Arial" w:hAnsi="Arial" w:cs="Arial"/>
          <w:b w:val="0"/>
          <w:bCs w:val="0"/>
          <w:sz w:val="36"/>
          <w:szCs w:val="36"/>
        </w:rPr>
        <w:t>known as conventional education, typically emphasizes a structured curriculum and teacher-centered approaches. Key characteristics include:</w:t>
      </w:r>
    </w:p>
    <w:p w14:paraId="744160E9">
      <w:pPr>
        <w:pStyle w:val="2"/>
        <w:ind w:left="1440" w:leftChars="0"/>
        <w:rPr>
          <w:rFonts w:hint="default" w:ascii="Arial" w:hAnsi="Arial" w:cs="Arial"/>
          <w:b w:val="0"/>
          <w:bCs w:val="0"/>
          <w:sz w:val="36"/>
          <w:szCs w:val="36"/>
        </w:rPr>
      </w:pPr>
      <w:r>
        <w:rPr>
          <w:rFonts w:hint="default" w:ascii="Arial" w:hAnsi="Arial" w:cs="Arial"/>
          <w:b w:val="0"/>
          <w:bCs w:val="0"/>
          <w:sz w:val="36"/>
          <w:szCs w:val="36"/>
        </w:rPr>
        <w:t>Teacher-Centered: The teacher is the central figure in the classroom, delivering information to students who are expected to passively receive it.</w:t>
      </w:r>
    </w:p>
    <w:p w14:paraId="0B2FBDD0">
      <w:pPr>
        <w:pStyle w:val="2"/>
        <w:ind w:left="1440" w:leftChars="0"/>
        <w:rPr>
          <w:rFonts w:hint="default" w:ascii="Arial" w:hAnsi="Arial" w:cs="Arial"/>
          <w:b w:val="0"/>
          <w:bCs w:val="0"/>
          <w:sz w:val="36"/>
          <w:szCs w:val="36"/>
        </w:rPr>
      </w:pPr>
      <w:r>
        <w:rPr>
          <w:rFonts w:hint="default" w:ascii="Arial" w:hAnsi="Arial" w:cs="Arial"/>
          <w:b w:val="0"/>
          <w:bCs w:val="0"/>
          <w:sz w:val="36"/>
          <w:szCs w:val="36"/>
        </w:rPr>
        <w:t>Standardized Testing: Emphasis is placed on quantifiable results, often measured through standardized tests.</w:t>
      </w:r>
    </w:p>
    <w:p w14:paraId="41918F15">
      <w:pPr>
        <w:pStyle w:val="2"/>
        <w:ind w:left="1440" w:leftChars="0"/>
        <w:rPr>
          <w:rFonts w:hint="default" w:ascii="Arial" w:hAnsi="Arial" w:cs="Arial"/>
          <w:b w:val="0"/>
          <w:bCs w:val="0"/>
          <w:sz w:val="36"/>
          <w:szCs w:val="36"/>
        </w:rPr>
      </w:pPr>
      <w:r>
        <w:rPr>
          <w:rFonts w:hint="default" w:ascii="Arial" w:hAnsi="Arial" w:cs="Arial"/>
          <w:b w:val="0"/>
          <w:bCs w:val="0"/>
          <w:sz w:val="36"/>
          <w:szCs w:val="36"/>
        </w:rPr>
        <w:t>Fixed Curriculum: The curriculum is often set and follows a standardized scope and sequence that all students are expected to follow.</w:t>
      </w:r>
    </w:p>
    <w:p w14:paraId="082AED27">
      <w:pPr>
        <w:pStyle w:val="2"/>
        <w:ind w:left="1440" w:leftChars="0"/>
        <w:rPr>
          <w:rFonts w:hint="default" w:ascii="Arial" w:hAnsi="Arial" w:cs="Arial"/>
          <w:b w:val="0"/>
          <w:bCs w:val="0"/>
          <w:sz w:val="36"/>
          <w:szCs w:val="36"/>
        </w:rPr>
      </w:pPr>
      <w:r>
        <w:rPr>
          <w:rFonts w:hint="default" w:ascii="Arial" w:hAnsi="Arial" w:cs="Arial"/>
          <w:b w:val="0"/>
          <w:bCs w:val="0"/>
          <w:sz w:val="36"/>
          <w:szCs w:val="36"/>
        </w:rPr>
        <w:t xml:space="preserve">Discipline and Authority: </w:t>
      </w:r>
      <w:r>
        <w:rPr>
          <w:rFonts w:hint="default" w:ascii="Arial" w:hAnsi="Arial" w:cs="Arial"/>
          <w:b w:val="0"/>
          <w:bCs w:val="0"/>
          <w:spacing w:val="-2"/>
          <w:sz w:val="36"/>
          <w:szCs w:val="36"/>
        </w:rPr>
        <mc:AlternateContent>
          <mc:Choice Requires="wpg">
            <w:drawing>
              <wp:anchor distT="0" distB="0" distL="0" distR="0" simplePos="0" relativeHeight="25179648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66" name="Group 66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6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6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6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2000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VirhT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AoIQbcAAAADc&#10;AAAADwAAAGRycy9kb3ducmV2LnhtbEWPT2sCMRTE7wW/Q3iCt5qN4NZujUIrQnura2np7bF57q4m&#10;L+sm9c+3bwpCj8PM/IaZLy/OihP1ofWsQY0zEMSVNy3XGj626/sZiBCRDVrPpOFKAZaLwd0cC+PP&#10;vKFTGWuRIBwK1NDE2BVShqohh2HsO+Lk7XzvMCbZ19L0eE5wZ+Uky3LpsOW00GBHLw1Vh/LHafhW&#10;1+Nqp+xj/q6m5dv+8/nL1hutR0OVPYGIdIn/4Vv71WjI8wf4O5OOgFz8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ghBt&#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nlN28roAAADc&#10;AAAADwAAAGRycy9kb3ducmV2LnhtbEVPy4rCMBTdC/5DuII7Ta1QtBpddBgRdeODYZaX5tpWm5vS&#10;xNffm4Xg8nDe8+XT1OJOrassKxgNIxDEudUVFwpOx9/BBITzyBpry6TgRQ6Wi25njqm2D97T/eAL&#10;EULYpaig9L5JpXR5SQbd0DbEgTvb1qAPsC2kbvERwk0t4yhKpMGKQ0OJDWUl5dfDzSjIT9n1Um1W&#10;2/N/LH92+/HfNM5WSvV7o2gGwtPTf8Uf91orSJKwNpwJR0A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U3byugAAANwA&#10;AAAPAAAAAAAAAAEAIAAAACIAAABkcnMvZG93bnJldi54bWxQSwECFAAUAAAACACHTuJAMy8FnjsA&#10;AAA5AAAAEAAAAAAAAAABACAAAAAJAQAAZHJzL3NoYXBleG1sLnhtbFBLBQYAAAAABgAGAFsBAACz&#10;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HFEhhL8AAADc&#10;AAAADwAAAGRycy9kb3ducmV2LnhtbEWPT2sCMRTE7wW/Q3iCt5qN4FJXo9CWQnurqyjeHpvn7trk&#10;Zd2k/vn2TaHQ4zAzv2EWq5uz4kJ9aD1rUOMMBHHlTcu1hu3m7fEJRIjIBq1n0nCnAKvl4GGBhfFX&#10;XtOljLVIEA4Famhi7AopQ9WQwzD2HXHyjr53GJPsa2l6vCa4s3KSZbl02HJaaLCjl4aqr/LbaTio&#10;+/n1qOws/1TT8uO0e97beq31aKiyOYhIt/gf/mu/Gw15PoPfM+kIyO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xRIYS/&#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There's a strong emphasis on discipline, and the teacher often acts as an authority figure.</w:t>
      </w:r>
    </w:p>
    <w:p w14:paraId="71D8A072">
      <w:pPr>
        <w:pStyle w:val="2"/>
        <w:ind w:left="1440" w:leftChars="0"/>
        <w:rPr>
          <w:rFonts w:hint="default" w:ascii="Arial" w:hAnsi="Arial" w:cs="Arial"/>
          <w:b w:val="0"/>
          <w:bCs w:val="0"/>
          <w:sz w:val="36"/>
          <w:szCs w:val="36"/>
        </w:rPr>
      </w:pPr>
      <w:r>
        <w:rPr>
          <w:rFonts w:hint="default" w:ascii="Arial" w:hAnsi="Arial" w:cs="Arial"/>
          <w:b w:val="0"/>
          <w:bCs w:val="0"/>
          <w:sz w:val="36"/>
          <w:szCs w:val="36"/>
        </w:rPr>
        <w:t>Focus on Basics: Traditional methods stress the basics of education, such as reading, writing, and arithmetic, and often rely on rote learning and memorization.</w:t>
      </w:r>
    </w:p>
    <w:p w14:paraId="1E9026DC">
      <w:pPr>
        <w:pStyle w:val="2"/>
        <w:ind w:left="1440" w:leftChars="0"/>
        <w:rPr>
          <w:rFonts w:hint="default" w:ascii="Arial" w:hAnsi="Arial" w:cs="Arial"/>
          <w:b w:val="0"/>
          <w:bCs w:val="0"/>
        </w:rPr>
      </w:pPr>
    </w:p>
    <w:p w14:paraId="2E2F3F5D">
      <w:pPr>
        <w:pStyle w:val="2"/>
        <w:ind w:left="1440" w:leftChars="0"/>
        <w:rPr>
          <w:rFonts w:hint="default" w:ascii="Arial" w:hAnsi="Arial" w:cs="Arial"/>
          <w:b w:val="0"/>
          <w:bCs w:val="0"/>
        </w:rPr>
      </w:pPr>
    </w:p>
    <w:p w14:paraId="699B9523">
      <w:pPr>
        <w:pStyle w:val="2"/>
        <w:ind w:left="1440" w:leftChars="0"/>
        <w:rPr>
          <w:rFonts w:hint="default" w:ascii="Arial" w:hAnsi="Arial" w:cs="Arial"/>
          <w:b w:val="0"/>
          <w:bCs w:val="0"/>
        </w:rPr>
      </w:pPr>
    </w:p>
    <w:p w14:paraId="075C8F37">
      <w:pPr>
        <w:pStyle w:val="2"/>
        <w:ind w:left="720" w:leftChars="0" w:firstLine="720" w:firstLineChars="200"/>
        <w:rPr>
          <w:rFonts w:hint="default" w:ascii="Arial" w:hAnsi="Arial" w:cs="Arial"/>
          <w:b w:val="0"/>
          <w:bCs w:val="0"/>
          <w:sz w:val="36"/>
          <w:szCs w:val="36"/>
        </w:rPr>
      </w:pPr>
      <w:r>
        <w:rPr>
          <w:rFonts w:hint="default" w:ascii="Arial" w:hAnsi="Arial" w:cs="Arial"/>
          <w:b w:val="0"/>
          <w:bCs w:val="0"/>
          <w:sz w:val="36"/>
          <w:szCs w:val="36"/>
        </w:rPr>
        <w:t>Progressive Education</w:t>
      </w:r>
    </w:p>
    <w:p w14:paraId="59358B67">
      <w:pPr>
        <w:pStyle w:val="2"/>
        <w:ind w:left="1440" w:leftChars="0"/>
        <w:rPr>
          <w:rFonts w:hint="default" w:ascii="Arial" w:hAnsi="Arial" w:cs="Arial"/>
          <w:sz w:val="36"/>
          <w:szCs w:val="36"/>
        </w:rPr>
      </w:pPr>
      <w:r>
        <w:rPr>
          <w:rFonts w:hint="default" w:ascii="Arial" w:hAnsi="Arial" w:cs="Arial"/>
          <w:b w:val="0"/>
          <w:bCs w:val="0"/>
          <w:sz w:val="36"/>
          <w:szCs w:val="36"/>
        </w:rPr>
        <w:t>Progressive education, which emerged as a response to the perceived limitations of traditional methods, emphasizes student-centered learning and holistic development. Key features include:</w:t>
      </w:r>
    </w:p>
    <w:p w14:paraId="7631D272">
      <w:pPr>
        <w:pStyle w:val="2"/>
        <w:ind w:left="1440" w:leftChars="0"/>
        <w:rPr>
          <w:rFonts w:hint="default" w:ascii="Arial" w:hAnsi="Arial" w:cs="Arial"/>
          <w:b w:val="0"/>
          <w:bCs w:val="0"/>
          <w:sz w:val="36"/>
          <w:szCs w:val="36"/>
        </w:rPr>
      </w:pPr>
      <w:r>
        <w:rPr>
          <w:rFonts w:hint="default" w:ascii="Arial" w:hAnsi="Arial" w:cs="Arial"/>
          <w:b w:val="0"/>
          <w:bCs w:val="0"/>
          <w:sz w:val="36"/>
          <w:szCs w:val="36"/>
        </w:rPr>
        <w:t>Student-Centered: Learners are active participants in their education. Teaching is adaptive to the students' needs and interests.</w:t>
      </w:r>
    </w:p>
    <w:p w14:paraId="70634C0F">
      <w:pPr>
        <w:pStyle w:val="2"/>
        <w:ind w:left="1440" w:leftChars="0"/>
        <w:rPr>
          <w:rFonts w:hint="default" w:ascii="Arial" w:hAnsi="Arial" w:cs="Arial"/>
          <w:b w:val="0"/>
          <w:bCs w:val="0"/>
          <w:sz w:val="36"/>
          <w:szCs w:val="36"/>
        </w:rPr>
      </w:pPr>
      <w:r>
        <w:rPr>
          <w:rFonts w:hint="default" w:ascii="Arial" w:hAnsi="Arial" w:cs="Arial"/>
          <w:b w:val="0"/>
          <w:bCs w:val="0"/>
          <w:sz w:val="36"/>
          <w:szCs w:val="36"/>
        </w:rPr>
        <w:t>Critical Thinking and Problem Solving: Education is not just about learning facts but developing skills like</w:t>
      </w:r>
      <w:r>
        <w:rPr>
          <w:rFonts w:hint="default" w:ascii="Arial" w:hAnsi="Arial" w:cs="Arial"/>
          <w:b w:val="0"/>
          <w:bCs w:val="0"/>
          <w:spacing w:val="-2"/>
          <w:sz w:val="36"/>
          <w:szCs w:val="36"/>
        </w:rPr>
        <mc:AlternateContent>
          <mc:Choice Requires="wpg">
            <w:drawing>
              <wp:anchor distT="0" distB="0" distL="0" distR="0" simplePos="0" relativeHeight="25179750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74" name="Group 67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7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7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7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1897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AOFqpN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GMW9XMAAAADc&#10;AAAADwAAAGRycy9kb3ducmV2LnhtbEWPT2sCMRTE70K/Q3hCb5qN4NpujUItBXur29LS22Pz3N2a&#10;vGw38d+3N0LB4zAzv2Hmy5Oz4kB9aD1rUOMMBHHlTcu1hs+P19EDiBCRDVrPpOFMAZaLu8EcC+OP&#10;vKFDGWuRIBwK1NDE2BVShqohh2HsO+LkbX3vMCbZ19L0eExwZ+Uky3LpsOW00GBHq4aqXbl3Gn7U&#10;+e9lq+xj/q6m5dvv1/O3rTda3w9V9gQi0inewv/ttdGQz6ZwPZOOgFx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xb1c&#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BVnRxsAAAADc&#10;AAAADwAAAGRycy9kb3ducmV2LnhtbEWPzWrDMBCE74W+g9hCbo1sB9zWjeKDS01Ic0kaQo6LtbFd&#10;WytjKX9vXwUKPQ4z8w0zz6+mF2caXWtZQTyNQBBXVrdcK9h9fz6/gnAeWWNvmRTcyEG+eHyYY6bt&#10;hTd03vpaBAi7DBU03g+ZlK5qyKCb2oE4eEc7GvRBjrXUI14C3PQyiaJUGmw5LDQ4UNFQ1W1PRkG1&#10;K7qfdlV+HQ+J/FhvZvu3pCiVmjzF0TsIT1f/H/5rL7WC9CWF+5lwBOTi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WdHG&#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h1uGsMAAAADc&#10;AAAADwAAAGRycy9kb3ducmV2LnhtbEWPT2sCMRTE7wW/Q3hCbzWbQle7GgUrhfamW2np7bF57q4m&#10;L+sm9c+3b4RCj8PM/IaZLS7OihP1ofWsQY0yEMSVNy3XGrYfrw8TECEiG7SeScOVAizmg7sZFsaf&#10;eUOnMtYiQTgUqKGJsSukDFVDDsPId8TJ2/neYUyyr6Xp8ZzgzsrHLMulw5bTQoMdvTRUHcofp+Fb&#10;XY+rnbLP+Vo9le/7z+WXrTda3w9VNgUR6RL/w3/tN6MhH4/hdiYdATn/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W4aw&#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 xml:space="preserve"> critical thinking, creativity, and problem-solving.</w:t>
      </w:r>
    </w:p>
    <w:p w14:paraId="738670F7">
      <w:pPr>
        <w:pStyle w:val="2"/>
        <w:ind w:left="1440" w:leftChars="0"/>
        <w:rPr>
          <w:rFonts w:hint="default" w:ascii="Arial" w:hAnsi="Arial" w:cs="Arial"/>
          <w:b w:val="0"/>
          <w:bCs w:val="0"/>
          <w:sz w:val="36"/>
          <w:szCs w:val="36"/>
        </w:rPr>
      </w:pPr>
      <w:r>
        <w:rPr>
          <w:rFonts w:hint="default" w:ascii="Arial" w:hAnsi="Arial" w:cs="Arial"/>
          <w:b w:val="0"/>
          <w:bCs w:val="0"/>
          <w:sz w:val="36"/>
          <w:szCs w:val="36"/>
        </w:rPr>
        <w:t>Holistic Development: Focuses on the emotional, social, and physical development of children, alongside their academic growth.</w:t>
      </w:r>
    </w:p>
    <w:p w14:paraId="70901047">
      <w:pPr>
        <w:pStyle w:val="2"/>
        <w:ind w:left="1440" w:leftChars="0"/>
        <w:rPr>
          <w:rFonts w:hint="default" w:ascii="Arial" w:hAnsi="Arial" w:cs="Arial"/>
          <w:b w:val="0"/>
          <w:bCs w:val="0"/>
          <w:sz w:val="36"/>
          <w:szCs w:val="36"/>
        </w:rPr>
      </w:pPr>
      <w:r>
        <w:rPr>
          <w:rFonts w:hint="default" w:ascii="Arial" w:hAnsi="Arial" w:cs="Arial"/>
          <w:b w:val="0"/>
          <w:bCs w:val="0"/>
          <w:sz w:val="36"/>
          <w:szCs w:val="36"/>
        </w:rPr>
        <w:t>Flexible Curriculum: The curriculum can be flexible and integrated, designed to foster interconnections between different subjects.</w:t>
      </w:r>
    </w:p>
    <w:p w14:paraId="61CD786A">
      <w:pPr>
        <w:pStyle w:val="2"/>
        <w:ind w:left="1440" w:leftChars="0"/>
        <w:rPr>
          <w:rFonts w:hint="default" w:ascii="Arial" w:hAnsi="Arial" w:cs="Arial"/>
          <w:b w:val="0"/>
          <w:bCs w:val="0"/>
          <w:sz w:val="36"/>
          <w:szCs w:val="36"/>
        </w:rPr>
      </w:pPr>
      <w:r>
        <w:rPr>
          <w:rFonts w:hint="default" w:ascii="Arial" w:hAnsi="Arial" w:cs="Arial"/>
          <w:b w:val="0"/>
          <w:bCs w:val="0"/>
          <w:sz w:val="36"/>
          <w:szCs w:val="36"/>
        </w:rPr>
        <w:t>Collaborative Learning: Encourages cooperation and collaboration among students through group work and projects.</w:t>
      </w:r>
    </w:p>
    <w:p w14:paraId="229167D5">
      <w:pPr>
        <w:pStyle w:val="2"/>
        <w:ind w:left="1440" w:leftChars="0"/>
        <w:rPr>
          <w:rFonts w:hint="default" w:ascii="Arial" w:hAnsi="Arial" w:cs="Arial"/>
          <w:b w:val="0"/>
          <w:bCs w:val="0"/>
          <w:sz w:val="36"/>
          <w:szCs w:val="36"/>
          <w:lang w:val="en-US"/>
        </w:rPr>
      </w:pPr>
      <w:r>
        <w:rPr>
          <w:rFonts w:hint="default" w:ascii="Arial" w:hAnsi="Arial" w:cs="Arial"/>
          <w:b w:val="0"/>
          <w:bCs w:val="0"/>
          <w:sz w:val="36"/>
          <w:szCs w:val="36"/>
        </w:rPr>
        <w:t>We rely on the path of progressive education by providing various videos for various fields, providing various tests, educational resources for children, various documents, courses with certificates, frameworks, and recommended websites. We paid attention to the shape and colors to suit the user and comfort his eyes, and we relied on simplicity and ease of use</w:t>
      </w:r>
      <w:r>
        <w:rPr>
          <w:rFonts w:hint="default" w:ascii="Arial" w:hAnsi="Arial" w:cs="Arial"/>
          <w:b w:val="0"/>
          <w:bCs w:val="0"/>
          <w:sz w:val="36"/>
          <w:szCs w:val="36"/>
          <w:lang w:val="en-US"/>
        </w:rPr>
        <w:t>.</w:t>
      </w:r>
    </w:p>
    <w:p w14:paraId="3F490A61">
      <w:pPr>
        <w:pStyle w:val="2"/>
        <w:rPr>
          <w:rFonts w:hint="default" w:ascii="Arial" w:hAnsi="Arial" w:cs="Arial"/>
        </w:rPr>
      </w:pPr>
    </w:p>
    <w:p w14:paraId="70200753">
      <w:pPr>
        <w:pStyle w:val="2"/>
        <w:rPr>
          <w:rFonts w:hint="default" w:ascii="Arial" w:hAnsi="Arial" w:cs="Arial"/>
        </w:rPr>
      </w:pPr>
      <w:r>
        <w:rPr>
          <w:rFonts w:hint="default" w:ascii="Arial" w:hAnsi="Arial" w:cs="Arial"/>
        </w:rPr>
        <w:t>﻿</w:t>
      </w:r>
      <w:r>
        <w:rPr>
          <w:rFonts w:hint="default" w:ascii="Arial" w:hAnsi="Arial" w:cs="Arial"/>
          <w:spacing w:val="-2"/>
        </w:rPr>
        <mc:AlternateContent>
          <mc:Choice Requires="wpg">
            <w:drawing>
              <wp:anchor distT="0" distB="0" distL="0" distR="0" simplePos="0" relativeHeight="25179545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62" name="Group 66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6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6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6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2102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Ac5AgE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fbkWbsAAAADc&#10;AAAADwAAAGRycy9kb3ducmV2LnhtbEWPT2sCMRTE7wW/Q3hCbzUbi0u7NQoqQr3ptrT09tg8d7dN&#10;XtZN6p9v3whCj8PM/IaZzs/OiiP1ofWsQY0yEMSVNy3XGt7f1g9PIEJENmg9k4YLBZjPBndTLIw/&#10;8Y6OZaxFgnAoUEMTY1dIGaqGHIaR74iTt/e9w5hkX0vT4ynBnZXjLMulw5bTQoMdLRuqfspfp+FL&#10;XQ6rvbLP+VZNys33x+LT1jut74cqewER6Rz/w7f2q9GQ549wPZOOgJz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9uRZu&#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Hx58978AAADc&#10;AAAADwAAAGRycy9kb3ducmV2LnhtbEWPS4vCQBCE7wv+h6EFb+vEuASNjh4iyrLuxQfiscm0STTT&#10;EzKzPv69Iyx4LKrqK2o6v5taXKl1lWUFg34Egji3uuJCwX63/ByBcB5ZY22ZFDzIwXzW+Zhiqu2N&#10;N3Td+kIECLsUFZTeN6mULi/JoOvbhjh4J9sa9EG2hdQt3gLc1DKOokQarDgslNhQVlJ+2f4ZBfk+&#10;u5yrn9X6dIzl4nczPIzjbKVUrzuIJiA83f07/N/+1gqS5AteZ8IRkLM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8efPe/&#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nRwrgb8AAADc&#10;AAAADwAAAGRycy9kb3ducmV2LnhtbEWPT2sCMRTE7wW/Q3iF3jSbgktdjUIthXqrq7R4e2yeu6vJ&#10;y3YT/337piD0OMzMb5jZ4uqsOFMfWs8a1CgDQVx503KtYbt5H76ACBHZoPVMGm4UYDEfPMywMP7C&#10;azqXsRYJwqFADU2MXSFlqBpyGEa+I07e3vcOY5J9LU2PlwR3Vj5nWS4dtpwWGuxo2VB1LE9Ow07d&#10;ft72yk7yTzUuV4ev129br7V+elTZFESka/wP39sfRkOej+HvTDoCcv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0cK4G/&#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17C5DE0F">
      <w:pPr>
        <w:pStyle w:val="2"/>
        <w:rPr>
          <w:rFonts w:hint="default" w:ascii="Arial" w:hAnsi="Arial" w:cs="Arial"/>
          <w:lang w:bidi="ar-EG"/>
        </w:rPr>
      </w:pPr>
    </w:p>
    <w:p w14:paraId="1CE4B64D">
      <w:pPr>
        <w:pStyle w:val="2"/>
        <w:rPr>
          <w:rFonts w:hint="default" w:ascii="Arial" w:hAnsi="Arial" w:cs="Arial"/>
          <w:lang w:bidi="ar-EG"/>
        </w:rPr>
      </w:pPr>
    </w:p>
    <w:p w14:paraId="0D325B14">
      <w:pPr>
        <w:pStyle w:val="2"/>
        <w:rPr>
          <w:rFonts w:hint="default" w:ascii="Arial" w:hAnsi="Arial" w:cs="Arial"/>
          <w:lang w:bidi="ar-EG"/>
        </w:rPr>
      </w:pPr>
    </w:p>
    <w:p w14:paraId="5FDCBD18">
      <w:pPr>
        <w:pStyle w:val="2"/>
        <w:rPr>
          <w:rFonts w:hint="default" w:ascii="Arial" w:hAnsi="Arial" w:cs="Arial"/>
          <w:lang w:bidi="ar-EG"/>
        </w:rPr>
      </w:pPr>
    </w:p>
    <w:p w14:paraId="324F2FB7">
      <w:pPr>
        <w:pStyle w:val="2"/>
        <w:rPr>
          <w:rFonts w:hint="default" w:ascii="Arial" w:hAnsi="Arial" w:cs="Arial"/>
          <w:lang w:bidi="ar-EG"/>
        </w:rPr>
      </w:pPr>
    </w:p>
    <w:p w14:paraId="730F1469">
      <w:pPr>
        <w:pStyle w:val="2"/>
        <w:rPr>
          <w:rFonts w:hint="default" w:ascii="Arial" w:hAnsi="Arial" w:cs="Arial"/>
          <w:lang w:bidi="ar-EG"/>
        </w:rPr>
      </w:pPr>
    </w:p>
    <w:p w14:paraId="707882B9">
      <w:pPr>
        <w:pStyle w:val="2"/>
        <w:rPr>
          <w:rFonts w:hint="default" w:ascii="Arial" w:hAnsi="Arial" w:cs="Arial"/>
          <w:lang w:bidi="ar-EG"/>
        </w:rPr>
      </w:pPr>
    </w:p>
    <w:p w14:paraId="47DF097A">
      <w:pPr>
        <w:pStyle w:val="2"/>
        <w:rPr>
          <w:rFonts w:hint="default" w:ascii="Arial" w:hAnsi="Arial" w:cs="Arial"/>
          <w:lang w:bidi="ar-EG"/>
        </w:rPr>
      </w:pPr>
    </w:p>
    <w:p w14:paraId="5D881CC9">
      <w:pPr>
        <w:pStyle w:val="2"/>
        <w:rPr>
          <w:rFonts w:hint="default" w:ascii="Arial" w:hAnsi="Arial" w:cs="Arial"/>
          <w:lang w:bidi="ar-EG"/>
        </w:rPr>
      </w:pPr>
    </w:p>
    <w:p w14:paraId="3206559D">
      <w:pPr>
        <w:pStyle w:val="2"/>
        <w:rPr>
          <w:rFonts w:hint="default" w:ascii="Arial" w:hAnsi="Arial" w:cs="Arial"/>
          <w:lang w:bidi="ar-EG"/>
        </w:rPr>
      </w:pPr>
    </w:p>
    <w:p w14:paraId="00A88BF0">
      <w:pPr>
        <w:pStyle w:val="2"/>
        <w:rPr>
          <w:rFonts w:hint="default" w:ascii="Arial" w:hAnsi="Arial" w:cs="Arial"/>
          <w:lang w:bidi="ar-EG"/>
        </w:rPr>
      </w:pPr>
    </w:p>
    <w:p w14:paraId="45298B61">
      <w:pPr>
        <w:pStyle w:val="2"/>
        <w:rPr>
          <w:rFonts w:hint="default" w:ascii="Arial" w:hAnsi="Arial" w:cs="Arial"/>
          <w:lang w:bidi="ar-EG"/>
        </w:rPr>
      </w:pPr>
    </w:p>
    <w:p w14:paraId="2F5C1D17">
      <w:pPr>
        <w:pStyle w:val="2"/>
        <w:rPr>
          <w:rFonts w:hint="default" w:ascii="Arial" w:hAnsi="Arial" w:cs="Arial"/>
          <w:lang w:bidi="ar-EG"/>
        </w:rPr>
      </w:pPr>
    </w:p>
    <w:p w14:paraId="358970BB">
      <w:pPr>
        <w:pStyle w:val="2"/>
        <w:rPr>
          <w:rFonts w:hint="default" w:ascii="Arial" w:hAnsi="Arial" w:cs="Arial"/>
          <w:lang w:bidi="ar-EG"/>
        </w:rPr>
      </w:pPr>
    </w:p>
    <w:p w14:paraId="2DE32328">
      <w:pPr>
        <w:pStyle w:val="2"/>
        <w:rPr>
          <w:rFonts w:hint="default" w:ascii="Arial" w:hAnsi="Arial" w:cs="Arial"/>
          <w:lang w:bidi="ar-EG"/>
        </w:rPr>
      </w:pPr>
    </w:p>
    <w:p w14:paraId="182F951A">
      <w:pPr>
        <w:pStyle w:val="2"/>
        <w:rPr>
          <w:rFonts w:hint="default" w:ascii="Arial" w:hAnsi="Arial" w:cs="Arial"/>
          <w:lang w:bidi="ar-EG"/>
        </w:rPr>
      </w:pPr>
    </w:p>
    <w:p w14:paraId="6CE63E1D">
      <w:pPr>
        <w:pStyle w:val="2"/>
        <w:rPr>
          <w:rFonts w:hint="default" w:ascii="Arial" w:hAnsi="Arial" w:cs="Arial"/>
          <w:lang w:bidi="ar-EG"/>
        </w:rPr>
      </w:pPr>
    </w:p>
    <w:p w14:paraId="22E64BD6">
      <w:pPr>
        <w:pStyle w:val="2"/>
        <w:rPr>
          <w:rFonts w:hint="default" w:ascii="Arial" w:hAnsi="Arial" w:cs="Arial"/>
          <w:lang w:bidi="ar-EG"/>
        </w:rPr>
      </w:pPr>
      <w:r>
        <w:rPr>
          <w:rFonts w:hint="default" w:ascii="Arial" w:hAnsi="Arial" w:cs="Arial"/>
        </w:rPr>
        <mc:AlternateContent>
          <mc:Choice Requires="wpg">
            <w:drawing>
              <wp:anchor distT="0" distB="0" distL="0" distR="0" simplePos="0" relativeHeight="25197670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794" name="Group 179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79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9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9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3977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BQ205a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0XwTCL4AAADd&#10;AAAADwAAAGRycy9kb3ducmV2LnhtbEVPS2sCMRC+F/wPYYTeNJuCr9Uo2FKoN11LS2/DZtxdTSbb&#10;Terj3zcFobf5+J6zWF2dFWfqQuNZgxpmIIhLbxquNLzvXwdTECEiG7SeScONAqyWvYcF5sZfeEfn&#10;IlYihXDIUUMdY5tLGcqaHIahb4kTd/Cdw5hgV0nT4SWFOyufsmwsHTacGmps6bmm8lT8OA1f6vb9&#10;clB2Nt6qUbE5fqw/bbXT+rGvsjmISNf4L76730yaP5mN4O+bdIJ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XwTCL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qsLbob4AAADd&#10;AAAADwAAAGRycy9kb3ducmV2LnhtbEVPTWvCQBC9F/oflil4qxsj2Bpdc4goUnvRSulxyI5JTHY2&#10;ZNeY/nu3UPA2j/c5y3Qwjeipc5VlBZNxBII4t7riQsHpa/P6DsJ5ZI2NZVLwSw7S1fPTEhNtb3yg&#10;/ugLEULYJaig9L5NpHR5SQbd2LbEgTvbzqAPsCuk7vAWwk0j4yiaSYMVh4YSW8pKyuvj1SjIT1l9&#10;qT62+/NPLNefh+n3PM62So1eJtEChKfBP8T/7p0O89/mM/j7JpwgV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sLbob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TuIo5L4AAADd&#10;AAAADwAAAGRycy9kb3ducmV2LnhtbEVPS2sCMRC+C/6HMIXeNBuhPrZGQUtBb3UtLb0Nm3F322Sy&#10;3aQ+/r0pCN7m43vOfHl2VhypC41nDWqYgSAuvWm40vC+fx1MQYSIbNB6Jg0XCrBc9HtzzI0/8Y6O&#10;RaxECuGQo4Y6xjaXMpQ1OQxD3xIn7uA7hzHBrpKmw1MKd1aOsmwsHTacGmpsaV1T+VP8OQ1f6vL7&#10;clB2Nn5TT8X2+2P1aaud1o8PKnsGEekc7+Kbe2PS/MlsAv/fpBPk4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uIo5L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77F807BD">
      <w:pPr>
        <w:pStyle w:val="2"/>
        <w:rPr>
          <w:rFonts w:hint="default" w:ascii="Arial" w:hAnsi="Arial" w:cs="Arial"/>
          <w:lang w:bidi="ar-EG"/>
        </w:rPr>
      </w:pPr>
    </w:p>
    <w:p w14:paraId="52916B88">
      <w:pPr>
        <w:widowControl/>
        <w:ind w:firstLine="3362" w:firstLineChars="350"/>
        <w:jc w:val="both"/>
        <w:rPr>
          <w:rFonts w:hint="default" w:ascii="Arial" w:hAnsi="Arial" w:eastAsia="TimesNewRomanPS-BoldMT" w:cs="Arial"/>
          <w:b/>
          <w:bCs/>
          <w:color w:val="0070C0"/>
          <w:sz w:val="96"/>
          <w:szCs w:val="96"/>
          <w:lang w:eastAsia="zh-CN" w:bidi="ar"/>
        </w:rPr>
        <w:sectPr>
          <w:pgSz w:w="11906" w:h="16838"/>
          <w:pgMar w:top="1440" w:right="1800" w:bottom="1440" w:left="700" w:header="720" w:footer="720" w:gutter="0"/>
          <w:cols w:space="720" w:num="1"/>
          <w:docGrid w:linePitch="360" w:charSpace="0"/>
        </w:sectPr>
      </w:pPr>
      <w:r>
        <w:rPr>
          <w:rFonts w:hint="default" w:ascii="Arial" w:hAnsi="Arial" w:eastAsia="TimesNewRomanPS-BoldMT" w:cs="Arial"/>
          <w:b/>
          <w:bCs/>
          <w:color w:val="0070C0"/>
          <w:sz w:val="96"/>
          <w:szCs w:val="96"/>
          <w:lang w:eastAsia="zh-CN" w:bidi="ar"/>
        </w:rPr>
        <w:t>Chapter 5</w:t>
      </w:r>
    </w:p>
    <w:p w14:paraId="1F62A5C8">
      <w:pPr>
        <w:pStyle w:val="2"/>
        <w:spacing w:line="240" w:lineRule="auto"/>
        <w:rPr>
          <w:rFonts w:hint="default" w:ascii="Arial" w:hAnsi="Arial" w:eastAsia="SimSun" w:cs="Arial"/>
          <w:b w:val="0"/>
          <w:bCs w:val="0"/>
          <w:sz w:val="24"/>
          <w:szCs w:val="24"/>
        </w:rPr>
      </w:pPr>
      <w:r>
        <w:rPr>
          <w:rFonts w:hint="default" w:ascii="Arial" w:hAnsi="Arial" w:cs="Arial"/>
          <w:b w:val="0"/>
          <w:bCs w:val="0"/>
        </w:rPr>
        <mc:AlternateContent>
          <mc:Choice Requires="wpg">
            <w:drawing>
              <wp:anchor distT="0" distB="0" distL="0" distR="0" simplePos="0" relativeHeight="25178624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24" name="Group 62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2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2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2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3024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KBuch1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C3aSQb8AAADc&#10;AAAADwAAAGRycy9kb3ducmV2LnhtbEWPT2sCMRTE74LfITyhN81GcLFbo1BFaG91W1p6e2yeu9sm&#10;L+sm9c+3bwTB4zAzv2EWq7Oz4kh9aD1rUJMMBHHlTcu1ho/37XgOIkRkg9YzabhQgNVyOFhgYfyJ&#10;d3QsYy0ShEOBGpoYu0LKUDXkMEx8R5y8ve8dxiT7WpoeTwnurJxmWS4dtpwWGuxo3VD1W/45Dd/q&#10;ctjslX3M39SsfP35fP6y9U7rh5HKnkBEOsd7+NZ+MRry6QyuZ9IRkM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t2kkG/&#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Fur+274AAADc&#10;AAAADwAAAGRycy9kb3ducmV2LnhtbEWPT4vCMBTE78J+h/AW9qapXShuNXrosiLqRbeIx0fzbKvN&#10;S2niv29vBMHjMDO/YSazm2nEhTpXW1YwHEQgiAuray4V5P9//REI55E1NpZJwZ0czKYfvQmm2l55&#10;Q5etL0WAsEtRQeV9m0rpiooMuoFtiYN3sJ1BH2RXSt3hNcBNI+MoSqTBmsNChS1lFRWn7dkoKPLs&#10;dKyX89VhH8vf9eZ79xNnc6W+PofRGISnm3+HX+2FVpDECTzPhCM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r+274A&#10;AADc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lOiprcAAAADc&#10;AAAADwAAAGRycy9kb3ducmV2LnhtbEWPT2sCMRTE70K/Q3iCt5qN4Fa3RqEthfZWt6J4e2yeu1uT&#10;l+0m9c+3bwoFj8PM/IZZrC7OihP1ofWsQY0zEMSVNy3XGjafr/czECEiG7SeScOVAqyWd4MFFsaf&#10;eU2nMtYiQTgUqKGJsSukDFVDDsPYd8TJO/jeYUyyr6Xp8ZzgzspJluXSYctpocGOnhuqjuWP07BX&#10;1++Xg7Lz/ENNy/ev7dPO1mutR0OVPYKIdIm38H/7zWjIJw/wdyYdAbn8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U6Kmt&#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267EAA19">
      <w:pPr>
        <w:pStyle w:val="2"/>
        <w:numPr>
          <w:ilvl w:val="0"/>
          <w:numId w:val="0"/>
        </w:numPr>
        <w:spacing w:line="240" w:lineRule="auto"/>
        <w:rPr>
          <w:rFonts w:hint="default" w:ascii="Arial" w:hAnsi="Arial" w:cs="Arial"/>
          <w:b/>
          <w:bCs/>
          <w:color w:val="auto"/>
          <w:sz w:val="40"/>
          <w:szCs w:val="40"/>
        </w:rPr>
      </w:pPr>
      <w:r>
        <w:rPr>
          <w:rFonts w:hint="default" w:ascii="Arial" w:hAnsi="Arial" w:cs="Arial"/>
          <w:b/>
          <w:bCs/>
          <w:color w:val="auto"/>
          <w:sz w:val="40"/>
          <w:szCs w:val="40"/>
          <w:lang w:val="en-US"/>
        </w:rPr>
        <w:t>5.1.</w:t>
      </w:r>
      <w:r>
        <w:rPr>
          <w:rFonts w:hint="default" w:ascii="Arial" w:hAnsi="Arial" w:cs="Arial"/>
          <w:b/>
          <w:bCs/>
          <w:color w:val="auto"/>
          <w:sz w:val="40"/>
          <w:szCs w:val="40"/>
        </w:rPr>
        <w:t>Main Page</w:t>
      </w:r>
    </w:p>
    <w:p w14:paraId="64504826">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'package:adaptive_theme/adaptive_theme.dart';</w:t>
      </w:r>
    </w:p>
    <w:p w14:paraId="76ECD1CD">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'package:device_preview/device_preview.dart';</w:t>
      </w:r>
    </w:p>
    <w:p w14:paraId="76398E85">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'package:flutter/material.dart';</w:t>
      </w:r>
    </w:p>
    <w:p w14:paraId="191D77A2">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'package:roadx/tensorflow.dart';</w:t>
      </w:r>
    </w:p>
    <w:p w14:paraId="1A834A4F">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'package:roadx/content_of_stacks/Android/basics_of_java_kotlin.dart';</w:t>
      </w:r>
    </w:p>
    <w:p w14:paraId="39C684FA">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'package:roadx/content_of_stacks/Android/data_storage.dart';</w:t>
      </w:r>
    </w:p>
    <w:p w14:paraId="0FE84137">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'package:roadx/content_of_stacks/Android/firebase_integration.dart';</w:t>
      </w:r>
    </w:p>
    <w:p w14:paraId="5C1A9F04">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'package:roadx/content_of_stacks/Android/fundamentals_of_android_development.dart';</w:t>
      </w:r>
    </w:p>
    <w:p w14:paraId="04533399">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'package:roadx/content_of_stacks/Android/networking_and_api.dart';</w:t>
      </w:r>
    </w:p>
    <w:p w14:paraId="06EF3194">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'package:roadx/content_of_stacks/Artificial_Intelligence/fundamentals_of_machine_learning_and_deep_learning.dart';</w:t>
      </w:r>
    </w:p>
    <w:p w14:paraId="214DA8B3">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'package:roadx/content_of_stacks/Artificial_Intelligence/learn_mathematics.dart';</w:t>
      </w:r>
    </w:p>
    <w:p w14:paraId="3B4D9BC4">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'package:roadx/content_of_stacks/Artificial_Intelligence/python_for_machine_learning_and_deep_learning.dart';</w:t>
      </w:r>
    </w:p>
    <w:p w14:paraId="2B5D85A5">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'package:roadx/content_of_stacks/Back_End/csharp.dart';</w:t>
      </w:r>
    </w:p>
    <w:p w14:paraId="3DDCE3CF">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'package:roadx/content_of_stacks/Back_End/django.dart';</w:t>
      </w:r>
    </w:p>
    <w:p w14:paraId="5E1C4002">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w:t>
      </w:r>
      <w:r>
        <w:rPr>
          <w:rFonts w:hint="default" w:ascii="Arial" w:hAnsi="Arial" w:cs="Arial"/>
          <w:b w:val="0"/>
          <w:bCs w:val="0"/>
          <w:sz w:val="36"/>
          <w:szCs w:val="36"/>
        </w:rPr>
        <mc:AlternateContent>
          <mc:Choice Requires="wpg">
            <w:drawing>
              <wp:anchor distT="0" distB="0" distL="0" distR="0" simplePos="0" relativeHeight="25179955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22" name="Group 82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2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2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2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1692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JrChZG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AmsKFk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a4Y0Zb8AAADc&#10;AAAADwAAAGRycy9kb3ducmV2LnhtbEWPT2sCMRTE74LfITyhN81GUezWKLQitDfdlpbeHpvn7rbJ&#10;y7pJ/fPtjSD0OMzMb5jF6uysOFIXGs8a1CgDQVx603Cl4eN9M5yDCBHZoPVMGi4UYLXs9xaYG3/i&#10;HR2LWIkE4ZCjhjrGNpcylDU5DCPfEidv7zuHMcmukqbDU4I7K8dZNpMOG04LNbb0UlP5W/w5Dd/q&#10;cljvlX2cbdW0ePv5fP6y1U7rh4HKnkBEOsf/8L39ajTMxxO4nUlHQC6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GNGW/&#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CSFe/MAAAADc&#10;AAAADwAAAGRycy9kb3ducmV2LnhtbEWPT2vCQBTE7wW/w/KE3ppN0iKaunqIKKV6UUPp8ZF9Jmmy&#10;b0N2659v7wqFHoeZ+Q0zX15NJ840uMaygiSKQRCXVjdcKSiO65cpCOeRNXaWScGNHCwXo6c5Ztpe&#10;eE/ng69EgLDLUEHtfZ9J6cqaDLrI9sTBO9nBoA9yqKQe8BLgppNpHE+kwYbDQo095TWV7eHXKCiL&#10;vP1pPjfb03cqV7v969cszTdKPY+T+B2Ep6v/D/+1P7SCafoGjzPhCMjF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IV78&#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iyMJir8AAADc&#10;AAAADwAAAGRycy9kb3ducmV2LnhtbEWPT2sCMRTE74LfITyht242gmK3RkGl0N7qWlp6e2yeu9sm&#10;L+sm9c+3N0LB4zAzv2Hmy7Oz4kh9aD1rUFkOgrjypuVaw8fu5XEGIkRkg9YzabhQgOViOJhjYfyJ&#10;t3QsYy0ShEOBGpoYu0LKUDXkMGS+I07e3vcOY5J9LU2PpwR3Vo7zfCodtpwWGuxo3VD1W/45Dd/q&#10;ctjslX2avqtJ+fbzufqy9Vbrh5HKn0FEOsd7+L/9ajTMxhO4nUlHQC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jCYq/&#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_stacks/Back_End/dotnet.dart';</w:t>
      </w:r>
    </w:p>
    <w:p w14:paraId="7CD07553">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'package:roadx/content_of_stacks/Back_End/dotnet_backend_developer.dart';</w:t>
      </w:r>
    </w:p>
    <w:p w14:paraId="6431E0DE">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'package:roadx/content_of_stacks/Back_End/express.dart';</w:t>
      </w:r>
    </w:p>
    <w:p w14:paraId="688C9E41">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'package:roadx/content_of_stacks/Back_End/flask.dart';</w:t>
      </w:r>
    </w:p>
    <w:p w14:paraId="75A01C3F">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w:t>
      </w:r>
      <w:r>
        <w:rPr>
          <w:rFonts w:hint="default" w:ascii="Arial" w:hAnsi="Arial" w:cs="Arial"/>
          <w:b w:val="0"/>
          <w:bCs w:val="0"/>
          <w:sz w:val="36"/>
          <w:szCs w:val="36"/>
        </w:rPr>
        <mc:AlternateContent>
          <mc:Choice Requires="wpg">
            <w:drawing>
              <wp:anchor distT="0" distB="0" distL="0" distR="0" simplePos="0" relativeHeight="25193369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514" name="Group 151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51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1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1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8278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DrWyRA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EWt+s70AAADd&#10;AAAADwAAAGRycy9kb3ducmV2LnhtbEVPS2sCMRC+F/wPYYTeajbCim6NgkqhvekqLb0Nm3F322Sy&#10;3aQ+/r0RCr3Nx/ec+fLirDhRH1rPGtQoA0FcedNyreGwf3magggR2aD1TBquFGC5GDzMsTD+zDs6&#10;lbEWKYRDgRqaGLtCylA15DCMfEecuKPvHcYE+1qaHs8p3Fk5zrKJdNhyamiwo3VD1Xf56zR8quvP&#10;5qjsbLJVefn29b76sPVO68ehyp5BRLrEf/Gf+9Wk+bnK4f5NOkE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a36z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atW2Gr8AAADd&#10;AAAADwAAAGRycy9kb3ducmV2LnhtbEVPTWvCQBC9C/0PyxR6001SKm3qmkNKg9RetCIeh+yYpMnO&#10;huwa9d+7QqG3ebzPWWQX04mRBtdYVhDPIhDEpdUNVwp2P5/TVxDOI2vsLJOCKznIlg+TBabannlD&#10;49ZXIoSwS1FB7X2fSunKmgy6me2JA3e0g0Ef4FBJPeA5hJtOJlE0lwYbDg019pTXVLbbk1FQ7vL2&#10;t/kq1sdDIj++N8/7tyQvlHp6jKN3EJ4u/l/8517pMP8lnsP9m3CCX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rVthq/&#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jvVFX74AAADd&#10;AAAADwAAAGRycy9kb3ducmV2LnhtbEVPS2sCMRC+C/6HMIXeNJuCWlejYEuhvdVtUbwNm3F3bTLZ&#10;blIf/94IBW/z8T1nvjw7K47UhcazBjXMQBCX3jRcafj+ehs8gwgR2aD1TBouFGC56PfmmBt/4jUd&#10;i1iJFMIhRw11jG0uZShrchiGviVO3N53DmOCXSVNh6cU7qx8yrKxdNhwaqixpZeayp/iz2nYqcvv&#10;617Z6fhTjYqPw2a1tdVa68cHlc1ARDrHu/jf/W7S/JGawO2bdIJcX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vVFX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cks/Back_End/flask_backend_developer.dart';</w:t>
      </w:r>
    </w:p>
    <w:p w14:paraId="1A6887AA">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'package:roadx/content_of_stacks/Back_End/laravel.dart';</w:t>
      </w:r>
    </w:p>
    <w:p w14:paraId="37293217">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'package:roadx/content_of_stacks/Back_End/laravel_backend_developer.dart';</w:t>
      </w:r>
    </w:p>
    <w:p w14:paraId="42737213">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'package:roadx/content_of_stacks/Back_End/mern_backend_developer.dart';</w:t>
      </w:r>
    </w:p>
    <w:p w14:paraId="61EC14F2">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'package:roadx/content_of_stacks/Back_End/mongodb.dart';</w:t>
      </w:r>
    </w:p>
    <w:p w14:paraId="38EC8425">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'package:roadx/content_of_stacks/Back_End/mysql.dart';</w:t>
      </w:r>
    </w:p>
    <w:p w14:paraId="64965F6C">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'package:roadx/content_of_stacks/Back_End/nodejs.dart';</w:t>
      </w:r>
    </w:p>
    <w:p w14:paraId="77D7A638">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'package:roadx/content_of_stacks/Back_End/php.dart';</w:t>
      </w:r>
    </w:p>
    <w:p w14:paraId="2710B971">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'package:roadx/content_of_stacks/Back_End/python.dart';</w:t>
      </w:r>
    </w:p>
    <w:p w14:paraId="47A6EAB5">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'package:roadx/content_of_stacks/Back_End/sql.dart';</w:t>
      </w:r>
    </w:p>
    <w:p w14:paraId="6987069B">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'package:roadx/content_of_stacks/Cross_Platform/dart.dart';</w:t>
      </w:r>
      <w:r>
        <w:rPr>
          <w:rFonts w:hint="default" w:ascii="Arial" w:hAnsi="Arial" w:cs="Arial"/>
          <w:b w:val="0"/>
          <w:bCs w:val="0"/>
          <w:sz w:val="36"/>
          <w:szCs w:val="36"/>
        </w:rPr>
        <mc:AlternateContent>
          <mc:Choice Requires="wpg">
            <w:drawing>
              <wp:anchor distT="0" distB="0" distL="0" distR="0" simplePos="0" relativeHeight="252049408"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083" name="Group 208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8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8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8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6707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CmSkl9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gimQOsAAAADd&#10;AAAADwAAAGRycy9kb3ducmV2LnhtbEWPT0sDMRTE74LfITzBm01Saqlr00JbCnqzW1G8PTavu6vJ&#10;y3YT++fbG6HQ4zAzv2Gm85N34kB9bAMb0AMFgrgKtuXawPt2/TABEROyRReYDJwpwnx2ezPFwoYj&#10;b+hQplpkCMcCDTQpdYWUsWrIYxyEjjh7u9B7TFn2tbQ9HjPcOzlUaiw9tpwXGuxo2VD1U/56A1/6&#10;vF/ttHsav+nH8vX7Y/Hp6o0x93daPYNIdErX8KX9Yg0M1WQE/2/yE5C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KZA6&#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Zgljf8EAAADd&#10;AAAADwAAAGRycy9kb3ducmV2LnhtbEWPT2vCQBTE70K/w/IK3nTXSMWmbnJIqUj1Yiqlx0f2maRm&#10;34bs+qffvisUehxm5jfMKr/ZTlxo8K1jDbOpAkFcOdNyreHw8TZZgvAB2WDnmDT8kIc8exitMDXu&#10;ynu6lKEWEcI+RQ1NCH0qpa8asuinrieO3tENFkOUQy3NgNcIt51MlFpIiy3HhQZ7KhqqTuXZaqgO&#10;xem7fV9vj1+JfN3t55/PSbHWevw4Uy8gAt3Cf/ivvTEaErV8gvub+ARk9g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glj&#10;f8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Hber1sAAAADd&#10;AAAADwAAAGRycy9kb3ducmV2LnhtbEWPT0sDMRTE7wW/Q3iCN5uk4FK3TQsqgt7stlh6e2xed7cm&#10;L+sm9s+3N4LQ4zAzv2Hmy7N34khD7AIb0GMFgrgOtuPGwGb9ej8FEROyRReYDFwownJxM5pjacOJ&#10;V3SsUiMyhGOJBtqU+lLKWLfkMY5DT5y9fRg8piyHRtoBTxnunZwoVUiPHeeFFnt6bqn+qn68gZ2+&#10;fL/stXssPvRD9X74fNq6ZmXM3a1WMxCJzuka/m+/WQMTNS3g701+AnLx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t6vW&#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7C1554E0">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'package:roadx/content_of_stacks/Cross_Platform/flutter_with_firebase.dart';</w:t>
      </w:r>
    </w:p>
    <w:p w14:paraId="59661D25">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'package:roadx/content_of_stacks/Cross_Platform/fundamentals_of_flutter.dart';</w:t>
      </w:r>
    </w:p>
    <w:p w14:paraId="3D78F360">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'package:roadx/content_of_stacks/Cross_Platform/rest_api.dart';</w:t>
      </w:r>
    </w:p>
    <w:p w14:paraId="641D8908">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'package:roadx/content_of_stacks/Cross_Platform/sqflite.dart';</w:t>
      </w:r>
    </w:p>
    <w:p w14:paraId="5C1EEBF8">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'package:roadx/content_of_stacks/Cross_Platform/sql.dart';</w:t>
      </w:r>
    </w:p>
    <w:p w14:paraId="294F70CC">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'package:roadx/content_of_stacks/Cross_Platform/state_management.dart';</w:t>
      </w:r>
    </w:p>
    <w:p w14:paraId="67A70492">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'package:roadx/content_of_stacks/Cyber_Security/ccna_security.dart';</w:t>
      </w:r>
    </w:p>
    <w:p w14:paraId="0D67334D">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w:t>
      </w:r>
      <w:r>
        <w:rPr>
          <w:rFonts w:hint="default" w:ascii="Arial" w:hAnsi="Arial" w:cs="Arial"/>
          <w:b w:val="0"/>
          <w:bCs w:val="0"/>
          <w:sz w:val="36"/>
          <w:szCs w:val="36"/>
        </w:rPr>
        <mc:AlternateContent>
          <mc:Choice Requires="wpg">
            <w:drawing>
              <wp:anchor distT="0" distB="0" distL="0" distR="0" simplePos="0" relativeHeight="25180057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26" name="Group 82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2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2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2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1590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v3hEz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FL0yZr8AAADc&#10;AAAADwAAAGRycy9kb3ducmV2LnhtbEWPT2sCMRTE70K/Q3iF3jQboWq3RkFLQW+6lpbeHpvn7rbJ&#10;y3aT+ufbG0HwOMzMb5jp/OSsOFAXGs8a1CADQVx603Cl4WP33p+ACBHZoPVMGs4UYD576E0xN/7I&#10;WzoUsRIJwiFHDXWMbS5lKGtyGAa+JU7e3ncOY5JdJU2HxwR3Vg6zbCQdNpwWamxpWVP5W/w7Dd/q&#10;/Pe2V/ZltFHPxfrnc/Flq63WT48qewUR6RTv4Vt7ZTRMhmO4nklHQM4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S9Mma/&#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iGxU+bwAAADc&#10;AAAADwAAAGRycy9kb3ducmV2LnhtbEVPTYvCMBC9L/gfwgje1tQKi1ajh4pFdvdiFfE4NGNbbSal&#10;idb995uD4PHxvpfrp2nEgzpXW1YwGUcgiAuray4VHA/bzxkI55E1NpZJwR85WK8GH0tMtO15T4/c&#10;lyKEsEtQQeV9m0jpiooMurFtiQN3sZ1BH2BXSt1hH8JNI+Mo+pIGaw4NFbaUVlTc8rtRUBzT27X+&#10;zn4u51hufvfT0zxOM6VGw0m0AOHp6d/il3unFczisDacCUdAr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sVPm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Cm4Dj78AAADc&#10;AAAADwAAAGRycy9kb3ducmV2LnhtbEWPT2sCMRTE74LfITzBW81GqLhbo1ClUG+6lpbeHpvn7rbJ&#10;y3YT/337plDwOMzMb5jF6uqsOFMfWs8a1CQDQVx503Kt4e3w8jAHESKyQeuZNNwowGo5HCywMP7C&#10;ezqXsRYJwqFADU2MXSFlqBpyGCa+I07e0fcOY5J9LU2PlwR3Vk6zbCYdtpwWGuxo3VD1XZ6chk91&#10;+9kclc1nO/VYbr/enz9svdd6PFLZE4hI13gP/7dfjYb5NIe/M+kIy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puA4+/&#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_stacks/Cyber_Security/firewalls.dart';</w:t>
      </w:r>
    </w:p>
    <w:p w14:paraId="4B27D7C8">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'package:roadx/content_of_stacks/Cyber_Security/learn_the_basics_of_networking.dart';</w:t>
      </w:r>
    </w:p>
    <w:p w14:paraId="528DE015">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'package:roadx/content_of_stacks/Cyber_Security/studying_linux.dart';</w:t>
      </w:r>
    </w:p>
    <w:p w14:paraId="27DA69F6">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'package:roadx/content_of_stacks/Front_End/css.dart';</w:t>
      </w:r>
    </w:p>
    <w:p w14:paraId="011FBE2A">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'package:roadx/content_of_stacks/Front_End/html.dart';</w:t>
      </w:r>
    </w:p>
    <w:p w14:paraId="39CF02C9">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'package:roadx/content_of_stacks/Front_End/javascript.dart';</w:t>
      </w:r>
    </w:p>
    <w:p w14:paraId="55AAB555">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'package:roadx/content_of_stacks/Network/fundamentals_of_network.dart';</w:t>
      </w:r>
    </w:p>
    <w:p w14:paraId="10FB5ACB">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'package:roadx/content_of_stacks/Network/network_protocols_and_ccna_fundamentals.dart';</w:t>
      </w:r>
    </w:p>
    <w:p w14:paraId="15D6DA37">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'package:roadx/content_of_stacks/Network/windows_server_certification_validates_skills.dart';</w:t>
      </w:r>
    </w:p>
    <w:p w14:paraId="6E7E39DB">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'package:roadx/content_of_stacks/UI_UX_Design/basics_of_ui_design.dart';</w:t>
      </w:r>
    </w:p>
    <w:p w14:paraId="7B7E8A81">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'package:roadx/content_of_stacks/UI_UX_Design/choose_the_tool.dart';</w:t>
      </w:r>
    </w:p>
    <w:p w14:paraId="4094721F">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'package:roadx/content_of_stacks/UI_UX_Design/differen</w:t>
      </w:r>
      <w:r>
        <w:rPr>
          <w:rFonts w:hint="default" w:ascii="Arial" w:hAnsi="Arial" w:cs="Arial"/>
          <w:b w:val="0"/>
          <w:bCs w:val="0"/>
          <w:sz w:val="36"/>
          <w:szCs w:val="36"/>
        </w:rPr>
        <mc:AlternateContent>
          <mc:Choice Requires="wpg">
            <w:drawing>
              <wp:anchor distT="0" distB="0" distL="0" distR="0" simplePos="0" relativeHeight="25201766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518" name="Group 51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1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2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2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88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Peo1d1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n3Izhb8AAADc&#10;AAAADwAAAGRycy9kb3ducmV2LnhtbEWPT2sCMRTE74LfIbyCt5pNQamrUahFsLe6LYq3x+a5u5q8&#10;rJvUP9++KRQ8DjPzG2a2uDkrLtSFxrMGNcxAEJfeNFxp+P5aPb+CCBHZoPVMGu4UYDHv92aYG3/l&#10;DV2KWIkE4ZCjhjrGNpcylDU5DEPfEifv4DuHMcmukqbDa4I7K1+ybCwdNpwWamxpWVN5Kn6chr26&#10;n98Pyk7Gn2pUfBy3bztbbbQePKlsCiLSLT7C/+210TBSE/g7k46A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9yM4W/&#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LWqiSLwAAADc&#10;AAAADwAAAGRycy9kb3ducmV2LnhtbEVPy4rCMBTdC/5DuII7Ta3MMFZTFxVFxtn4QFxemtuHNjel&#10;iY/5+8lCmOXhvBfLl2nEgzpXW1YwGUcgiHOray4VnI7r0RcI55E1NpZJwS85WKb93gITbZ+8p8fB&#10;lyKEsEtQQeV9m0jp8ooMurFtiQNX2M6gD7Arpe7wGcJNI+Mo+pQGaw4NFbaUVZTfDnejID9lt2v9&#10;vdkVl1iufvbT8yzONkoNB5NoDsLTy/+L3+6tVvARh/nhTDgCM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1qoki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r2j1Pr8AAADc&#10;AAAADwAAAGRycy9kb3ducmV2LnhtbEWPT2sCMRTE70K/Q3iF3mo2glJXo2CL0N50WxRvj81zdzV5&#10;WTepf769KRQ8DjPzG2Y6vzorztSFxrMG1c9AEJfeNFxp+Plevr6BCBHZoPVMGm4UYD576k0xN/7C&#10;azoXsRIJwiFHDXWMbS5lKGtyGPq+JU7e3ncOY5JdJU2HlwR3Vg6ybCQdNpwWamzpvabyWPw6DTt1&#10;O33slR2PVmpYfB02i62t1lq/PKtsAiLSNT7C/+1Po2E4UPB3Jh0BOb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o9T6/&#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ce_between_ui_ux.dart';</w:t>
      </w:r>
    </w:p>
    <w:p w14:paraId="19EAE176">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'package:roadx/content_of_stacks/UI_UX_Design/understand_the_platform_guidelines.dart';</w:t>
      </w:r>
    </w:p>
    <w:p w14:paraId="62D8294E">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'package:roadx/content_of_stacks/Wordpress/flywheel.dart';</w:t>
      </w:r>
    </w:p>
    <w:p w14:paraId="19B59371">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'package:roadx/content_of_stacks/Wordpress/docker.dart';</w:t>
      </w:r>
    </w:p>
    <w:p w14:paraId="65E6246C">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'package:roadx/Content_Of_Stacks/Wordpress/introduction_to_wordPress.dart';</w:t>
      </w:r>
    </w:p>
    <w:p w14:paraId="49104349">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'package:roadx/content_of_stacks/Wordpress/mamp.dart';</w:t>
      </w:r>
    </w:p>
    <w:p w14:paraId="0FF2319F">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'package:roadx/content_of_stacks/Wordpress/xampp.dart';</w:t>
      </w:r>
    </w:p>
    <w:p w14:paraId="59665C07">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'package:roadx/api_demo.</w:t>
      </w:r>
      <w:r>
        <w:rPr>
          <w:rFonts w:hint="default" w:ascii="Arial" w:hAnsi="Arial" w:cs="Arial"/>
          <w:b w:val="0"/>
          <w:bCs w:val="0"/>
          <w:sz w:val="36"/>
          <w:szCs w:val="36"/>
        </w:rPr>
        <mc:AlternateContent>
          <mc:Choice Requires="wpg">
            <w:drawing>
              <wp:anchor distT="0" distB="0" distL="0" distR="0" simplePos="0" relativeHeight="25180160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30" name="Group 83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3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3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3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1488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3cwGi2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DdzAaL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ccGZVL8AAADc&#10;AAAADwAAAGRycy9kb3ducmV2LnhtbEWPT2sCMRTE7wW/Q3iF3mo2LYquRsGWgt50WxRvj81zd23y&#10;st2k/vn2Rij0OMzMb5jp/OKsOFEXGs8aVD8DQVx603Cl4evz43kEIkRkg9YzabhSgPms9zDF3Pgz&#10;b+hUxEokCIccNdQxtrmUoazJYej7ljh5B985jEl2lTQdnhPcWfmSZUPpsOG0UGNLbzWV38Wv07BX&#10;15/3g7Lj4VoNitVxu9jZaqP106PKJiAiXeJ/+K+9NBpGrwruZ9IRkL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HBmVS/&#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bF31zr8AAADc&#10;AAAADwAAAGRycy9kb3ducmV2LnhtbEWPS4vCQBCE7wv7H4Ze8LZOjCAanXjIoojuxQfiscl0Hmum&#10;J2TG17/fEQSPRVV9Rc3md9OIK3Wutqxg0I9AEOdW11wqOOwX32MQziNrbCyTggc5mKefHzNMtL3x&#10;lq47X4oAYZeggsr7NpHS5RUZdH3bEgevsJ1BH2RXSt3hLcBNI+MoGkmDNYeFClvKKsrPu4tRkB+y&#10;81+9Xm6KUyx/frfD4yTOlkr1vgbRFISnu3+HX+2VVjAexvA8E46AT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xd9c6/&#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7l+iuL8AAADc&#10;AAAADwAAAGRycy9kb3ducmV2LnhtbEWPT2sCMRTE7wW/Q3hCbzWbiqKrUWhF0Fvdloq3x+a5u23y&#10;st2k/vn2jSD0OMzMb5j58uKsOFEXGs8a1CADQVx603Cl4eN9/TQBESKyQeuZNFwpwHLRe5hjbvyZ&#10;d3QqYiUShEOOGuoY21zKUNbkMAx8S5y8o+8cxiS7SpoOzwnurHzOsrF02HBaqLGl15rK7+LXaTio&#10;68/qqOx0/KZGxfbr82Vvq53Wj32VzUBEusT/8L29MRomwyHczqQjIB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fori/&#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dart';</w:t>
      </w:r>
    </w:p>
    <w:p w14:paraId="46E56C62">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'package:roadx/drawer/about.dart';</w:t>
      </w:r>
    </w:p>
    <w:p w14:paraId="6A7BBE65">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'package:roadx/drawer/faq.dart';</w:t>
      </w:r>
    </w:p>
    <w:p w14:paraId="28441DE2">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'package:roadx/drawer/privacypolicy.dart';</w:t>
      </w:r>
    </w:p>
    <w:p w14:paraId="583B1DDF">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'package:roadx/drawer/settings.dart';</w:t>
      </w:r>
    </w:p>
    <w:p w14:paraId="6EF5EBBF">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'package:roadx/drawer/termsofuse.dart';</w:t>
      </w:r>
    </w:p>
    <w:p w14:paraId="6B61E244">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'package:roadx/pages/Quizzes.dart';</w:t>
      </w:r>
    </w:p>
    <w:p w14:paraId="2532297D">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'package:roadx/pages/categories.dart';</w:t>
      </w:r>
    </w:p>
    <w:p w14:paraId="106E71B6">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'package:roadx/pages/chatbot.dart';</w:t>
      </w:r>
    </w:p>
    <w:p w14:paraId="780D09A9">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w:t>
      </w:r>
      <w:r>
        <w:rPr>
          <w:rFonts w:hint="default" w:ascii="Arial" w:hAnsi="Arial" w:cs="Arial"/>
          <w:b w:val="0"/>
          <w:bCs w:val="0"/>
          <w:sz w:val="36"/>
          <w:szCs w:val="36"/>
        </w:rPr>
        <mc:AlternateContent>
          <mc:Choice Requires="wpg">
            <w:drawing>
              <wp:anchor distT="0" distB="0" distL="0" distR="0" simplePos="0" relativeHeight="25201766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522" name="Group 52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2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2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2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88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997YmW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D33tiZ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MPbO0r8AAADc&#10;AAAADwAAAGRycy9kb3ducmV2LnhtbEWPT2sCMRTE70K/Q3iF3jQbi2K3RkFLQW+6lpbeHpvn7rbJ&#10;y3aT+ufbG0HwOMzMb5jp/OSsOFAXGs8a1CADQVx603Cl4WP33p+ACBHZoPVMGs4UYD576E0xN/7I&#10;WzoUsRIJwiFHDXWMbS5lKGtyGAa+JU7e3ncOY5JdJU2HxwR3Vg6zbCwdNpwWamxpWVP5W/w7Dd/q&#10;/Pe2V/ZlvFGjYv3zufiy1Vbrp0eVvYKIdIr38K29MhpGw2e4nklHQM4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D2ztK/&#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UlGkS78AAADc&#10;AAAADwAAAGRycy9kb3ducmV2LnhtbEWPT4vCMBTE7wt+h/AEb2tqXUWr0UNFWVwv/kE8PppnW21e&#10;SpNV99ubBcHjMDO/Yabzh6nEjRpXWlbQ60YgiDOrS84VHPbLzxEI55E1VpZJwR85mM9aH1NMtL3z&#10;lm47n4sAYZeggsL7OpHSZQUZdF1bEwfvbBuDPsgml7rBe4CbSsZRNJQGSw4LBdaUFpRdd79GQXZI&#10;r5dyvfo5n2K52Gz7x3GcrpTqtHvRBISnh3+HX+1vrWAQf8H/mXAE5Ow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JRpEu/&#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0FPzPb8AAADc&#10;AAAADwAAAGRycy9kb3ducmV2LnhtbEWPT2sCMRTE74LfITyht5qNsGK3RqFKob3pKi29PTbP3W2T&#10;l+0m9c+3N0LB4zAzv2Hmy7Oz4kh9aD1rUOMMBHHlTcu1hv3u9XEGIkRkg9YzabhQgOViOJhjYfyJ&#10;t3QsYy0ShEOBGpoYu0LKUDXkMIx9R5y8g+8dxiT7WpoeTwnurJxk2VQ6bDktNNjRqqHqp/xzGr7U&#10;5Xd9UPZpulF5+f798fJp663WDyOVPYOIdI738H/7zWjIJznczqQjIB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BT8z2/&#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dx/pages/documentation.dart';</w:t>
      </w:r>
    </w:p>
    <w:p w14:paraId="2738A197">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'package:roadx/pages/extra_knowledge.dart';</w:t>
      </w:r>
    </w:p>
    <w:p w14:paraId="429BE7CF">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'package:roadx/pages/homepage.dart';</w:t>
      </w:r>
    </w:p>
    <w:p w14:paraId="7218D4C0">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'package:roadx/pages/learning_kids.dart';</w:t>
      </w:r>
    </w:p>
    <w:p w14:paraId="3DA6C0D0">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'package:roadx/pages/programming_language.dart';</w:t>
      </w:r>
    </w:p>
    <w:p w14:paraId="413FB72A">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'package:roadx/pages_of_extra_knowledge/frameworks.dart';</w:t>
      </w:r>
    </w:p>
    <w:p w14:paraId="4462AAA9">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'package:roadx/pages_of_extra_knowledge/important_skills.dart';</w:t>
      </w:r>
    </w:p>
    <w:p w14:paraId="1839FE86">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'package:roadx/pages_of_extra_knowledge/knowledge.dart';</w:t>
      </w:r>
    </w:p>
    <w:p w14:paraId="03E60817">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'package:roadx/pages_of_extra_knowledge/templates.dart';</w:t>
      </w:r>
    </w:p>
    <w:p w14:paraId="2AD110AE">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'package:roadx/pages_of_frameworks/css_advanced_technologies.dart';</w:t>
      </w:r>
    </w:p>
    <w:p w14:paraId="3179B123">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w:t>
      </w:r>
      <w:r>
        <w:rPr>
          <w:rFonts w:hint="default" w:ascii="Arial" w:hAnsi="Arial" w:cs="Arial"/>
          <w:b w:val="0"/>
          <w:bCs w:val="0"/>
          <w:sz w:val="36"/>
          <w:szCs w:val="36"/>
        </w:rPr>
        <mc:AlternateContent>
          <mc:Choice Requires="wpg">
            <w:drawing>
              <wp:anchor distT="0" distB="0" distL="0" distR="0" simplePos="0" relativeHeight="25180262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34" name="Group 83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3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3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3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1385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DnRA/N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DvqfV78AAADc&#10;AAAADwAAAGRycy9kb3ducmV2LnhtbEWPT2sCMRTE70K/Q3iF3jQbi2K3RqEVob3pWlp6e2yeu6vJ&#10;y7pJ/fPtTUHwOMzMb5jp/OysOFIXGs8a1CADQVx603Cl4Wuz7E9AhIhs0HomDRcKMJ899KaYG3/i&#10;NR2LWIkE4ZCjhjrGNpcylDU5DAPfEidv6zuHMcmukqbDU4I7K4dZNpYOG04LNbb0XlO5L/6chl91&#10;OSy2yr6MV2pUfO6+335stdb66VFlryAineM9fGt/GA2T5xH8n0lHQM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76n1e/&#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E2bzzcAAAADc&#10;AAAADwAAAGRycy9kb3ducmV2LnhtbEWPT2vCQBTE7wW/w/IEb3WTCEGjaw4Rpdhe/EPp8ZF9JtHs&#10;25Ddavrtu4WCx2FmfsOs8sG04k69aywriKcRCOLS6oYrBefT9nUOwnlkja1lUvBDDvL16GWFmbYP&#10;PtD96CsRIOwyVFB732VSurImg25qO+LgXWxv0AfZV1L3+Ahw08okilJpsOGwUGNHRU3l7fhtFJTn&#10;4nZt9rv3y1ciNx+H2eciKXZKTcZxtAThafDP8H/7TSuYz1L4OxOOgF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ZvPN&#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kWSku8AAAADc&#10;AAAADwAAAGRycy9kb3ducmV2LnhtbEWPW2sCMRSE3wv9D+EU+lazsdTLahSqFNo33ZYW3w6b4+7a&#10;5GTdpF7+fSMIPg4z8w0znZ+cFQfqQuNZg+plIIhLbxquNHx9vj2NQISIbNB6Jg1nCjCf3d9NMTf+&#10;yGs6FLESCcIhRw11jG0uZShrchh6viVO3tZ3DmOSXSVNh8cEd1b2s2wgHTacFmpsaVFT+Vv8OQ0b&#10;dd4vt8qOByv1Unzsvl9/bLXW+vFBZRMQkU7xFr62342G0fMQLmfSEZCz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RZKS7&#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frameworks/css_framework.dart';</w:t>
      </w:r>
    </w:p>
    <w:p w14:paraId="248D61F6">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'package:roadx/pages_of_frameworks/javascript_framework.dart';</w:t>
      </w:r>
    </w:p>
    <w:p w14:paraId="5EF3D077">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'package:roadx/pages_of_important_skills/algorithms_and_datastructure.dart';</w:t>
      </w:r>
    </w:p>
    <w:p w14:paraId="4A91449D">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'package:roadx/pages_of_important_skills/api.dart';</w:t>
      </w:r>
    </w:p>
    <w:p w14:paraId="42021DA4">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'package:roadx/pages_of_important_skills/git.dart';</w:t>
      </w:r>
    </w:p>
    <w:p w14:paraId="6637F7EA">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'package:roadx/pages_of_important_skills/github.dart';</w:t>
      </w:r>
    </w:p>
    <w:p w14:paraId="0C2EB5F6">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'package:roadx/pages_of_knowledge/domain.dart';</w:t>
      </w:r>
    </w:p>
    <w:p w14:paraId="77074BB2">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'package:roadx/pages_of_knowledge/hosting.dart';</w:t>
      </w:r>
    </w:p>
    <w:p w14:paraId="6DEFE7B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import </w:t>
      </w:r>
      <w:r>
        <w:rPr>
          <w:rFonts w:hint="default" w:ascii="Arial" w:hAnsi="Arial" w:cs="Arial"/>
          <w:b w:val="0"/>
          <w:bCs w:val="0"/>
          <w:sz w:val="36"/>
          <w:szCs w:val="36"/>
        </w:rPr>
        <mc:AlternateContent>
          <mc:Choice Requires="wpg">
            <w:drawing>
              <wp:anchor distT="0" distB="0" distL="0" distR="0" simplePos="0" relativeHeight="25201766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526" name="Group 52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2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2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2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88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D+sGjO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T83I0b8AAADc&#10;AAAADwAAAGRycy9kb3ducmV2LnhtbEWPT2sCMRTE74V+h/AK3mo2gtZujUIrQr3pWlp6e2yeu6vJ&#10;y7pJ/fPtjSD0OMzMb5jJ7OysOFIXGs8aVD8DQVx603Cl4WuzeB6DCBHZoPVMGi4UYDZ9fJhgbvyJ&#10;13QsYiUShEOOGuoY21zKUNbkMPR9S5y8re8cxiS7SpoOTwnurBxk2Ug6bDgt1NjSR03lvvhzGn7V&#10;5TDfKvs6Wqlhsdx9v//Yaq1170llbyAineN/+N7+NBqGgxe4nUlHQE6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NyNG/&#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0xyuTrwAAADc&#10;AAAADwAAAGRycy9kb3ducmV2LnhtbEVPy4rCMBTdC/5DuII7Ta3MMFZTFxVFxtn4QFxemtuHNjel&#10;iY/5+8lCmOXhvBfLl2nEgzpXW1YwGUcgiHOray4VnI7r0RcI55E1NpZJwS85WKb93gITbZ+8p8fB&#10;lyKEsEtQQeV9m0jp8ooMurFtiQNX2M6gD7Arpe7wGcJNI+Mo+pQGaw4NFbaUVZTfDnejID9lt2v9&#10;vdkVl1iufvbT8yzONkoNB5NoDsLTy/+L3+6tVvARh7XhTDgCM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crk6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UR75OL8AAADc&#10;AAAADwAAAGRycy9kb3ducmV2LnhtbEWPT2sCMRTE7wW/Q3hCbzUbQdHVKLRFaG+6loq3x+a5uzZ5&#10;WTepf769EQo9DjPzG2a+vDorztSFxrMGNchAEJfeNFxp+NquXiYgQkQ2aD2ThhsFWC56T3PMjb/w&#10;hs5FrESCcMhRQx1jm0sZypochoFviZN38J3DmGRXSdPhJcGdlcMsG0uHDaeFGlt6q6n8KX6dhr26&#10;nd4Pyk7HazUqPo/frztbbbR+7qtsBiLSNf6H/9ofRsNoOIXHmXQ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e+Ti/&#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'package:roadx/pages_of_knowledge/http.dart';</w:t>
      </w:r>
    </w:p>
    <w:p w14:paraId="279A5C6F">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'package:roadx/pages_of_knowledge/servers.dart';</w:t>
      </w:r>
    </w:p>
    <w:p w14:paraId="67D8E444">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'package:roadx/pages_of_knowledge/tcp_ip.dart';</w:t>
      </w:r>
    </w:p>
    <w:p w14:paraId="06B9EBA9">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'package:roadx/pages_of_knowledge/www.dart';</w:t>
      </w:r>
    </w:p>
    <w:p w14:paraId="2592558A">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'package:roadx/pages_of_programming_languages/cplusplus_programming_language.dart';</w:t>
      </w:r>
    </w:p>
    <w:p w14:paraId="79E849E0">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'package:roadx/pages_of_programming_languages/csharp_programming_language.dart';</w:t>
      </w:r>
    </w:p>
    <w:p w14:paraId="5F66FFCC">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'package:roadx/pages_of_programming_languages/java_programming_language.dart';</w:t>
      </w:r>
    </w:p>
    <w:p w14:paraId="0D7024D5">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'package:roadx/pages_of_programming_languages/python_programming_language.dart';</w:t>
      </w:r>
    </w:p>
    <w:p w14:paraId="2241AC30">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'package:roadx/resources/</w:t>
      </w:r>
      <w:r>
        <w:rPr>
          <w:rFonts w:hint="default" w:ascii="Arial" w:hAnsi="Arial" w:cs="Arial"/>
          <w:b w:val="0"/>
          <w:bCs w:val="0"/>
          <w:sz w:val="36"/>
          <w:szCs w:val="36"/>
        </w:rPr>
        <mc:AlternateContent>
          <mc:Choice Requires="wpg">
            <w:drawing>
              <wp:anchor distT="0" distB="0" distL="0" distR="0" simplePos="0" relativeHeight="25180364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38" name="Group 83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3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4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4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1283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BDQmkc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j7eVUr8AAADc&#10;AAAADwAAAGRycy9kb3ducmV2LnhtbEWPT2sCMRTE7wW/Q3gFbzUbi6Jbo6CloDfdlpbeHpvn7rbJ&#10;y3YT/317Iwg9DjPzG2a2ODsrjtSFxrMGNchAEJfeNFxp+Hh/e5qACBHZoPVMGi4UYDHvPcwwN/7E&#10;OzoWsRIJwiFHDXWMbS5lKGtyGAa+JU7e3ncOY5JdJU2HpwR3Vg6zbCwdNpwWamxpVVP5Wxychm91&#10;+XvdKzsdb9Wo2Px8Lr9stdO6/6iyFxCRzvE/fG+vjYbJ8xRuZ9IR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3lVK/&#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q8W9X7wAAADc&#10;AAAADwAAAGRycy9kb3ducmV2LnhtbEVPy4rCMBTdC/5DuII7Ta3DoJ1GFxVFxtn4YJjlpbl9jM1N&#10;aeLr781CcHk473R5N424Uudqywom4wgEcW51zaWC03E9moFwHlljY5kUPMjBctHvpZhoe+M9XQ++&#10;FCGEXYIKKu/bREqXV2TQjW1LHLjCdgZ9gF0pdYe3EG4aGUfRpzRYc2iosKWsovx8uBgF+Sk7/9ff&#10;m13xF8vVz376O4+zjVLDwST6AuHp7t/il3urFcw+wvxwJhwBuX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vFvV+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KcfqKb8AAADc&#10;AAAADwAAAGRycy9kb3ducmV2LnhtbEWPT2sCMRTE7wW/Q3iF3mo2pYquRsGWgt50WxRvj81zd23y&#10;st2k/vn2Rij0OMzMb5jp/OKsOFEXGs8aVD8DQVx603Cl4evz43kEIkRkg9YzabhSgPms9zDF3Pgz&#10;b+hUxEokCIccNdQxtrmUoazJYej7ljh5B985jEl2lTQdnhPcWfmSZUPpsOG0UGNLbzWV38Wv07BX&#10;15/3g7Lj4VoNitVxu9jZaqP106PKJiAiXeJ/+K+9NBpGrwruZ9IRkL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nH6im/&#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android.dart';</w:t>
      </w:r>
    </w:p>
    <w:p w14:paraId="4C7778BD">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'package:roadx/resources/artificialintelligence.dart';</w:t>
      </w:r>
    </w:p>
    <w:p w14:paraId="1E5FD98E">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'package:roadx/resources/backend.dart';</w:t>
      </w:r>
    </w:p>
    <w:p w14:paraId="5E29EFD4">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'package:roadx/resources/cross_platform.dart';</w:t>
      </w:r>
    </w:p>
    <w:p w14:paraId="09E290A7">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'package:roadx/resources/cyber_security.dart';</w:t>
      </w:r>
    </w:p>
    <w:p w14:paraId="53D41B14">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'package:roadx/resources/frontend.dart';</w:t>
      </w:r>
    </w:p>
    <w:p w14:paraId="0B1FA1E4">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'package:roadx/resources/network.dart';</w:t>
      </w:r>
    </w:p>
    <w:p w14:paraId="57925037">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w:t>
      </w:r>
      <w:r>
        <w:rPr>
          <w:rFonts w:hint="default" w:ascii="Arial" w:hAnsi="Arial" w:cs="Arial"/>
          <w:b w:val="0"/>
          <w:bCs w:val="0"/>
          <w:sz w:val="36"/>
          <w:szCs w:val="36"/>
        </w:rPr>
        <mc:AlternateContent>
          <mc:Choice Requires="wpg">
            <w:drawing>
              <wp:anchor distT="0" distB="0" distL="0" distR="0" simplePos="0" relativeHeight="25201766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530" name="Group 53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3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3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3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88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DKJ/dm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AMon92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KrFj478AAADc&#10;AAAADwAAAGRycy9kb3ducmV2LnhtbEWPT2sCMRTE7wW/Q3gFb5qNRWm3RkGloLe6LRVvj81zd9vk&#10;Zd3Ef9/eFAo9DjPzG2Y6vzorztSFxrMGNcxAEJfeNFxp+Px4GzyDCBHZoPVMGm4UYD7rPUwxN/7C&#10;WzoXsRIJwiFHDXWMbS5lKGtyGIa+JU7ewXcOY5JdJU2HlwR3Vo6ybCIdNpwWamxpWVP5U5ychr26&#10;HVcHZV8m72pcbL6/FjtbbbXuP6rsFUSka/wP/7XXRsP4ScHvmXQE5O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qxY+O/&#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Ny0PecAAAADc&#10;AAAADwAAAGRycy9kb3ducmV2LnhtbEWPQWvCQBSE70L/w/IKvZmNkUqbuskhopTqxTSUHh/ZZ5Ka&#10;fRuyW7X/3hWEHoeZ+YZZ5hfTixONrrOsYBbFIIhrqztuFFSf6+kLCOeRNfaWScEfOcizh8kSU23P&#10;vKdT6RsRIOxSVNB6P6RSurolgy6yA3HwDnY06IMcG6lHPAe46WUSxwtpsOOw0OJARUv1sfw1Cuqq&#10;OP50H5vt4TuRq91+/vWaFBulnh5n8RsITxf/H76337WC53kCtzPhCMjs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LQ95&#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tS9YD78AAADc&#10;AAAADwAAAGRycy9kb3ducmV2LnhtbEWPT2sCMRTE70K/Q3iF3jQbRbFbo6Cl0N50LS29PTbP3W2T&#10;l3WT+ufbG0HwOMzMb5jZ4uSsOFAXGs8a1CADQVx603Cl4XP71p+CCBHZoPVMGs4UYDF/6M0wN/7I&#10;GzoUsRIJwiFHDXWMbS5lKGtyGAa+JU7ezncOY5JdJU2HxwR3Vg6zbCIdNpwWamxpVVP5V/w7DT/q&#10;vH/dKfs8Watx8fH7tfy21Ubrp0eVvYCIdIr38K39bjSMRyO4nklHQM4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UvWA+/&#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e:roadx/resources/ui_ux_design.dart';</w:t>
      </w:r>
    </w:p>
    <w:p w14:paraId="231C2426">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'package:roadx/resources/wordpress.dart';</w:t>
      </w:r>
    </w:p>
    <w:p w14:paraId="09A39B4D">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'package:roadx/widgets/nav.dart';</w:t>
      </w:r>
    </w:p>
    <w:p w14:paraId="6489961D">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'package:roadx/widgets/splashscreen.dart';</w:t>
      </w:r>
    </w:p>
    <w:p w14:paraId="0D50B8C5">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'package:roadx/widgets/welcomescreen.dart';</w:t>
      </w:r>
    </w:p>
    <w:p w14:paraId="6CCD160F">
      <w:pPr>
        <w:pStyle w:val="2"/>
        <w:spacing w:line="240" w:lineRule="auto"/>
        <w:rPr>
          <w:rFonts w:hint="default" w:ascii="Arial" w:hAnsi="Arial" w:cs="Arial"/>
          <w:b w:val="0"/>
          <w:bCs w:val="0"/>
          <w:sz w:val="36"/>
          <w:szCs w:val="36"/>
        </w:rPr>
      </w:pPr>
    </w:p>
    <w:p w14:paraId="12D43C02">
      <w:pPr>
        <w:pStyle w:val="2"/>
        <w:spacing w:line="240" w:lineRule="auto"/>
        <w:rPr>
          <w:rFonts w:hint="default" w:ascii="Arial" w:hAnsi="Arial" w:cs="Arial"/>
          <w:b w:val="0"/>
          <w:bCs w:val="0"/>
          <w:sz w:val="36"/>
          <w:szCs w:val="36"/>
        </w:rPr>
      </w:pPr>
      <w:r>
        <w:rPr>
          <w:rFonts w:hint="default" w:ascii="Arial" w:hAnsi="Arial" w:cs="Arial"/>
          <w:b w:val="0"/>
          <w:bCs w:val="0"/>
          <w:sz w:val="36"/>
          <w:szCs w:val="36"/>
        </w:rPr>
        <w:t>void main() async {</w:t>
      </w:r>
    </w:p>
    <w:p w14:paraId="730EC44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runApp(</w:t>
      </w:r>
    </w:p>
    <w:p w14:paraId="188C064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DevicePreview(</w:t>
      </w:r>
    </w:p>
    <w:p w14:paraId="4ED96D4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enabled: false,</w:t>
      </w:r>
    </w:p>
    <w:p w14:paraId="0642A32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builder: (context) =&gt; const MyApp(),</w:t>
      </w:r>
    </w:p>
    <w:p w14:paraId="4578C40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45057D1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34AD5FD3">
      <w:pPr>
        <w:pStyle w:val="2"/>
        <w:spacing w:line="240" w:lineRule="auto"/>
        <w:rPr>
          <w:rFonts w:hint="default" w:ascii="Arial" w:hAnsi="Arial" w:eastAsia="SimSun" w:cs="Arial"/>
          <w:b w:val="0"/>
          <w:bCs w:val="0"/>
          <w:sz w:val="36"/>
          <w:szCs w:val="36"/>
        </w:rPr>
      </w:pPr>
      <w:r>
        <w:rPr>
          <w:rFonts w:hint="default" w:ascii="Arial" w:hAnsi="Arial" w:cs="Arial"/>
          <w:b w:val="0"/>
          <w:bCs w:val="0"/>
          <w:sz w:val="36"/>
          <w:szCs w:val="36"/>
        </w:rPr>
        <w:t>}</w:t>
      </w:r>
      <w:r>
        <w:rPr>
          <w:rFonts w:hint="default" w:ascii="Arial" w:hAnsi="Arial" w:cs="Arial"/>
          <w:b w:val="0"/>
          <w:bCs w:val="0"/>
          <w:sz w:val="36"/>
          <w:szCs w:val="36"/>
        </w:rPr>
        <mc:AlternateContent>
          <mc:Choice Requires="wpg">
            <w:drawing>
              <wp:anchor distT="0" distB="0" distL="0" distR="0" simplePos="0" relativeHeight="25180467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42" name="Group 84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4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4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4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1180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5AIxkG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DkAjGQ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tlnRxcAAAADc&#10;AAAADwAAAGRycy9kb3ducmV2LnhtbEWPT2sCMRTE74V+h/AKvdVsbBVdjUKVQnvTbWnx9tg8d9cm&#10;L+sm9c+3bwTB4zAzv2Gm85Oz4kBdaDxrUL0MBHHpTcOVhq/Pt6cRiBCRDVrPpOFMAeaz+7sp5sYf&#10;eU2HIlYiQTjkqKGOsc2lDGVNDkPPt8TJ2/rOYUyyq6Tp8Jjgzsp+lg2lw4bTQo0tLWoqf4s/p2Gj&#10;zvvlVtnxcKUGxcfu+/XHVmutHx9UNgER6RRv4Wv73WgYvTzD5Uw6AnL2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2WdHF&#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1P67XL4AAADc&#10;AAAADwAAAGRycy9kb3ducmV2LnhtbEWPS4vCQBCE74L/YWjBm07MyqLR0UNkZVn34gPx2GTaJJrp&#10;CZnx9e8dQfBYVNVX1HR+N5W4UuNKywoG/QgEcWZ1ybmC3fanNwLhPLLGyjIpeJCD+azdmmKi7Y3X&#10;dN34XAQIuwQVFN7XiZQuK8ig69uaOHhH2xj0QTa51A3eAtxUMo6ib2mw5LBQYE1pQdl5czEKsl16&#10;PpV/y9XxEMvF//prP47TpVLdziCagPB095/wu/2rFYyGQ3idCUdAz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P67XL4A&#10;AADc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VvzsKr8AAADc&#10;AAAADwAAAGRycy9kb3ducmV2LnhtbEWPT2sCMRTE70K/Q3iF3jQbqWK3RqEVob3pWlp6e2yeu6vJ&#10;y7pJ/fPtTUHwOMzMb5jp/OysOFIXGs8a1CADQVx603Cl4Wuz7E9AhIhs0HomDRcKMJ899KaYG3/i&#10;NR2LWIkE4ZCjhjrGNpcylDU5DAPfEidv6zuHMcmukqbDU4I7K4dZNpYOG04LNbb0XlO5L/6chl91&#10;OSy2yr6MV2pUfO6+335stdb66VFlryAineM9fGt/GA2T5xH8n0lHQM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87Cq/&#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7A41EAB4">
      <w:pPr>
        <w:pStyle w:val="2"/>
        <w:spacing w:line="240" w:lineRule="auto"/>
        <w:rPr>
          <w:rFonts w:hint="default" w:ascii="Arial" w:hAnsi="Arial" w:cs="Arial"/>
          <w:b w:val="0"/>
          <w:bCs w:val="0"/>
          <w:sz w:val="36"/>
          <w:szCs w:val="36"/>
        </w:rPr>
      </w:pPr>
      <w:r>
        <w:rPr>
          <w:rFonts w:hint="default" w:ascii="Arial" w:hAnsi="Arial" w:cs="Arial"/>
          <w:b w:val="0"/>
          <w:bCs w:val="0"/>
          <w:sz w:val="36"/>
          <w:szCs w:val="36"/>
        </w:rPr>
        <w:t>class MyApp extends StatefulWidget {</w:t>
      </w:r>
    </w:p>
    <w:p w14:paraId="7F826AD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MyApp({super.key});</w:t>
      </w:r>
    </w:p>
    <w:p w14:paraId="25B46172">
      <w:pPr>
        <w:pStyle w:val="2"/>
        <w:spacing w:line="240" w:lineRule="auto"/>
        <w:rPr>
          <w:rFonts w:hint="default" w:ascii="Arial" w:hAnsi="Arial" w:cs="Arial"/>
          <w:b w:val="0"/>
          <w:bCs w:val="0"/>
          <w:sz w:val="36"/>
          <w:szCs w:val="36"/>
        </w:rPr>
      </w:pPr>
      <w:r>
        <w:rPr>
          <w:rFonts w:hint="default" w:ascii="Arial" w:hAnsi="Arial" w:cs="Arial"/>
          <w:b w:val="0"/>
          <w:bCs w:val="0"/>
          <w:sz w:val="36"/>
          <w:szCs w:val="36"/>
        </w:rPr>
        <w:t>@override</w:t>
      </w:r>
    </w:p>
    <w:p w14:paraId="140B276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State&lt;MyApp&gt; createState() =&gt; _MyAppState();</w:t>
      </w:r>
    </w:p>
    <w:p w14:paraId="0AF2B3B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Widget build(BuildContext context) {</w:t>
      </w:r>
    </w:p>
    <w:p w14:paraId="1BE4660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return MaterialApp(</w:t>
      </w:r>
    </w:p>
    <w:p w14:paraId="242A83B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locale: DevicePreview.locale(context),</w:t>
      </w:r>
    </w:p>
    <w:p w14:paraId="0E0AE7C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builder: DevicePreview.appBuilder,</w:t>
      </w:r>
    </w:p>
    <w:p w14:paraId="536AAC4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home: const SplashScreen(),</w:t>
      </w:r>
    </w:p>
    <w:p w14:paraId="3E5F608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6C07F5B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0F959DAA">
      <w:pPr>
        <w:pStyle w:val="2"/>
        <w:spacing w:line="240" w:lineRule="auto"/>
        <w:rPr>
          <w:rFonts w:hint="default" w:ascii="Arial" w:hAnsi="Arial" w:cs="Arial"/>
          <w:b w:val="0"/>
          <w:bCs w:val="0"/>
          <w:sz w:val="36"/>
          <w:szCs w:val="36"/>
        </w:rPr>
      </w:pPr>
      <w:r>
        <w:rPr>
          <w:rFonts w:hint="default" w:ascii="Arial" w:hAnsi="Arial" w:cs="Arial"/>
          <w:b w:val="0"/>
          <w:bCs w:val="0"/>
          <w:sz w:val="36"/>
          <w:szCs w:val="36"/>
        </w:rPr>
        <w:t>}</w:t>
      </w:r>
    </w:p>
    <w:p w14:paraId="79CE4AD6">
      <w:pPr>
        <w:pStyle w:val="2"/>
        <w:spacing w:line="240" w:lineRule="auto"/>
        <w:rPr>
          <w:rFonts w:hint="default" w:ascii="Arial" w:hAnsi="Arial" w:cs="Arial"/>
          <w:b w:val="0"/>
          <w:bCs w:val="0"/>
          <w:sz w:val="36"/>
          <w:szCs w:val="36"/>
        </w:rPr>
      </w:pPr>
      <w:r>
        <w:rPr>
          <w:rFonts w:hint="default" w:ascii="Arial" w:hAnsi="Arial" w:cs="Arial"/>
          <w:b w:val="0"/>
          <w:bCs w:val="0"/>
          <w:sz w:val="36"/>
          <w:szCs w:val="36"/>
        </w:rPr>
        <w:t>class _MyAppState extends State&lt;MyApp&gt; {</w:t>
      </w:r>
    </w:p>
    <w:p w14:paraId="7A19E9E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GlobalKey&lt;ScaffoldState&gt; scaffoldState = GlobalKey();</w:t>
      </w:r>
    </w:p>
    <w:p w14:paraId="4F2F2DF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@override</w:t>
      </w:r>
    </w:p>
    <w:p w14:paraId="6004327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Widget build(BuildContext context) {</w:t>
      </w:r>
    </w:p>
    <w:p w14:paraId="1C115DE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return AdaptiveTheme(</w:t>
      </w:r>
    </w:p>
    <w:p w14:paraId="614CD3E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light: ThemeData.light(),</w:t>
      </w:r>
    </w:p>
    <w:p w14:paraId="5B6AA62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dark: ThemeData.dark(),</w:t>
      </w:r>
    </w:p>
    <w:p w14:paraId="2575007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initial: AdaptiveThemeMode.light,</w:t>
      </w:r>
    </w:p>
    <w:p w14:paraId="149F5DA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builder: (theme, darkTheme) =&gt; MaterialApp(</w:t>
      </w:r>
    </w:p>
    <w:p w14:paraId="40D783C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theme: theme,</w:t>
      </w:r>
      <w:r>
        <w:rPr>
          <w:rFonts w:hint="default" w:ascii="Arial" w:hAnsi="Arial" w:cs="Arial"/>
          <w:b w:val="0"/>
          <w:bCs w:val="0"/>
          <w:sz w:val="36"/>
          <w:szCs w:val="36"/>
        </w:rPr>
        <mc:AlternateContent>
          <mc:Choice Requires="wpg">
            <w:drawing>
              <wp:anchor distT="0" distB="0" distL="0" distR="0" simplePos="0" relativeHeight="25180569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46" name="Group 84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4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4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4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1078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DtbIHH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yWLXxsAAAADc&#10;AAAADwAAAGRycy9kb3ducmV2LnhtbEWPW2sCMRSE3wv9D+EU+lazkdbLahSqFNo33ZYW3w6b4+7a&#10;5GTdpF7+fSMIPg4z8w0znZ+cFQfqQuNZg+plIIhLbxquNHx9vj2NQISIbNB6Jg1nCjCf3d9NMTf+&#10;yGs6FLESCcIhRw11jG0uZShrchh6viVO3tZ3DmOSXSVNh8cEd1b2s2wgHTacFmpsaVFT+Vv8OQ0b&#10;dd4vt8qOByv1Unzsvl9/bLXW+vFBZRMQkU7xFr62342G0fMQLmfSEZCz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YtfG&#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VbOxWbwAAADc&#10;AAAADwAAAGRycy9kb3ducmV2LnhtbEVPy4rCMBTdC/5DuII7Ta3DoJ1GFxVFxtn4YJjlpbl9jM1N&#10;aeLr781CcHk473R5N424Uudqywom4wgEcW51zaWC03E9moFwHlljY5kUPMjBctHvpZhoe+M9XQ++&#10;FCGEXYIKKu/bREqXV2TQjW1LHLjCdgZ9gF0pdYe3EG4aGUfRpzRYc2iosKWsovx8uBgF+Sk7/9ff&#10;m13xF8vVz376O4+zjVLDwST6AuHp7t/il3urFcw+wtpwJhwBuX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WzsVm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17HmL78AAADc&#10;AAAADwAAAGRycy9kb3ducmV2LnhtbEWPT2sCMRTE7wW/Q3gFbzUbqaJbo6CloDfdlpbeHpvn7rbJ&#10;y3YT/317Iwg9DjPzG2a2ODsrjtSFxrMGNchAEJfeNFxp+Hh/e5qACBHZoPVMGi4UYDHvPcwwN/7E&#10;OzoWsRIJwiFHDXWMbS5lKGtyGAa+JU7e3ncOY5JdJU2HpwR3Vg6zbCwdNpwWamxpVVP5Wxychm91&#10;+XvdKzsdb9Wo2Px8Lr9stdO6/6iyFxCRzvE/fG+vjYbJ8xRuZ9IR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ex5i+/&#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26E7ACD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darkTheme: darkTheme,</w:t>
      </w:r>
    </w:p>
    <w:p w14:paraId="20DF2A8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debugShowCheckedModeBanner: false,</w:t>
      </w:r>
    </w:p>
    <w:p w14:paraId="2C70004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routes: {</w:t>
      </w:r>
    </w:p>
    <w:p w14:paraId="5FC8295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SplashScreen.id: (context) =&gt; const SplashScreen(),</w:t>
      </w:r>
    </w:p>
    <w:p w14:paraId="1CE7D91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WelcomeScreen.id: (context) =&gt; const WelcomeScreen(),</w:t>
      </w:r>
    </w:p>
    <w:p w14:paraId="0580D87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Nav.id: (context) =&gt; const Nav(),</w:t>
      </w:r>
    </w:p>
    <w:p w14:paraId="3AFD508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HomePage.id: (c</w:t>
      </w:r>
      <w:r>
        <w:rPr>
          <w:rFonts w:hint="default" w:ascii="Arial" w:hAnsi="Arial" w:cs="Arial"/>
          <w:b w:val="0"/>
          <w:bCs w:val="0"/>
          <w:sz w:val="36"/>
          <w:szCs w:val="36"/>
        </w:rPr>
        <mc:AlternateContent>
          <mc:Choice Requires="wpg">
            <w:drawing>
              <wp:anchor distT="0" distB="0" distL="0" distR="0" simplePos="0" relativeHeight="25193267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510" name="Group 151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51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1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1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8380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wruwCGcEAAAVFgAADgAAAGRycy9lMm9Eb2MueG1s7Vjb&#10;jts2EH0v0H8Q9N61LpZlG+sNmmyzKFCkAZJ+AC1TlgBJVEna8v59h6Qo0vLuit5k8xD0xaTtw+HM&#10;mRny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wruwCG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blB4sL0AAADd&#10;AAAADwAAAGRycy9kb3ducmV2LnhtbEVPS2sCMRC+F/wPYQq9aTYFxa5GoZZCe9O1KN6Gzbi7mky2&#10;m9THvzeC0Nt8fM+Zzi/OihN1ofGsQQ0yEMSlNw1XGn7Wn/0xiBCRDVrPpOFKAeaz3tMUc+PPvKJT&#10;ESuRQjjkqKGOsc2lDGVNDsPAt8SJ2/vOYUywq6Tp8JzCnZWvWTaSDhtODTW2tKipPBZ/TsNOXX8/&#10;9sq+jZZqWHwfNu9bW620fnlW2QREpEv8Fz/cXybNHyoF92/SCXJ2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UHiw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Fe6wGb0AAADd&#10;AAAADwAAAGRycy9kb3ducmV2LnhtbEVPS4vCMBC+C/6HMII3TVvZRavRQ0VZ1r34QDwOzdhWm0lp&#10;4mP/vVlY8DYf33Nmi6epxZ1aV1lWEA8jEMS51RUXCg771WAMwnlkjbVlUvBLDhbzbmeGqbYP3tJ9&#10;5wsRQtilqKD0vkmldHlJBt3QNsSBO9vWoA+wLaRu8RHCTS2TKPqUBisODSU2lJWUX3c3oyA/ZNdL&#10;9b3enE+JXP5sR8dJkq2V6vfiaArC09O/xf/uLx3mf8QJ/H0TTp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7rAZ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8c5DXL0AAADd&#10;AAAADwAAAGRycy9kb3ducmV2LnhtbEVPS2sCMRC+F/wPYQreNBuL0m6NgkpBb3VbKt6Gzbi7bTJZ&#10;N/H1702h0Nt8fM+Zzq/OijN1ofGsQQ0zEMSlNw1XGj4/3gbPIEJENmg9k4YbBZjPeg9TzI2/8JbO&#10;RaxECuGQo4Y6xjaXMpQ1OQxD3xIn7uA7hzHBrpKmw0sKd1aOsmwiHTacGmpsaVlT+VOcnIa9uh1X&#10;B2VfJu9qXGy+vxY7W2217j+q7BVEpGv8F/+51ybNH6sn+P0mnS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zkNc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ontext) =&gt; const HomePage(),</w:t>
      </w:r>
    </w:p>
    <w:p w14:paraId="230647B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Chatbot.id: (context) =&gt; const Chatbot(),</w:t>
      </w:r>
    </w:p>
    <w:p w14:paraId="42F9418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Categories.id: (context) =&gt; const Categories(),</w:t>
      </w:r>
    </w:p>
    <w:p w14:paraId="6F544F1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Documentation.id: (context) =&gt; const Documentation(),</w:t>
      </w:r>
    </w:p>
    <w:p w14:paraId="106AAD7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ExtraKnowledge.id: (context) =&gt; ExtraKnowledge(),</w:t>
      </w:r>
    </w:p>
    <w:p w14:paraId="678CDFE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Quizzes.id: (context) =&gt; const Quizzes(),</w:t>
      </w:r>
    </w:p>
    <w:p w14:paraId="22778E6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ProgrammingLanguages.id: (context) =&gt; ProgrammingLanguages(),</w:t>
      </w:r>
    </w:p>
    <w:p w14:paraId="5F9F7A5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LearningKids.id: (context) =&gt; const LearningKids(),</w:t>
      </w:r>
    </w:p>
    <w:p w14:paraId="0425ECF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Frontend.id: (context) =&gt; const Frontend(),</w:t>
      </w:r>
    </w:p>
    <w:p w14:paraId="3DFFCB5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Backend.id: (context) =&gt; const Backend(),</w:t>
      </w:r>
    </w:p>
    <w:p w14:paraId="1929AB9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r>
        <w:rPr>
          <w:rFonts w:hint="default" w:ascii="Arial" w:hAnsi="Arial" w:cs="Arial"/>
          <w:b w:val="0"/>
          <w:bCs w:val="0"/>
        </w:rPr>
        <mc:AlternateContent>
          <mc:Choice Requires="wpg">
            <w:drawing>
              <wp:anchor distT="0" distB="0" distL="0" distR="0" simplePos="0" relativeHeight="252085248"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207" name="Group 220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20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20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21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3123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tbom5W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w3P3hL0AAADd&#10;AAAADwAAAGRycy9kb3ducmV2LnhtbEVPy2oCMRTdF/yHcIXuNMlARUejUKXQ7uq0WLq7TK4zY5Ob&#10;6ST18ffNotDl4bxXm6t34kxD7AIb0FMFgrgOtuPGwPvb02QOIiZkiy4wGbhRhM16dLfC0oYL7+lc&#10;pUbkEI4lGmhT6kspY92SxzgNPXHmjmHwmDIcGmkHvORw72Sh1Ex67Dg3tNjTtqX6q/rxBj717Xt3&#10;1G4xe9UP1cvp8Pjhmr0x92OtliASXdO/+M/9bA0Uhcpz85v8BO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c/eE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J1MEwb8AAADd&#10;AAAADwAAAGRycy9kb3ducmV2LnhtbEWPT2sCMRTE74LfIbxCb5oYQerW6GGlIq0X/yA9PjbP3a2b&#10;l2WTqv32Rih4HGbmN8xscXONuFAXas8GRkMFgrjwtubSwGH/MXgDESKyxcYzGfijAIt5vzfDzPor&#10;b+myi6VIEA4ZGqhibDMpQ1GRwzD0LXHyTr5zGJPsSmk7vCa4a6RWaiId1pwWKmwpr6g4736dgeKQ&#10;n3/qz9XX6VvL5WY7Pk51vjLm9WWk3kFEusVn+L+9tga0VlN4vElPQM7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dTBMG/&#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uNxtX70AAADd&#10;AAAADwAAAGRycy9kb3ducmV2LnhtbEVPy2oCMRTdF/oP4Ra600wGFB2NQlsEu6ujWLq7TK4zY5Ob&#10;cZL6+HuzELo8nPd8eXVWnKkPrWcNapiBIK68abnWsNuuBhMQISIbtJ5Jw40CLBfPT3MsjL/whs5l&#10;rEUK4VCghibGrpAyVA05DEPfESfu4HuHMcG+lqbHSwp3VuZZNpYOW04NDXb03lD1W/45DT/qdvo4&#10;KDsdf6lR+Xncv33beqP164vKZiAiXeO/+OFeGw15rtL+9CY9Ab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3G1f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Wordpress.id: (context) =&gt; const Wordpress(),</w:t>
      </w:r>
    </w:p>
    <w:p w14:paraId="6EA9976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AndroidApplication.id: (context) =&gt; const AndroidApplication(),</w:t>
      </w:r>
    </w:p>
    <w:p w14:paraId="7B221D6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CrossPlatform.id: (context) =&gt; const CrossPlatform(),</w:t>
      </w:r>
    </w:p>
    <w:p w14:paraId="66D0356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Network.id: (context) =&gt; const Network(),</w:t>
      </w:r>
    </w:p>
    <w:p w14:paraId="5C9E1AB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CyberSecurity.id: (context) =&gt; const CyberSecurity(),</w:t>
      </w:r>
    </w:p>
    <w:p w14:paraId="3873DE4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ArtificialIntelligence.id: (context) =&gt;</w:t>
      </w:r>
    </w:p>
    <w:p w14:paraId="502451E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ArtificialIntelligence(),</w:t>
      </w:r>
    </w:p>
    <w:p w14:paraId="1C6685D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UIUXDesign.id: (context) =&gt; const UIUXDesign(),</w:t>
      </w:r>
    </w:p>
    <w:p w14:paraId="2428BC0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About.id: (context) =&gt; const About(),</w:t>
      </w:r>
    </w:p>
    <w:p w14:paraId="49C14FB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Settings.id: (context) =&gt; const Settings(),</w:t>
      </w:r>
    </w:p>
    <w:p w14:paraId="181C527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FAQ.id: (context) =&gt; const FAQ(),</w:t>
      </w:r>
    </w:p>
    <w:p w14:paraId="1195369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PrivacyPolicy.id: (context) =&gt; const PrivacyPolicy(),</w:t>
      </w:r>
    </w:p>
    <w:p w14:paraId="245B122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TermsOfUse.id: (context) =</w:t>
      </w:r>
      <w:r>
        <w:rPr>
          <w:rFonts w:hint="default" w:ascii="Arial" w:hAnsi="Arial" w:cs="Arial"/>
          <w:b w:val="0"/>
          <w:bCs w:val="0"/>
          <w:sz w:val="36"/>
          <w:szCs w:val="36"/>
        </w:rPr>
        <mc:AlternateContent>
          <mc:Choice Requires="wpg">
            <w:drawing>
              <wp:anchor distT="0" distB="0" distL="0" distR="0" simplePos="0" relativeHeight="25180672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50" name="Group 85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5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5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5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0976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H36Wf2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AffpZ/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rB589L8AAADc&#10;AAAADwAAAGRycy9kb3ducmV2LnhtbEWPT2sCMRTE7wW/Q3hCbzUbQdHVKLRFsLe6iqW3x+a5uzZ5&#10;WTepf769EQo9DjPzG2a+vDorztSFxrMGNchAEJfeNFxp2G1XLxMQISIbtJ5Jw40CLBe9pznmxl94&#10;Q+ciViJBOOSooY6xzaUMZU0Ow8C3xMk7+M5hTLKrpOnwkuDOymGWjaXDhtNCjS291VT+FL9Ow7e6&#10;nd4Pyk7Hn2pUfBz3r1+22mj93FfZDESka/wP/7XXRsNkpOBxJh0Bub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wefPS/&#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sYIQbsAAAADc&#10;AAAADwAAAGRycy9kb3ducmV2LnhtbEWPT2vCQBTE7wW/w/KE3ppNUiqaunqIKKV6UUPp8ZF9Jmmy&#10;b0N2659v7wqFHoeZ+Q0zX15NJ840uMaygiSKQRCXVjdcKSiO65cpCOeRNXaWScGNHCwXo6c5Ztpe&#10;eE/ng69EgLDLUEHtfZ9J6cqaDLrI9sTBO9nBoA9yqKQe8BLgppNpHE+kwYbDQo095TWV7eHXKCiL&#10;vP1pPjfb03cqV7v969cszTdKPY+T+B2Ep6v/D/+1P7SC6VsKjzPhCMjF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xghBu&#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M4BHGL8AAADc&#10;AAAADwAAAGRycy9kb3ducmV2LnhtbEWPT2sCMRTE70K/Q3iF3jQbi2K3RqEVob3pWlp6e2yeu6vJ&#10;y7pJ/fPtTUHwOMzMb5jp/OysOFIXGs8a1CADQVx603Cl4Wuz7E9AhIhs0HomDRcKMJ899KaYG3/i&#10;NR2LWIkE4ZCjhjrGNpcylDU5DAPfEidv6zuHMcmukqbDU4I7K4dZNpYOG04LNbb0XlO5L/6chl91&#10;OSy2yr6MV2pUfO6+335stdb66VFlryAineM9fGt/GA2T0TP8n0lHQM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OARxi/&#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&gt; const TermsOfUse(),</w:t>
      </w:r>
    </w:p>
    <w:p w14:paraId="54D3FB7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HTML.id: (context) =&gt; const HTML(),</w:t>
      </w:r>
    </w:p>
    <w:p w14:paraId="6363F9B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CSS.id: (context) =&gt; const CSS(),</w:t>
      </w:r>
    </w:p>
    <w:p w14:paraId="0D71009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Javascript.id: (context) =&gt; const Javascript(),</w:t>
      </w:r>
    </w:p>
    <w:p w14:paraId="4330390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Dart.id: (context) =&gt; const Dart(),</w:t>
      </w:r>
    </w:p>
    <w:p w14:paraId="2C09C1A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FundamentalsOfFlutter.id: (context) =&gt; const FundamentalsOfFlutter(),</w:t>
      </w:r>
    </w:p>
    <w:p w14:paraId="0D55F46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FlutterWithFirebase.id: (context) =&gt; const FlutterWithFirebase(),</w:t>
      </w:r>
    </w:p>
    <w:p w14:paraId="358E3F7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StateManagement.id: (context) =&gt; const StateManagement(),</w:t>
      </w:r>
    </w:p>
    <w:p w14:paraId="2D2520C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SQLFlutter.id: (context) =&gt; const SQLFlutter(),</w:t>
      </w:r>
    </w:p>
    <w:p w14:paraId="046751C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SQFLite.id: (context) =&gt; const SQFLite(),</w:t>
      </w:r>
    </w:p>
    <w:p w14:paraId="0AB81C5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RestAPI.id: (context) =&gt; const RestAPI(),</w:t>
      </w:r>
    </w:p>
    <w:p w14:paraId="5423735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DifferenceBetweenUIUX.id: (context) =&gt; const DifferenceBetweenUIUX(),</w:t>
      </w:r>
    </w:p>
    <w:p w14:paraId="6F0DC77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ChooseTheTool.id: (context) =&gt; c</w:t>
      </w:r>
      <w:r>
        <w:rPr>
          <w:rFonts w:hint="default" w:ascii="Arial" w:hAnsi="Arial" w:cs="Arial"/>
          <w:b w:val="0"/>
          <w:bCs w:val="0"/>
          <w:sz w:val="36"/>
          <w:szCs w:val="36"/>
        </w:rPr>
        <mc:AlternateContent>
          <mc:Choice Requires="wpg">
            <w:drawing>
              <wp:anchor distT="0" distB="0" distL="0" distR="0" simplePos="0" relativeHeight="25201766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534" name="Group 53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53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53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5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88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">
                <o:lock v:ext="edit" aspectratio="f"/>
                <v:shape id="Graphic 2" o:spid="_x0000_s1026" o:spt="100" style="position:absolute;left:0;top:0;height:10151745;width:7056120;" fillcolor="#5B9BD5 [3204]" filled="t" stroked="f" coordsize="7056120,10151745" o:gfxdata="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VimXg&#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SBYJesAAAADc&#10;AAAADwAAAGRycy9kb3ducmV2LnhtbEWPQWvCQBSE70L/w/IK3swmEaWNrh5SlGJ7MQ3F4yP7TNJk&#10;34bsVu2/7xYKHoeZ+YZZb2+mFxcaXWtZQRLFIIgrq1uuFZQfu9kTCOeRNfaWScEPOdhuHiZrzLS9&#10;8pEuha9FgLDLUEHj/ZBJ6aqGDLrIDsTBO9vRoA9yrKUe8RrgppdpHC+lwZbDQoMD5Q1VXfFtFFRl&#10;3n21h/3b+ZTKl/fj/PM5zfdKTR+TeAXC083fw//tV61gMV/C35lwBOTm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Fgl6&#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y5BBP7wAAADc&#10;AAAADwAAAGRycy9kb3ducmV2LnhtbEVPy2oCMRTdF/oP4Ra6q5kIvqZGQUVodzqWSneXyXVm2uRm&#10;nKQ+/t4sBJeH857OL86KE3Wh8axB9TIQxKU3DVcavnbrtzGIEJENWs+k4UoB5rPnpynmxp95S6ci&#10;ViKFcMhRQx1jm0sZypochp5viRN38J3DmGBXSdPhOYU7K/tZNpQOG04NNba0rKn8K/6dhh91Pa4O&#10;yk6GGzUoPn+/F3tbbbV+fVHZO4hIl/gQ390fRsNokNamM+kIyN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uQQT+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onst ChooseTheTool(),</w:t>
      </w:r>
    </w:p>
    <w:p w14:paraId="7EAA3D2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UnderstandThePlatformGuidelines.id: (context) =&gt;</w:t>
      </w:r>
    </w:p>
    <w:p w14:paraId="63F8029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UnderstandThePlatformGuidelines(),</w:t>
      </w:r>
    </w:p>
    <w:p w14:paraId="3C8922F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BasicsOfUIDesign.id: (context) =&gt; BasicsOfUIDesign(),</w:t>
      </w:r>
    </w:p>
    <w:p w14:paraId="740F471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LearnBasicsOfJavaKotlin.id: (context) =&gt;</w:t>
      </w:r>
    </w:p>
    <w:p w14:paraId="0926B2F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LearnBasicsOfJavaKotlin(),</w:t>
      </w:r>
    </w:p>
    <w:p w14:paraId="2CAB97F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FundamentalsOfAndroidDevelopment.id: (context) =&gt;</w:t>
      </w:r>
    </w:p>
    <w:p w14:paraId="4DF11B4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FundamentalsOfAndroidDevelopment(),</w:t>
      </w:r>
    </w:p>
    <w:p w14:paraId="35B0FA2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DataStorage.id: (context) =&gt; const DataStorage(),</w:t>
      </w:r>
    </w:p>
    <w:p w14:paraId="617A090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NetworkingAndAPIs.id: (context) =&gt; const NetworkingAndAPIs(),</w:t>
      </w:r>
    </w:p>
    <w:p w14:paraId="21B84CD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FirebaseIntegration.id: (context) =&gt; const FirebaseIntegration(),</w:t>
      </w:r>
    </w:p>
    <w:p w14:paraId="3668E05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MernBackendDeveloper.id: (context) =&gt; const MernBackendDeveloper(),</w:t>
      </w:r>
    </w:p>
    <w:p w14:paraId="7074778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NodeJS.id: (context) =&gt; con</w:t>
      </w:r>
      <w:r>
        <w:rPr>
          <w:rFonts w:hint="default" w:ascii="Arial" w:hAnsi="Arial" w:cs="Arial"/>
          <w:b w:val="0"/>
          <w:bCs w:val="0"/>
          <w:sz w:val="36"/>
          <w:szCs w:val="36"/>
        </w:rPr>
        <mc:AlternateContent>
          <mc:Choice Requires="wpg">
            <w:drawing>
              <wp:anchor distT="0" distB="0" distL="0" distR="0" simplePos="0" relativeHeight="25180774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54" name="Group 85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5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5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5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0873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Ptjkwd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0yV6978AAADc&#10;AAAADwAAAGRycy9kb3ducmV2LnhtbEWPT2sCMRTE7wW/Q3iCt5qNsGK3RqFKod50W1p6e2yeu9sm&#10;L+sm/vv2Rij0OMzMb5j58uKsOFEfWs8a1DgDQVx503Kt4eP99XEGIkRkg9YzabhSgOVi8DDHwvgz&#10;7+hUxlokCIcCNTQxdoWUoWrIYRj7jjh5e987jEn2tTQ9nhPcWTnJsql02HJaaLCjVUPVb3l0Gr7V&#10;9bDeK/s03aq83Px8vnzZeqf1aKiyZxCRLvE//Nd+MxpmeQ73M+kIyM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Mleve/&#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zrkWbb4AAADc&#10;AAAADwAAAGRycy9kb3ducmV2LnhtbEWPS4vCQBCE7wv+h6EFb+vELIpGRw+RFdG9+EA8Npk2iWZ6&#10;QmZ8/XtnQfBYVNVX1GT2MJW4UeNKywp63QgEcWZ1ybmC/e73ewjCeWSNlWVS8CQHs2nra4KJtnfe&#10;0G3rcxEg7BJUUHhfJ1K6rCCDrmtr4uCdbGPQB9nkUjd4D3BTyTiKBtJgyWGhwJrSgrLL9moUZPv0&#10;ci5Xi/XpGMv53+bnMIrThVKddi8ag/D08J/wu73UCob9AfyfCUdATl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rkWbb4A&#10;AADc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TLtBG8AAAADc&#10;AAAADwAAAGRycy9kb3ducmV2LnhtbEWPW2sCMRSE34X+h3AKfdNsBC/dGgUthfZN19LSt8PmuLtt&#10;crJuUi//3giCj8PMfMPMFidnxYG60HjWoAYZCOLSm4YrDZ/bt/4URIjIBq1n0nCmAIv5Q2+GufFH&#10;3tChiJVIEA45aqhjbHMpQ1mTwzDwLXHydr5zGJPsKmk6PCa4s3KYZWPpsOG0UGNLq5rKv+LfafhR&#10;5/3rTtnn8VqNio/fr+W3rTZaPz2q7AVEpFO8h2/td6NhOprA9Uw6AnJ+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u0Eb&#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st NodeJS(),</w:t>
      </w:r>
    </w:p>
    <w:p w14:paraId="3F1B2A4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Express.id: (context) =&gt; const Express(),</w:t>
      </w:r>
    </w:p>
    <w:p w14:paraId="103289F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MongoDB.id: (context) =&gt; const MongoDB(),</w:t>
      </w:r>
    </w:p>
    <w:p w14:paraId="7DE29E5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LaravelBackendDeveloper.id: (context) =&gt;</w:t>
      </w:r>
    </w:p>
    <w:p w14:paraId="79E16DD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LaravelBackendDeveloper(),</w:t>
      </w:r>
    </w:p>
    <w:p w14:paraId="58406D4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PHP.id: (context) =&gt; const PHP(),</w:t>
      </w:r>
    </w:p>
    <w:p w14:paraId="3AAE483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Laravel.id: (context) =&gt; const Laravel(),</w:t>
      </w:r>
    </w:p>
    <w:p w14:paraId="4B14472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MySql.id: (context) =&gt; const MySql(),</w:t>
      </w:r>
    </w:p>
    <w:p w14:paraId="63F9BA3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FlaskBackendDeveloper.id: (context) =&gt; const FlaskBackendDeveloper(),</w:t>
      </w:r>
    </w:p>
    <w:p w14:paraId="7E68D7A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Python.id: (context) =&gt; const Python(),</w:t>
      </w:r>
    </w:p>
    <w:p w14:paraId="1725B9B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Flask.id: (context) =&gt; const Flask(),</w:t>
      </w:r>
    </w:p>
    <w:p w14:paraId="1D52AD8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Django.id: (context) =&gt; const Django(),</w:t>
      </w:r>
    </w:p>
    <w:p w14:paraId="07D7B3D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DotNetBackendDeveloper.id: (context) =&gt;</w:t>
      </w:r>
    </w:p>
    <w:p w14:paraId="791A0CF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DotNetBackendDeveloper(),</w:t>
      </w:r>
    </w:p>
    <w:p w14:paraId="77719C0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Csharp.id: (context) =&gt; const Csharp(),</w:t>
      </w:r>
    </w:p>
    <w:p w14:paraId="5C7CA40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DotNet.id: (context) =&gt; const DotNet(),</w:t>
      </w:r>
    </w:p>
    <w:p w14:paraId="34AD330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Sql.id: (context) =&gt; const S</w:t>
      </w:r>
      <w:r>
        <w:rPr>
          <w:rFonts w:hint="default" w:ascii="Arial" w:hAnsi="Arial" w:cs="Arial"/>
          <w:b w:val="0"/>
          <w:bCs w:val="0"/>
          <w:sz w:val="36"/>
          <w:szCs w:val="36"/>
        </w:rPr>
        <mc:AlternateContent>
          <mc:Choice Requires="wpg">
            <w:drawing>
              <wp:anchor distT="0" distB="0" distL="0" distR="0" simplePos="0" relativeHeight="25180876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58" name="Group 85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5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6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6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0771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Ba5bOH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Umhw8r8AAADc&#10;AAAADwAAAGRycy9kb3ducmV2LnhtbEWPT2sCMRTE7wW/Q3iCt5qNoOjWKFQp1JuupaW3x+a5u23y&#10;sm7iv29vhEKPw8z8hpkvr86KM3Wh8axBDTMQxKU3DVcaPvZvz1MQISIbtJ5Jw40CLBe9pznmxl94&#10;R+ciViJBOOSooY6xzaUMZU0Ow9C3xMk7+M5hTLKrpOnwkuDOylGWTaTDhtNCjS2taip/i5PT8K1u&#10;x/VB2dlkq8bF5ufz9ctWO60HfZW9gIh0jf/hv/a70TAdz+BxJh0Bub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JocPK/&#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4HDhP7wAAADc&#10;AAAADwAAAGRycy9kb3ducmV2LnhtbEVPy4rCMBTdC/5DuAOz09QKoh3TLiqKzLixiszy0lzbjs1N&#10;aeJj/t4sBJeH815mD9OKG/WusaxgMo5AEJdWN1wpOB7WozkI55E1tpZJwT85yNLhYImJtnfe063w&#10;lQgh7BJUUHvfJVK6siaDbmw74sCdbW/QB9hXUvd4D+GmlXEUzaTBhkNDjR3lNZWX4moUlMf88td8&#10;b37Ov7Fc7fbT0yLON0p9fkyiLxCeHv4tfrm3WsF8FuaHM+EIyPQ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Bw4T+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YnK2Sb8AAADc&#10;AAAADwAAAGRycy9kb3ducmV2LnhtbEWPT2sCMRTE7wW/Q3iF3jSbQhe7GoVaCvWma2nx9tg8d1eT&#10;l+0m9c+3N4LQ4zAzv2Gm87Oz4kh9aD1rUKMMBHHlTcu1hq/Nx3AMIkRkg9YzabhQgPls8DDFwvgT&#10;r+lYxlokCIcCNTQxdoWUoWrIYRj5jjh5O987jEn2tTQ9nhLcWfmcZbl02HJaaLCjRUPVofxzGrbq&#10;8vu+U/Y1X6mXcrn/fvux9Vrrp0eVTUBEOsf/8L39aTSMcwW3M+kI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Jytkm/&#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ql(),</w:t>
      </w:r>
    </w:p>
    <w:p w14:paraId="738C4E6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FundamentalsOfNetwork.id: (context) =&gt; const FundamentalsOfNetwork(),</w:t>
      </w:r>
    </w:p>
    <w:p w14:paraId="68A835E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NetworkProtocolsAndCCNAFundamentals.id: (context) =&gt;</w:t>
      </w:r>
    </w:p>
    <w:p w14:paraId="1828EE8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NetworkProtocolsAndCCNAFu</w:t>
      </w:r>
      <w:r>
        <w:rPr>
          <w:rFonts w:hint="default" w:ascii="Arial" w:hAnsi="Arial" w:cs="Arial"/>
          <w:b w:val="0"/>
          <w:bCs w:val="0"/>
          <w:sz w:val="36"/>
          <w:szCs w:val="36"/>
        </w:rPr>
        <mc:AlternateContent>
          <mc:Choice Requires="wpg">
            <w:drawing>
              <wp:anchor distT="0" distB="0" distL="0" distR="0" simplePos="0" relativeHeight="25201766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816" name="Group 81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42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3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3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88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">
                <o:lock v:ext="edit" aspectratio="f"/>
                <v:shape id="Graphic 2" o:spid="_x0000_s1026" o:spt="100" style="position:absolute;left:0;top:0;height:10151745;width:7056120;" fillcolor="#5B9BD5 [3204]" filled="t" stroked="f" coordsize="7056120,10151745" o:gfxdata="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t29kL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p1N7kL8AAADd&#10;AAAADwAAAGRycy9kb3ducmV2LnhtbEVPTWvCQBC9F/oflil4q5tELTV19ZBiKNWLVqTHITsmabKz&#10;IbuN+u+7gtDbPN7nLFYX04qBeldbVhCPIxDEhdU1lwoOX+vnVxDOI2tsLZOCKzlYLR8fFphqe+Yd&#10;DXtfihDCLkUFlfddKqUrKjLoxrYjDtzJ9gZ9gH0pdY/nEG5amUTRizRYc2iosKOsoqLZ/xoFxSFr&#10;furPfHP6TuT7djc5zpMsV2r0FEdvIDxd/L/47v7QYf50MoPbN+EEu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Te5C/&#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3O2zOb8AAADd&#10;AAAADwAAAGRycy9kb3ducmV2LnhtbEVPS08CMRC+m/gfmjHxJt2qbGShkKgxkRssRsNtsh12F9vp&#10;uq08/j0lIeE2X77nTGYHZ8WO+tB61qAGGQjiypuWaw1fq4+HFxAhIhu0nknDkQLMprc3EyyM3/OS&#10;dmWsRQrhUKCGJsaukDJUDTkMA98RJ27je4cxwb6Wpsd9CndWPmZZLh22nBoa7Oitoeq3/Hca1ur4&#10;975RdpQv1LCcb79ff2y91Pr+TmVjEJEO8Sq+uD9Nmv/8lMP5m3SCnJ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tszm/&#10;AAAA3Q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ndamentals(),</w:t>
      </w:r>
    </w:p>
    <w:p w14:paraId="75549F4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WindowsServer.id: (context) =&gt; const WindowsServer(),</w:t>
      </w:r>
    </w:p>
    <w:p w14:paraId="4A6FD4B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LearnBasicOfNetwork.id: (context) =&gt; const LearnBasicOfNetwork(),</w:t>
      </w:r>
    </w:p>
    <w:p w14:paraId="3F3F590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CCNASecurity.id: (context) =&gt; const CCNASecurity(),</w:t>
      </w:r>
    </w:p>
    <w:p w14:paraId="7C481DE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StudyingLinux.id: (context) =&gt; const StudyingLinux(),</w:t>
      </w:r>
    </w:p>
    <w:p w14:paraId="75AF895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Firewalls.id: (context) =&gt; const Firewalls(),</w:t>
      </w:r>
    </w:p>
    <w:p w14:paraId="6A33F25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Flywheel.id: (context) =&gt; const Flywheel(),</w:t>
      </w:r>
    </w:p>
    <w:p w14:paraId="65E5E96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Docker.id: (context) =&gt; const Docker(),</w:t>
      </w:r>
    </w:p>
    <w:p w14:paraId="4038B5F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XAMPP.id: (context) =&gt; const XAMPP(),</w:t>
      </w:r>
    </w:p>
    <w:p w14:paraId="5AA8B2F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MAMP.id: (context) =&gt; const MAMP(),</w:t>
      </w:r>
    </w:p>
    <w:p w14:paraId="14E7AF5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IntroductionToWordPress.id: (context) =&gt;</w:t>
      </w:r>
    </w:p>
    <w:p w14:paraId="173D5F4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IntroductionToWordPress(),</w:t>
      </w:r>
    </w:p>
    <w:p w14:paraId="287C66F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APIDemo.id: (context) =&gt; const APIDemo(),</w:t>
      </w:r>
      <w:r>
        <w:rPr>
          <w:rFonts w:hint="default" w:ascii="Arial" w:hAnsi="Arial" w:cs="Arial"/>
          <w:b w:val="0"/>
          <w:bCs w:val="0"/>
          <w:sz w:val="36"/>
          <w:szCs w:val="36"/>
        </w:rPr>
        <mc:AlternateContent>
          <mc:Choice Requires="wpg">
            <w:drawing>
              <wp:anchor distT="0" distB="0" distL="0" distR="0" simplePos="0" relativeHeight="25201766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437" name="Group 143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48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8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1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88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DgFMty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YYFLN8EAAADd&#10;AAAADwAAAGRycy9kb3ducmV2LnhtbEWPT0/DMAzF70j7DpEncWNpEEyjLJs0EBLcWEFMu1mN15Yl&#10;TmnC/nx7fEDazdZ7fu/n+fIUvDrQkLrIFsykAEVcR9dxY+Hz4+VmBiplZIc+Mlk4U4LlYnQ1x9LF&#10;I6/pUOVGSQinEi20Ofel1qluKWCaxJ5YtF0cAmZZh0a7AY8SHry+LYqpDtixNLTY01NL9b76DRa2&#10;5vzzvDP+Yfpu7qu376/Vxjdra6/HpngElemUL+b/61cn+HczwZVvZAS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YFL&#10;N8EAAADdAAAADwAAAAAAAAABACAAAAAiAAAAZHJzL2Rvd25yZXYueG1sUEsBAhQAFAAAAAgAh07i&#10;QDMvBZ47AAAAOQAAABAAAAAAAAAAAQAgAAAAEAEAAGRycy9zaGFwZXhtbC54bWxQSwUGAAAAAAYA&#10;BgBbAQAAug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haG4cr4AAADd&#10;AAAADwAAAGRycy9kb3ducmV2LnhtbEVPTWvCQBC9F/oflin0VjemRWJ0zSGiSOtFK6XHITsmMdnZ&#10;kF01/nu3IPQ2j/c582wwrbhQ72rLCsajCARxYXXNpYLD9+otAeE8ssbWMim4kYNs8fw0x1TbK+/o&#10;svelCCHsUlRQed+lUrqiIoNuZDviwB1tb9AH2JdS93gN4aaVcRRNpMGaQ0OFHeUVFc3+bBQUh7w5&#10;1Z/rr+NvLJfb3fvPNM7XSr2+jKMZCE+D/xc/3Bsd5n8kU/j7JpwgF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aG4cr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2rRLcAAAADd&#10;AAAADwAAAGRycy9kb3ducmV2LnhtbEWPT0sDMRDF74LfIYzQm82m0KJr04IthXqzqyjehs10dzWZ&#10;bDfpv2/vHARvM7w37/1mvrwEr040pC6yBTMuQBHX0XXcWHh/29w/gEoZ2aGPTBaulGC5uL2ZY+ni&#10;mXd0qnKjJIRTiRbanPtS61S3FDCNY08s2j4OAbOsQ6PdgGcJD15PimKmA3YsDS32tGqp/qmOwcKX&#10;uR7We+MfZ69mWr18fzx/+mZn7ejOFE+gMl3yv/nveusEf2oEV76REfTi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tEt&#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478681C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JavaProgrammingLanguage.id: (context) =&gt;</w:t>
      </w:r>
    </w:p>
    <w:p w14:paraId="0E2D485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JavaProgrammingLanguage(),</w:t>
      </w:r>
    </w:p>
    <w:p w14:paraId="7A3C3EE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CPlusPlusProgrammingLanguage.id: (context) =&gt;</w:t>
      </w:r>
    </w:p>
    <w:p w14:paraId="7445872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CPlusPlusProgrammingLanguage(),</w:t>
      </w:r>
    </w:p>
    <w:p w14:paraId="2A5E79D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CSharpProgrammingLanguage.id: (context) =&gt;</w:t>
      </w:r>
    </w:p>
    <w:p w14:paraId="05763B5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CSharpProgrammingLanguage(),</w:t>
      </w:r>
    </w:p>
    <w:p w14:paraId="23CFAF4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PythonProgrammingLanguage.id: (context) =&gt;</w:t>
      </w:r>
    </w:p>
    <w:p w14:paraId="718430D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PythonProgrammingLanguage(),</w:t>
      </w:r>
    </w:p>
    <w:p w14:paraId="7752F0E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Templates.id: (context) =&gt; Templates(),</w:t>
      </w:r>
    </w:p>
    <w:p w14:paraId="43F1130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LearnMathematics.id: (context) =&gt; const LearnMathematics(),</w:t>
      </w:r>
    </w:p>
    <w:p w14:paraId="1274D60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PythonForMachineLearning</w:t>
      </w:r>
      <w:r>
        <w:rPr>
          <w:rFonts w:hint="default" w:ascii="Arial" w:hAnsi="Arial" w:cs="Arial"/>
          <w:b w:val="0"/>
          <w:bCs w:val="0"/>
          <w:sz w:val="36"/>
          <w:szCs w:val="36"/>
        </w:rPr>
        <mc:AlternateContent>
          <mc:Choice Requires="wpg">
            <w:drawing>
              <wp:anchor distT="0" distB="0" distL="0" distR="0" simplePos="0" relativeHeight="25180979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62" name="Group 86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6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6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6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0668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WpO+w2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Bak77D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eyNpcAAAADc&#10;AAAADwAAAGRycy9kb3ducmV2LnhtbEWPT2sCMRTE7wW/Q3hCbzWbFhe7GgUrhfZWV2np7bF57q4m&#10;L+sm9c+3b4RCj8PM/IaZLS7OihP1ofWsQY0yEMSVNy3XGrab14cJiBCRDVrPpOFKARbzwd0MC+PP&#10;vKZTGWuRIBwK1NDE2BVShqohh2HkO+Lk7XzvMCbZ19L0eE5wZ+VjluXSYctpocGOXhqqDuWP0/Ct&#10;rsfVTtnn/EONy/f95/LL1mut74cqm4KIdIn/4b/2m9EwyZ/gdiYdATn/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7I2l&#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n0vnPL4AAADc&#10;AAAADwAAAGRycy9kb3ducmV2LnhtbEWPS4vCQBCE7wv+h6EFb+vErIhGRw+RFdG9+EA8Npk2iWZ6&#10;QmZ8/XtnQfBYVNVX1GT2MJW4UeNKywp63QgEcWZ1ybmC/e73ewjCeWSNlWVS8CQHs2nra4KJtnfe&#10;0G3rcxEg7BJUUHhfJ1K6rCCDrmtr4uCdbGPQB9nkUjd4D3BTyTiKBtJgyWGhwJrSgrLL9moUZPv0&#10;ci5Xi/XpGMv53+bnMIrThVKddi8ag/D08J/wu73UCoaDPvyfCUdATl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0vnPL4A&#10;AADc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HUmwSr8AAADc&#10;AAAADwAAAGRycy9kb3ducmV2LnhtbEWPT2sCMRTE7wW/Q3iCt5qN4GK3RqFKod50W1p6e2yeu9sm&#10;L+sm/vv2Rij0OMzMb5j58uKsOFEfWs8a1DgDQVx503Kt4eP99XEGIkRkg9YzabhSgOVi8DDHwvgz&#10;7+hUxlokCIcCNTQxdoWUoWrIYRj7jjh5e987jEn2tTQ9nhPcWTnJslw6bDktNNjRqqHqtzw6Dd/q&#10;eljvlX3Kt2pabn4+X75svdN6NFTZM4hIl/gf/mu/GQ2zfAr3M+kIyM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1JsEq/&#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AndDeepLearning.id: (context) =&gt;</w:t>
      </w:r>
    </w:p>
    <w:p w14:paraId="2743B17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PythonForMachineLearningAndDeepLearning(),</w:t>
      </w:r>
    </w:p>
    <w:p w14:paraId="6AFD1EA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FundamentalsOfMachineLearningAndDeepLearning.id: (context) =&gt;</w:t>
      </w:r>
    </w:p>
    <w:p w14:paraId="0B8D5AB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FundamentalsOfMachineLearningAndDeepLearning(),</w:t>
      </w:r>
    </w:p>
    <w:p w14:paraId="48DCD50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ImportantSkills.id: (context) =&gt; const ImportantSkills(),</w:t>
      </w:r>
    </w:p>
    <w:p w14:paraId="5AE42A4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Git.id: (context) =&gt; const Git(),</w:t>
      </w:r>
    </w:p>
    <w:p w14:paraId="7E36D85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Github.id: (context) =&gt; const Github(),</w:t>
      </w:r>
    </w:p>
    <w:p w14:paraId="191710D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AlgorithmsAndDataStructure.id: (context) =&gt;</w:t>
      </w:r>
    </w:p>
    <w:p w14:paraId="24EE1CF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AlgorithmsAndDataStructure(),</w:t>
      </w:r>
    </w:p>
    <w:p w14:paraId="5DDAECA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APISkills.id: (context) =&gt; const APISkills(),</w:t>
      </w:r>
    </w:p>
    <w:p w14:paraId="32B68FB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WWW.id: (context) =&gt; const WWW(),</w:t>
      </w:r>
    </w:p>
    <w:p w14:paraId="20B4951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TCPIP.id: (context) =&gt; const TCPIP(),</w:t>
      </w:r>
    </w:p>
    <w:p w14:paraId="4AC9120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Hosting.id: (context) =&gt; const Hosting(),</w:t>
      </w:r>
    </w:p>
    <w:p w14:paraId="1EC5CC5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HTTP.id: (context) =&gt; const HTTP(),</w:t>
      </w:r>
    </w:p>
    <w:p w14:paraId="253C329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Domain.id: (context) =&gt;</w:t>
      </w:r>
      <w:r>
        <w:rPr>
          <w:rFonts w:hint="default" w:ascii="Arial" w:hAnsi="Arial" w:cs="Arial"/>
          <w:b w:val="0"/>
          <w:bCs w:val="0"/>
          <w:sz w:val="36"/>
          <w:szCs w:val="36"/>
        </w:rPr>
        <mc:AlternateContent>
          <mc:Choice Requires="wpg">
            <w:drawing>
              <wp:anchor distT="0" distB="0" distL="0" distR="0" simplePos="0" relativeHeight="25201766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519" name="Group 151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52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2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3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88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">
                <o:lock v:ext="edit" aspectratio="f"/>
                <v:shape id="Graphic 2" o:spid="_x0000_s1026" o:spt="100" style="position:absolute;left:0;top:0;height:10151745;width:7056120;" fillcolor="#5B9BD5 [3204]" filled="t" stroked="f" coordsize="7056120,10151745" o:gfxdata="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3AX&#10;lsEAAADdAAAADwAAAAAAAAABACAAAAAiAAAAZHJzL2Rvd25yZXYueG1sUEsBAhQAFAAAAAgAh07i&#10;QDMvBZ47AAAAOQAAABAAAAAAAAAAAQAgAAAAEAEAAGRycy9zaGFwZXhtbC54bWxQSwUGAAAAAAYA&#10;BgBbAQAAug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y/XZPL0AAADd&#10;AAAADwAAAGRycy9kb3ducmV2LnhtbEVPS4vCMBC+C/sfwizsTVO7qLvV6KGiiHrxwbLHoRnbajMp&#10;TXz9eyMI3ubje85ocjOVuFDjSssKup0IBHFmdcm5gv1u1v4B4TyyxsoyKbiTg8n4ozXCRNsrb+iy&#10;9bkIIewSVFB4XydSuqwgg65ja+LAHWxj0AfY5FI3eA3hppJxFPWlwZJDQ4E1pQVlp+3ZKMj26elY&#10;Luerw38sp+vN999vnM6V+vrsRkMQnm7+LX65FzrM78UDeH4TTpDj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9dk8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xUAZP74AAADd&#10;AAAADwAAAGRycy9kb3ducmV2LnhtbEVPS2sCMRC+F/wPYYTeajYtarsahbYU2puu0uJt2Iy7q8lk&#10;u0l9/PtGELzNx/ec6fzkrDhQFxrPGtQgA0FcetNwpWG9+nh4BhEiskHrmTScKcB81rubYm78kZd0&#10;KGIlUgiHHDXUMba5lKGsyWEY+JY4cVvfOYwJdpU0HR5TuLPyMctG0mHDqaHGlt5qKvfFn9OwUeff&#10;962yL6OFGhZfu+/XH1sttb7vq2wCItIp3sRX96dJ84dPY7h8k06Qs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UAZP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 xml:space="preserve"> const Domain(),</w:t>
      </w:r>
    </w:p>
    <w:p w14:paraId="116DABA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Servers.id: (context) =&gt; const Servers(),</w:t>
      </w:r>
    </w:p>
    <w:p w14:paraId="375F664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Knowledge.id: (context) =&gt; const Knowledge(),</w:t>
      </w:r>
    </w:p>
    <w:p w14:paraId="61E4BE7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Frameworks.id: (context) =&gt; const Frameworks(),</w:t>
      </w:r>
    </w:p>
    <w:p w14:paraId="1F6BA5F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CSSFramework.id: (context) =&gt; const CSSFramework(),</w:t>
      </w:r>
    </w:p>
    <w:p w14:paraId="7FC99F5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JavascriptFramework.id: (context) =&gt; const JavascriptFramework(),</w:t>
      </w:r>
    </w:p>
    <w:p w14:paraId="74F2741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CSSAdvancedTechnologies.id: (context) =&gt;</w:t>
      </w:r>
    </w:p>
    <w:p w14:paraId="145C8C1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CSSAdvancedTechnologies(),</w:t>
      </w:r>
    </w:p>
    <w:p w14:paraId="3D764FC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Tensorflow.id: (context) =&gt; const Tensorflow(),</w:t>
      </w:r>
    </w:p>
    <w:p w14:paraId="7EE04D5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7E0371E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initialRoute: SplashScreen.id</w:t>
      </w:r>
      <w:r>
        <w:rPr>
          <w:rFonts w:hint="default" w:ascii="Arial" w:hAnsi="Arial" w:cs="Arial"/>
          <w:b w:val="0"/>
          <w:bCs w:val="0"/>
          <w:sz w:val="36"/>
          <w:szCs w:val="36"/>
        </w:rPr>
        <mc:AlternateContent>
          <mc:Choice Requires="wpg">
            <w:drawing>
              <wp:anchor distT="0" distB="0" distL="0" distR="0" simplePos="0" relativeHeight="25181081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66" name="Group 86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6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6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6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0566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BT/Q6U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gteLpsAAAADc&#10;AAAADwAAAGRycy9kb3ducmV2LnhtbEWPT2sCMRTE74V+h/CE3mo2ha66NQptKehNt0Xx9tg8d7cm&#10;L9tN6p9vb4RCj8PM/IaZzs/OiiP1ofWsQQ0zEMSVNy3XGr4+Px7HIEJENmg9k4YLBZjP7u+mWBh/&#10;4jUdy1iLBOFQoIYmxq6QMlQNOQxD3xEnb+97hzHJvpamx1OCOyufsiyXDltOCw129NZQdSh/nYad&#10;uvy875Wd5Cv1XC6/N69bW6+1fhio7AVEpHP8D/+1F0bDOB/B7Uw6AnJ2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14um&#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HgbtObwAAADc&#10;AAAADwAAAGRycy9kb3ducmV2LnhtbEVPy4rCMBTdC/5DuAOz09QKoh3TLiqKzLixiszy0lzbjs1N&#10;aeJj/t4sBJeH815mD9OKG/WusaxgMo5AEJdWN1wpOB7WozkI55E1tpZJwT85yNLhYImJtnfe063w&#10;lQgh7BJUUHvfJVK6siaDbmw74sCdbW/QB9hXUvd4D+GmlXEUzaTBhkNDjR3lNZWX4moUlMf88td8&#10;b37Ov7Fc7fbT0yLON0p9fkyiLxCeHv4tfrm3WsF8FtaGM+EIyPQ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4G7Tm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nAS6T78AAADc&#10;AAAADwAAAGRycy9kb3ducmV2LnhtbEWPT2sCMRTE74V+h/AEb5qN0EW3RsFKod50W1p6e2yeu9sm&#10;L9tN/PftjSD0OMzMb5j58uysOFIfWs8a1DgDQVx503Kt4eP9dTQFESKyQeuZNFwowHLx+DDHwvgT&#10;7+hYxlokCIcCNTQxdoWUoWrIYRj7jjh5e987jEn2tTQ9nhLcWTnJslw6bDktNNjRS0PVb3lwGr7V&#10;5W+9V3aWb9VTufn5XH3Zeqf1cKCyZxCRzvE/fG+/GQ3TfAa3M+kI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wEuk+/&#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w:t>
      </w:r>
    </w:p>
    <w:p w14:paraId="65354B0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488D7BC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76D3634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26939127">
      <w:pPr>
        <w:pStyle w:val="2"/>
        <w:spacing w:line="240" w:lineRule="auto"/>
        <w:rPr>
          <w:rFonts w:hint="default" w:ascii="Arial" w:hAnsi="Arial" w:cs="Arial"/>
          <w:b w:val="0"/>
          <w:bCs w:val="0"/>
          <w:sz w:val="36"/>
          <w:szCs w:val="36"/>
        </w:rPr>
      </w:pPr>
      <w:r>
        <w:rPr>
          <w:rFonts w:hint="default" w:ascii="Arial" w:hAnsi="Arial" w:cs="Arial"/>
          <w:b w:val="0"/>
          <w:bCs w:val="0"/>
          <w:sz w:val="36"/>
          <w:szCs w:val="36"/>
        </w:rPr>
        <w:t>}</w:t>
      </w:r>
    </w:p>
    <w:p w14:paraId="0634453C">
      <w:pPr>
        <w:pStyle w:val="2"/>
        <w:spacing w:line="240" w:lineRule="auto"/>
        <w:rPr>
          <w:rFonts w:hint="default" w:ascii="Arial" w:hAnsi="Arial" w:cs="Arial"/>
          <w:b w:val="0"/>
          <w:bCs w:val="0"/>
          <w:sz w:val="36"/>
          <w:szCs w:val="36"/>
        </w:rPr>
      </w:pPr>
    </w:p>
    <w:p w14:paraId="1E50CDE4">
      <w:pPr>
        <w:pStyle w:val="2"/>
        <w:spacing w:line="240" w:lineRule="auto"/>
        <w:rPr>
          <w:rFonts w:hint="default" w:ascii="Arial" w:hAnsi="Arial" w:cs="Arial"/>
          <w:b w:val="0"/>
          <w:bCs w:val="0"/>
          <w:sz w:val="36"/>
          <w:szCs w:val="36"/>
        </w:rPr>
      </w:pPr>
      <w:r>
        <w:rPr>
          <w:rFonts w:hint="default" w:ascii="Arial" w:hAnsi="Arial" w:cs="Arial"/>
          <w:b w:val="0"/>
          <w:bCs w:val="0"/>
          <w:sz w:val="36"/>
          <w:szCs w:val="36"/>
        </w:rPr>
        <w:t>double getResponsiveFontSize(BuildContext context, {required double fontSize}) {</w:t>
      </w:r>
    </w:p>
    <w:p w14:paraId="1CF7550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double scaleFactor = getScaleFactor(context);</w:t>
      </w:r>
    </w:p>
    <w:p w14:paraId="5786E0E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double responsiveFontSize = fontSize * scaleFactor;</w:t>
      </w:r>
    </w:p>
    <w:p w14:paraId="6C6E466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double lowerLimit = fontSize * 0.8;</w:t>
      </w:r>
    </w:p>
    <w:p w14:paraId="5D8F7A0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double upperLimit = fontSize * 1.2;</w:t>
      </w:r>
    </w:p>
    <w:p w14:paraId="6449BA7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return responsiveFontSize.clamp(lowerLimit, upperLimit);</w:t>
      </w:r>
    </w:p>
    <w:p w14:paraId="7B82F8C3">
      <w:pPr>
        <w:pStyle w:val="2"/>
        <w:spacing w:line="240" w:lineRule="auto"/>
        <w:rPr>
          <w:rFonts w:hint="default" w:ascii="Arial" w:hAnsi="Arial" w:cs="Arial"/>
          <w:b w:val="0"/>
          <w:bCs w:val="0"/>
          <w:sz w:val="36"/>
          <w:szCs w:val="36"/>
        </w:rPr>
      </w:pPr>
      <w:r>
        <w:rPr>
          <w:rFonts w:hint="default" w:ascii="Arial" w:hAnsi="Arial" w:cs="Arial"/>
          <w:b w:val="0"/>
          <w:bCs w:val="0"/>
          <w:sz w:val="36"/>
          <w:szCs w:val="36"/>
        </w:rPr>
        <w:t>}</w:t>
      </w:r>
    </w:p>
    <w:p w14:paraId="6A8E3E02">
      <w:pPr>
        <w:pStyle w:val="2"/>
        <w:spacing w:line="240" w:lineRule="auto"/>
        <w:rPr>
          <w:rFonts w:hint="default" w:ascii="Arial" w:hAnsi="Arial" w:cs="Arial"/>
          <w:b w:val="0"/>
          <w:bCs w:val="0"/>
          <w:sz w:val="36"/>
          <w:szCs w:val="36"/>
        </w:rPr>
      </w:pPr>
    </w:p>
    <w:p w14:paraId="6DEDC597">
      <w:pPr>
        <w:pStyle w:val="2"/>
        <w:spacing w:line="240" w:lineRule="auto"/>
        <w:rPr>
          <w:rFonts w:hint="default" w:ascii="Arial" w:hAnsi="Arial" w:cs="Arial"/>
          <w:b w:val="0"/>
          <w:bCs w:val="0"/>
          <w:sz w:val="36"/>
          <w:szCs w:val="36"/>
        </w:rPr>
      </w:pPr>
      <w:r>
        <w:rPr>
          <w:rFonts w:hint="default" w:ascii="Arial" w:hAnsi="Arial" w:cs="Arial"/>
          <w:b w:val="0"/>
          <w:bCs w:val="0"/>
          <w:sz w:val="36"/>
          <w:szCs w:val="36"/>
        </w:rPr>
        <w:t>double getScaleFactor(BuildContext context) {</w:t>
      </w:r>
    </w:p>
    <w:p w14:paraId="55C21D2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double width = MediaQuery.sizeOf(context).width;</w:t>
      </w:r>
    </w:p>
    <w:p w14:paraId="12E53F3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if (width &lt; 600) {</w:t>
      </w:r>
      <w:r>
        <w:rPr>
          <w:rFonts w:hint="default" w:ascii="Arial" w:hAnsi="Arial" w:cs="Arial"/>
          <w:b w:val="0"/>
          <w:bCs w:val="0"/>
          <w:sz w:val="36"/>
          <w:szCs w:val="36"/>
        </w:rPr>
        <mc:AlternateContent>
          <mc:Choice Requires="wpg">
            <w:drawing>
              <wp:anchor distT="0" distB="0" distL="0" distR="0" simplePos="0" relativeHeight="25181184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70" name="Group 87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7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7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7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0464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oe8ZLG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Ch7xks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56sglL8AAADc&#10;AAAADwAAAGRycy9kb3ducmV2LnhtbEWPT2sCMRTE7wW/Q3gFbzUboWq3RkGloLe6LRVvj81zd9vk&#10;Zd3Ef9/eFAo9DjPzG2Y6vzorztSFxrMGNchAEJfeNFxp+Px4e5qACBHZoPVMGm4UYD7rPUwxN/7C&#10;WzoXsRIJwiFHDXWMbS5lKGtyGAa+JU7ewXcOY5JdJU2HlwR3Vg6zbCQdNpwWamxpWVP5U5ychr26&#10;HVcHZV9G7+q52Hx/LXa22mrdf1TZK4hI1/gf/muvjYbJWMHvmXQE5O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rIJS/&#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jdMDsAAAADc&#10;AAAADwAAAGRycy9kb3ducmV2LnhtbEWPT2vCQBTE7wW/w/KE3ppNUqiaunqIKKV6UUPp8ZF9Jmmy&#10;b0N2659v7wqFHoeZ+Q0zX15NJ840uMaygiSKQRCXVjdcKSiO65cpCOeRNXaWScGNHCwXo6c5Ztpe&#10;eE/ng69EgLDLUEHtfZ9J6cqaDLrI9sTBO9nBoA9yqKQe8BLgppNpHL9Jgw2HhRp7ymsq28OvUVAW&#10;efvTfG62p+9Urnb7169Zmm+Ueh4n8TsIT1f/H/5rf2gF00kKjzPhCMjF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6N0wO&#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eDUbeMAAAADc&#10;AAAADwAAAGRycy9kb3ducmV2LnhtbEWPW2sCMRSE3wv9D+EU+lazsdTLahSqFNo33ZYW3w6b4+7a&#10;5GTdpF7+fSMIPg4z8w0znZ+cFQfqQuNZg+plIIhLbxquNHx9vj2NQISIbNB6Jg1nCjCf3d9NMTf+&#10;yGs6FLESCcIhRw11jG0uZShrchh6viVO3tZ3DmOSXSVNh8cEd1b2s2wgHTacFmpsaVFT+Vv8OQ0b&#10;dd4vt8qOByv1Unzsvl9/bLXW+vFBZRMQkU7xFr62342G0fAZLmfSEZCz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4NRt4&#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7FB6862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return width / 400;</w:t>
      </w:r>
    </w:p>
    <w:p w14:paraId="1845855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 else if (width &lt; 900) {</w:t>
      </w:r>
    </w:p>
    <w:p w14:paraId="3E187E1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return width / 700;</w:t>
      </w:r>
    </w:p>
    <w:p w14:paraId="4CA945D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 else {</w:t>
      </w:r>
    </w:p>
    <w:p w14:paraId="14EA1A8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return width / 1000;</w:t>
      </w:r>
    </w:p>
    <w:p w14:paraId="7407C44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69024DA1">
      <w:pPr>
        <w:pStyle w:val="2"/>
        <w:spacing w:line="240" w:lineRule="auto"/>
        <w:rPr>
          <w:rFonts w:hint="default" w:ascii="Arial" w:hAnsi="Arial" w:cs="Arial"/>
          <w:b w:val="0"/>
          <w:bCs w:val="0"/>
          <w:sz w:val="36"/>
          <w:szCs w:val="36"/>
        </w:rPr>
      </w:pPr>
      <w:r>
        <w:rPr>
          <w:rFonts w:hint="default" w:ascii="Arial" w:hAnsi="Arial" w:cs="Arial"/>
          <w:b w:val="0"/>
          <w:bCs w:val="0"/>
          <w:sz w:val="36"/>
          <w:szCs w:val="36"/>
        </w:rPr>
        <w:t>}</w:t>
      </w:r>
    </w:p>
    <w:p w14:paraId="55851B15">
      <w:pPr>
        <w:pStyle w:val="2"/>
        <w:spacing w:line="240" w:lineRule="auto"/>
        <w:rPr>
          <w:rFonts w:hint="default" w:ascii="Arial" w:hAnsi="Arial" w:cs="Arial"/>
          <w:b/>
          <w:bCs/>
          <w:color w:val="auto"/>
          <w:sz w:val="40"/>
          <w:szCs w:val="40"/>
        </w:rPr>
      </w:pPr>
      <w:r>
        <w:rPr>
          <w:rFonts w:hint="default" w:ascii="Arial" w:hAnsi="Arial" w:cs="Arial"/>
          <w:b/>
          <w:bCs/>
          <w:color w:val="auto"/>
          <w:sz w:val="40"/>
          <w:szCs w:val="40"/>
          <w:lang w:val="en-US"/>
        </w:rPr>
        <w:t>5.</w:t>
      </w:r>
      <w:r>
        <w:rPr>
          <w:rFonts w:hint="default" w:ascii="Arial" w:hAnsi="Arial" w:cs="Arial"/>
          <w:b/>
          <w:bCs/>
          <w:color w:val="auto"/>
          <w:sz w:val="40"/>
          <w:szCs w:val="40"/>
        </w:rPr>
        <w:t>2-Home Page</w:t>
      </w:r>
    </w:p>
    <w:p w14:paraId="6E6CE89E">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'package:carousel_slider/carousel_slider.dart';</w:t>
      </w:r>
    </w:p>
    <w:p w14:paraId="6324D621">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'package:flutter/material.dart';</w:t>
      </w:r>
    </w:p>
    <w:p w14:paraId="17379D03">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'package:roadx/resources/backend.dart';</w:t>
      </w:r>
    </w:p>
    <w:p w14:paraId="4B8F3A94">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'package:roadx/resources/cross_platform.dart';</w:t>
      </w:r>
    </w:p>
    <w:p w14:paraId="50C72C56">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'package:roadx/resources/f</w:t>
      </w:r>
      <w:r>
        <w:rPr>
          <w:rFonts w:hint="default" w:ascii="Arial" w:hAnsi="Arial" w:cs="Arial"/>
          <w:b w:val="0"/>
          <w:bCs w:val="0"/>
          <w:sz w:val="36"/>
          <w:szCs w:val="36"/>
        </w:rPr>
        <mc:AlternateContent>
          <mc:Choice Requires="wpg">
            <w:drawing>
              <wp:anchor distT="0" distB="0" distL="0" distR="0" simplePos="0" relativeHeight="25181286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74" name="Group 87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7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7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7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036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EXyHFR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mJAml8AAAADc&#10;AAAADwAAAGRycy9kb3ducmV2LnhtbEWPW2sCMRSE34X+h3AKfdNsBC/dGgUthfZN19LSt8PmuLtt&#10;crJuUi//3giCj8PMfMPMFidnxYG60HjWoAYZCOLSm4YrDZ/bt/4URIjIBq1n0nCmAIv5Q2+GufFH&#10;3tChiJVIEA45aqhjbHMpQ1mTwzDwLXHydr5zGJPsKmk6PCa4s3KYZWPpsOG0UGNLq5rKv+LfafhR&#10;5/3rTtnn8VqNio/fr+W3rTZaPz2q7AVEpFO8h2/td6NhOhnB9Uw6AnJ+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kCaX&#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hQxKDb4AAADc&#10;AAAADwAAAGRycy9kb3ducmV2LnhtbEWPS4vCQBCE74L/YWjBm07MgqvR0UNkZVn34gPx2GTaJJrp&#10;CZnx9e8dQfBYVNVX1HR+N5W4UuNKywoG/QgEcWZ1ybmC3fanNwLhPLLGyjIpeJCD+azdmmKi7Y3X&#10;dN34XAQIuwQVFN7XiZQuK8ig69uaOHhH2xj0QTa51A3eAtxUMo6ioTRYclgosKa0oOy8uRgF2S49&#10;n8q/5ep4iOXif/21H8fpUqluZxBNQHi6+0/43f7VCkbfQ3idCUdAz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xKDb4A&#10;AADc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Bw4de78AAADc&#10;AAAADwAAAGRycy9kb3ducmV2LnhtbEWPT2sCMRTE70K/Q3iF3jQboWq3RqEVob3pWlp6e2yeu6vJ&#10;y7pJ/fPtTUHwOMzMb5jp/OysOFIXGs8a1CADQVx603Cl4Wuz7E9AhIhs0HomDRcKMJ899KaYG3/i&#10;NR2LWIkE4ZCjhjrGNpcylDU5DAPfEidv6zuHMcmukqbDU4I7K4dZNpIOG04LNbb0XlO5L/6chl91&#10;OSy2yr6MVuq5+Nx9v/3Yaq3106PKXkFEOsd7+Nb+MBom4zH8n0lHQM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OHXu/&#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rontend.dart';</w:t>
      </w:r>
    </w:p>
    <w:p w14:paraId="03FCC0A7">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'package:roadx/resources/network.dart';</w:t>
      </w:r>
    </w:p>
    <w:p w14:paraId="12777F3E">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'package:roadx/widgets/custom_categories.dart';</w:t>
      </w:r>
    </w:p>
    <w:p w14:paraId="0D592653">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'package:roadx/widgets/pages.dart';</w:t>
      </w:r>
    </w:p>
    <w:p w14:paraId="301FE57E">
      <w:pPr>
        <w:pStyle w:val="2"/>
        <w:spacing w:line="240" w:lineRule="auto"/>
        <w:rPr>
          <w:rFonts w:hint="default" w:ascii="Arial" w:hAnsi="Arial" w:cs="Arial"/>
          <w:b w:val="0"/>
          <w:bCs w:val="0"/>
          <w:sz w:val="36"/>
          <w:szCs w:val="36"/>
        </w:rPr>
      </w:pPr>
    </w:p>
    <w:p w14:paraId="52B3D41C">
      <w:pPr>
        <w:pStyle w:val="2"/>
        <w:spacing w:line="240" w:lineRule="auto"/>
        <w:rPr>
          <w:rFonts w:hint="default" w:ascii="Arial" w:hAnsi="Arial" w:cs="Arial"/>
          <w:b w:val="0"/>
          <w:bCs w:val="0"/>
          <w:sz w:val="36"/>
          <w:szCs w:val="36"/>
        </w:rPr>
      </w:pPr>
      <w:r>
        <w:rPr>
          <w:rFonts w:hint="default" w:ascii="Arial" w:hAnsi="Arial" w:cs="Arial"/>
          <w:b w:val="0"/>
          <w:bCs w:val="0"/>
          <w:sz w:val="36"/>
          <w:szCs w:val="36"/>
        </w:rPr>
        <w:t>class HomePage extends Stateful</w:t>
      </w:r>
      <w:r>
        <w:rPr>
          <w:rFonts w:hint="default" w:ascii="Arial" w:hAnsi="Arial" w:cs="Arial"/>
          <w:b w:val="0"/>
          <w:bCs w:val="0"/>
          <w:sz w:val="36"/>
          <w:szCs w:val="36"/>
        </w:rPr>
        <mc:AlternateContent>
          <mc:Choice Requires="wpg">
            <w:drawing>
              <wp:anchor distT="0" distB="0" distL="0" distR="0" simplePos="0" relativeHeight="25201766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538" name="Group 153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53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4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4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88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wMdoXWQEAAAVFgAADgAAAGRycy9lMm9Eb2MueG1s7Vjb&#10;jts2EH0v0H8Q9N61LpZlG+sNmmyzKFCkAZJ+AC1RlgBJVEn6sn/fISmKtLy7ojfZPAR9MWn7cDhz&#10;hjM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">
                <o:lock v:ext="edit" aspectratio="f"/>
                <v:shape id="Graphic 2" o:spid="_x0000_s1026" o:spt="100" style="position:absolute;left:0;top:0;height:10151745;width:7056120;" fillcolor="#5B9BD5 [3204]" filled="t" stroked="f" coordsize="7056120,10151745" o:gfxdata="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5Mo1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eWaZB78AAADd&#10;AAAADwAAAGRycy9kb3ducmV2LnhtbEVPTWvCQBC9F/oflil4qxtjGzR19ZDSINaLqYjHITsmqdnZ&#10;kF2j/fduodDbPN7nLFY304qBetdYVjAZRyCIS6sbrhTsvz6eZyCcR9bYWiYFP+RgtXx8WGCq7ZV3&#10;NBS+EiGEXYoKau+7VEpX1mTQjW1HHLiT7Q36APtK6h6vIdy0Mo6iRBpsODTU2FFWU3kuLkZBuc/O&#10;380m/zwdY/m+3U0P8zjLlRo9TaI3EJ5u/l/8517rMP/1JYHfb8IJcn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lmmQe/&#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nUZqQr4AAADd&#10;AAAADwAAAGRycy9kb3ducmV2LnhtbEVPS2sCMRC+F/wPYYTeajalarsahbYU2puu0uJt2Iy7q8lk&#10;u0l9/PtGELzNx/ec6fzkrDhQFxrPGtQgA0FcetNwpWG9+nh4BhEiskHrmTScKcB81rubYm78kZd0&#10;KGIlUgiHHDXUMba5lKGsyWEY+JY4cVvfOYwJdpU0HR5TuLPyMctG0mHDqaHGlt5qKvfFn9OwUeff&#10;962yL6OFGhZfu+/XH1sttb7vq2wCItIp3sRX96dJ84dPY7h8k06Qs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ZqQ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Widget {</w:t>
      </w:r>
    </w:p>
    <w:p w14:paraId="57DD1EF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HomePage({super.key});</w:t>
      </w:r>
    </w:p>
    <w:p w14:paraId="2F78105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static String id = 'HomePage';</w:t>
      </w:r>
    </w:p>
    <w:p w14:paraId="2C188C3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@override</w:t>
      </w:r>
    </w:p>
    <w:p w14:paraId="44C7D7F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State&lt;HomePage&gt; createState() =&gt; _HomePageState();</w:t>
      </w:r>
      <w:r>
        <w:rPr>
          <w:rFonts w:hint="default" w:ascii="Arial" w:hAnsi="Arial" w:cs="Arial"/>
          <w:b w:val="0"/>
          <w:bCs w:val="0"/>
          <w:sz w:val="36"/>
          <w:szCs w:val="36"/>
        </w:rPr>
        <mc:AlternateContent>
          <mc:Choice Requires="wpg">
            <w:drawing>
              <wp:anchor distT="0" distB="0" distL="0" distR="0" simplePos="0" relativeHeight="25204838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079" name="Group 207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8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8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8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6809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VIYUb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RKWOb0AAADd&#10;AAAADwAAAGRycy9kb3ducmV2LnhtbEVPy2oCMRTdF/oP4Qrd1SRCxY5GwRbB7upYFHeXyXVmNLmZ&#10;TlIff98sCl0eznu2uHknLtTHNrABPVQgiKtgW64NfG1XzxMQMSFbdIHJwJ0iLOaPDzMsbLjyhi5l&#10;qkUO4ViggSalrpAyVg15jMPQEWfuGHqPKcO+lrbHaw73To6UGkuPLeeGBjt6a6g6lz/ewEHfv9+P&#10;2r2OP/VL+XHaLfeu3hjzNNBqCiLRLf2L/9xra2CkJnl/fpOfgJ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EpY5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GTJlfL8AAADd&#10;AAAADwAAAGRycy9kb3ducmV2LnhtbEWPT4vCMBTE7wv7HcJb8LYmrbC41eihoojrRVeWPT6aZ1tt&#10;XkoT/317Iwgeh5n5DTOeXm0jztT52rGGpK9AEBfO1Fxq2P3OP4cgfEA22DgmDTfyMJ28v40xM+7C&#10;GzpvQykihH2GGqoQ2kxKX1Rk0fddSxy9vesshii7UpoOLxFuG5kq9SUt1hwXKmwpr6g4bk9WQ7HL&#10;j4d6tfjZ/6dytt4M/r7TfKF17yNRIxCBruEVfraXRkOqhgk83sQnIC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kyZXy/&#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Yoyt1cAAAADd&#10;AAAADwAAAGRycy9kb3ducmV2LnhtbEWPT0sDMRTE74LfITzBW5tkoaWuTQsqhfbWrqJ4e2xed1eT&#10;l+0m9s+3N0LB4zAzv2Hmy7N34khD7AIb0GMFgrgOtuPGwNvrajQDEROyRReYDFwownJxezPH0oYT&#10;7+hYpUZkCMcSDbQp9aWUsW7JYxyHnjh7+zB4TFkOjbQDnjLcO1koNZUeO84LLfb03FL9Xf14A5/6&#10;cnjZa/cw3epJtfl6f/pwzc6Y+zutHkEkOqf/8LW9tgYKNSvg701+AnLx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jK3V&#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4A1CB3AB">
      <w:pPr>
        <w:pStyle w:val="2"/>
        <w:spacing w:line="240" w:lineRule="auto"/>
        <w:rPr>
          <w:rFonts w:hint="default" w:ascii="Arial" w:hAnsi="Arial" w:cs="Arial"/>
          <w:b w:val="0"/>
          <w:bCs w:val="0"/>
          <w:sz w:val="36"/>
          <w:szCs w:val="36"/>
        </w:rPr>
      </w:pPr>
      <w:r>
        <w:rPr>
          <w:rFonts w:hint="default" w:ascii="Arial" w:hAnsi="Arial" w:cs="Arial"/>
          <w:b w:val="0"/>
          <w:bCs w:val="0"/>
          <w:sz w:val="36"/>
          <w:szCs w:val="36"/>
        </w:rPr>
        <w:t>}</w:t>
      </w:r>
    </w:p>
    <w:p w14:paraId="67C28345">
      <w:pPr>
        <w:pStyle w:val="2"/>
        <w:spacing w:line="240" w:lineRule="auto"/>
        <w:rPr>
          <w:rFonts w:hint="default" w:ascii="Arial" w:hAnsi="Arial" w:cs="Arial"/>
          <w:b w:val="0"/>
          <w:bCs w:val="0"/>
          <w:sz w:val="36"/>
          <w:szCs w:val="36"/>
        </w:rPr>
      </w:pPr>
      <w:r>
        <w:rPr>
          <w:rFonts w:hint="default" w:ascii="Arial" w:hAnsi="Arial" w:cs="Arial"/>
          <w:b w:val="0"/>
          <w:bCs w:val="0"/>
          <w:sz w:val="36"/>
          <w:szCs w:val="36"/>
        </w:rPr>
        <w:t>class _HomePageState extends State&lt;HomePage&gt; {</w:t>
      </w:r>
    </w:p>
    <w:p w14:paraId="2C32E5E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GlobalKey&lt;ScaffoldState&gt; scaffoldState = GlobalKey();</w:t>
      </w:r>
    </w:p>
    <w:p w14:paraId="37A9AD39">
      <w:pPr>
        <w:pStyle w:val="2"/>
        <w:spacing w:line="240" w:lineRule="auto"/>
        <w:rPr>
          <w:rFonts w:hint="default" w:ascii="Arial" w:hAnsi="Arial" w:cs="Arial"/>
          <w:b w:val="0"/>
          <w:bCs w:val="0"/>
          <w:sz w:val="36"/>
          <w:szCs w:val="36"/>
        </w:rPr>
      </w:pPr>
    </w:p>
    <w:p w14:paraId="03673E4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@override</w:t>
      </w:r>
    </w:p>
    <w:p w14:paraId="2ACDB43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Widget build(context) {</w:t>
      </w:r>
    </w:p>
    <w:p w14:paraId="30885EB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return Scaffold(</w:t>
      </w:r>
    </w:p>
    <w:p w14:paraId="7AA5F15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body: ListView(</w:t>
      </w:r>
    </w:p>
    <w:p w14:paraId="4B294BA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children: [</w:t>
      </w:r>
    </w:p>
    <w:p w14:paraId="0A495CC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CarouselSlider(</w:t>
      </w:r>
    </w:p>
    <w:p w14:paraId="3B782C5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items: [</w:t>
      </w:r>
    </w:p>
    <w:p w14:paraId="0C49990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Image.asset(</w:t>
      </w:r>
    </w:p>
    <w:p w14:paraId="7E7FE3A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"assets/images/Slider1.png",</w:t>
      </w:r>
    </w:p>
    <w:p w14:paraId="0B4D562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30EF2A4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Image.asset(</w:t>
      </w:r>
    </w:p>
    <w:p w14:paraId="6236A9C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"assets/images/Slider2.</w:t>
      </w:r>
      <w:r>
        <w:rPr>
          <w:rFonts w:hint="default" w:ascii="Arial" w:hAnsi="Arial" w:cs="Arial"/>
          <w:b w:val="0"/>
          <w:bCs w:val="0"/>
          <w:sz w:val="36"/>
          <w:szCs w:val="36"/>
        </w:rPr>
        <mc:AlternateContent>
          <mc:Choice Requires="wpg">
            <w:drawing>
              <wp:anchor distT="0" distB="0" distL="0" distR="0" simplePos="0" relativeHeight="25181388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78" name="Group 87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7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8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8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0259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CJSuJl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Gd0sksAAAADc&#10;AAAADwAAAGRycy9kb3ducmV2LnhtbEWPW2sCMRSE3wX/QziFvmk2Qr1sjYKWgr7VtbT07bA57m6b&#10;nGw3qZd/bwqCj8PMfMPMl2dnxZG60HjWoIYZCOLSm4YrDe/718EURIjIBq1n0nChAMtFvzfH3PgT&#10;7+hYxEokCIccNdQxtrmUoazJYRj6ljh5B985jEl2lTQdnhLcWTnKsrF02HBaqLGldU3lT/HnNHyp&#10;y+/LQdnZ+E09Fdvvj9WnrXZaPz6o7BlEpHO8h2/tjdEwnczg/0w6AnJx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3SyS&#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UHwHxbwAAADc&#10;AAAADwAAAGRycy9kb3ducmV2LnhtbEVPy4rCMBTdC/5DuMLsNLUDUqupi4oyjLPxgbi8NLcPbW5K&#10;k1Hn7ycLweXhvJerp2nFnXrXWFYwnUQgiAurG64UnI6bcQLCeWSNrWVS8EcOVtlwsMRU2wfv6X7w&#10;lQgh7FJUUHvfpVK6oiaDbmI74sCVtjfoA+wrqXt8hHDTyjiKZtJgw6Ghxo7ymorb4dcoKE757dp8&#10;b3flJZbrn/3neR7nW6U+RtNoAcLT07/FL/eXVpAkYX44E46Az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B8B8W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0n5Qs78AAADc&#10;AAAADwAAAGRycy9kb3ducmV2LnhtbEWPT2sCMRTE7wW/Q3iF3jSbgrJdjUItgr3VtbR4e2yeu6vJ&#10;y7pJ/fPtm4LQ4zAzv2Fmi6uz4kx9aD1rUKMMBHHlTcu1hs/tapiDCBHZoPVMGm4UYDEfPMywMP7C&#10;GzqXsRYJwqFADU2MXSFlqBpyGEa+I07e3vcOY5J9LU2PlwR3Vj5n2UQ6bDktNNjRsqHqWP44DTt1&#10;O73tlX2ZfKhx+X74ev229Ubrp0eVTUFEusb/8L29NhryXMHfmXQE5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J+ULO/&#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png",</w:t>
      </w:r>
    </w:p>
    <w:p w14:paraId="661C476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65EB396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Image.asset(</w:t>
      </w:r>
    </w:p>
    <w:p w14:paraId="0C05936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"assets/images/Slider3.png",</w:t>
      </w:r>
    </w:p>
    <w:p w14:paraId="4CF4F41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6C44109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0A3E01B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options: CarouselOptions(</w:t>
      </w:r>
    </w:p>
    <w:p w14:paraId="07D5C48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scrollDirection: Axis.horizontal,</w:t>
      </w:r>
    </w:p>
    <w:p w14:paraId="2EE1DF4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height: 300,</w:t>
      </w:r>
    </w:p>
    <w:p w14:paraId="2A3EF43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aspectRatio: 16 / 8,</w:t>
      </w:r>
    </w:p>
    <w:p w14:paraId="4C2BCAE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viewportFraction: 1.5,</w:t>
      </w:r>
    </w:p>
    <w:p w14:paraId="4712FEF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autoPlay: true,</w:t>
      </w:r>
    </w:p>
    <w:p w14:paraId="3ECC32C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autoPlayInterval: const Duration(seconds: 3),</w:t>
      </w:r>
    </w:p>
    <w:p w14:paraId="3AC4EF7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autoPlayAnimationDuration: const Duration(milliseconds: 800),</w:t>
      </w:r>
    </w:p>
    <w:p w14:paraId="30233C5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52CD969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3417DEC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SizedBox(height: 15),</w:t>
      </w:r>
    </w:p>
    <w:p w14:paraId="12CB292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Pages(),</w:t>
      </w:r>
    </w:p>
    <w:p w14:paraId="301745C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Container(</w:t>
      </w:r>
      <w:r>
        <w:rPr>
          <w:rFonts w:hint="default" w:ascii="Arial" w:hAnsi="Arial" w:cs="Arial"/>
          <w:b w:val="0"/>
          <w:bCs w:val="0"/>
          <w:sz w:val="36"/>
          <w:szCs w:val="36"/>
        </w:rPr>
        <mc:AlternateContent>
          <mc:Choice Requires="wpg">
            <w:drawing>
              <wp:anchor distT="0" distB="0" distL="0" distR="0" simplePos="0" relativeHeight="25181491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82" name="Group 88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8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8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8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0156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CFhYaJoBAAAEB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TeBrX8AAAADc&#10;AAAADwAAAGRycy9kb3ducmV2LnhtbEWPT2sCMRTE7wW/Q3hCbzWbFmW7GgUrhfZWV2np7bF57q4m&#10;L+sm9c+3b4RCj8PM/IaZLS7OihP1ofWsQY0yEMSVNy3XGrab14ccRIjIBq1n0nClAIv54G6GhfFn&#10;XtOpjLVIEA4Famhi7AopQ9WQwzDyHXHydr53GJPsa2l6PCe4s/IxyybSYctpocGOXhqqDuWP0/Ct&#10;rsfVTtnnyYcal+/7z+WXrdda3w9VNgUR6RL/w3/tN6Mhz5/gdiYdATn/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4Gtf&#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L0cBxsAAAADc&#10;AAAADwAAAGRycy9kb3ducmV2LnhtbEWPzWrDMBCE74W+g9hCbo1sJwTXjeKDS01Ic0kaQo6LtbFd&#10;WytjKT99+6pQ6HGYmW+YZX43vbjS6FrLCuJpBIK4srrlWsHh8/05BeE8ssbeMin4Jgf56vFhiZm2&#10;N97Rde9rESDsMlTQeD9kUrqqIYNuagfi4J3taNAHOdZSj3gLcNPLJIoW0mDLYaHBgYqGqm5/MQqq&#10;Q9F9tZvy43xK5Nt2Nzu+JEWp1OQpjl5BeLr7//Bfe60VpOkcfs+EIyBX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RwHG&#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rUVWsL8AAADc&#10;AAAADwAAAGRycy9kb3ducmV2LnhtbEWPT2sCMRTE7wW/Q3iCt5qNoGxXo1Cl0N7qtlS8PTbP3bXJ&#10;y7qJ/759Uyj0OMzMb5jF6uasuFAfWs8a1DgDQVx503Kt4fPj5TEHESKyQeuZNNwpwGo5eFhgYfyV&#10;t3QpYy0ShEOBGpoYu0LKUDXkMIx9R5y8g+8dxiT7WpoerwnurJxk2Uw6bDktNNjRuqHquzw7DXt1&#10;P20Oyj7N3tW0fDt+Pe9svdV6NFTZHESkW/wP/7VfjYY8n8LvmXQE5P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1FVrC/&#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margin: const EdgeInsets.symmetric(horizontal: 20, vertical: 20),</w:t>
      </w:r>
    </w:p>
    <w:p w14:paraId="07DC8C3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 const Text(</w:t>
      </w:r>
    </w:p>
    <w:p w14:paraId="32FB877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"Top Categories",</w:t>
      </w:r>
    </w:p>
    <w:p w14:paraId="76890BF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style: TextStyle(fontWeight: FontWeight.bold, fontSize: 25),</w:t>
      </w:r>
    </w:p>
    <w:p w14:paraId="029CE8D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589E099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41E23B7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Row(</w:t>
      </w:r>
    </w:p>
    <w:p w14:paraId="1F0F7C9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children: [</w:t>
      </w:r>
    </w:p>
    <w:p w14:paraId="302BE0E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GestureDetector(</w:t>
      </w:r>
    </w:p>
    <w:p w14:paraId="1E6010A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onTap: () {</w:t>
      </w:r>
    </w:p>
    <w:p w14:paraId="666ABCF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Navigator.pushNamed(context, Frontend.id);</w:t>
      </w:r>
    </w:p>
    <w:p w14:paraId="27E1213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02C3CC4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 const CustomCategories(</w:t>
      </w:r>
    </w:p>
    <w:p w14:paraId="2C810B2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title: 'Frontend',</w:t>
      </w:r>
    </w:p>
    <w:p w14:paraId="6D95899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img: "asset</w:t>
      </w:r>
      <w:r>
        <w:rPr>
          <w:rFonts w:hint="default" w:ascii="Arial" w:hAnsi="Arial" w:cs="Arial"/>
          <w:b w:val="0"/>
          <w:bCs w:val="0"/>
          <w:sz w:val="36"/>
          <w:szCs w:val="36"/>
        </w:rPr>
        <mc:AlternateContent>
          <mc:Choice Requires="wpg">
            <w:drawing>
              <wp:anchor distT="0" distB="0" distL="0" distR="0" simplePos="0" relativeHeight="25201766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548" name="Group 154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54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5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55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88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E3N0f2k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ATc3R/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g5Vbq74AAADd&#10;AAAADwAAAGRycy9kb3ducmV2LnhtbEVPS2sCMRC+C/6HMIXeNBupolujoKWgt7qWlt6Gzbi7bTLZ&#10;blIf/94UBG/z8T1nvjw7K47UhcazBjXMQBCX3jRcaXjfvw6mIEJENmg9k4YLBVgu+r055safeEfH&#10;IlYihXDIUUMdY5tLGcqaHIahb4kTd/Cdw5hgV0nT4SmFOytHWTaRDhtODTW2tK6p/Cn+nIYvdfl9&#10;OSg7m7ypcbH9/lh92mqn9eODyp5BRDrHu/jm3pg0f/w0g/9v0glyc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5Vbq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YyE0Nr8AAADd&#10;AAAADwAAAGRycy9kb3ducmV2LnhtbEVPS2vCQBC+F/oflil4azZGLTV19ZCiSPViKtLjkB2T1Oxs&#10;2F0f/ffdgtDbfHzPmS1uphMXcr61rGCYpCCIK6tbrhXsP5fPryB8QNbYWSYFP+RhMX98mGGu7ZV3&#10;dClDLWII+xwVNCH0uZS+asigT2xPHLmjdQZDhK6W2uE1hptOZmn6Ig22HBsa7KloqDqVZ6Og2hen&#10;7/ZjtTl+ZfJ9uxsdplmxUmrwNEzfQAS6hX/x3b3Wcf5kMoa/b+IJcv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MhNDa/&#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hwHHc74AAADd&#10;AAAADwAAAGRycy9kb3ducmV2LnhtbEVPS2sCMRC+F/wPYYTeajbCim6NgkqhvekqLb0Nm3F322Sy&#10;3aQ+/r0RCr3Nx/ec+fLirDhRH1rPGtQoA0FcedNyreGwf3magggR2aD1TBquFGC5GDzMsTD+zDs6&#10;lbEWKYRDgRqaGLtCylA15DCMfEecuKPvHcYE+1qaHs8p3Fk5zrKJdNhyamiwo3VD1Xf56zR8quvP&#10;5qjsbLJVefn29b76sPVO68ehyp5BRLrEf/Gf+9Wk+Xmew/2bdIJc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wHHc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s/images/resources/frontend.jpg")),</w:t>
      </w:r>
    </w:p>
    <w:p w14:paraId="1CCC866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GestureDetector(</w:t>
      </w:r>
    </w:p>
    <w:p w14:paraId="3720A1A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onTap: () {</w:t>
      </w:r>
    </w:p>
    <w:p w14:paraId="60B05249">
      <w:pPr>
        <w:pStyle w:val="2"/>
        <w:spacing w:line="240" w:lineRule="auto"/>
        <w:rPr>
          <w:rFonts w:hint="default" w:ascii="Arial" w:hAnsi="Arial" w:cs="Arial"/>
          <w:b w:val="0"/>
          <w:bCs w:val="0"/>
          <w:sz w:val="36"/>
          <w:szCs w:val="36"/>
        </w:rPr>
      </w:pPr>
      <w:r>
        <w:rPr>
          <w:rFonts w:hint="default" w:ascii="Arial" w:hAnsi="Arial" w:cs="Arial"/>
          <w:b w:val="0"/>
          <w:bCs w:val="0"/>
          <w:sz w:val="36"/>
          <w:szCs w:val="36"/>
        </w:rPr>
        <w:t>Navigator.pushNamed(context, Backend.id);</w:t>
      </w:r>
    </w:p>
    <w:p w14:paraId="6751B38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4461294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 const CustomCategories(</w:t>
      </w:r>
    </w:p>
    <w:p w14:paraId="5E7A079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title: 'Backend',</w:t>
      </w:r>
    </w:p>
    <w:p w14:paraId="0A8355C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img: "assets/images/resources/backend.png"),</w:t>
      </w:r>
    </w:p>
    <w:p w14:paraId="6B7D6B4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458A974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70D985A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r>
        <w:rPr>
          <w:rFonts w:hint="default" w:ascii="Arial" w:hAnsi="Arial" w:cs="Arial"/>
          <w:b w:val="0"/>
          <w:bCs w:val="0"/>
          <w:sz w:val="36"/>
          <w:szCs w:val="36"/>
        </w:rPr>
        <mc:AlternateContent>
          <mc:Choice Requires="wpg">
            <w:drawing>
              <wp:anchor distT="0" distB="0" distL="0" distR="0" simplePos="0" relativeHeight="25181593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86" name="Group 88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8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8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8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0054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oD9H1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MtttXMAAAADc&#10;AAAADwAAAGRycy9kb3ducmV2LnhtbEWPT2sCMRTE74LfITyhN81GqG63RkFLob3ptrT09tg8d7cm&#10;L9tN6p9vb4RCj8PM/IZZrM7OiiP1ofWsQU0yEMSVNy3XGt7fnsc5iBCRDVrPpOFCAVbL4WCBhfEn&#10;3tGxjLVIEA4Famhi7AopQ9WQwzDxHXHy9r53GJPsa2l6PCW4s3KaZTPpsOW00GBHm4aqQ/nrNHyp&#10;y8/TXtmH2Vbdl6/fH+tPW++0vhup7BFEpHP8D/+1X4yGPJ/D7Uw6AnJ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221c&#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rgoLw7wAAADc&#10;AAAADwAAAGRycy9kb3ducmV2LnhtbEVPy4rCMBTdC/5DuMLsNLUDUqupi4oyjLPxgbi8NLcPbW5K&#10;k1Hn7ycLweXhvJerp2nFnXrXWFYwnUQgiAurG64UnI6bcQLCeWSNrWVS8EcOVtlwsMRU2wfv6X7w&#10;lQgh7FJUUHvfpVK6oiaDbmI74sCVtjfoA+wrqXt8hHDTyjiKZtJgw6Ghxo7ymorb4dcoKE757dp8&#10;b3flJZbrn/3neR7nW6U+RtNoAcLT07/FL/eXVpAkYW04E46Az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4KC8O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LAhctb8AAADc&#10;AAAADwAAAGRycy9kb3ducmV2LnhtbEWPT2sCMRTE70K/Q3hCb5qNUFm3RsFKod50lZbeHpvn7rbJ&#10;y3aT+ufbNwXB4zAzv2Hmy4uz4kR9aD1rUOMMBHHlTcu1hsP+dZSDCBHZoPVMGq4UYLl4GMyxMP7M&#10;OzqVsRYJwqFADU2MXSFlqBpyGMa+I07e0fcOY5J9LU2P5wR3Vk6ybCodtpwWGuzopaHqu/x1Gj7V&#10;9Wd9VHY23aqncvP1vvqw9U7rx6HKnkFEusR7+NZ+MxryfAb/Z9IRkI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wIXLW/&#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63E87CB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Row(</w:t>
      </w:r>
    </w:p>
    <w:p w14:paraId="6904F21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children: [</w:t>
      </w:r>
    </w:p>
    <w:p w14:paraId="7DC90B8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GestureDetector(</w:t>
      </w:r>
    </w:p>
    <w:p w14:paraId="24CB9DA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onTap: () {</w:t>
      </w:r>
    </w:p>
    <w:p w14:paraId="326BA2E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Navigator.pushNamed(context, CrossPlatform.id);</w:t>
      </w:r>
    </w:p>
    <w:p w14:paraId="66562BB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12D838F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 const CustomCategories(</w:t>
      </w:r>
    </w:p>
    <w:p w14:paraId="0C0D3C2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title: 'Mobile Application',</w:t>
      </w:r>
    </w:p>
    <w:p w14:paraId="72C8C23C">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img: "assets/images/resources/cross_platform.jpg"),</w:t>
      </w:r>
    </w:p>
    <w:p w14:paraId="1AD0687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4845647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GestureDetector(</w:t>
      </w:r>
    </w:p>
    <w:p w14:paraId="292B258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onTap: () {</w:t>
      </w:r>
    </w:p>
    <w:p w14:paraId="774AB9A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Navigator.pushNamed(context, Network.id);</w:t>
      </w:r>
    </w:p>
    <w:p w14:paraId="08C0215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4DCAF35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 const CustomCategories(</w:t>
      </w:r>
    </w:p>
    <w:p w14:paraId="7DE7604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title: 'Network',</w:t>
      </w:r>
    </w:p>
    <w:p w14:paraId="3065325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img: "assets/images/resources/network.png"),</w:t>
      </w:r>
    </w:p>
    <w:p w14:paraId="35486C5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3671762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r>
        <w:rPr>
          <w:rFonts w:hint="default" w:ascii="Arial" w:hAnsi="Arial" w:cs="Arial"/>
          <w:b w:val="0"/>
          <w:bCs w:val="0"/>
          <w:sz w:val="36"/>
          <w:szCs w:val="36"/>
        </w:rPr>
        <mc:AlternateContent>
          <mc:Choice Requires="wpg">
            <w:drawing>
              <wp:anchor distT="0" distB="0" distL="0" distR="0" simplePos="0" relativeHeight="25181696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90" name="Group 89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9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9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9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9952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DaHcZN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V6fGbr8AAADc&#10;AAAADwAAAGRycy9kb3ducmV2LnhtbEWPT2sCMRTE7wW/Q3iF3jSbguKuRqEWwd7qKi3eHpvn7rbJ&#10;y7pJ/fPtm4LQ4zAzv2Hmy6uz4kx9aD1rUKMMBHHlTcu1hv1uPZyCCBHZoPVMGm4UYLkYPMyxMP7C&#10;WzqXsRYJwqFADU2MXSFlqBpyGEa+I07e0fcOY5J9LU2PlwR3Vj5n2UQ6bDktNNjRqqHqu/xxGg7q&#10;dno9KptP3tW4fPv6ePm09Vbrp0eVzUBEusb/8L29MRqmuYK/M+kI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nxm6/&#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Sjuq9L0AAADc&#10;AAAADwAAAGRycy9kb3ducmV2LnhtbEWPS6vCMBSE9xf8D+EI7q6pFUR7jS4qiqgbH4jLQ3Nse21O&#10;ShNf/94IgsthZr5hxtOHqcSNGldaVtDrRiCIM6tLzhUc9vPfIQjnkTVWlknBkxxMJ62fMSba3nlL&#10;t53PRYCwS1BB4X2dSOmyggy6rq2Jg3e2jUEfZJNL3eA9wE0l4ygaSIMlh4UCa0oLyi67q1GQHdLL&#10;f7larM+nWM422/5xFKcLpTrtXvQHwtPDf8Of9lIrGI5ieJ8JR0BO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O6r0vQAA&#10;ANw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yDn9gr8AAADc&#10;AAAADwAAAGRycy9kb3ducmV2LnhtbEWPT2sCMRTE7wW/Q3gFbzUbi6Jbo6CloDfdlpbeHpvn7rbJ&#10;y3YT/317Iwg9DjPzG2a2ODsrjtSFxrMGNchAEJfeNFxp+Hh/e5qACBHZoPVMGi4UYDHvPcwwN/7E&#10;OzoWsRIJwiFHDXWMbS5lKGtyGAa+JU7e3ncOY5JdJU2HpwR3Vg6zbCwdNpwWamxpVVP5Wxychm91&#10;+XvdKzsdb9Wo2Px8Lr9stdO6/6iyFxCRzvE/fG+vjYbJ9BluZ9IR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5/YK/&#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39CDF47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2D27FAE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SizedBox(height: 15),</w:t>
      </w:r>
    </w:p>
    <w:p w14:paraId="71D0636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628336B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72C477C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 }}</w:t>
      </w:r>
    </w:p>
    <w:p w14:paraId="72C61AE4">
      <w:pPr>
        <w:pStyle w:val="2"/>
        <w:spacing w:line="240" w:lineRule="auto"/>
        <w:rPr>
          <w:rFonts w:hint="default" w:ascii="Arial" w:hAnsi="Arial" w:cs="Arial"/>
          <w:b w:val="0"/>
          <w:bCs w:val="0"/>
        </w:rPr>
      </w:pPr>
      <w:r>
        <w:rPr>
          <w:rFonts w:hint="default" w:ascii="Arial" w:hAnsi="Arial" w:cs="Arial"/>
          <w:b/>
          <w:bCs/>
          <w:color w:val="auto"/>
          <w:sz w:val="40"/>
          <w:szCs w:val="40"/>
          <w:lang w:val="en-US"/>
        </w:rPr>
        <w:t>5.3</w:t>
      </w:r>
      <w:r>
        <w:rPr>
          <w:rFonts w:hint="default" w:ascii="Arial" w:hAnsi="Arial" w:cs="Arial"/>
          <w:b/>
          <w:bCs/>
          <w:color w:val="auto"/>
          <w:sz w:val="40"/>
          <w:szCs w:val="40"/>
        </w:rPr>
        <w:t>-Cateogires page</w:t>
      </w:r>
    </w:p>
    <w:p w14:paraId="350289DA">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'package:flutter/material.dart';</w:t>
      </w:r>
    </w:p>
    <w:p w14:paraId="3D6F2EC3">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'package:roadx/constants.dart';</w:t>
      </w:r>
    </w:p>
    <w:p w14:paraId="6D61BC03">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'package:roadx/resources/android.dart';</w:t>
      </w:r>
    </w:p>
    <w:p w14:paraId="5976C2BD">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'package:roadx/resources/artificialintelligence.dart';</w:t>
      </w:r>
    </w:p>
    <w:p w14:paraId="3C19AC0B">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'package:roadx/resources/backend.dart';</w:t>
      </w:r>
    </w:p>
    <w:p w14:paraId="3FEA049A">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'package:roadx/resources/cross_platform.dart';</w:t>
      </w:r>
    </w:p>
    <w:p w14:paraId="0FBF6349">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'package:roadx/resources/cyber_security.dart';</w:t>
      </w:r>
    </w:p>
    <w:p w14:paraId="3C50AB1B">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'package:roadx/resources/fronten</w:t>
      </w:r>
      <w:r>
        <w:rPr>
          <w:rFonts w:hint="default" w:ascii="Arial" w:hAnsi="Arial" w:cs="Arial"/>
          <w:b w:val="0"/>
          <w:bCs w:val="0"/>
          <w:sz w:val="36"/>
          <w:szCs w:val="36"/>
        </w:rPr>
        <mc:AlternateContent>
          <mc:Choice Requires="wpg">
            <w:drawing>
              <wp:anchor distT="0" distB="0" distL="0" distR="0" simplePos="0" relativeHeight="25182105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150" name="Group 115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15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5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5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9542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SYIGrmcEAAAVFgAADgAAAGRycy9lMm9Eb2MueG1s7Vjb&#10;jts2EH0v0H8Q9N61LpZlG+sNmmyzKFCkAZJ+AC1TlgBJVEna8v59h6Qo0vLuit5k8xD0xaTtw+HM&#10;mRny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SYIGr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47Vtab0AAADd&#10;AAAADwAAAGRycy9kb3ducmV2LnhtbEVPS2sCMRC+F/wPYQq9aTYFxa5GoZZCe9O1KN6Gzbi7mky2&#10;m9THvzeC0Nt8fM+Zzi/OihN1ofGsQQ0yEMSlNw1XGn7Wn/0xiBCRDVrPpOFKAeaz3tMUc+PPvKJT&#10;ESuRQjjkqKGOsc2lDGVNDsPAt8SJ2/vOYUywq6Tp8JzCnZWvWTaSDhtODTW2tKipPBZ/TsNOXX8/&#10;9sq+jZZqWHwfNu9bW620fnlW2QREpEv8Fz/cXybNV0MF92/SCXJ2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tW1p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mAulwL0AAADd&#10;AAAADwAAAGRycy9kb3ducmV2LnhtbEVPS4vCMBC+C/6HMII3TVvZRavRQ0VZ1r34QDwOzdhWm0lp&#10;4mP/vVlY8DYf33Nmi6epxZ1aV1lWEA8jEMS51RUXCg771WAMwnlkjbVlUvBLDhbzbmeGqbYP3tJ9&#10;5wsRQtilqKD0vkmldHlJBt3QNsSBO9vWoA+wLaRu8RHCTS2TKPqUBisODSU2lJWUX3c3oyA/ZNdL&#10;9b3enE+JXP5sR8dJkq2V6vfiaArC09O/xf/uLx3mxx8J/H0TTp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C6XA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fCtWhb0AAADd&#10;AAAADwAAAGRycy9kb3ducmV2LnhtbEVPS2sCMRC+F/wPYQreNBuL0m6NgkpBb3VbKt6Gzbi7bTJZ&#10;N/H1702h0Nt8fM+Zzq/OijN1ofGsQQ0zEMSlNw1XGj4/3gbPIEJENmg9k4YbBZjPeg9TzI2/8JbO&#10;RaxECuGQo4Y6xjaXMpQ1OQxD3xIn7uA7hzHBrpKmw0sKd1aOsmwiHTacGmpsaVlT+VOcnIa9uh1X&#10;B2VfJu9qXGy+vxY7W2217j+q7BVEpGv8F/+51ybNV+Mn+P0mnS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K1aF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d.dart';</w:t>
      </w:r>
    </w:p>
    <w:p w14:paraId="7DC0FE80">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'package:roadx/resources/network.dart';</w:t>
      </w:r>
    </w:p>
    <w:p w14:paraId="6FF07094">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'package:roadx/resources/ui_ux_design.dart';</w:t>
      </w:r>
    </w:p>
    <w:p w14:paraId="761BD62C">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'package:roadx/resources/wordpress.dart';</w:t>
      </w:r>
    </w:p>
    <w:p w14:paraId="24F4524B">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'package:roadx/widgets/custom_hero.dart';</w:t>
      </w:r>
    </w:p>
    <w:p w14:paraId="4C05C7E9">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'package:roadx/widgets/nav.dart';</w:t>
      </w:r>
    </w:p>
    <w:p w14:paraId="14D3061F">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'package:ver</w:t>
      </w:r>
      <w:r>
        <w:rPr>
          <w:rFonts w:hint="default" w:ascii="Arial" w:hAnsi="Arial" w:cs="Arial"/>
          <w:b w:val="0"/>
          <w:bCs w:val="0"/>
          <w:sz w:val="36"/>
          <w:szCs w:val="36"/>
        </w:rPr>
        <mc:AlternateContent>
          <mc:Choice Requires="wpg">
            <w:drawing>
              <wp:anchor distT="0" distB="0" distL="0" distR="0" simplePos="0" relativeHeight="25201766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897" name="Group 189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89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89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0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88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JXt1UF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yckowMAAAADd&#10;AAAADwAAAGRycy9kb3ducmV2LnhtbEWPT0sDMRDF74LfIYzgzWYjWNpt04KKYG92Wyrehs10d2sy&#10;WTfpv2/vHARvM7w37/1mvrwEr040pC6yBTMqQBHX0XXcWNhu3h4moFJGdugjk4UrJVgubm/mWLp4&#10;5jWdqtwoCeFUooU2577UOtUtBUyj2BOLto9DwCzr0Gg34FnCg9ePRTHWATuWhhZ7emmp/q6OwcKX&#10;uf687o2fjj/MU7U67J4/fbO29v7OFDNQmS753/x3/e4EfzIVXPlGRtC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ySjA&#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LenbhbwAAADd&#10;AAAADwAAAGRycy9kb3ducmV2LnhtbEVPS4vCMBC+C/6HMII3Ta2w2Gr0UFHE3YuuiMehGdtqMylN&#10;fP37jSDsbT6+58wWT1OLO7WusqxgNIxAEOdWV1woOPyuBhMQziNrrC2Tghc5WMy7nRmm2j54R/e9&#10;L0QIYZeigtL7JpXS5SUZdEPbEAfubFuDPsC2kLrFRwg3tYyj6EsarDg0lNhQVlJ+3d+MgvyQXS/V&#10;dv19PsVy+bMbH5M4WyvV742iKQhPT/8v/rg3OsyfJAm8vwkn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3p24W8AAAA&#10;3Q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qVS+3MAAAADd&#10;AAAADwAAAGRycy9kb3ducmV2LnhtbEWPT0sDMRDF74LfIUzBW5tEsLRr00IVQW92FcXbsJnuriaT&#10;dRP759s7B8HbDO/Ne79ZbU4xqAONuU/swM4MKOIm+Z5bB68vD9MFqFyQPYbE5OBMGTbry4sVVj4d&#10;eUeHurRKQjhX6KArZai0zk1HEfMsDcSi7dMYscg6ttqPeJTwGPS1MXMdsWdp6HCgu46ar/onOviw&#10;5+/7vQ3L+bO9qZ8+37bvod05dzWx5hZUoVP5N/9dP3rBXxrhl29kBL3+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VL7c&#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tical_card_pager/vertical_card_pager.dart';</w:t>
      </w:r>
    </w:p>
    <w:p w14:paraId="7E9E89E2">
      <w:pPr>
        <w:pStyle w:val="2"/>
        <w:spacing w:line="240" w:lineRule="auto"/>
        <w:rPr>
          <w:rFonts w:hint="default" w:ascii="Arial" w:hAnsi="Arial" w:cs="Arial"/>
          <w:b w:val="0"/>
          <w:bCs w:val="0"/>
          <w:sz w:val="36"/>
          <w:szCs w:val="36"/>
        </w:rPr>
      </w:pPr>
    </w:p>
    <w:p w14:paraId="231C8CE7">
      <w:pPr>
        <w:pStyle w:val="2"/>
        <w:spacing w:line="240" w:lineRule="auto"/>
        <w:rPr>
          <w:rFonts w:hint="default" w:ascii="Arial" w:hAnsi="Arial" w:cs="Arial"/>
          <w:b w:val="0"/>
          <w:bCs w:val="0"/>
          <w:sz w:val="36"/>
          <w:szCs w:val="36"/>
        </w:rPr>
      </w:pPr>
      <w:r>
        <w:rPr>
          <w:rFonts w:hint="default" w:ascii="Arial" w:hAnsi="Arial" w:cs="Arial"/>
          <w:b w:val="0"/>
          <w:bCs w:val="0"/>
          <w:sz w:val="36"/>
          <w:szCs w:val="36"/>
        </w:rPr>
        <w:t>class Categories extends StatefulWidget {</w:t>
      </w:r>
    </w:p>
    <w:p w14:paraId="1CD5ADC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Categories({super.key});</w:t>
      </w:r>
    </w:p>
    <w:p w14:paraId="734E780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static String id = 'Categories';</w:t>
      </w:r>
    </w:p>
    <w:p w14:paraId="2460473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@override</w:t>
      </w:r>
    </w:p>
    <w:p w14:paraId="1C97ECC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State&lt;Categories&gt; createState() =&gt; _CategoriesState();</w:t>
      </w:r>
    </w:p>
    <w:p w14:paraId="5EBB4CD1">
      <w:pPr>
        <w:pStyle w:val="2"/>
        <w:spacing w:line="240" w:lineRule="auto"/>
        <w:rPr>
          <w:rFonts w:hint="default" w:ascii="Arial" w:hAnsi="Arial" w:cs="Arial"/>
          <w:b w:val="0"/>
          <w:bCs w:val="0"/>
          <w:sz w:val="36"/>
          <w:szCs w:val="36"/>
        </w:rPr>
      </w:pPr>
      <w:r>
        <w:rPr>
          <w:rFonts w:hint="default" w:ascii="Arial" w:hAnsi="Arial" w:cs="Arial"/>
          <w:b w:val="0"/>
          <w:bCs w:val="0"/>
          <w:sz w:val="36"/>
          <w:szCs w:val="36"/>
        </w:rPr>
        <w:t>}</w:t>
      </w:r>
    </w:p>
    <w:p w14:paraId="527EDFD1">
      <w:pPr>
        <w:pStyle w:val="2"/>
        <w:spacing w:line="240" w:lineRule="auto"/>
        <w:rPr>
          <w:rFonts w:hint="default" w:ascii="Arial" w:hAnsi="Arial" w:cs="Arial"/>
          <w:b w:val="0"/>
          <w:bCs w:val="0"/>
          <w:sz w:val="36"/>
          <w:szCs w:val="36"/>
        </w:rPr>
      </w:pPr>
      <w:r>
        <w:rPr>
          <w:rFonts w:hint="default" w:ascii="Arial" w:hAnsi="Arial" w:cs="Arial"/>
          <w:b w:val="0"/>
          <w:bCs w:val="0"/>
          <w:sz w:val="36"/>
          <w:szCs w:val="36"/>
        </w:rPr>
        <w:t>class _CategoriesState extends State&lt;Categories&gt; {</w:t>
      </w:r>
    </w:p>
    <w:p w14:paraId="685D325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@override</w:t>
      </w:r>
    </w:p>
    <w:p w14:paraId="5A61E0A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Widget build(BuildContext context) {</w:t>
      </w:r>
    </w:p>
    <w:p w14:paraId="77F4D38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List&lt;String&gt; titles = [</w:t>
      </w:r>
    </w:p>
    <w:p w14:paraId="06634F2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"Frontend",</w:t>
      </w:r>
      <w:r>
        <w:rPr>
          <w:rFonts w:hint="default" w:ascii="Arial" w:hAnsi="Arial" w:cs="Arial"/>
          <w:b w:val="0"/>
          <w:bCs w:val="0"/>
          <w:sz w:val="36"/>
          <w:szCs w:val="36"/>
        </w:rPr>
        <mc:AlternateContent>
          <mc:Choice Requires="wpg">
            <w:drawing>
              <wp:anchor distT="0" distB="0" distL="0" distR="0" simplePos="0" relativeHeight="25201766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901" name="Group 190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0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0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0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88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kkkleGg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JJJJXh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NsqFML0AAADd&#10;AAAADwAAAGRycy9kb3ducmV2LnhtbEVPS2sCMRC+F/ofwgi9aRKhoqtRsEWwt7otLd6Gzbi7bTLZ&#10;blIf/74RhN7m43vOYnX2Thypj21gA3qkQBBXwbZcG3h/2wynIGJCtugCk4ELRVgt7+8WWNhw4h0d&#10;y1SLHMKxQANNSl0hZawa8hhHoSPO3CH0HlOGfS1tj6cc7p0cKzWRHlvODQ129NRQ9V3+egN7ffl5&#10;Pmg3m7zqx/Ll62P96eqdMQ8DreYgEp3Tv/jm3to8f6bGcP0mny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yoUw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0up2db4AAADd&#10;AAAADwAAAGRycy9kb3ducmV2LnhtbEVPTWvCQBC9F/oflin0VneNIE3q6iGlIrUXNZQeh+yYpGZn&#10;Q3Y18d+7hYK3ebzPWaxG24oL9b5xrGE6USCIS2carjQUh4+XVxA+IBtsHZOGK3lYLR8fFpgZN/CO&#10;LvtQiRjCPkMNdQhdJqUva7LoJ64jjtzR9RZDhH0lTY9DDLetTJSaS4sNx4YaO8prKk/7s9VQFvnp&#10;t/lcb48/iXz/2s2+0yRfa/38NFVvIAKN4S7+d29MnJ+qGfx9E0+Qy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up2db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1m+4374AAADd&#10;AAAADwAAAGRycy9kb3ducmV2LnhtbEVPS0sDMRC+C/6HMEJvNonU0m6bFlQEvbVraelt2Ex3V5PJ&#10;uol9/HtTELzNx/ec+fLsnThSH9vABvRQgSCugm25NrD5eL2fgIgJ2aILTAYuFGG5uL2ZY2HDidd0&#10;LFMtcgjHAg00KXWFlLFqyGMcho44c4fQe0wZ9rW0PZ5yuHfyQamx9Nhybmiwo+eGqq/yxxvY68v3&#10;y0G76XilH8v3z+3TztVrYwZ3Ws1AJDqnf/Gf+83m+VM1gus3+QS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m+43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2AE0BA6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"Backend",</w:t>
      </w:r>
    </w:p>
    <w:p w14:paraId="0A5CBBF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"Wordpress",</w:t>
      </w:r>
    </w:p>
    <w:p w14:paraId="22A3E0C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"Android Application",</w:t>
      </w:r>
    </w:p>
    <w:p w14:paraId="03F3EBC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"Cross Platform",</w:t>
      </w:r>
    </w:p>
    <w:p w14:paraId="3FA9A3F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"Network",</w:t>
      </w:r>
    </w:p>
    <w:p w14:paraId="6A04E13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"Cyber Security",</w:t>
      </w:r>
    </w:p>
    <w:p w14:paraId="5840358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"Artificial Intelligence",</w:t>
      </w:r>
    </w:p>
    <w:p w14:paraId="325220E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"UI/UX Design",</w:t>
      </w:r>
    </w:p>
    <w:p w14:paraId="13C54C3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130964A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List&lt;Widget&gt; images = [</w:t>
      </w:r>
    </w:p>
    <w:p w14:paraId="6A65F9A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CustomHero(</w:t>
      </w:r>
    </w:p>
    <w:p w14:paraId="6527905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tag: 'Frontend', img: 'assets/image</w:t>
      </w:r>
      <w:r>
        <w:rPr>
          <w:rFonts w:hint="default" w:ascii="Arial" w:hAnsi="Arial" w:cs="Arial"/>
          <w:b w:val="0"/>
          <w:bCs w:val="0"/>
          <w:sz w:val="36"/>
          <w:szCs w:val="36"/>
        </w:rPr>
        <mc:AlternateContent>
          <mc:Choice Requires="wpg">
            <w:drawing>
              <wp:anchor distT="0" distB="0" distL="0" distR="0" simplePos="0" relativeHeight="25182208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154" name="Group 115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15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5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5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9440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BgYpLm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nI5rar0AAADd&#10;AAAADwAAAGRycy9kb3ducmV2LnhtbEVPS2sCMRC+F/wPYYTeajbCim6NgkqhvekqLb0Nm3F322Sy&#10;3aQ+/r0RCr3Nx/ec+fLirDhRH1rPGtQoA0FcedNyreGwf3magggR2aD1TBquFGC5GDzMsTD+zDs6&#10;lbEWKYRDgRqaGLtCylA15DCMfEecuKPvHcYE+1qaHs8p3Fk5zrKJdNhyamiwo3VD1Xf56zR8quvP&#10;5qjsbLJVefn29b76sPVO68ehyp5BRLrEf/Gf+9Wk+SrP4f5NOkE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jmtq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5zCjw78AAADd&#10;AAAADwAAAGRycy9kb3ducmV2LnhtbEVPTWvCQBC9C/0PyxR6001SKm3qmkNKg9RetCIeh+yYpMnO&#10;huwa9d+7QqG3ebzPWWQX04mRBtdYVhDPIhDEpdUNVwp2P5/TVxDOI2vsLJOCKznIlg+TBabannlD&#10;49ZXIoSwS1FB7X2fSunKmgy6me2JA3e0g0Ef4FBJPeA5hJtOJlE0lwYbDg019pTXVLbbk1FQ7vL2&#10;t/kq1sdDIj++N8/7tyQvlHp6jKN3EJ4u/l/8517pMD9+mcP9m3CCX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wo8O/&#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AxBQhr4AAADd&#10;AAAADwAAAGRycy9kb3ducmV2LnhtbEVPS2sCMRC+C/6HMIXeNJuCWlejYEuhvdVtUbwNm3F3bTLZ&#10;blIf/94IBW/z8T1nvjw7K47UhcazBjXMQBCX3jRcafj+ehs8gwgR2aD1TBouFGC56PfmmBt/4jUd&#10;i1iJFMIhRw11jG0uZShrchiGviVO3N53DmOCXSVNh6cU7qx8yrKxdNhwaqixpZeayp/iz2nYqcvv&#10;617Z6fhTjYqPw2a1tdVa68cHlc1ARDrHu/jf/W7SfDWawO2bdIJcX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xBQh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s/resources/frontend.jpg'),</w:t>
      </w:r>
    </w:p>
    <w:p w14:paraId="39D8A86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CustomHero(</w:t>
      </w:r>
    </w:p>
    <w:p w14:paraId="47C05E1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tag: 'Backend', img: 'assets/images/resources/backend.png'),</w:t>
      </w:r>
    </w:p>
    <w:p w14:paraId="39E7665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CustomHero(</w:t>
      </w:r>
    </w:p>
    <w:p w14:paraId="7D4CD47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tag: 'Wordpress', img: 'assets/images/resources/wordpress.png'),</w:t>
      </w:r>
    </w:p>
    <w:p w14:paraId="0780BFE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CustomHero(</w:t>
      </w:r>
    </w:p>
    <w:p w14:paraId="714F3B4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tag: 'Android Application',</w:t>
      </w:r>
    </w:p>
    <w:p w14:paraId="07A16F9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img: 'assets/images/resources/android.jpg'),</w:t>
      </w:r>
    </w:p>
    <w:p w14:paraId="57424C8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CustomHero(</w:t>
      </w:r>
    </w:p>
    <w:p w14:paraId="257E564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tag: 'Cross Platform',</w:t>
      </w:r>
    </w:p>
    <w:p w14:paraId="7AC15C2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img: 'assets/images/resources/cro</w:t>
      </w:r>
      <w:r>
        <w:rPr>
          <w:rFonts w:hint="default" w:ascii="Arial" w:hAnsi="Arial" w:cs="Arial"/>
          <w:b w:val="0"/>
          <w:bCs w:val="0"/>
          <w:sz w:val="36"/>
          <w:szCs w:val="36"/>
        </w:rPr>
        <mc:AlternateContent>
          <mc:Choice Requires="wpg">
            <w:drawing>
              <wp:anchor distT="0" distB="0" distL="0" distR="0" simplePos="0" relativeHeight="25182310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158" name="Group 115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15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6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6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9337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Y03pWmc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Y03pW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HcNhb70AAADd&#10;AAAADwAAAGRycy9kb3ducmV2LnhtbEVPS2sCMRC+C/6HMAVvNZuCUlejUItgb3VbFG/DZtxdTSbr&#10;JvXx75tCwdt8fM+ZLW7Oigt1ofGsQQ0zEMSlNw1XGr6/Vs+vIEJENmg9k4Y7BVjM+70Z5sZfeUOX&#10;IlYihXDIUUMdY5tLGcqaHIahb4kTd/Cdw5hgV0nT4TWFOytfsmwsHTacGmpsaVlTeSp+nIa9up/f&#10;D8pOxp9qVHwct287W220HjypbAoi0i0+xP/utUnz1WgCf9+kE+T8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w2Fv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yflUkcEAAADd&#10;AAAADwAAAGRycy9kb3ducmV2LnhtbEWPS2vDQAyE74H+h0WF3JK1HQiNm3UOLg2lzSUPSo/CKz8a&#10;r9Z4t0n676tDoDeJGc18Wm9urlcXGkPn2UA6T0ARV9523Bg4HV9nT6BCRLbYeyYDvxRgUzxM1phb&#10;f+U9XQ6xURLCIUcDbYxDrnWoWnIY5n4gFq32o8Mo69hoO+JVwl2vsyRZaocdS0OLA5UtVefDjzNQ&#10;ncrzd/e+/ai/Mv2y2y8+V1m5NWb6mCbPoCLd4r/5fv1mBT9dCr98IyPo4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flU&#10;kc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Ldmn1L0AAADd&#10;AAAADwAAAGRycy9kb3ducmV2LnhtbEVPS2sCMRC+C/6HMII3zabg0q5GoYpgb3VbWnobNuPu2mSy&#10;3aQ+/n1TELzNx/ecxerirDhRH1rPGtQ0A0FcedNyreH9bTt5BBEiskHrmTRcKcBqORwssDD+zHs6&#10;lbEWKYRDgRqaGLtCylA15DBMfUecuIPvHcYE+1qaHs8p3Fn5kGW5dNhyamiwo3VD1Xf56zR8qevP&#10;5qDsU/6qZuXL8eP509Z7rccjlc1BRLrEu/jm3pk0X+UK/r9JJ8j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2afU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ss_platform.jpg'),</w:t>
      </w:r>
    </w:p>
    <w:p w14:paraId="66F8328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CustomHero(</w:t>
      </w:r>
    </w:p>
    <w:p w14:paraId="5AB67AD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tag: 'Network', img: 'assets/images/resources/network.png'),</w:t>
      </w:r>
    </w:p>
    <w:p w14:paraId="2594881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CustomHero(</w:t>
      </w:r>
    </w:p>
    <w:p w14:paraId="4E35B45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tag: 'Cyber Security',</w:t>
      </w:r>
    </w:p>
    <w:p w14:paraId="7D54739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img: 'assets/images/resources/cyber_security.jpg'),</w:t>
      </w:r>
    </w:p>
    <w:p w14:paraId="2BE2C5E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CustomHero(</w:t>
      </w:r>
    </w:p>
    <w:p w14:paraId="35CF710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tag: 'Artificial Intelligence',</w:t>
      </w:r>
    </w:p>
    <w:p w14:paraId="7231182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img: 'assets/images/resources/artificial-intellegence.jpg'),</w:t>
      </w:r>
      <w:r>
        <w:rPr>
          <w:rFonts w:hint="default" w:ascii="Arial" w:hAnsi="Arial" w:cs="Arial"/>
          <w:b w:val="0"/>
          <w:bCs w:val="0"/>
          <w:sz w:val="36"/>
          <w:szCs w:val="36"/>
        </w:rPr>
        <mc:AlternateContent>
          <mc:Choice Requires="wpg">
            <w:drawing>
              <wp:anchor distT="0" distB="0" distL="0" distR="0" simplePos="0" relativeHeight="25201766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905" name="Group 190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0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0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0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88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">
                <o:lock v:ext="edit" aspectratio="f"/>
                <v:shape id="Graphic 2" o:spid="_x0000_s1026" o:spt="100" style="position:absolute;left:0;top:0;height:10151745;width:7056120;" fillcolor="#5B9BD5 [3204]" filled="t" stroked="f" coordsize="7056120,10151745" o:gfxdata="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8YMz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rdFwdr4AAADd&#10;AAAADwAAAGRycy9kb3ducmV2LnhtbEVPTWvCQBC9C/0PyxR6010jVI2uHlKU0noxingcsmOSmp0N&#10;2a3af98VBG/zeJ8zX95sIy7U+dqxhuFAgSAunKm51LDfrfoTED4gG2wck4Y/8rBcvPTmmBp35S1d&#10;8lCKGMI+RQ1VCG0qpS8qsugHriWO3Ml1FkOEXSlNh9cYbhuZKPUuLdYcGypsKauoOOe/VkOxz84/&#10;9df6+3RM5MdmOzpMk2yt9dvrUM1ABLqFp/jh/jRx/lSN4f5NPEE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dFwdr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VyKy2sAAAADd&#10;AAAADwAAAGRycy9kb3ducmV2LnhtbEWPT0sDMRDF74LfIUzBW5tEsLRr00IVQW92FcXbsJnuriaT&#10;dRP759s7B8HbDO/Ne79ZbU4xqAONuU/swM4MKOIm+Z5bB68vD9MFqFyQPYbE5OBMGTbry4sVVj4d&#10;eUeHurRKQjhX6KArZai0zk1HEfMsDcSi7dMYscg6ttqPeJTwGPS1MXMdsWdp6HCgu46ar/onOviw&#10;5+/7vQ3L+bO9qZ8+37bvod05dzWx5hZUoVP5N/9dP3rBXxrBlW9kBL3+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IrLa&#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60776EF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CustomHero(</w:t>
      </w:r>
    </w:p>
    <w:p w14:paraId="60EA11B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tag: 'UI/UX Design',</w:t>
      </w:r>
    </w:p>
    <w:p w14:paraId="0EB6749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img: 'assets/images/resources/uii_ux_design.png'),</w:t>
      </w:r>
    </w:p>
    <w:p w14:paraId="08A3C04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0D13AA6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final List&lt;Widget&gt; links = [</w:t>
      </w:r>
    </w:p>
    <w:p w14:paraId="467CDFA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Frontend(),</w:t>
      </w:r>
    </w:p>
    <w:p w14:paraId="3F9CBFE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Backend(),</w:t>
      </w:r>
    </w:p>
    <w:p w14:paraId="7B7B615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Wordpress(),</w:t>
      </w:r>
    </w:p>
    <w:p w14:paraId="4751ADE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AndroidApplication(),</w:t>
      </w:r>
    </w:p>
    <w:p w14:paraId="23886CF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CrossPlatform(),</w:t>
      </w:r>
    </w:p>
    <w:p w14:paraId="43C97D4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Network(),</w:t>
      </w:r>
    </w:p>
    <w:p w14:paraId="23D8BB9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CyberSecurity(),</w:t>
      </w:r>
    </w:p>
    <w:p w14:paraId="4CA0F6F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ArtificialIntelligence(),</w:t>
      </w:r>
    </w:p>
    <w:p w14:paraId="562FC95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UIUXDesign(),</w:t>
      </w:r>
      <w:r>
        <w:rPr>
          <w:rFonts w:hint="default" w:ascii="Arial" w:hAnsi="Arial" w:cs="Arial"/>
          <w:b w:val="0"/>
          <w:bCs w:val="0"/>
          <w:sz w:val="36"/>
          <w:szCs w:val="36"/>
        </w:rPr>
        <mc:AlternateContent>
          <mc:Choice Requires="wpg">
            <w:drawing>
              <wp:anchor distT="0" distB="0" distL="0" distR="0" simplePos="0" relativeHeight="25182412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162" name="Group 116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16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6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6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9235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GjXCHWgEAAAV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Bo1wh1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skecOL4AAADd&#10;AAAADwAAAGRycy9kb3ducmV2LnhtbEVPS2sCMRC+F/wPYYTeajYWl3ZrFFSEetNtaelt2Iy72yaT&#10;dZP6+PeNIPQ2H99zpvOzs+JIfWg9a1CjDARx5U3LtYb3t/XDE4gQkQ1az6ThQgHms8HdFAvjT7yj&#10;YxlrkUI4FKihibErpAxVQw7DyHfEidv73mFMsK+l6fGUwp2V4yzLpcOWU0ODHS0bqn7KX6fhS10O&#10;q72yz/lWTcrN98fi09Y7re+HKnsBEekc/8U396tJ81X+CNdv0gly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kecOL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tsJSkr8AAADd&#10;AAAADwAAAGRycy9kb3ducmV2LnhtbEVPTWvCQBC9C/0PyxR6003SIm3qmkNKg9RetCIeh+yYpMnO&#10;huwa9d+7QqG3ebzPWWQX04mRBtdYVhDPIhDEpdUNVwp2P5/TVxDOI2vsLJOCKznIlg+TBabannlD&#10;49ZXIoSwS1FB7X2fSunKmgy6me2JA3e0g0Ef4FBJPeA5hJtOJlE0lwYbDg019pTXVLbbk1FQ7vL2&#10;t/kq1sdDIj++N8/7tyQvlHp6jKN3EJ4u/l/8517pMD+ev8D9m3CCX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bCUpK/&#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UuKh170AAADd&#10;AAAADwAAAGRycy9kb3ducmV2LnhtbEVPS2sCMRC+F/wPYYTeajaCi26NgkqhvekqLb0Nm3F322Sy&#10;3aQ+/r0RCr3Nx/ec+fLirDhRH1rPGtQoA0FcedNyreGwf3magggR2aD1TBquFGC5GDzMsTD+zDs6&#10;lbEWKYRDgRqaGLtCylA15DCMfEecuKPvHcYE+1qaHs8p3Fk5zrJcOmw5NTTY0bqh6rv8dRo+1fVn&#10;c1R2lm/VpHz7el992Hqn9eNQZc8gIl3iv/jP/WrSfJVP4P5NOkE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4qHX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024BAD0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2C39B5A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return Scaffold(</w:t>
      </w:r>
    </w:p>
    <w:p w14:paraId="3CFA351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appBar: AppBar(</w:t>
      </w:r>
    </w:p>
    <w:p w14:paraId="65D37C0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backgroundColor: kPrimaryColor,</w:t>
      </w:r>
    </w:p>
    <w:p w14:paraId="7D4A467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leading: IconButton(</w:t>
      </w:r>
    </w:p>
    <w:p w14:paraId="257D9A2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onPressed: () {</w:t>
      </w:r>
    </w:p>
    <w:p w14:paraId="5E904F2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Navigator.pushNamed(context, Nav.id);</w:t>
      </w:r>
    </w:p>
    <w:p w14:paraId="61390B0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64688AB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icon: const Icon(</w:t>
      </w:r>
    </w:p>
    <w:p w14:paraId="199E8EC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Icons.arrow_back,</w:t>
      </w:r>
    </w:p>
    <w:p w14:paraId="72D7811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color: Colors.white,</w:t>
      </w:r>
    </w:p>
    <w:p w14:paraId="5081312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07480D6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elevation: 0.0,</w:t>
      </w:r>
    </w:p>
    <w:p w14:paraId="7235CBA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title: const Text(</w:t>
      </w:r>
    </w:p>
    <w:p w14:paraId="14D3A7B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"Categories",</w:t>
      </w:r>
    </w:p>
    <w:p w14:paraId="16D587F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style: TextStyle(</w:t>
      </w:r>
    </w:p>
    <w:p w14:paraId="18CE1E4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color: Colors.white,</w:t>
      </w:r>
    </w:p>
    <w:p w14:paraId="366CFDF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0E58851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74F777D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r>
        <w:rPr>
          <w:rFonts w:hint="default" w:ascii="Arial" w:hAnsi="Arial" w:cs="Arial"/>
          <w:b w:val="0"/>
          <w:bCs w:val="0"/>
          <w:sz w:val="36"/>
          <w:szCs w:val="36"/>
        </w:rPr>
        <mc:AlternateContent>
          <mc:Choice Requires="wpg">
            <w:drawing>
              <wp:anchor distT="0" distB="0" distL="0" distR="0" simplePos="0" relativeHeight="25182515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166" name="Group 116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16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6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6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9132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N1e9wmc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N1e9w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zXyaO74AAADd&#10;AAAADwAAAGRycy9kb3ducmV2LnhtbEVPS2sCMRC+F/wPYYTeajaFbnVrFFoR7K2updLbsBl3V5PJ&#10;dhNf/74pCL3Nx/ec6fzirDhRH1rPGtQoA0FcedNyreFzs3wYgwgR2aD1TBquFGA+G9xNsTD+zGs6&#10;lbEWKYRDgRqaGLtCylA15DCMfEecuJ3vHcYE+1qaHs8p3Fn5mGW5dNhyamiwo7eGqkN5dBq+1fVn&#10;sVN2kn+op/J9//W6tfVa6/uhyl5ARLrEf/HNvTJpvsqf4e+bdIK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XyaO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N49Yl8EAAADd&#10;AAAADwAAAGRycy9kb3ducmV2LnhtbEWPS2vDQAyE74H+h0WF3JK1HQiNm3UOLg2lzSUPSo/CKz8a&#10;r9Z4t0n676tDoDeJGc18Wm9urlcXGkPn2UA6T0ARV9523Bg4HV9nT6BCRLbYeyYDvxRgUzxM1phb&#10;f+U9XQ6xURLCIUcDbYxDrnWoWnIY5n4gFq32o8Mo69hoO+JVwl2vsyRZaocdS0OLA5UtVefDjzNQ&#10;ncrzd/e+/ai/Mv2y2y8+V1m5NWb6mCbPoCLd4r/5fv1mBT9dCq58IyPo4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49Y&#10;l8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06+r0r0AAADd&#10;AAAADwAAAGRycy9kb3ducmV2LnhtbEVPS2sCMRC+F/wPYQRvNRvBRbdGoS2F9qarWHobNuPutslk&#10;3aQ+/r0RCr3Nx/ecxerirDhRH1rPGtQ4A0FcedNyrWG3fXucgQgR2aD1TBquFGC1HDwssDD+zBs6&#10;lbEWKYRDgRqaGLtCylA15DCMfUecuIPvHcYE+1qaHs8p3Fk5ybJcOmw5NTTY0UtD1U/56zR8qevx&#10;9aDsPF+rafnxvX/+tPVG69FQZU8gIl3iv/jP/W7SfJXP4f5NOkE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r6vS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4BD1F7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body: SafeArea(</w:t>
      </w:r>
    </w:p>
    <w:p w14:paraId="766CE01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 Column(</w:t>
      </w:r>
    </w:p>
    <w:p w14:paraId="49DD8D4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children: [</w:t>
      </w:r>
    </w:p>
    <w:p w14:paraId="5380A16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Expanded(</w:t>
      </w:r>
    </w:p>
    <w:p w14:paraId="08BC950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 Container(</w:t>
      </w:r>
    </w:p>
    <w:p w14:paraId="45AE189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margin:</w:t>
      </w:r>
    </w:p>
    <w:p w14:paraId="42F32E8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EdgeInsets.symmetric(horizontal: 10, vertical: 10),</w:t>
      </w:r>
    </w:p>
    <w:p w14:paraId="064CD5A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 VerticalCardPager(</w:t>
      </w:r>
    </w:p>
    <w:p w14:paraId="4CADFF2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titles: titles,</w:t>
      </w:r>
    </w:p>
    <w:p w14:paraId="4A22429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images: images,</w:t>
      </w:r>
    </w:p>
    <w:p w14:paraId="1F60DF3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textStyle: const TextStyle(</w:t>
      </w:r>
    </w:p>
    <w:p w14:paraId="6260045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color: Colors.black,</w:t>
      </w:r>
    </w:p>
    <w:p w14:paraId="189362C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fontWeight: FontWeight.bold,</w:t>
      </w:r>
    </w:p>
    <w:p w14:paraId="69408E8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6CA9D4D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onSelectedItem: (index) {</w:t>
      </w:r>
    </w:p>
    <w:p w14:paraId="4A584F7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Navigator.push(context,</w:t>
      </w:r>
    </w:p>
    <w:p w14:paraId="38EC999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MaterialPageRoute(builder: (_) =&gt; links[index]));</w:t>
      </w:r>
    </w:p>
    <w:p w14:paraId="67CBF84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r>
        <w:rPr>
          <w:rFonts w:hint="default" w:ascii="Arial" w:hAnsi="Arial" w:cs="Arial"/>
          <w:b w:val="0"/>
          <w:bCs w:val="0"/>
          <w:sz w:val="36"/>
          <w:szCs w:val="36"/>
        </w:rPr>
        <mc:AlternateContent>
          <mc:Choice Requires="wpg">
            <w:drawing>
              <wp:anchor distT="0" distB="0" distL="0" distR="0" simplePos="0" relativeHeight="25182617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170" name="Group 117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17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7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7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9030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D4R7j2cEAAAVFgAADgAAAGRycy9lMm9Eb2MueG1s7Vjb&#10;jts2EH0v0H8Q9N61LpZlG+sNmmyzKFCkAZJ+AC1TlgBJVEna8v59h6Qo0vLuit5k8xD0xaTtw+HM&#10;mRny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D4R7j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qAAxCb0AAADd&#10;AAAADwAAAGRycy9kb3ducmV2LnhtbEVPS2sCMRC+F/wPYYTeNJtCfWyNgopQb7qWSm/DZtzdNpls&#10;N6mPf98UhN7m43vObHF1VpypC41nDWqYgSAuvWm40vB22AwmIEJENmg9k4YbBVjMew8zzI2/8J7O&#10;RaxECuGQo4Y6xjaXMpQ1OQxD3xIn7uQ7hzHBrpKmw0sKd1Y+ZdlIOmw4NdTY0qqm8qv4cRo+1O17&#10;fVJ2Otqp52L7+b482mqv9WNfZS8gIl3jv/jufjVpvhor+PsmnS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ADEJ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0775oL0AAADd&#10;AAAADwAAAGRycy9kb3ducmV2LnhtbEVPS4vCMBC+C/6HMII3TVthV6vRQ0VZ1r34QDwOzdhWm0lp&#10;4mP/vVlY8DYf33Nmi6epxZ1aV1lWEA8jEMS51RUXCg771WAMwnlkjbVlUvBLDhbzbmeGqbYP3tJ9&#10;5wsRQtilqKD0vkmldHlJBt3QNsSBO9vWoA+wLaRu8RHCTS2TKPqQBisODSU2lJWUX3c3oyA/ZNdL&#10;9b3enE+JXP5sR8dJkq2V6vfiaArC09O/xf/uLx3mx58J/H0TTp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vvmg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N54K5b4AAADd&#10;AAAADwAAAGRycy9kb3ducmV2LnhtbEVPS2sCMRC+F/ofwhR6q9m01MdqFGwptDddRfE2bMbd1WSy&#10;3aQ+/n1TEHqbj+85k9nFWXGiLjSeNaheBoK49KbhSsN69fE0BBEiskHrmTRcKcBsen83wdz4My/p&#10;VMRKpBAOOWqoY2xzKUNZk8PQ8y1x4va+cxgT7CppOjyncGflc5b1pcOGU0ONLb3VVB6LH6dhp67f&#10;73tlR/2Fei2+Dpv51lZLrR8fVDYGEekS/8U396dJ89XgBf6+SSfI6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54K5b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1700F39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1A8DD75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4E8B55F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526D960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51219EA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11D130A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214486C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5CF27F4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26317A58">
      <w:pPr>
        <w:pStyle w:val="2"/>
        <w:spacing w:line="240" w:lineRule="auto"/>
        <w:rPr>
          <w:rFonts w:hint="default" w:ascii="Arial" w:hAnsi="Arial" w:cs="Arial"/>
          <w:b w:val="0"/>
          <w:bCs w:val="0"/>
          <w:sz w:val="36"/>
          <w:szCs w:val="36"/>
        </w:rPr>
      </w:pPr>
      <w:r>
        <w:rPr>
          <w:rFonts w:hint="default" w:ascii="Arial" w:hAnsi="Arial" w:cs="Arial"/>
          <w:b w:val="0"/>
          <w:bCs w:val="0"/>
          <w:sz w:val="36"/>
          <w:szCs w:val="36"/>
        </w:rPr>
        <w:t>}</w:t>
      </w:r>
    </w:p>
    <w:p w14:paraId="02077736">
      <w:pPr>
        <w:pStyle w:val="2"/>
        <w:spacing w:line="240" w:lineRule="auto"/>
        <w:rPr>
          <w:rFonts w:hint="default" w:ascii="Arial" w:hAnsi="Arial" w:cs="Arial"/>
          <w:b w:val="0"/>
          <w:bCs w:val="0"/>
          <w:sz w:val="36"/>
          <w:szCs w:val="36"/>
        </w:rPr>
      </w:pPr>
    </w:p>
    <w:p w14:paraId="63106BAE">
      <w:pPr>
        <w:pStyle w:val="2"/>
        <w:spacing w:line="240" w:lineRule="auto"/>
        <w:rPr>
          <w:rFonts w:hint="default" w:ascii="Arial" w:hAnsi="Arial" w:cs="Arial"/>
          <w:b w:val="0"/>
          <w:bCs w:val="0"/>
          <w:sz w:val="36"/>
          <w:szCs w:val="36"/>
        </w:rPr>
      </w:pPr>
    </w:p>
    <w:p w14:paraId="7FE262BF">
      <w:pPr>
        <w:pStyle w:val="2"/>
        <w:spacing w:line="240" w:lineRule="auto"/>
        <w:rPr>
          <w:rFonts w:hint="default" w:ascii="Arial" w:hAnsi="Arial" w:cs="Arial"/>
          <w:b w:val="0"/>
          <w:bCs w:val="0"/>
          <w:sz w:val="36"/>
          <w:szCs w:val="36"/>
        </w:rPr>
      </w:pPr>
    </w:p>
    <w:p w14:paraId="54DC216F">
      <w:pPr>
        <w:pStyle w:val="2"/>
        <w:spacing w:line="240" w:lineRule="auto"/>
        <w:rPr>
          <w:rFonts w:hint="default" w:ascii="Arial" w:hAnsi="Arial" w:cs="Arial"/>
          <w:b w:val="0"/>
          <w:bCs w:val="0"/>
          <w:sz w:val="36"/>
          <w:szCs w:val="36"/>
        </w:rPr>
      </w:pPr>
    </w:p>
    <w:p w14:paraId="2B2EF31D">
      <w:pPr>
        <w:pStyle w:val="2"/>
        <w:spacing w:line="240" w:lineRule="auto"/>
        <w:rPr>
          <w:rFonts w:hint="default" w:ascii="Arial" w:hAnsi="Arial" w:cs="Arial"/>
          <w:b/>
          <w:bCs/>
          <w:color w:val="auto"/>
          <w:sz w:val="40"/>
          <w:szCs w:val="40"/>
        </w:rPr>
      </w:pPr>
      <w:r>
        <w:rPr>
          <w:rFonts w:hint="default" w:ascii="Arial" w:hAnsi="Arial" w:cs="Arial"/>
          <w:b/>
          <w:bCs/>
          <w:color w:val="auto"/>
          <w:sz w:val="40"/>
          <w:szCs w:val="40"/>
          <w:lang w:val="en-US"/>
        </w:rPr>
        <w:t>5.4</w:t>
      </w:r>
      <w:r>
        <w:rPr>
          <w:rFonts w:hint="default" w:ascii="Arial" w:hAnsi="Arial" w:cs="Arial"/>
          <w:b/>
          <w:bCs/>
          <w:color w:val="auto"/>
          <w:sz w:val="40"/>
          <w:szCs w:val="40"/>
        </w:rPr>
        <w:t>-Chatbot page</w:t>
      </w:r>
    </w:p>
    <w:p w14:paraId="58E54DC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import 'package:flutter/material.dart';</w:t>
      </w:r>
    </w:p>
    <w:p w14:paraId="6FE4E7D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class Chatbot extends StatefulWidget {</w:t>
      </w:r>
    </w:p>
    <w:p w14:paraId="3B9FE1B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Chatbot({super.key});</w:t>
      </w:r>
    </w:p>
    <w:p w14:paraId="16B2A51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static String id = 'Chatbot';</w:t>
      </w:r>
    </w:p>
    <w:p w14:paraId="5E73B78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@override</w:t>
      </w:r>
    </w:p>
    <w:p w14:paraId="18545F8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State&lt;Chatbot&gt; createState() =&gt; _ChatbotState();</w:t>
      </w:r>
    </w:p>
    <w:p w14:paraId="4AA893D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w:t>
      </w:r>
    </w:p>
    <w:p w14:paraId="403C883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class _ChatbotState extends State&lt;Chatbot&gt; {</w:t>
      </w:r>
      <w:r>
        <w:rPr>
          <w:rFonts w:hint="default" w:ascii="Arial" w:hAnsi="Arial" w:cs="Arial"/>
          <w:b w:val="0"/>
          <w:bCs w:val="0"/>
          <w:color w:val="auto"/>
          <w:sz w:val="36"/>
          <w:szCs w:val="36"/>
        </w:rPr>
        <mc:AlternateContent>
          <mc:Choice Requires="wpg">
            <w:drawing>
              <wp:anchor distT="0" distB="0" distL="0" distR="0" simplePos="0" relativeHeight="25201766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909" name="Group 190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1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1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1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88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DCH3iF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LI0oAcAAAADd&#10;AAAADwAAAGRycy9kb3ducmV2LnhtbEWPT0sDMRDF70K/Q5iCtzYbwdKuTQutCHqzq7R4GzbT3dVk&#10;sm5i/3x75yB4m+G9ee83y/UleHWiIXWRLZhpAYq4jq7jxsL729NkDiplZIc+Mlm4UoL1anSzxNLF&#10;M+/oVOVGSQinEi20Ofel1qluKWCaxp5YtGMcAmZZh0a7Ac8SHry+K4qZDtixNLTY07al+qv6CRY+&#10;zPX78Wj8YvZq7quXz/3m4JudtbdjUzyAynTJ/+a/62cn+Asj/PKNjKB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jSgB&#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yK3bRL0AAADd&#10;AAAADwAAAGRycy9kb3ducmV2LnhtbEVPS4vCMBC+L+x/CCN4W9NWkG01euiiiO7FB+JxaMa22kxK&#10;E1//3iwseJuP7zmT2cM04kadqy0riAcRCOLC6ppLBfvd/OsbhPPIGhvLpOBJDmbTz48JZtreeUO3&#10;rS9FCGGXoYLK+zaT0hUVGXQD2xIH7mQ7gz7ArpS6w3sIN41MomgkDdYcGipsKa+ouGyvRkGxzy/n&#10;erVYn46J/PndDA9pki+U6vfiaAzC08O/xf/upQ7z0ziGv2/CCXL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rdtE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sxMT7b0AAADd&#10;AAAADwAAAGRycy9kb3ducmV2LnhtbEVPS2sCMRC+F/wPYQq9aTZCpa5GoRZBb3VbFG/DZtxdTSbb&#10;TXz9+6Yg9DYf33Om85uz4kJdaDxrUIMMBHHpTcOVhu+vZf8NRIjIBq1n0nCnAPNZ72mKufFX3tCl&#10;iJVIIRxy1FDH2OZShrImh2HgW+LEHXznMCbYVdJ0eE3hzsphlo2kw4ZTQ40tLWoqT8XZadir+8/H&#10;Qdnx6FO9Fuvj9n1nq43WL88qm4CIdIv/4od7ZdL8sRrC3zfpBDn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ExPt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41448E9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List&lt;Map&lt;String, String&gt;&gt; messages = [];</w:t>
      </w:r>
    </w:p>
    <w:p w14:paraId="75CAE96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TextEditingController controller = TextEditingController();</w:t>
      </w:r>
    </w:p>
    <w:p w14:paraId="04695FD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void _sendMessage(String message) {</w:t>
      </w:r>
    </w:p>
    <w:p w14:paraId="598EE7A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setState(() {</w:t>
      </w:r>
    </w:p>
    <w:p w14:paraId="5A5A4AC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messages.add({'message': message, 'type': 'sent'});</w:t>
      </w:r>
    </w:p>
    <w:p w14:paraId="54F4D02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4EE3142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controller.clear();</w:t>
      </w:r>
    </w:p>
    <w:p w14:paraId="633A19C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46FADE8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@override</w:t>
      </w:r>
    </w:p>
    <w:p w14:paraId="21388E1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Widget build(BuildContext context) {</w:t>
      </w:r>
    </w:p>
    <w:p w14:paraId="11B0753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return Column(</w:t>
      </w:r>
    </w:p>
    <w:p w14:paraId="398D2C1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children: &lt;Widget&gt;[</w:t>
      </w:r>
    </w:p>
    <w:p w14:paraId="77E19D9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Expanded(</w:t>
      </w:r>
      <w:r>
        <w:rPr>
          <w:rFonts w:hint="default" w:ascii="Arial" w:hAnsi="Arial" w:cs="Arial"/>
          <w:b w:val="0"/>
          <w:bCs w:val="0"/>
          <w:color w:val="auto"/>
          <w:sz w:val="36"/>
          <w:szCs w:val="36"/>
        </w:rPr>
        <mc:AlternateContent>
          <mc:Choice Requires="wpg">
            <w:drawing>
              <wp:anchor distT="0" distB="0" distL="0" distR="0" simplePos="0" relativeHeight="25182720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182" name="Group 118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18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8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8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8928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yCax+2cEAAAV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yCax+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Akt6wr4AAADd&#10;AAAADwAAAGRycy9kb3ducmV2LnhtbEVPS2sCMRC+F/wPYQq91WxaFF2Ngi0Fvem2KN6Gzbi7Npls&#10;N6mPf2+EQm/z8T1nOr84K07UhcazBtXPQBCX3jRcafj6/HgegQgR2aD1TBquFGA+6z1MMTf+zBs6&#10;FbESKYRDjhrqGNtcylDW5DD0fUucuIPvHMYEu0qaDs8p3Fn5kmVD6bDh1FBjS281ld/Fr9OwV9ef&#10;94Oy4+FaDYrVcbvY2Wqj9dOjyiYgIl3iv/jPvTRpvhq9wv2bdIKc3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kt6w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Bs60aL8AAADd&#10;AAAADwAAAGRycy9kb3ducmV2LnhtbEVPTWvCQBC9F/oflin0VjdJi9jUNYeUBqletCIeh+yYpMnO&#10;huwa9d+7QqG3ebzPmWcX04mRBtdYVhBPIhDEpdUNVwp2P18vMxDOI2vsLJOCKznIFo8Pc0y1PfOG&#10;xq2vRAhhl6KC2vs+ldKVNRl0E9sTB+5oB4M+wKGSesBzCDedTKJoKg02HBpq7CmvqWy3J6Og3OXt&#10;b/NdrI6HRH6uN6/79yQvlHp+iqMPEJ4u/l/8517qMD+evcH9m3CCXN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bOtGi/&#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4u5HLb0AAADd&#10;AAAADwAAAGRycy9kb3ducmV2LnhtbEVPS2sCMRC+F/wPYYTeajaCoqtRaItgb3UVS2/DZtxdm0zW&#10;Terj3xuh0Nt8fM+ZL6/OijN1ofGsQQ0yEMSlNw1XGnbb1csERIjIBq1n0nCjAMtF72mOufEX3tC5&#10;iJVIIRxy1FDH2OZShrImh2HgW+LEHXznMCbYVdJ0eEnhzsphlo2lw4ZTQ40tvdVU/hS/TsO3up3e&#10;D8pOx59qVHwc969fttpo/dxX2QxEpGv8F/+51ybNV5MRPL5JJ8jF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7kct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2568646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child: ListView.builder(</w:t>
      </w:r>
    </w:p>
    <w:p w14:paraId="30E0B1A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itemCount: messages.length,</w:t>
      </w:r>
    </w:p>
    <w:p w14:paraId="370B9B7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itemBuilder: (context, index) {</w:t>
      </w:r>
    </w:p>
    <w:p w14:paraId="535841F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var message = messages[index];</w:t>
      </w:r>
    </w:p>
    <w:p w14:paraId="7BE7150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return Padding(</w:t>
      </w:r>
    </w:p>
    <w:p w14:paraId="6B1F13F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padding:</w:t>
      </w:r>
    </w:p>
    <w:p w14:paraId="224D19B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EdgeInsets.symmetric(horizontal: 10, vertical: 15),</w:t>
      </w:r>
    </w:p>
    <w:p w14:paraId="02E10DA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child: Row(</w:t>
      </w:r>
    </w:p>
    <w:p w14:paraId="0ED576A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mainAxisAlignment: message['type'] == 'sent'</w:t>
      </w:r>
    </w:p>
    <w:p w14:paraId="2E363E0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 MainAxisAlignment.start</w:t>
      </w:r>
    </w:p>
    <w:p w14:paraId="71F6CDC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 MainAxisAlignment.end,</w:t>
      </w:r>
    </w:p>
    <w:p w14:paraId="2441952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children: [</w:t>
      </w:r>
    </w:p>
    <w:p w14:paraId="0303B9D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Flexible(</w:t>
      </w:r>
    </w:p>
    <w:p w14:paraId="40FCF0D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child: Container(</w:t>
      </w:r>
    </w:p>
    <w:p w14:paraId="1096BD8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decoration: BoxDecoration(         </w:t>
      </w:r>
    </w:p>
    <w:p w14:paraId="01F12DA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color: message['type'] == 'sent'</w:t>
      </w:r>
    </w:p>
    <w:p w14:paraId="1C70F1B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 const Color(0xFF86C3FD)</w:t>
      </w:r>
    </w:p>
    <w:p w14:paraId="33F63DC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 Colors.green[100],</w:t>
      </w:r>
    </w:p>
    <w:p w14:paraId="08AD81B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borderRadius: BorderRadius.circular(8.0),</w:t>
      </w:r>
    </w:p>
    <w:p w14:paraId="0355413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r>
        <w:rPr>
          <w:rFonts w:hint="default" w:ascii="Arial" w:hAnsi="Arial" w:cs="Arial"/>
          <w:b w:val="0"/>
          <w:bCs w:val="0"/>
          <w:color w:val="auto"/>
          <w:sz w:val="36"/>
          <w:szCs w:val="36"/>
        </w:rPr>
        <mc:AlternateContent>
          <mc:Choice Requires="wpg">
            <w:drawing>
              <wp:anchor distT="0" distB="0" distL="0" distR="0" simplePos="0" relativeHeight="25182822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186" name="Group 118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18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8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8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8825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5UTOJGc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5UTOJG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fXB8wb0AAADd&#10;AAAADwAAAGRycy9kb3ducmV2LnhtbEVPS2sCMRC+F/wPYQreajZC1W6NgkpBb3VbKt6Gzbi7bTJZ&#10;N/H1702h0Nt8fM+Zzq/OijN1ofGsQQ0yEMSlNw1XGj4/3p4mIEJENmg9k4YbBZjPeg9TzI2/8JbO&#10;RaxECuGQo4Y6xjaXMpQ1OQwD3xIn7uA7hzHBrpKmw0sKd1YOs2wkHTacGmpsaVlT+VOcnIa9uh1X&#10;B2VfRu/qudh8fy12ttpq3X9U2SuISNf4L/5zr02aryZj+P0mnS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cHzB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h4O+bcEAAADd&#10;AAAADwAAAGRycy9kb3ducmV2LnhtbEWPT2vCQBDF70K/wzIFb7pJhGJTNx5SKqX1opXS45Cd/KnZ&#10;2ZDdqv32zkHwNsN7895vVuuL69WJxtB5NpDOE1DElbcdNwYOX2+zJagQkS32nsnAPwVYFw+TFebW&#10;n3lHp31slIRwyNFAG+OQax2qlhyGuR+IRav96DDKOjbajniWcNfrLEmetMOOpaHFgcqWquP+zxmo&#10;DuXxt/vYfNY/mX7d7hbfz1m5MWb6mCYvoCJd4t18u363gp8uBVe+kRF0c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4O+&#10;bc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Y6NNKL4AAADd&#10;AAAADwAAAGRycy9kb3ducmV2LnhtbEVPS2sCMRC+F/wPYQq9aTYFxV2NQi2CvdVVWrwNm3F322Sy&#10;blIf/74pCL3Nx/ec+fLqrDhTH1rPGtQoA0FcedNyrWG/Ww+nIEJENmg9k4YbBVguBg9zLIy/8JbO&#10;ZaxFCuFQoIYmxq6QMlQNOQwj3xEn7uh7hzHBvpamx0sKd1Y+Z9lEOmw5NTTY0aqh6rv8cRoO6nZ6&#10;PSqbT97VuHz7+nj5tPVW66dHlc1ARLrGf/HdvTFpvprm8PdNOkE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6NNKL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78B298C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padding: const EdgeInsets.all(8.0),</w:t>
      </w:r>
    </w:p>
    <w:p w14:paraId="769B783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child: Text(</w:t>
      </w:r>
    </w:p>
    <w:p w14:paraId="45608F4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style: const TextStyle(color: Colors.black87),</w:t>
      </w:r>
    </w:p>
    <w:p w14:paraId="24649B6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message['message']!,</w:t>
      </w:r>
    </w:p>
    <w:p w14:paraId="42A9F89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overflow: TextOverflow.visible,</w:t>
      </w:r>
    </w:p>
    <w:p w14:paraId="0DB2613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0F495DB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0C9C24C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5D3C634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0B8707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6EBFFD8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r>
        <w:rPr>
          <w:rFonts w:hint="default" w:ascii="Arial" w:hAnsi="Arial" w:cs="Arial"/>
          <w:b w:val="0"/>
          <w:bCs w:val="0"/>
          <w:color w:val="auto"/>
          <w:sz w:val="36"/>
          <w:szCs w:val="36"/>
        </w:rPr>
        <mc:AlternateContent>
          <mc:Choice Requires="wpg">
            <w:drawing>
              <wp:anchor distT="0" distB="0" distL="0" distR="0" simplePos="0" relativeHeight="25201766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913" name="Group 191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1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1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1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88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K2qxdxlBAAAFR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U7YuAr4AAADd&#10;AAAADwAAAGRycy9kb3ducmV2LnhtbEVPS2sCMRC+F/wPYYTeajbSiq5GoRWhvdWtKN6Gzbi7mkzW&#10;Terj3zeFQm/z8T1ntrg5Ky7UhcazBjXIQBCX3jRcadh8rZ7GIEJENmg9k4Y7BVjMew8zzI2/8pou&#10;RaxECuGQo4Y6xjaXMpQ1OQwD3xIn7uA7hzHBrpKmw2sKd1YOs2wkHTacGmps6a2m8lR8Ow17dT8v&#10;D8pORp/qpfg4bl93tlpr/dhX2RREpFv8F/+5302aP1HP8PtNOkHO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7YuA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t5bdR78AAADd&#10;AAAADwAAAGRycy9kb3ducmV2LnhtbEVPTWvCQBC9C/0PyxR6000ilRrd5JBiKK0XrRSPQ3ZM0mRn&#10;Q3ar9t93BaG3ebzPWedX04szja61rCCeRSCIK6tbrhUcPjfTFxDOI2vsLZOCX3KQZw+TNabaXnhH&#10;572vRQhhl6KCxvshldJVDRl0MzsQB+5kR4M+wLGWesRLCDe9TKJoIQ22HBoaHKhoqOr2P0ZBdSi6&#10;7/a9/DgdE/m63c2/lklRKvX0GEcrEJ6u/l98d7/pMH8ZP8Ptm3CCz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eW3Ue/&#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zCgV7r0AAADd&#10;AAAADwAAAGRycy9kb3ducmV2LnhtbEVPS2sCMRC+F/wPYQRvNRvBRbdGoS2F9qarWHobNuPutslk&#10;3aQ+/r0RCr3Nx/ecxerirDhRH1rPGtQ4A0FcedNyrWG3fXucgQgR2aD1TBquFGC1HDwssDD+zBs6&#10;lbEWKYRDgRqaGLtCylA15DCMfUecuIPvHcYE+1qaHs8p3Fk5ybJcOmw5NTTY0UtD1U/56zR8qevx&#10;9aDsPF+rafnxvX/+tPVG69FQZU8gIl3iv/jP/W7S/LnK4f5NOkE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KBXu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66E95D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6B77129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5210777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5CC3864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Container(</w:t>
      </w:r>
    </w:p>
    <w:p w14:paraId="5402B27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padding: const EdgeInsets.all(8.0),</w:t>
      </w:r>
    </w:p>
    <w:p w14:paraId="0685A8A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child: Row(</w:t>
      </w:r>
    </w:p>
    <w:p w14:paraId="50A38FD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children: &lt;Widget&gt;[</w:t>
      </w:r>
    </w:p>
    <w:p w14:paraId="2DD30DE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Expanded(</w:t>
      </w:r>
    </w:p>
    <w:p w14:paraId="14C8C04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child: TextField(</w:t>
      </w:r>
    </w:p>
    <w:p w14:paraId="7485B64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controller: controller,</w:t>
      </w:r>
    </w:p>
    <w:p w14:paraId="48AE314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decoration: const InputDecora</w:t>
      </w:r>
      <w:r>
        <w:rPr>
          <w:rFonts w:hint="default" w:ascii="Arial" w:hAnsi="Arial" w:cs="Arial"/>
          <w:b w:val="0"/>
          <w:bCs w:val="0"/>
          <w:color w:val="auto"/>
          <w:sz w:val="36"/>
          <w:szCs w:val="36"/>
        </w:rPr>
        <mc:AlternateContent>
          <mc:Choice Requires="wpg">
            <w:drawing>
              <wp:anchor distT="0" distB="0" distL="0" distR="0" simplePos="0" relativeHeight="25182924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190" name="Group 119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19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9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9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8723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3ZcIaWcEAAAVFgAADgAAAGRycy9lMm9Eb2MueG1s7Vjb&#10;jts2EH0v0H8Q9N61LpZlGesNmmyzKFCkAZJ+AC1TlgBJVEn6sn/fISmKtLy7ojfZPAR9MWn7cDhz&#10;ZoY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3ZcIaW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GAzX870AAADd&#10;AAAADwAAAGRycy9kb3ducmV2LnhtbEVPS2sCMRC+F/ofwhS81WwKSl2Ngi2FetNVFG/DZtxdTSbb&#10;TXz9e1Mo9DYf33Mms5uz4kJdaDxrUP0MBHHpTcOVhs366/UdRIjIBq1n0nCnALPp89MEc+OvvKJL&#10;ESuRQjjkqKGOsc2lDGVNDkPft8SJO/jOYUywq6Tp8JrCnZVvWTaUDhtODTW29FFTeSrOTsNe3X8+&#10;D8qOhks1KBbH7Xxnq5XWvReVjUFEusV/8Z/726T5aqTg95t0gp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DNfz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Y7IfWr0AAADd&#10;AAAADwAAAGRycy9kb3ducmV2LnhtbEVPS4vCMBC+C/6HMMLeNG0XxHaNHirKsnrRlWWPQzO21WZS&#10;mvj690YQvM3H95zp/GYacaHO1ZYVxKMIBHFhdc2lgv3vcjgB4TyyxsYyKbiTg/ms35tipu2Vt3TZ&#10;+VKEEHYZKqi8bzMpXVGRQTeyLXHgDrYz6APsSqk7vIZw08gkisbSYM2hocKW8oqK0+5sFBT7/HSs&#10;f1brw38iF5vt51+a5CulPgZx9AXC082/xS/3tw7z4zSB5zfhB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sh9a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h5LsH74AAADd&#10;AAAADwAAAGRycy9kb3ducmV2LnhtbEVPS2sCMRC+F/wPYYTeajaWiq5GoRWhvdWtKN6Gzbi7mkzW&#10;Terj3zeFQm/z8T1ntrg5Ky7UhcazBjXIQBCX3jRcadh8rZ7GIEJENmg9k4Y7BVjMew8zzI2/8pou&#10;RaxECuGQo4Y6xjaXMpQ1OQwD3xIn7uA7hzHBrpKmw2sKd1YOs2wkHTacGmps6a2m8lR8Ow17dT8v&#10;D8pORp/qpfg4bl93tlpr/dhX2RREpFv8F/+5302arybP8PtNOkHO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5LsH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tion(</w:t>
      </w:r>
    </w:p>
    <w:p w14:paraId="5DA67F0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hintText: 'Type a message...',</w:t>
      </w:r>
    </w:p>
    <w:p w14:paraId="5764663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border: OutlineInputBorder(),</w:t>
      </w:r>
    </w:p>
    <w:p w14:paraId="41B2460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6F35C35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C9425B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5A78BFF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SizedBox(width: 8.0),</w:t>
      </w:r>
    </w:p>
    <w:p w14:paraId="65694DC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IconButton(</w:t>
      </w:r>
    </w:p>
    <w:p w14:paraId="13D8DBF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icon: const Icon(Icons.send),</w:t>
      </w:r>
    </w:p>
    <w:p w14:paraId="017AD64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onPressed: () {</w:t>
      </w:r>
    </w:p>
    <w:p w14:paraId="607AB22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(controller.text.isNotEmpty) {</w:t>
      </w:r>
    </w:p>
    <w:p w14:paraId="5E10D4D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_sendMessage(controller.text);</w:t>
      </w:r>
    </w:p>
    <w:p w14:paraId="46C1FF2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1B66DDE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545BB31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5CF37BA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03DCD71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4A348A7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r>
        <w:rPr>
          <w:rFonts w:hint="default" w:ascii="Arial" w:hAnsi="Arial" w:cs="Arial"/>
          <w:b w:val="0"/>
          <w:bCs w:val="0"/>
          <w:color w:val="auto"/>
          <w:sz w:val="36"/>
          <w:szCs w:val="36"/>
        </w:rPr>
        <mc:AlternateContent>
          <mc:Choice Requires="wpg">
            <w:drawing>
              <wp:anchor distT="0" distB="0" distL="0" distR="0" simplePos="0" relativeHeight="252047360"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071" name="Group 207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7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7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7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6912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Eu62j9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V1nd8sAAAADd&#10;AAAADwAAAGRycy9kb3ducmV2LnhtbEWPT0sDMRTE7wW/Q3hCbzbJQmvdNi2oCHqza1G8PTavu1uT&#10;l3UT++fbG0HocZiZ3zDL9ck7caAhdoEN6IkCQVwH23FjYPv2dDMHEROyRReYDJwpwnp1NVpiacOR&#10;N3SoUiMyhGOJBtqU+lLKWLfkMU5CT5y9XRg8piyHRtoBjxnunSyUmkmPHeeFFnt6aKn+qn68gU99&#10;/n7caXc3e9XT6mX/fv/hmo0x42utFiASndIl/N9+tgYKdVvA35v8BOTq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Wd3y&#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s3kut8EAAADd&#10;AAAADwAAAGRycy9kb3ducmV2LnhtbEWPS2vDMBCE74H8B7GB3hIpDqSJayUHl4bS5pIHpcfFWj8a&#10;a2UsNY9/XwUKOQ4z8w2Tra+2FWfqfeNYw3SiQBAXzjRcaTge3sYLED4gG2wdk4YbeVivhoMMU+Mu&#10;vKPzPlQiQtinqKEOoUul9EVNFv3EdcTRK11vMUTZV9L0eIlw28pEqbm02HBcqLGjvKbitP+1Gopj&#10;fvppPjaf5XciX7e72dcyyTdaP42m6gVEoGt4hP/b70ZDop5ncH8Tn4Bc/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3ku&#10;t8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t/zgHcAAAADd&#10;AAAADwAAAGRycy9kb3ducmV2LnhtbEWPT0sDMRTE74LfITzBm5uk2NquTQsqQr3ZVVq8PTavu6vJ&#10;y7qJ/fPtTUHwOMzMb5j58uid2NMQu8AGdKFAENfBdtwYeH97vpmCiAnZogtMBk4UYbm4vJhjacOB&#10;17SvUiMyhGOJBtqU+lLKWLfkMRahJ87eLgweU5ZDI+2Ahwz3To6UmkiPHeeFFnt6bKn+qn68gQ99&#10;+n7aaTebvOpx9fK5edi6Zm3M9ZVW9yASHdN/+K+9sgZG6u4Wzm/yE5C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3/OAd&#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CB19DE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25044FA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2D0328E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1746587D">
      <w:pPr>
        <w:pStyle w:val="2"/>
        <w:spacing w:line="240" w:lineRule="auto"/>
        <w:rPr>
          <w:rFonts w:hint="default" w:ascii="Arial" w:hAnsi="Arial" w:cs="Arial"/>
          <w:b w:val="0"/>
          <w:bCs w:val="0"/>
          <w:lang w:val="en-US"/>
        </w:rPr>
      </w:pPr>
    </w:p>
    <w:p w14:paraId="451FCAFB">
      <w:pPr>
        <w:pStyle w:val="2"/>
        <w:spacing w:line="240" w:lineRule="auto"/>
        <w:rPr>
          <w:rFonts w:hint="default" w:ascii="Arial" w:hAnsi="Arial" w:cs="Arial"/>
          <w:b w:val="0"/>
          <w:bCs w:val="0"/>
          <w:lang w:val="en-US"/>
        </w:rPr>
      </w:pPr>
    </w:p>
    <w:p w14:paraId="7DB067C1">
      <w:pPr>
        <w:pStyle w:val="2"/>
        <w:spacing w:line="240" w:lineRule="auto"/>
        <w:rPr>
          <w:rFonts w:hint="default" w:ascii="Arial" w:hAnsi="Arial" w:cs="Arial"/>
          <w:b w:val="0"/>
          <w:bCs w:val="0"/>
          <w:lang w:val="en-US"/>
        </w:rPr>
      </w:pPr>
    </w:p>
    <w:p w14:paraId="109F0D50">
      <w:pPr>
        <w:pStyle w:val="2"/>
        <w:spacing w:line="240" w:lineRule="auto"/>
        <w:rPr>
          <w:rFonts w:hint="default" w:ascii="Arial" w:hAnsi="Arial" w:cs="Arial"/>
          <w:b w:val="0"/>
          <w:bCs w:val="0"/>
          <w:lang w:val="en-US"/>
        </w:rPr>
      </w:pPr>
    </w:p>
    <w:p w14:paraId="66F144E0">
      <w:pPr>
        <w:pStyle w:val="2"/>
        <w:spacing w:line="240" w:lineRule="auto"/>
        <w:rPr>
          <w:rFonts w:hint="default" w:ascii="Arial" w:hAnsi="Arial" w:cs="Arial"/>
          <w:b/>
          <w:bCs/>
          <w:color w:val="auto"/>
          <w:sz w:val="40"/>
          <w:szCs w:val="40"/>
        </w:rPr>
      </w:pPr>
      <w:r>
        <w:rPr>
          <w:rFonts w:hint="default" w:ascii="Arial" w:hAnsi="Arial" w:cs="Arial"/>
          <w:b/>
          <w:bCs/>
          <w:color w:val="auto"/>
          <w:sz w:val="40"/>
          <w:szCs w:val="40"/>
          <w:lang w:val="en-US"/>
        </w:rPr>
        <w:t>5.5</w:t>
      </w:r>
      <w:r>
        <w:rPr>
          <w:rFonts w:hint="default" w:ascii="Arial" w:hAnsi="Arial" w:cs="Arial"/>
          <w:b/>
          <w:bCs/>
          <w:color w:val="auto"/>
          <w:sz w:val="40"/>
          <w:szCs w:val="40"/>
        </w:rPr>
        <w:t>-documentation page</w:t>
      </w:r>
    </w:p>
    <w:p w14:paraId="50EC394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import 'package:flutter/material.dart';</w:t>
      </w:r>
    </w:p>
    <w:p w14:paraId="115EA5A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import 'package:roadx/constants.dart';</w:t>
      </w:r>
      <w:r>
        <w:rPr>
          <w:rFonts w:hint="default" w:ascii="Arial" w:hAnsi="Arial" w:cs="Arial"/>
          <w:b w:val="0"/>
          <w:bCs w:val="0"/>
          <w:color w:val="auto"/>
          <w:sz w:val="36"/>
          <w:szCs w:val="36"/>
        </w:rPr>
        <mc:AlternateContent>
          <mc:Choice Requires="wpg">
            <w:drawing>
              <wp:anchor distT="0" distB="0" distL="0" distR="0" simplePos="0" relativeHeight="25183027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198" name="Group 119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19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0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0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8620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D2Z1zD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5nrb9b0AAADd&#10;AAAADwAAAGRycy9kb3ducmV2LnhtbEVPS2sCMRC+C/6HMIK3mk1B6a5GoS2F9lZXUbwNm3F3bTLZ&#10;blIf/74pFLzNx/ecxerqrDhTH1rPGtQkA0FcedNyrWG7eXt4AhEiskHrmTTcKMBqORwssDD+wms6&#10;l7EWKYRDgRqaGLtCylA15DBMfEecuKPvHcYE+1qaHi8p3Fn5mGUz6bDl1NBgRy8NVV/lj9NwULfv&#10;16Oy+exTTcuP0+55b+u11uORyuYgIl3jXfzvfjdpvspz+PsmnS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etv1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zwPQTb8AAADd&#10;AAAADwAAAGRycy9kb3ducmV2LnhtbEWPT4vCMBDF7wt+hzDC3tbULixajR4qlmX14h/E49CMbbWZ&#10;lCZW/fYbQfA2w3vvN2+m87upRUetqywrGA4iEMS51RUXCva75dcIhPPIGmvLpOBBDuaz3scUE21v&#10;vKFu6wsRIOwSVFB63yRSurwkg25gG+KgnWxr0Ie1LaRu8RbgppZxFP1IgxWHCyU2lJaUX7ZXoyDf&#10;p5dz9ZetTsdYLtab78M4TjOlPvvDaALC092/za/0rw71AxKe34QR5O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8D0E2/&#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KyMjCL0AAADd&#10;AAAADwAAAGRycy9kb3ducmV2LnhtbEVPS2sCMRC+F/ofwgi91SRCpV2Ngi2CvdW1KN6Gzbi7mky2&#10;m9THv28Khd7m43vOdH71Tpypj21gA3qoQBBXwbZcG/jcLB+fQcSEbNEFJgM3ijCf3d9NsbDhwms6&#10;l6kWOYRjgQaalLpCylg15DEOQ0ecuUPoPaYM+1raHi853Ds5UmosPbacGxrs6LWh6lR+ewN7fft6&#10;O2j3Mv7QT+X7cbvYuXptzMNAqwmIRNf0L/5zr2yeP1Iafr/JJ8jZ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IyMI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77059C0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import 'package:roadx/widgets/custom_list_tile.dart';</w:t>
      </w:r>
    </w:p>
    <w:p w14:paraId="2D3ED63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import 'package:roadx/widgets/nav.dart';</w:t>
      </w:r>
    </w:p>
    <w:p w14:paraId="4846325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import 'package:url_launcher/url_launcher.dart';</w:t>
      </w:r>
    </w:p>
    <w:p w14:paraId="4EBFC72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Frontend</w:t>
      </w:r>
    </w:p>
    <w:p w14:paraId="2E482FA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_frontendfirst =</w:t>
      </w:r>
      <w:r>
        <w:rPr>
          <w:rFonts w:hint="default" w:ascii="Arial" w:hAnsi="Arial" w:cs="Arial"/>
          <w:b w:val="0"/>
          <w:bCs w:val="0"/>
          <w:color w:val="auto"/>
          <w:sz w:val="36"/>
          <w:szCs w:val="36"/>
        </w:rPr>
        <mc:AlternateContent>
          <mc:Choice Requires="wpg">
            <w:drawing>
              <wp:anchor distT="0" distB="0" distL="0" distR="0" simplePos="0" relativeHeight="25201766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917" name="Group 191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1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1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2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88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TTwrV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0vskB8AAAADd&#10;AAAADwAAAGRycy9kb3ducmV2LnhtbEWPT0sDMRDF70K/Q5iCtzYbwdKuTQutCHqzq7R4GzbT3dVk&#10;sm5i/3x75yB4m+G9ee83y/UleHWiIXWRLZhpAYq4jq7jxsL729NkDiplZIc+Mlm4UoL1anSzxNLF&#10;M+/oVOVGSQinEi20Ofel1qluKWCaxp5YtGMcAmZZh0a7Ac8SHry+K4qZDtixNLTY07al+qv6CRY+&#10;zPX78Wj8YvZq7quXz/3m4JudtbdjUzyAynTJ/+a/62cn+AsjuPKNjKB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yQH&#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NtvXQr0AAADd&#10;AAAADwAAAGRycy9kb3ducmV2LnhtbEVPS4vCMBC+C/sfwgjeNG0XxFajhy7KonvRlcXj0IxttZmU&#10;Jr7+vVkQvM3H95zZ4m4acaXO1ZYVxKMIBHFhdc2lgv3vcjgB4TyyxsYyKXiQg8X8ozfDTNsbb+m6&#10;86UIIewyVFB532ZSuqIig25kW+LAHW1n0AfYlVJ3eAvhppFJFI2lwZpDQ4Ut5RUV593FKCj2+flU&#10;r1eb4yGRXz/bz780yVdKDfpxNAXh6e7f4pf7W4f5aZzC/zfhBD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29dC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4uHivMEAAADd&#10;AAAADwAAAGRycy9kb3ducmV2LnhtbEWPT0sDMRDF74LfIYzgrc2mYGm3TQsqgt7stlS8DZvp7tZk&#10;sm5i/3x75yB4m+G9ee83y/UleHWiIXWRLZhxAYq4jq7jxsJu+zKagUoZ2aGPTBaulGC9ur1ZYuni&#10;mTd0qnKjJIRTiRbanPtS61S3FDCNY08s2iEOAbOsQ6PdgGcJD15PimKqA3YsDS329NRS/VX9BAuf&#10;5vr9fDB+Pn03D9Xbcf/44ZuNtfd3pliAynTJ/+a/61cn+POJ8Ms3MoJe/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uHi&#10;vMEAAADdAAAADwAAAAAAAAABACAAAAAiAAAAZHJzL2Rvd25yZXYueG1sUEsBAhQAFAAAAAgAh07i&#10;QDMvBZ47AAAAOQAAABAAAAAAAAAAAQAgAAAAEAEAAGRycy9zaGFwZXhtbC54bWxQSwUGAAAAAAYA&#10;BgBbAQAAug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22592FF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Uri.parse('https://developer.mozilla.org/en-US/docs/Web/CSS');</w:t>
      </w:r>
    </w:p>
    <w:p w14:paraId="52924B8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_frontendsecond = Uri.parse('https://devdocs.io/css-display/');</w:t>
      </w:r>
    </w:p>
    <w:p w14:paraId="516885B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_frontendthird =</w:t>
      </w:r>
    </w:p>
    <w:p w14:paraId="3B33549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Uri.parse('https://www.w3schools.com/cssref/index.php');</w:t>
      </w:r>
    </w:p>
    <w:p w14:paraId="65502C9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Backend</w:t>
      </w:r>
    </w:p>
    <w:p w14:paraId="4FCB620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_backendfirst = Uri.parse('https://www.w3schools.com/php/');</w:t>
      </w:r>
    </w:p>
    <w:p w14:paraId="487C000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_backendsecond = Uri.parse('https://dev.mysql.com/doc/');</w:t>
      </w:r>
    </w:p>
    <w:p w14:paraId="7851251C">
      <w:pPr>
        <w:pStyle w:val="2"/>
        <w:spacing w:line="240" w:lineRule="auto"/>
        <w:rPr>
          <w:rFonts w:hint="default" w:ascii="Arial" w:hAnsi="Arial" w:eastAsia="SimSun" w:cs="Arial"/>
          <w:b w:val="0"/>
          <w:bCs w:val="0"/>
          <w:color w:val="auto"/>
          <w:sz w:val="36"/>
          <w:szCs w:val="36"/>
        </w:rPr>
      </w:pPr>
      <w:r>
        <w:rPr>
          <w:rFonts w:hint="default" w:ascii="Arial" w:hAnsi="Arial" w:cs="Arial"/>
          <w:b w:val="0"/>
          <w:bCs w:val="0"/>
          <w:color w:val="auto"/>
          <w:sz w:val="36"/>
          <w:szCs w:val="36"/>
        </w:rPr>
        <w:t>final Uri _backendthird = Uri.parse('https://nodejs.org/docs/latest/api/');</w:t>
      </w:r>
      <w:r>
        <w:rPr>
          <w:rFonts w:hint="default" w:ascii="Arial" w:hAnsi="Arial" w:cs="Arial"/>
          <w:b w:val="0"/>
          <w:bCs w:val="0"/>
          <w:color w:val="auto"/>
          <w:sz w:val="36"/>
          <w:szCs w:val="36"/>
        </w:rPr>
        <mc:AlternateContent>
          <mc:Choice Requires="wpg">
            <w:drawing>
              <wp:anchor distT="0" distB="0" distL="0" distR="0" simplePos="0" relativeHeight="25183129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02" name="Group 120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0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0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0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8518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gmmsQ2cEAAAV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gmmsQ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tL0Y5L0AAADd&#10;AAAADwAAAGRycy9kb3ducmV2LnhtbEVPS0sDMRC+C/6HMII3m6RisdumBS2FerOrtPQ2bKa7W5PJ&#10;uklf/94Igrf5+J4znV+8EyfqYxvYgB4oEMRVsC3XBj4/lg/PIGJCtugCk4ErRZjPbm+mWNhw5jWd&#10;ylSLHMKxQANNSl0hZawa8hgHoSPO3D70HlOGfS1tj+cc7p0cKjWSHlvODQ129NpQ9VUevYGdvn4v&#10;9tqNR+/6qXw7bF62rl4bc3+n1QREokv6F/+5VzbPH6pH+P0mnyB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vRjk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sDjWTr0AAADd&#10;AAAADwAAAGRycy9kb3ducmV2LnhtbEVPS4vCMBC+C/sfwix408Qqy1qNHroo4nrRFfE4NGPbtZmU&#10;Jr7+/UZY8DYf33Om87utxZVaXznWMOgrEMS5MxUXGvY/i94nCB+QDdaOScODPMxnb50ppsbdeEvX&#10;XShEDGGfooYyhCaV0uclWfR91xBH7uRaiyHCtpCmxVsMt7VMlPqQFiuODSU2lJWUn3cXqyHfZ+ff&#10;ar38Ph0T+bXZDg/jJFtq3X0fqAmIQPfwEv+7VybOT9QInt/EE+Ts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ONZO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VBglC70AAADd&#10;AAAADwAAAGRycy9kb3ducmV2LnhtbEVPS2sCMRC+F/ofwhS81SSC0q5GQaVgb3VbKt6Gzbi7mky2&#10;m9THv28Khd7m43vObHH1Tpypj21gA3qoQBBXwbZcG/h4f3l8AhETskUXmAzcKMJifn83w8KGC2/p&#10;XKZa5BCOBRpoUuoKKWPVkMc4DB1x5g6h95gy7Gtpe7zkcO/kSKmJ9Nhybmiwo1VD1an89gb2+va1&#10;Pmj3PHnT4/L1+LncuXprzOBBqymIRNf0L/5zb2yeP1Jj+P0mnyD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GCUL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C09A22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Wordpress</w:t>
      </w:r>
    </w:p>
    <w:p w14:paraId="789F6DB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_wordpressfirst = Uri.parse('https://codex.wordpress.org/');</w:t>
      </w:r>
    </w:p>
    <w:p w14:paraId="173FF4D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_wordpresssecond =</w:t>
      </w:r>
    </w:p>
    <w:p w14:paraId="0BA1D34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Uri.parse(' https://developer.wordpress.org/themes/basics/');</w:t>
      </w:r>
    </w:p>
    <w:p w14:paraId="71B440B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_wordpressthird = Uri.parse('https://developer.wordpress.org/');</w:t>
      </w:r>
    </w:p>
    <w:p w14:paraId="7C14DD7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Android</w:t>
      </w:r>
    </w:p>
    <w:p w14:paraId="4780D46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_androidfirst = Uri.parse('https://developer.android.com/guide');</w:t>
      </w:r>
    </w:p>
    <w:p w14:paraId="346159D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_androidsecond =</w:t>
      </w:r>
    </w:p>
    <w:p w14:paraId="15C098E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Uri.parse('https://okaythis.com/developer/documentation/v1/android');</w:t>
      </w:r>
    </w:p>
    <w:p w14:paraId="18B76D5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_androidthird =</w:t>
      </w:r>
    </w:p>
    <w:p w14:paraId="4FE9EFF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Uri.parse('https://kotlinlang.org/docs/android-overview.htm</w:t>
      </w:r>
      <w:r>
        <w:rPr>
          <w:rFonts w:hint="default" w:ascii="Arial" w:hAnsi="Arial" w:cs="Arial"/>
          <w:b w:val="0"/>
          <w:bCs w:val="0"/>
          <w:color w:val="auto"/>
          <w:sz w:val="36"/>
          <w:szCs w:val="36"/>
        </w:rPr>
        <mc:AlternateContent>
          <mc:Choice Requires="wpg">
            <w:drawing>
              <wp:anchor distT="0" distB="0" distL="0" distR="0" simplePos="0" relativeHeight="25201766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921" name="Group 192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2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2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2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88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1E9YWWcEAAAV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1E9YWW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fX/ZUL4AAADd&#10;AAAADwAAAGRycy9kb3ducmV2LnhtbEVPS2sCMRC+F/wPYQreajYLim6NQpVCe9NVWnobNuPutslk&#10;3aQ+/r0RCr3Nx/ec+fLirDhRH1rPGtQoA0FcedNyrWG/e32agggR2aD1TBquFGC5GDzMsTD+zFs6&#10;lbEWKYRDgRqaGLtCylA15DCMfEecuIPvHcYE+1qaHs8p3FmZZ9lEOmw5NTTY0aqh6qf8dRq+1PW4&#10;Pig7m2zUuHz//nj5tPVW6+Gjyp5BRLrEf/Gf+82k+bM8h/s36QS5u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X/ZUL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mV8qFb4AAADd&#10;AAAADwAAAGRycy9kb3ducmV2LnhtbEVPS2vCQBC+F/wPywje6sYIpUY3HlIqxXrRSulxyE4eJjsb&#10;stsk/fddodDbfHzP2e0n04qBeldbVrBaRiCIc6trLhVcP14fn0E4j6yxtUwKfsjBPp097DDRduQz&#10;DRdfihDCLkEFlfddIqXLKzLolrYjDlxhe4M+wL6UuscxhJtWxlH0JA3WHBoq7CirKG8u30ZBfs2a&#10;W308vBdfsXw5ndefmzg7KLWYr6ItCE+T/xf/ud90mL+J13D/Jpwg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V8qFb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ndrkv74AAADd&#10;AAAADwAAAGRycy9kb3ducmV2LnhtbEVPS2sCMRC+F/wPYYTeNBtpRVejYEVob3UtLb0Nm3F3NZls&#10;N6mPf28KQm/z8T1nvrw4K07UhcazBjXMQBCX3jRcafjYbQYTECEiG7SeScOVAiwXvYc55safeUun&#10;IlYihXDIUUMdY5tLGcqaHIahb4kTt/edw5hgV0nT4TmFOytHWTaWDhtODTW29FJTeSx+nYZvdf1Z&#10;75Wdjt/Vc/F2+Fx92Wqr9WNfZTMQkS7xX3x3v5o0fzp6gr9v0gl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drkv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l');</w:t>
      </w:r>
    </w:p>
    <w:p w14:paraId="5CA7459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Crossplatform</w:t>
      </w:r>
    </w:p>
    <w:p w14:paraId="1824DB6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_crossplatformfirst = Uri.parse('https://dart.dev/guides');</w:t>
      </w:r>
    </w:p>
    <w:p w14:paraId="59014DA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_crossplatformsecond = Uri.parse('https://docs.flutter.dev/');</w:t>
      </w:r>
    </w:p>
    <w:p w14:paraId="220C5CE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_crossplatformthird =</w:t>
      </w:r>
    </w:p>
    <w:p w14:paraId="4F54D8F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Uri.parse('https://firebase.flutter.dev/docs/overview/');</w:t>
      </w:r>
    </w:p>
    <w:p w14:paraId="05146DC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Network</w:t>
      </w:r>
    </w:p>
    <w:p w14:paraId="7BC409EF">
      <w:pPr>
        <w:pStyle w:val="2"/>
        <w:spacing w:line="240" w:lineRule="auto"/>
        <w:rPr>
          <w:rFonts w:hint="default" w:ascii="Arial" w:hAnsi="Arial" w:cs="Arial"/>
          <w:b w:val="0"/>
          <w:bCs w:val="0"/>
          <w:color w:val="auto"/>
          <w:sz w:val="36"/>
          <w:szCs w:val="36"/>
        </w:rPr>
      </w:pPr>
    </w:p>
    <w:p w14:paraId="2ABE213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_networkfirst = Uri.parse(</w:t>
      </w:r>
    </w:p>
    <w:p w14:paraId="5B0C28F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'https://www.scribd.com/document/389397668/Cisco-CCNA-1-Introduction-to-Networks');</w:t>
      </w:r>
    </w:p>
    <w:p w14:paraId="7C8BA51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_networksecond = Uri.parse(</w:t>
      </w:r>
    </w:p>
    <w:p w14:paraId="1448CFF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'https://learningnetwork.cisco.com/s/all-media?ccid=sem&amp;dtid=mediabuy&amp;oid=sem&amp;gad_source=1&amp;gclid=CjwKCAjww_iwBhApEiwAuG6ccAa3iBv7eIkCSwZmk21p3JsvjWNQti1HiI3ttyngVHhZNMt5cNMqGRoCHEwQAvD_BwE&amp;gclsrc=aw.ds');</w:t>
      </w:r>
    </w:p>
    <w:p w14:paraId="485E757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_networkthird = Uri.parse(</w:t>
      </w:r>
    </w:p>
    <w:p w14:paraId="6ACD4E6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'https://www.wireshark.org/docs/wsug_html_chu</w:t>
      </w:r>
      <w:r>
        <w:rPr>
          <w:rFonts w:hint="default" w:ascii="Arial" w:hAnsi="Arial" w:cs="Arial"/>
          <w:b w:val="0"/>
          <w:bCs w:val="0"/>
          <w:color w:val="auto"/>
          <w:sz w:val="36"/>
          <w:szCs w:val="36"/>
        </w:rPr>
        <mc:AlternateContent>
          <mc:Choice Requires="wpg">
            <w:drawing>
              <wp:anchor distT="0" distB="0" distL="0" distR="0" simplePos="0" relativeHeight="25183232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06" name="Group 120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0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0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0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8416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rwvTnG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y4Ye574AAADd&#10;AAAADwAAAGRycy9kb3ducmV2LnhtbEVPS0sDMRC+C/6HMEJvNkmhVdemBSuC3uxWLL0Nm+nuajLZ&#10;bmIf/74pFLzNx/ec6fzondhTH9vABvRQgSCugm25NvC1ert/BBETskUXmAycKMJ8dnszxcKGAy9p&#10;X6Za5BCOBRpoUuoKKWPVkMc4DB1x5rah95gy7GtpezzkcO/kSKmJ9Nhybmiwo0VD1W/55w1s9Gn3&#10;utXuafKpx+XHz/fL2tVLYwZ3Wj2DSHRM/+Kr+93m+SP1AJdv8glyd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4Ye5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MXXcS8EAAADd&#10;AAAADwAAAGRycy9kb3ducmV2LnhtbEWPT2/CMAzF75P2HSIj7TYSOmmCjsCh09A0dqEgtKPVmLbQ&#10;OFWT8efbz4dJ3Gy95/d+ni+vvlNnGmIb2MJkbEARV8G1XFvYbT+ep6BiQnbYBSYLN4qwXDw+zDF3&#10;4cIbOpepVhLCMUcLTUp9rnWsGvIYx6EnFu0QBo9J1qHWbsCLhPtOZ8a8ao8tS0ODPRUNVafy11uo&#10;dsXp2H6t1oefTL9/b172s6xYWfs0mpg3UImu6W7+v/50gp8ZwZVvZAS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XXc&#10;S8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1VUvDr0AAADd&#10;AAAADwAAAGRycy9kb3ducmV2LnhtbEVPS2sCMRC+F/ofwgi9aRKhoqtRsEWwt7otLd6Gzbi7bTLZ&#10;blIf/74RhN7m43vOYnX2Thypj21gA3qkQBBXwbZcG3h/2wynIGJCtugCk4ELRVgt7+8WWNhw4h0d&#10;y1SLHMKxQANNSl0hZawa8hhHoSPO3CH0HlOGfS1tj6cc7p0cKzWRHlvODQ129NRQ9V3+egN7ffl5&#10;Pmg3m7zqx/Ll62P96eqdMQ8DreYgEp3Tv/jm3to8f6xmcP0mny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VS8O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nked/ChapterIntroduction.html');</w:t>
      </w:r>
    </w:p>
    <w:p w14:paraId="61461FD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_networkfourth = Uri.parse(</w:t>
      </w:r>
    </w:p>
    <w:p w14:paraId="5A401AC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'https://www.wireshark.org/download/docs/Wireshark%20User%27s%20Guide.pdf');</w:t>
      </w:r>
    </w:p>
    <w:p w14:paraId="6850FDF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_networkfifth = Uri.parse(</w:t>
      </w:r>
    </w:p>
    <w:p w14:paraId="062AEDB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'https://info.microsoft.com/rs/157-GQE-382/images/IntroducingWindowsServer2016_ebook.pdf');</w:t>
      </w:r>
    </w:p>
    <w:p w14:paraId="37EED6FB">
      <w:pPr>
        <w:pStyle w:val="2"/>
        <w:spacing w:line="240" w:lineRule="auto"/>
        <w:rPr>
          <w:rFonts w:hint="default" w:ascii="Arial" w:hAnsi="Arial" w:cs="Arial"/>
          <w:b w:val="0"/>
          <w:bCs w:val="0"/>
          <w:color w:val="auto"/>
          <w:sz w:val="36"/>
          <w:szCs w:val="36"/>
        </w:rPr>
      </w:pPr>
    </w:p>
    <w:p w14:paraId="60BA2FE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Cyber</w:t>
      </w:r>
    </w:p>
    <w:p w14:paraId="61CD81A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_cybersecurityfirst = Uri.parse(</w:t>
      </w:r>
    </w:p>
    <w:p w14:paraId="23F37C0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'https://www.simplilearn.com/tutorials/cyber-security-tutorial/cyber-security-for-beginners');</w:t>
      </w:r>
    </w:p>
    <w:p w14:paraId="4EE9A6E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_cybers</w:t>
      </w:r>
      <w:r>
        <w:rPr>
          <w:rFonts w:hint="default" w:ascii="Arial" w:hAnsi="Arial" w:cs="Arial"/>
          <w:b w:val="0"/>
          <w:bCs w:val="0"/>
          <w:color w:val="auto"/>
          <w:sz w:val="36"/>
          <w:szCs w:val="36"/>
        </w:rPr>
        <mc:AlternateContent>
          <mc:Choice Requires="wpg">
            <w:drawing>
              <wp:anchor distT="0" distB="0" distL="0" distR="0" simplePos="0" relativeHeight="25201766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925" name="Group 192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2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2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2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88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B/At7+2AAAAAsBAAAPAAAAAAAAAAEAIAAAACIAAABkcnMvZG93bnJldi54bWxQ&#10;SwECFAAUAAAACACHTuJA1FgKGmoEAAAVFgAADgAAAAAAAAABACAAAAAnAQAAZHJzL2Uyb0RvYy54&#10;bWxQSwUGAAAAAAYABgBZAQAAAwgAAAAA&#10;">
                <o:lock v:ext="edit" aspectratio="f"/>
                <v:shape id="Graphic 2" o:spid="_x0000_s1026" o:spt="100" style="position:absolute;left:0;top:0;height:10151745;width:7056120;" fillcolor="#5B9BD5 [3204]" filled="t" stroked="f" coordsize="7056120,10151745" o:gfxdata="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kTfU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5mQsFr0AAADd&#10;AAAADwAAAGRycy9kb3ducmV2LnhtbEVPS4vCMBC+C/6HMAveNLULulajh8qKuF6sIh6HZmy7NpPS&#10;xNe/3wjC3ubje85s8TC1uFHrKssKhoMIBHFudcWFgsP+u/8FwnlkjbVlUvAkB4t5tzPDRNs77+iW&#10;+UKEEHYJKii9bxIpXV6SQTewDXHgzrY16ANsC6lbvIdwU8s4ikbSYMWhocSG0pLyS3Y1CvJDevmt&#10;Nquf8ymWy+3u8ziJ05VSvY9hNAXh6eH/xW/3Wof5k3gMr2/CCX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ZCwW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HJfuusEAAADd&#10;AAAADwAAAGRycy9kb3ducmV2LnhtbEWPT0sDMRDF74LfIYzgrc2mYGm3TQsqgt7stlS8DZvp7tZk&#10;sm5i/3x75yB4m+G9ee83y/UleHWiIXWRLZhxAYq4jq7jxsJu+zKagUoZ2aGPTBaulGC9ur1ZYuni&#10;mTd0qnKjJIRTiRbanPtS61S3FDCNY08s2iEOAbOsQ6PdgGcJD15PimKqA3YsDS329NRS/VX9BAuf&#10;5vr9fDB+Pn03D9Xbcf/44ZuNtfd3pliAynTJ/+a/61cn+POJ4Mo3MoJe/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Jfu&#10;usEAAADdAAAADwAAAAAAAAABACAAAAAiAAAAZHJzL2Rvd25yZXYueG1sUEsBAhQAFAAAAAgAh07i&#10;QDMvBZ47AAAAOQAAABAAAAAAAAAAAQAgAAAAEAEAAGRycy9zaGFwZXhtbC54bWxQSwUGAAAAAAYA&#10;BgBbAQAAug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ecuritysecond =</w:t>
      </w:r>
    </w:p>
    <w:p w14:paraId="74B5CD8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Uri.parse('https://www.w3schools.com/cybersecurity/');</w:t>
      </w:r>
    </w:p>
    <w:p w14:paraId="7D99ADE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_cybersecuritythird =</w:t>
      </w:r>
    </w:p>
    <w:p w14:paraId="0BB20B7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Uri.parse('https://us.norton.com/blog/how-to/cybersecurity-basics');</w:t>
      </w:r>
    </w:p>
    <w:p w14:paraId="486F31F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_cybersecurityfourth =</w:t>
      </w:r>
    </w:p>
    <w:p w14:paraId="6CDBD69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Uri.parse('https://www.geeksforgeeks.org/cyber-security-tutorial/');</w:t>
      </w:r>
    </w:p>
    <w:p w14:paraId="48C4829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_cybersecurityfifth = Uri.parse(</w:t>
      </w:r>
    </w:p>
    <w:p w14:paraId="35D216E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'https://www.eccouncil.org/cybersecurity-exchange/cyber-novice/free-cybersecurity-courses-beginners/');</w:t>
      </w:r>
    </w:p>
    <w:p w14:paraId="4336B8E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AI</w:t>
      </w:r>
    </w:p>
    <w:p w14:paraId="2560080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_aifirst = Uri.parse('https://www.mdpi.com/2073-431X/12/5/91');</w:t>
      </w:r>
    </w:p>
    <w:p w14:paraId="7021B2E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_aisecond = Uri.parse(</w:t>
      </w:r>
    </w:p>
    <w:p w14:paraId="57D98CD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'https://scikit-learn.org/stable/modules/neural_networks_supervised.html');</w:t>
      </w:r>
    </w:p>
    <w:p w14:paraId="4FFC885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_aithird =</w:t>
      </w:r>
    </w:p>
    <w:p w14:paraId="26075DF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Uri.parse('https://www.javatpoint.com/artificial-neural-network');</w:t>
      </w:r>
    </w:p>
    <w:p w14:paraId="03AC262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_aifourth = Uri.parse('https:</w:t>
      </w:r>
      <w:r>
        <w:rPr>
          <w:rFonts w:hint="default" w:ascii="Arial" w:hAnsi="Arial" w:cs="Arial"/>
          <w:b w:val="0"/>
          <w:bCs w:val="0"/>
          <w:color w:val="auto"/>
          <w:sz w:val="36"/>
          <w:szCs w:val="36"/>
        </w:rPr>
        <mc:AlternateContent>
          <mc:Choice Requires="wpg">
            <w:drawing>
              <wp:anchor distT="0" distB="0" distL="0" distR="0" simplePos="0" relativeHeight="25183334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10" name="Group 121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1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1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1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8313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l9gV0WcEAAAVFgAADgAAAGRycy9lMm9Eb2MueG1s7Vjb&#10;jts2EH0v0H8Q9N61LpZlG+sNmmyzKFCkAZJ+AC1TlgBJVEna8v59h6Qo0vLuit5k8xD0xaTtw+HM&#10;mRny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l9gV0W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rvq11b0AAADd&#10;AAAADwAAAGRycy9kb3ducmV2LnhtbEVPS2sCMRC+F/wPYQreajaCYlejUEuhvelaFG/DZtxdTSbb&#10;Terj3xuh0Nt8fM+ZLa7OijN1ofGsQQ0yEMSlNw1XGr43Hy8TECEiG7SeScONAizmvacZ5sZfeE3n&#10;IlYihXDIUUMdY5tLGcqaHIaBb4kTd/Cdw5hgV0nT4SWFOyuHWTaWDhtODTW2tKypPBW/TsNe3X7e&#10;D8q+jldqVHwdt287W6217j+rbAoi0jX+i//cnybNHyoFj2/SCXJ+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rXV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1UR9fL0AAADd&#10;AAAADwAAAGRycy9kb3ducmV2LnhtbEVPS2sCMRC+C/0PYYTeNLsRil3NethSkdaLVorHYTP70M1k&#10;2aRq/30jCL3Nx/ec5epmO3GhwbeONaTTBARx6UzLtYbD1/tkDsIHZIOdY9LwSx5W+dNoiZlxV97R&#10;ZR9qEUPYZ6ihCaHPpPRlQxb91PXEkavcYDFEONTSDHiN4baTKklepMWWY0ODPRUNlef9j9VQHorz&#10;qf1Yf1ZHJd+2u9n3qyrWWj+P02QBItAt/Isf7o2J81Wq4P5NPEH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RH18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MWSOOb4AAADd&#10;AAAADwAAAGRycy9kb3ducmV2LnhtbEVPS2sCMRC+C/6HMAVvmo1SqatRsKXQ3uq2KN6Gzbi7Npls&#10;N6mPf28KBW/z8T1nsbo4K07UhcazBjXKQBCX3jRcafj6fB0+gQgR2aD1TBquFGC17PcWmBt/5g2d&#10;iliJFMIhRw11jG0uZShrchhGviVO3MF3DmOCXSVNh+cU7qwcZ9lUOmw4NdTY0nNN5Xfx6zTs1fXn&#10;5aDsbPqhHov343a9s9VG68GDyuYgIl3iXfzvfjNp/lhN4O+bdIJc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WSOOb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//cloud.google.com/document-ai/docs');</w:t>
      </w:r>
    </w:p>
    <w:p w14:paraId="7E401E5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_aififth = Uri.parse(</w:t>
      </w:r>
    </w:p>
    <w:p w14:paraId="7CDA26E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'https://docs.h2o.ai/h2o/latest-stable/h2o-docs/data-science/de</w:t>
      </w:r>
      <w:r>
        <w:rPr>
          <w:rFonts w:hint="default" w:ascii="Arial" w:hAnsi="Arial" w:cs="Arial"/>
          <w:b w:val="0"/>
          <w:bCs w:val="0"/>
          <w:color w:val="auto"/>
          <w:sz w:val="36"/>
          <w:szCs w:val="36"/>
        </w:rPr>
        <mc:AlternateContent>
          <mc:Choice Requires="wpg">
            <w:drawing>
              <wp:anchor distT="0" distB="0" distL="0" distR="0" simplePos="0" relativeHeight="252046336"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067" name="Group 206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6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6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7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7014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3Ck/GW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s2h8xb0AAADd&#10;AAAADwAAAGRycy9kb3ducmV2LnhtbEVPy2oCMRTdF/yHcIXuNInQQUejUKXQ7uq0WLq7TK4zY5Ob&#10;6ST18ffNotDl4bxXm6t34kxD7AIb0FMFgrgOtuPGwPvb02QOIiZkiy4wGbhRhM16dLfC0oYL7+lc&#10;pUbkEI4lGmhT6kspY92SxzgNPXHmjmHwmDIcGmkHvORw7+RMqUJ67Dg3tNjTtqX6q/rxBj717Xt3&#10;1G5RvOqH6uV0ePxwzd6Y+7FWSxCJrulf/Od+tgZmqshz85v8BO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aHzF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V0iPgL8AAADd&#10;AAAADwAAAGRycy9kb3ducmV2LnhtbEWPT4vCMBTE7wt+h/AEb2tiBdGu0UNFWVYv/kE8Pppn27V5&#10;KU1W3W9vBMHjMDO/Yabzu63FlVpfOdYw6CsQxLkzFRcaDvvl5xiED8gGa8ek4Z88zGedjymmxt14&#10;S9ddKESEsE9RQxlCk0rp85Is+r5riKN3dq3FEGVbSNPiLcJtLROlRtJixXGhxIaykvLL7s9qyA/Z&#10;5bf6Wa3Pp0QuNtvhcZJkK6173YH6AhHoHt7hV/vbaEjUaALPN/EJy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dIj4C/&#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yMfmHr0AAADd&#10;AAAADwAAAGRycy9kb3ducmV2LnhtbEVPy04CMRTdm/gPzTVxJ21JQBkoJGpIdAcjgbC7mV5mRtvb&#10;cVp5/D1dmLA8Oe/Z4uydOFIf28AG9ECBIK6Cbbk2sPlaPr2AiAnZogtMBi4UYTG/v5thYcOJ13Qs&#10;Uy1yCMcCDTQpdYWUsWrIYxyEjjhzh9B7TBn2tbQ9nnK4d3Ko1Fh6bDk3NNjRW0PVT/nnDez15ff9&#10;oN1kvNKj8vN7+7pz9dqYxwetpiASndNN/O/+sAaG6jnvz2/yE5Dz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x+Ye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ep-learning.html');</w:t>
      </w:r>
    </w:p>
    <w:p w14:paraId="581390F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_aisixth = Uri.parse(</w:t>
      </w:r>
    </w:p>
    <w:p w14:paraId="01ADF36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'https://ecampusontario.pressbooks.pub/informationsystemscdn/chapter/13-5-machine-learning-and-deep-learning/');</w:t>
      </w:r>
    </w:p>
    <w:p w14:paraId="11841DD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UI UX Design</w:t>
      </w:r>
    </w:p>
    <w:p w14:paraId="147A5DC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_uiuxdesignfirst = Uri.parse(</w:t>
      </w:r>
    </w:p>
    <w:p w14:paraId="356B5B5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mc:AlternateContent>
          <mc:Choice Requires="wpg">
            <w:drawing>
              <wp:anchor distT="0" distB="0" distL="0" distR="0" simplePos="0" relativeHeight="252055552"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07" name="Group 210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10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0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1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6092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5+zP2G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GFaW+LwAAADd&#10;AAAADwAAAGRycy9kb3ducmV2LnhtbEVPy2oCMRTdC/5DuEJ3mkSo2KlRaEuh7nSUlu4uk+vMtMnN&#10;dJL6+HuzEFweznuxOnsnjtTHNrABPVEgiKtgW64N7Hfv4zmImJAtusBk4EIRVsvhYIGFDSfe0rFM&#10;tcghHAs00KTUFVLGqiGPcRI64swdQu8xZdjX0vZ4yuHeyalSM+mx5dzQYEevDVW/5b838K0vf28H&#10;7Z5mG/1Yrn8+X75cvTXmYaTVM4hE53QX39wf1sBUqzw3v8lPQC6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Wlvi8AAAA&#10;3Q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HZlvcAAAADd&#10;AAAADwAAAGRycy9kb3ducmV2LnhtbEWPzYvCMBTE78L+D+EJe9OkXRCtRg9dVpZ1L34gHh/Ns602&#10;L6XJ+vHfmwXB4zAzv2Fmi5ttxIU6XzvWkAwVCOLCmZpLDbvt12AMwgdkg41j0nAnD4v5W2+GmXFX&#10;XtNlE0oRIewz1FCF0GZS+qIii37oWuLoHV1nMUTZldJ0eI1w28hUqZG0WHNcqLClvKLivPmzGopd&#10;fj7VP8vV8ZDKz9/1x36S5kut3/uJmoIIdAuv8LP9bTSkiZrA/5v4BOT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8dmW9&#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Y/kMI7wAAADd&#10;AAAADwAAAGRycy9kb3ducmV2LnhtbEVPy2oCMRTdF/oP4Rbc1UwEpZ2aEaoIutNpaenuMrnzaJOb&#10;cRJff28WQpeH854vLs6KEw2h86xBjTMQxJU3HTcaPj/Wzy8gQkQ2aD2ThisFWBSPD3PMjT/znk5l&#10;bEQK4ZCjhjbGPpcyVC05DGPfEyeu9oPDmODQSDPgOYU7KydZNpMOO04NLfa0bKn6K49Ow4+6Hla1&#10;sq+znZqW29+v92/b7LUePansDUSkS/wX390bo2GiVNqf3qQnII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P5DCO8AAAA&#10;3Q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 xml:space="preserve">    'https://www.pencilandpaper.io/articles/ux-design-documentation-guide');</w:t>
      </w:r>
    </w:p>
    <w:p w14:paraId="729CE15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_uiuxdesignsecond = Uri.parse(</w:t>
      </w:r>
    </w:p>
    <w:p w14:paraId="077E24B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'https://www.uxpin.com/studio/blog/3-step-guide-lightweight-ux-documentation/');</w:t>
      </w:r>
    </w:p>
    <w:p w14:paraId="0D5282D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final Uri _uiuxdesignthird = Uri.parse(</w:t>
      </w:r>
    </w:p>
    <w:p w14:paraId="741563B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'https://www.uiprep.com/blog/the-best-way-to-document-ux-ui-design');</w:t>
      </w:r>
    </w:p>
    <w:p w14:paraId="739F080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class Documentation extends StatefulWidget {</w:t>
      </w:r>
    </w:p>
    <w:p w14:paraId="3704806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Documentation({super.key});</w:t>
      </w:r>
    </w:p>
    <w:p w14:paraId="39D79DE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static String id = 'Documentation';</w:t>
      </w:r>
    </w:p>
    <w:p w14:paraId="1FD19F2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@override</w:t>
      </w:r>
    </w:p>
    <w:p w14:paraId="47D46FA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State&lt;Documentation&gt; createState() =&gt; _DocumentationState();</w:t>
      </w:r>
    </w:p>
    <w:p w14:paraId="14C981B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w:t>
      </w:r>
      <w:r>
        <w:rPr>
          <w:rFonts w:hint="default" w:ascii="Arial" w:hAnsi="Arial" w:cs="Arial"/>
          <w:b w:val="0"/>
          <w:bCs w:val="0"/>
          <w:color w:val="auto"/>
          <w:sz w:val="36"/>
          <w:szCs w:val="36"/>
        </w:rPr>
        <mc:AlternateContent>
          <mc:Choice Requires="wpg">
            <w:drawing>
              <wp:anchor distT="0" distB="0" distL="0" distR="0" simplePos="0" relativeHeight="25183436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14" name="Group 121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1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1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1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8211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C+OIGZ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0cGz1r0AAADd&#10;AAAADwAAAGRycy9kb3ducmV2LnhtbEVPS2sCMRC+C/0PYQq91WwEpa5GwRahvem2KN6Gzbi7mkzW&#10;Terj35tCwdt8fM+Zzq/OijN1ofGsQfUzEMSlNw1XGn6+l69vIEJENmg9k4YbBZjPnnpTzI2/8JrO&#10;RaxECuGQo4Y6xjaXMpQ1OQx93xInbu87hzHBrpKmw0sKd1YOsmwkHTacGmps6b2m8lj8Og07dTt9&#10;7JUdj1ZqWHwdNoutrdZavzyrbAIi0jU+xP/uT5PmD9QQ/r5JJ8jZ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wbPW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qn97f7wAAADd&#10;AAAADwAAAGRycy9kb3ducmV2LnhtbEVPS4vCMBC+C/6HMII3TVtBtBo9VJRl3YsPxOPQjG21mZQm&#10;q+6/NwuCt/n4njNfPk0t7tS6yrKCeBiBIM6trrhQcDysBxMQziNrrC2Tgj9ysFx0O3NMtX3wju57&#10;X4gQwi5FBaX3TSqly0sy6Ia2IQ7cxbYGfYBtIXWLjxBuaplE0VgarDg0lNhQVlJ+2/8aBfkxu12r&#10;7832ck7k6mc3Ok2TbKNUvxdHMxCenv4jfru/dJifxGP4/yacIB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p/e3+8AAAA&#10;3Q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Tl+IOr4AAADd&#10;AAAADwAAAGRycy9kb3ducmV2LnhtbEVPS2sCMRC+F/wPYQRvNRtBW1ejYEuhvdVtUbwNm3F3NZls&#10;N6mPf2+EQm/z8T1nvrw4K07UhcazBjXMQBCX3jRcafj+ent8BhEiskHrmTRcKcBy0XuYY278mdd0&#10;KmIlUgiHHDXUMba5lKGsyWEY+pY4cXvfOYwJdpU0HZ5TuLNylGUT6bDh1FBjSy81lcfi12nYqevP&#10;617Z6eRTjYuPw2a1tdVa60FfZTMQkS7xX/znfjdp/kg9wf2bdIJc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l+IO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11820AE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class _DocumentationState extends State&lt;Documentation&gt; {</w:t>
      </w:r>
    </w:p>
    <w:p w14:paraId="44E8BC9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Frontend</w:t>
      </w:r>
    </w:p>
    <w:p w14:paraId="2F98F9E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__frontendfirst() async {</w:t>
      </w:r>
    </w:p>
    <w:p w14:paraId="1AB7DA1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w:t>
      </w:r>
      <w:r>
        <w:rPr>
          <w:rFonts w:hint="default" w:ascii="Arial" w:hAnsi="Arial" w:cs="Arial"/>
          <w:b w:val="0"/>
          <w:bCs w:val="0"/>
        </w:rPr>
        <mc:AlternateContent>
          <mc:Choice Requires="wpg">
            <w:drawing>
              <wp:anchor distT="0" distB="0" distL="0" distR="0" simplePos="0" relativeHeight="25208422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203" name="Group 220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20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20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20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3225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dyiNn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Qj79gcAAAADd&#10;AAAADwAAAGRycy9kb3ducmV2LnhtbEWPT0sDMRTE74LfITyhN5tkqaVumxZUBL21a1G8PTavu1uT&#10;l3UT++fbm4LgcZiZ3zCL1ck7caAhdoEN6LECQVwH23FjYPv2fDsDEROyRReYDJwpwmp5fbXA0oYj&#10;b+hQpUZkCMcSDbQp9aWUsW7JYxyHnjh7uzB4TFkOjbQDHjPcO1koNZUeO84LLfb02FL9Vf14A5/6&#10;/P200+5+utZ31ev+/eHDNRtjRjdazUEkOqX/8F/7xRooCjWBy5v8BOTy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CPv2B&#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ph4OxMAAAADd&#10;AAAADwAAAGRycy9kb3ducmV2LnhtbEWPzWsCMRTE74L/Q3iF3jQxYrFbo4cVpbRe/KD0+Ng8d7du&#10;XpZN6sd/3wgFj8PM/IaZLa6uEWfqQu3ZwGioQBAX3tZcGjjsV4MpiBCRLTaeycCNAizm/d4MM+sv&#10;vKXzLpYiQThkaKCKsc2kDEVFDsPQt8TJO/rOYUyyK6Xt8JLgrpFaqRfpsOa0UGFLeUXFaffrDBSH&#10;/PRTf6w/j99aLjfb8derztfGPD+N1BuISNf4CP+3360BrdUE7m/SE5D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Hg7E&#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3aDGbb8AAADd&#10;AAAADwAAAGRycy9kb3ducmV2LnhtbEWPT0sDMRTE74LfITzBm02y4GK3TQsqgr3ZbVF6e2xed1eT&#10;l3WT/vv2RhA8DjPzG2a+PHsnjjTGPrABPVEgiJtge24NbDcvdw8gYkK26AKTgQtFWC6ur+ZY2XDi&#10;NR3r1IoM4VihgS6loZIyNh15jJMwEGdvH0aPKcuxlXbEU4Z7JwulSumx57zQ4UBPHTVf9cEb2OnL&#10;9/Neu2n5pu/r1ef744dr18bc3mg1A5HonP7Df+1Xa6AoVAm/b/ITkI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gxm2/&#10;AAAA3Q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it launchUrl(_frontendfirst)) {</w:t>
      </w:r>
    </w:p>
    <w:p w14:paraId="278D2C3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$_frontendfirst');}}</w:t>
      </w:r>
    </w:p>
    <w:p w14:paraId="6DE588E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__frontendsecond() async {</w:t>
      </w:r>
    </w:p>
    <w:p w14:paraId="19C1E0B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launchUrl(_frontendsecond)) {</w:t>
      </w:r>
      <w:r>
        <w:rPr>
          <w:rFonts w:hint="default" w:ascii="Arial" w:hAnsi="Arial" w:cs="Arial"/>
          <w:b w:val="0"/>
          <w:bCs w:val="0"/>
          <w:color w:val="auto"/>
          <w:sz w:val="36"/>
          <w:szCs w:val="36"/>
        </w:rPr>
        <mc:AlternateContent>
          <mc:Choice Requires="wpg">
            <w:drawing>
              <wp:anchor distT="0" distB="0" distL="0" distR="0" simplePos="0" relativeHeight="252095488"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937" name="Group 93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93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93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94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2099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HyDSMVoBAAAEB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lho/VLwAAADc&#10;AAAADwAAAGRycy9kb3ducmV2LnhtbEVPy2oCMRTdC/2HcAvuNJMWRadGoS0F3elYKu4uk+vMtMnN&#10;dBJff28WgsvDec8WF2fFibrQeNaghhkI4tKbhisN39uvwQREiMgGrWfScKUAi/lTb4a58Wfe0KmI&#10;lUghHHLUUMfY5lKGsiaHYehb4sQdfOcwJthV0nR4TuHOypcsG0uHDaeGGlv6qKn8K45Ow15d/z8P&#10;yk7HazUqVr8/7ztbbbTuP6vsDUSkS3yI7+6l0TB9TWvTmXQE5Pw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YaP1S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FBhoIr8AAADc&#10;AAAADwAAAGRycy9kb3ducmV2LnhtbEWPQWvCQBSE7wX/w/IEb83GCKWJWT1ElGJ70Yp4fGSfSUz2&#10;bchuo/333UKhx2FmvmHy9cN0YqTBNZYVzKMYBHFpdcOVgtPn9vkVhPPIGjvLpOCbHKxXk6ccM23v&#10;fKDx6CsRIOwyVFB732dSurImgy6yPXHwrnYw6IMcKqkHvAe46WQSxy/SYMNhocaeiprK9vhlFJSn&#10;or01+9379ZLIzcdhcU6TYqfUbDqPlyA8Pfx/+K/9phWkixR+z4QjI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QYaCK/&#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MGpAL7wAAADc&#10;AAAADwAAAGRycy9kb3ducmV2LnhtbEVPy2oCMRTdC/2HcAvuNJNSRadGoS0F3elYKu4uk+vMtMnN&#10;dBJff28WgsvDec8WF2fFibrQeNaghhkI4tKbhisN39uvwQREiMgGrWfScKUAi/lTb4a58Wfe0KmI&#10;lUghHHLUUMfY5lKGsiaHYehb4sQdfOcwJthV0nR4TuHOypcsG0uHDaeGGlv6qKn8K45Ow15d/z8P&#10;yk7HazUqVr8/7ztbbbTuP6vsDUSkS3yI7+6l0TB9TfPTmXQE5Pw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BqQC+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3DD7457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$_frontendsecond');</w:t>
      </w:r>
    </w:p>
    <w:p w14:paraId="0690D6C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080DF9E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1B37F96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__frontendthird() async {</w:t>
      </w:r>
    </w:p>
    <w:p w14:paraId="4D67443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launchUrl(_frontendthird)) {</w:t>
      </w:r>
    </w:p>
    <w:p w14:paraId="0DB02E5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$_frontendthird');</w:t>
      </w:r>
    </w:p>
    <w:p w14:paraId="3AEDD8C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B58BC7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1643D18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Backend</w:t>
      </w:r>
    </w:p>
    <w:p w14:paraId="42C9812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__backendfirst() async {</w:t>
      </w:r>
    </w:p>
    <w:p w14:paraId="476CAAF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launchUrl(_backendfirst)) {</w:t>
      </w:r>
    </w:p>
    <w:p w14:paraId="2EE7412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$_backendfirst');</w:t>
      </w:r>
    </w:p>
    <w:p w14:paraId="5718AA0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68402DD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__backendsecond() async {</w:t>
      </w:r>
    </w:p>
    <w:p w14:paraId="012B02F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launchUrl(_backendsecond)) {</w:t>
      </w:r>
    </w:p>
    <w:p w14:paraId="6A1CCB1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$_backendsecond');</w:t>
      </w:r>
    </w:p>
    <w:p w14:paraId="6DA80EA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r>
        <w:rPr>
          <w:rFonts w:hint="default" w:ascii="Arial" w:hAnsi="Arial" w:cs="Arial"/>
          <w:b w:val="0"/>
          <w:bCs w:val="0"/>
          <w:color w:val="auto"/>
          <w:sz w:val="36"/>
          <w:szCs w:val="36"/>
        </w:rPr>
        <mc:AlternateContent>
          <mc:Choice Requires="wpg">
            <w:drawing>
              <wp:anchor distT="0" distB="0" distL="0" distR="0" simplePos="0" relativeHeight="25183539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18" name="Group 121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1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2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2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8108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vRf6JWY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C9F/ol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UIy5070AAADd&#10;AAAADwAAAGRycy9kb3ducmV2LnhtbEVPS2sCMRC+F/wPYQq9aTZCpa5GoRZBb3VbFG/DZtxdTSbb&#10;TXz9+6Yg9DYf33Om85uz4kJdaDxrUIMMBHHpTcOVhu+vZf8NRIjIBq1n0nCnAPNZ72mKufFX3tCl&#10;iJVIIRxy1FDH2OZShrImh2HgW+LEHXznMCbYVdJ0eE3hzsphlo2kw4ZTQ40tLWoqT8XZadir+8/H&#10;Qdnx6FO9Fuvj9n1nq43WL88qm4CIdIv/4od7ZdL8oRrD3zfpBDn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jLnT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hLaMLcEAAADd&#10;AAAADwAAAGRycy9kb3ducmV2LnhtbEWPT2/CMAzF75P2HSIj7TZSMmmCjsCh09A0dqEgtKPVmLbQ&#10;OFWT8efbz4dJ3Gy95/d+ni+vvlNnGmIb2MJknIEiroJrubaw2348T0HFhOywC0wWbhRhuXh8mGPu&#10;woU3dC5TrSSEY44WmpT6XOtYNeQxjkNPLNohDB6TrEOt3YAXCfedNln2qj22LA0N9lQ0VJ3KX2+h&#10;2hWnY/u1Wh9+jH7/3rzsZ6ZYWfs0mmRvoBJd0938f/3pBN8Y4ZdvZAS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LaM&#10;Lc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YJZ/aL0AAADd&#10;AAAADwAAAGRycy9kb3ducmV2LnhtbEVPS2sCMRC+C/6HMIK3ms2ColujoKXQ3uoqLb0Nm3F322Sy&#10;3aQ+/n0jFLzNx/ec5frirDhRH1rPGtQkA0FcedNyreGwf36YgwgR2aD1TBquFGC9Gg6WWBh/5h2d&#10;yliLFMKhQA1NjF0hZagachgmviNO3NH3DmOCfS1Nj+cU7qzMs2wmHbacGhrsaNtQ9V3+Og2f6vrz&#10;dFR2MXtT0/L1633zYeud1uORyh5BRLrEu/jf/WLS/DxXcPsmnS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ln9o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25B6146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5539160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__backendthird() async {</w:t>
      </w:r>
    </w:p>
    <w:p w14:paraId="0A0F9C6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launchUrl(_backendthird)) {</w:t>
      </w:r>
    </w:p>
    <w:p w14:paraId="13F017A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$_backendthird');</w:t>
      </w:r>
    </w:p>
    <w:p w14:paraId="7CC81B4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58B262F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4ED4712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Wordpress</w:t>
      </w:r>
    </w:p>
    <w:p w14:paraId="4706229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__wordpressfirst() async {</w:t>
      </w:r>
    </w:p>
    <w:p w14:paraId="5169B58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launchUrl(_wordpressfirst)) {</w:t>
      </w:r>
    </w:p>
    <w:p w14:paraId="5F65B82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$_wordpressfirst');</w:t>
      </w:r>
    </w:p>
    <w:p w14:paraId="5C55E41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661D1EB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1157DCB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Future&lt;void&gt; __wordpresssecond() async {</w:t>
      </w:r>
    </w:p>
    <w:p w14:paraId="72BB2D5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launchUrl(_wordpresssecond)) {</w:t>
      </w:r>
    </w:p>
    <w:p w14:paraId="11C88E0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$_wordpresssecond');</w:t>
      </w:r>
    </w:p>
    <w:p w14:paraId="55FC4C7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r>
        <w:rPr>
          <w:rFonts w:hint="default" w:ascii="Arial" w:hAnsi="Arial" w:cs="Arial"/>
          <w:b w:val="0"/>
          <w:bCs w:val="0"/>
          <w:color w:val="auto"/>
          <w:sz w:val="36"/>
          <w:szCs w:val="36"/>
        </w:rPr>
        <mc:AlternateContent>
          <mc:Choice Requires="wpg">
            <w:drawing>
              <wp:anchor distT="0" distB="0" distL="0" distR="0" simplePos="0" relativeHeight="25183641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22" name="Group 122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2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2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2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8006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xG/RYmcEAAAV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xG/RY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whEhL4AAADd&#10;AAAADwAAAGRycy9kb3ducmV2LnhtbEVPS2sCMRC+F/ofwgi9aTZblLo1CrUU6q1ui+Jt2Iy7W5PJ&#10;ukl9/HtTKPQ2H99zZouLs+JEfWg9a1CjDARx5U3LtYavz7fhE4gQkQ1az6ThSgEW8/u7GRbGn3lN&#10;pzLWIoVwKFBDE2NXSBmqhhyGke+IE7f3vcOYYF9L0+M5hTsr8yybSIctp4YGO1o2VB3KH6dhp67H&#10;172y08mHGper783L1tZrrR8GKnsGEekS/8V/7neT5uf5I/x+k06Q8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hEhL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42KLr0AAADd&#10;AAAADwAAAGRycy9kb3ducmV2LnhtbEVPS4vCMBC+C/sfwix409Qoy1qNHroo4nrRFfE4NGPbtZmU&#10;Jr7+/UZY8DYf33Om87utxZVaXznWMOgnIIhzZyouNOx/Fr1PED4gG6wdk4YHeZjP3jpTTI278Zau&#10;u1CIGMI+RQ1lCE0qpc9Lsuj7riGO3Mm1FkOEbSFNi7cYbmupkuRDWqw4NpTYUFZSft5drIZ8n51/&#10;q/Xy+3RU8muzHR7GKltq3X0fJBMQge7hJf53r0ycr9QInt/EE+Ts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jYou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H615a74AAADd&#10;AAAADwAAAGRycy9kb3ducmV2LnhtbEVPS2sCMRC+C/6HMEJvms2CYrdGoYrQ3uq2tPQ2bMbdbZPJ&#10;ukl9/PtGELzNx/ecxersrDhSH1rPGtQkA0FcedNyreHjfTuegwgR2aD1TBouFGC1HA4WWBh/4h0d&#10;y1iLFMKhQA1NjF0hZagachgmviNO3N73DmOCfS1Nj6cU7qzMs2wmHbacGhrsaN1Q9Vv+OQ3f6nLY&#10;7JV9nL2pafn68/n8Zeud1g8jlT2BiHSOd/HN/WLS/DyfwvWbdIJ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615a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0A2FDB4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68FC831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__wordpressthird() async {</w:t>
      </w:r>
    </w:p>
    <w:p w14:paraId="3A3E080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launchUrl(_wordpressthird)) {</w:t>
      </w:r>
    </w:p>
    <w:p w14:paraId="78C8073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$_wordpressthird');</w:t>
      </w:r>
    </w:p>
    <w:p w14:paraId="2CC95B5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FA4B1E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149E746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Android</w:t>
      </w:r>
    </w:p>
    <w:p w14:paraId="1DE44BF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__androidfirst() async {</w:t>
      </w:r>
    </w:p>
    <w:p w14:paraId="5A44081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launchUrl(_androidfirst)) {</w:t>
      </w:r>
      <w:r>
        <w:rPr>
          <w:rFonts w:hint="default" w:ascii="Arial" w:hAnsi="Arial" w:cs="Arial"/>
          <w:b w:val="0"/>
          <w:bCs w:val="0"/>
          <w:color w:val="auto"/>
          <w:sz w:val="36"/>
          <w:szCs w:val="36"/>
        </w:rPr>
        <mc:AlternateContent>
          <mc:Choice Requires="wpg">
            <w:drawing>
              <wp:anchor distT="0" distB="0" distL="0" distR="0" simplePos="0" relativeHeight="25183744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26" name="Group 122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2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2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2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7904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6Q2uvWY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DpDa69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gDNCh74AAADd&#10;AAAADwAAAGRycy9kb3ducmV2LnhtbEVPS2sCMRC+C/6HMIK3ms2Ctm6Ngi2F9la3RfE2bMbdrclk&#10;u0l9/PumUPA2H99zFquLs+JEfWg9a1CTDARx5U3LtYbPj5e7BxAhIhu0nknDlQKslsPBAgvjz7yh&#10;UxlrkUI4FKihibErpAxVQw7DxHfEiTv43mFMsK+l6fGcwp2VeZbNpMOWU0ODHT01VB3LH6dhr67f&#10;zwdl57N3NS3fvrbrna03Wo9HKnsEEekSb+J/96tJ8/P8Hv6+SS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DNCh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esCAK8EAAADd&#10;AAAADwAAAGRycy9kb3ducmV2LnhtbEWPT2/CMAzF75P2HSIj7TZSMmmCjsCh09A0dqEgtKPVmLbQ&#10;OFWT8efbz4dJ3Gy95/d+ni+vvlNnGmIb2MJknIEiroJrubaw2348T0HFhOywC0wWbhRhuXh8mGPu&#10;woU3dC5TrSSEY44WmpT6XOtYNeQxjkNPLNohDB6TrEOt3YAXCfedNln2qj22LA0N9lQ0VJ3KX2+h&#10;2hWnY/u1Wh9+jH7/3rzsZ6ZYWfs0mmRvoBJd0938f/3pBN8YwZVvZAS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sCA&#10;K8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nuBzbr4AAADd&#10;AAAADwAAAGRycy9kb3ducmV2LnhtbEVPS2sCMRC+F/wPYQreajYLim6NQpVCe9NVWnobNuPutslk&#10;3aQ+/r0RCr3Nx/ec+fLirDhRH1rPGtQoA0FcedNyrWG/e32agggR2aD1TBquFGC5GDzMsTD+zFs6&#10;lbEWKYRDgRqaGLtCylA15DCMfEecuIPvHcYE+1qaHs8p3FmZZ9lEOmw5NTTY0aqh6qf8dRq+1PW4&#10;Pig7m2zUuHz//nj5tPVW6+Gjyp5BRLrEf/Gf+82k+Xk+g/s36QS5u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Bzb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7EF6683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$_androidfirst');</w:t>
      </w:r>
    </w:p>
    <w:p w14:paraId="4E09D3D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6A1187B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13340F1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Future&lt;void&gt; __androidsecond() async {</w:t>
      </w:r>
    </w:p>
    <w:p w14:paraId="4F3497F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launchUrl(_androidsecond)) {</w:t>
      </w:r>
    </w:p>
    <w:p w14:paraId="2FB69CB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$_androidsecond');</w:t>
      </w:r>
    </w:p>
    <w:p w14:paraId="0BA63AD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32625B0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024AC6A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__androidthird() async {</w:t>
      </w:r>
    </w:p>
    <w:p w14:paraId="09B2E9F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launchUrl(_androidthird)) {</w:t>
      </w:r>
    </w:p>
    <w:p w14:paraId="2FC6ED5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$_androidthird');</w:t>
      </w:r>
    </w:p>
    <w:p w14:paraId="5DD8D49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62615C1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 Crossplatform</w:t>
      </w:r>
      <w:r>
        <w:rPr>
          <w:rFonts w:hint="default" w:ascii="Arial" w:hAnsi="Arial" w:cs="Arial"/>
          <w:b w:val="0"/>
          <w:bCs w:val="0"/>
          <w:color w:val="auto"/>
          <w:sz w:val="36"/>
          <w:szCs w:val="36"/>
        </w:rPr>
        <mc:AlternateContent>
          <mc:Choice Requires="wpg">
            <w:drawing>
              <wp:anchor distT="0" distB="0" distL="0" distR="0" simplePos="0" relativeHeight="25183846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30" name="Group 123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3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3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3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780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0d5o8GcEAAAVFgAADgAAAGRycy9lMm9Eb2MueG1s7Vjb&#10;jts2EH0v0H8Q9N61LpZlG+sNmmyzKFCkAZJ+AC1RlgBJVEn6sn/fISmKtLy7ojfZPAR9MWn7cDhz&#10;ZoY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0d5o8G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5U/ptb4AAADd&#10;AAAADwAAAGRycy9kb3ducmV2LnhtbEVPS2sCMRC+C/6HMAVvmo1SqatRsKXQ3uq2KN6Gzbi7Npls&#10;N6mPf28KBW/z8T1nsbo4K07UhcazBjXKQBCX3jRcafj6fB0+gQgR2aD1TBquFGC17PcWmBt/5g2d&#10;iliJFMIhRw11jG0uZShrchhGviVO3MF3DmOCXSVNh+cU7qwcZ9lUOmw4NdTY0nNN5Xfx6zTs1fXn&#10;5aDsbPqhHov343a9s9VG68GDyuYgIl3iXfzvfjNp/nii4O+bdIJc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U/ptb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nvEhHLwAAADd&#10;AAAADwAAAGRycy9kb3ducmV2LnhtbEVPS4vCMBC+C/sfwizsTVMjiFuNHrqsyOpFV8Tj0IxttZmU&#10;Jr7+vREEb/PxPWcyu9laXKj1lWMN/V4Cgjh3puJCw/b/tzsC4QOywdoxabiTh9n0ozPB1Lgrr+my&#10;CYWIIexT1FCG0KRS+rwki77nGuLIHVxrMUTYFtK0eI3htpYqSYbSYsWxocSGspLy0+ZsNeTb7HSs&#10;/ubLw17Jn9V6sPtW2Vzrr89+MgYR6Bbe4pd7YeJ8NVDw/CaeIK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xIRy8AAAA&#10;3Q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etHSWb4AAADd&#10;AAAADwAAAGRycy9kb3ducmV2LnhtbEVPS2sCMRC+F/ofwhS8aTaKYrdGoS1CvelaWnobNuPuajLZ&#10;blIf/94IQm/z8T1ntjg7K47UhcazBjXIQBCX3jRcafjcLvtTECEiG7SeScOFAizmjw8zzI0/8YaO&#10;RaxECuGQo4Y6xjaXMpQ1OQwD3xInbuc7hzHBrpKmw1MKd1YOs2wiHTacGmps6a2m8lD8OQ0/6vL7&#10;vlP2ebJW42K1/3r9ttVG696Tyl5ARDrHf/Hd/WHS/OFoBLdv0glyf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tHSWb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4C17662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__crossplatformfirst() async {</w:t>
      </w:r>
    </w:p>
    <w:p w14:paraId="38B7BB8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launchUrl(_crossplatformfirst)) {</w:t>
      </w:r>
    </w:p>
    <w:p w14:paraId="7BA28C4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$_crossplatformfirst');</w:t>
      </w:r>
    </w:p>
    <w:p w14:paraId="511E447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 }</w:t>
      </w:r>
    </w:p>
    <w:p w14:paraId="58715F8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Future&lt;void&gt; __crossplatformsecond() async {</w:t>
      </w:r>
    </w:p>
    <w:p w14:paraId="6553036A">
      <w:pPr>
        <w:pStyle w:val="2"/>
        <w:spacing w:line="240" w:lineRule="auto"/>
        <w:ind w:firstLine="450"/>
        <w:rPr>
          <w:rFonts w:hint="default" w:ascii="Arial" w:hAnsi="Arial" w:cs="Arial"/>
          <w:b w:val="0"/>
          <w:bCs w:val="0"/>
          <w:color w:val="auto"/>
          <w:sz w:val="36"/>
          <w:szCs w:val="36"/>
        </w:rPr>
      </w:pPr>
      <w:r>
        <w:rPr>
          <w:rFonts w:hint="default" w:ascii="Arial" w:hAnsi="Arial" w:cs="Arial"/>
          <w:b w:val="0"/>
          <w:bCs w:val="0"/>
          <w:color w:val="auto"/>
          <w:sz w:val="36"/>
          <w:szCs w:val="36"/>
        </w:rPr>
        <w:t>if (!await launchUrl(_crossplatformsecond)) {</w:t>
      </w:r>
    </w:p>
    <w:p w14:paraId="12FED12B">
      <w:pPr>
        <w:pStyle w:val="2"/>
        <w:spacing w:line="240" w:lineRule="auto"/>
        <w:ind w:firstLine="450"/>
        <w:rPr>
          <w:rFonts w:hint="default" w:ascii="Arial" w:hAnsi="Arial" w:cs="Arial"/>
          <w:b w:val="0"/>
          <w:bCs w:val="0"/>
          <w:color w:val="auto"/>
          <w:sz w:val="36"/>
          <w:szCs w:val="36"/>
        </w:rPr>
      </w:pPr>
      <w:r>
        <w:rPr>
          <w:rFonts w:hint="default" w:ascii="Arial" w:hAnsi="Arial" w:cs="Arial"/>
          <w:b w:val="0"/>
          <w:bCs w:val="0"/>
          <w:color w:val="auto"/>
          <w:sz w:val="36"/>
          <w:szCs w:val="36"/>
        </w:rPr>
        <w:t>throw Exception('Could not launch $_crossplatformsecond');</w:t>
      </w:r>
    </w:p>
    <w:p w14:paraId="297F751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19BCFB4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__crossplatformthird() async {</w:t>
      </w:r>
    </w:p>
    <w:p w14:paraId="0201BF6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launchUrl(_crossplatformthird)) {</w:t>
      </w:r>
    </w:p>
    <w:p w14:paraId="18185A4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$_crossplatformthird');</w:t>
      </w:r>
    </w:p>
    <w:p w14:paraId="12F5E38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E25DD1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network</w:t>
      </w:r>
    </w:p>
    <w:p w14:paraId="0D9EFC7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__networkfirst() async {</w:t>
      </w:r>
    </w:p>
    <w:p w14:paraId="2749387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launchUrl(_networkfirst)) {</w:t>
      </w:r>
    </w:p>
    <w:p w14:paraId="3F087DD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$_networkfirst');</w:t>
      </w:r>
    </w:p>
    <w:p w14:paraId="43D0223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r>
        <w:rPr>
          <w:rFonts w:hint="default" w:ascii="Arial" w:hAnsi="Arial" w:cs="Arial"/>
          <w:b w:val="0"/>
          <w:bCs w:val="0"/>
          <w:color w:val="auto"/>
          <w:sz w:val="36"/>
          <w:szCs w:val="36"/>
        </w:rPr>
        <mc:AlternateContent>
          <mc:Choice Requires="wpg">
            <w:drawing>
              <wp:anchor distT="0" distB="0" distL="0" distR="0" simplePos="0" relativeHeight="25183948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34" name="Group 123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3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3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3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7699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D4Pvy4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mnTvtr4AAADd&#10;AAAADwAAAGRycy9kb3ducmV2LnhtbEVPS2sCMRC+C/0PYQq9aTYWxW6NgpaC3nQtLb0Nm3F322Sy&#10;3aQ+/r0RBG/z8T1nOj85Kw7UhcazBjXIQBCX3jRcafjYvfcnIEJENmg9k4YzBZjPHnpTzI0/8pYO&#10;RaxECuGQo4Y6xjaXMpQ1OQwD3xInbu87hzHBrpKmw2MKd1YOs2wsHTacGmpsaVlT+Vv8Ow3f6vz3&#10;tlf2ZbxRo2L987n4stVW66dHlb2CiHSKd/HNvTJp/vB5BNdv0glyd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nTvt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4conH74AAADd&#10;AAAADwAAAGRycy9kb3ducmV2LnhtbEVPS2vCQBC+F/oflin0VjdGCBrdeEhRSttLUhGPQ3byqNnZ&#10;kF01/ffdgtDbfHzP2Wwn04srja6zrGA+i0AQV1Z33Cg4fO1eliCcR9bYWyYFP+Rgmz0+bDDV9sYF&#10;XUvfiBDCLkUFrfdDKqWrWjLoZnYgDlxtR4M+wLGResRbCDe9jKMokQY7Dg0tDpS3VJ3Li1FQHfLz&#10;d/e+/6hPsXz9LBbHVZzvlXp+mkdrEJ4m/y++u990mB8vEvj7Jpwgs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conH7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BerUWr4AAADd&#10;AAAADwAAAGRycy9kb3ducmV2LnhtbEVPS2sCMRC+F/wPYQRvNRultl2NQluE9lZXafE2bMbd1WSy&#10;3cTXv2+EQm/z8T1ntrg4K07UhcazBjXMQBCX3jRcadisl/dPIEJENmg9k4YrBVjMe3czzI0/84pO&#10;RaxECuGQo4Y6xjaXMpQ1OQxD3xInbuc7hzHBrpKmw3MKd1aOsmwiHTacGmps6bWm8lAcnYatuv68&#10;7ZR9nnyqh+Jj//XybauV1oO+yqYgIl3iv/jP/W7S/NH4EW7fpBP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erUW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6E2E005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5CFC24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__networksecond() async {</w:t>
      </w:r>
    </w:p>
    <w:p w14:paraId="3E5BF76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launchUrl(_networksecond)) {</w:t>
      </w:r>
    </w:p>
    <w:p w14:paraId="692E0DE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$_networksecond');</w:t>
      </w:r>
    </w:p>
    <w:p w14:paraId="40C1963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21DF315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Future&lt;void&gt; __networkthird() async {</w:t>
      </w:r>
    </w:p>
    <w:p w14:paraId="0A7409B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mc:AlternateContent>
          <mc:Choice Requires="wpg">
            <w:drawing>
              <wp:anchor distT="0" distB="0" distL="0" distR="0" simplePos="0" relativeHeight="252054528"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03" name="Group 210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10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0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0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6195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BPnMpa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mRuc/cAAAADd&#10;AAAADwAAAGRycy9kb3ducmV2LnhtbEWPT0sDMRTE74LfITzBm01StNht04KWQr3ZVVp6e2xed7cm&#10;L+sm/fftjSB4HGbmN8x0fvFOnKiPbWADeqBAEFfBtlwb+PxYPjyDiAnZogtMBq4UYT67vZliYcOZ&#10;13QqUy0yhGOBBpqUukLKWDXkMQ5CR5y9feg9piz7WtoezxnunRwqNZIeW84LDXb02lD1VR69gZ2+&#10;fi/22o1H7/qpfDtsXrauXhtzf6fVBESiS/oP/7VX1sBQq0f4fZOfgJz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G5z9&#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fTtvuMAAAADd&#10;AAAADwAAAGRycy9kb3ducmV2LnhtbEWPzWvCQBTE70L/h+UJveluIhYbXT2kKGJ78YPi8ZF9JtHs&#10;25Dd+vHfdwsFj8PM/IaZLe62EVfqfO1YQzJUIIgLZ2ouNRz2y8EEhA/IBhvHpOFBHhbzl94MM+Nu&#10;vKXrLpQiQthnqKEKoc2k9EVFFv3QtcTRO7nOYoiyK6Xp8BbhtpGpUm/SYs1xocKW8oqKy+7HaigO&#10;+eVcb1afp2MqP762o+/3NF9p/dpP1BREoHt4hv/ba6MhTdQY/t7EJyDn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9O2+4&#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BoWnEcAAAADd&#10;AAAADwAAAGRycy9kb3ducmV2LnhtbEWPT0sDMRTE74LfIbyCtzZJwaWuTQtVCvVmt6J4e2xed1eT&#10;l3UT++fbm0LB4zAzv2Hmy5N34kBD7AIb0BMFgrgOtuPGwNtuPZ6BiAnZogtMBs4UYbm4vZljacOR&#10;t3SoUiMyhGOJBtqU+lLKWLfkMU5CT5y9fRg8piyHRtoBjxnunZwqVUiPHeeFFnt6aqn+rn69gU99&#10;/nnea/dQvOr76uXrffXhmq0xdyOtHkEkOqX/8LW9sQamWhVweZOfgF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hacR&#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 xml:space="preserve">    if (!await launchUrl(_networkthird)) {</w:t>
      </w:r>
    </w:p>
    <w:p w14:paraId="20A616D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$_networkthird');</w:t>
      </w:r>
    </w:p>
    <w:p w14:paraId="1EC6E9A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7E65DC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5BA783B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__networkfourth() async {</w:t>
      </w:r>
    </w:p>
    <w:p w14:paraId="4474CBC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launchUrl(_networkfourth)) {</w:t>
      </w:r>
    </w:p>
    <w:p w14:paraId="4FBAC2B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$_networkfourth');</w:t>
      </w:r>
    </w:p>
    <w:p w14:paraId="7D04204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 }</w:t>
      </w:r>
    </w:p>
    <w:p w14:paraId="2257E9D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__networkfifth() async {</w:t>
      </w:r>
    </w:p>
    <w:p w14:paraId="21B1A11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launchUrl(_networkfifth)) {</w:t>
      </w:r>
    </w:p>
    <w:p w14:paraId="367E932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$_networkfifth');</w:t>
      </w:r>
    </w:p>
    <w:p w14:paraId="10678C0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 }</w:t>
      </w:r>
    </w:p>
    <w:p w14:paraId="011F1D5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cyber</w:t>
      </w:r>
    </w:p>
    <w:p w14:paraId="4E19290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Future&lt;void&gt; __cybers</w:t>
      </w:r>
      <w:r>
        <w:rPr>
          <w:rFonts w:hint="default" w:ascii="Arial" w:hAnsi="Arial" w:cs="Arial"/>
          <w:b w:val="0"/>
          <w:bCs w:val="0"/>
          <w:color w:val="auto"/>
          <w:sz w:val="36"/>
          <w:szCs w:val="36"/>
        </w:rPr>
        <mc:AlternateContent>
          <mc:Choice Requires="wpg">
            <w:drawing>
              <wp:anchor distT="0" distB="0" distL="0" distR="0" simplePos="0" relativeHeight="25184051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38" name="Group 123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3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4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4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7596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FoXC6mcEAAAVFgAADgAAAGRycy9lMm9Eb2MueG1s7Vjb&#10;jts2EH0v0H8Q9N61LpZlG+sNmmyzKFCkAZJ+AC1RlgBJVEn6sn/fISmKtLy7ojfZPAR9MWn7cDhz&#10;hjM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FoXC6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Gznls74AAADd&#10;AAAADwAAAGRycy9kb3ducmV2LnhtbEVPS2sCMRC+F/wPYYTeNBtLRVejYEVob3UtLb0Nm3F3NZls&#10;N6mPf28KQm/z8T1nvrw4K07UhcazBjXMQBCX3jRcafjYbQYTECEiG7SeScOVAiwXvYc55safeUun&#10;IlYihXDIUUMdY5tLGcqaHIahb4kTt/edw5hgV0nT4TmFOytHWTaWDhtODTW29FJTeSx+nYZvdf1Z&#10;75Wdjt/Vc/F2+Fx92Wqr9WNfZTMQkS7xX3x3v5o0f/Q0hb9v0gl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znls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WWlpjcEAAADd&#10;AAAADwAAAGRycy9kb3ducmV2LnhtbEWPS2/CQAyE75X6H1auxK1sCFVVAguHIBAqvfAQ4mhlTRLI&#10;eqPs8ui/rw9Ivdma8cznyezhGnWjLtSeDQz6CSjiwtuaSwP73eL9C1SIyBYbz2TglwLMpq8vE8ys&#10;v/OGbttYKgnhkKGBKsY20zoUFTkMfd8Si3byncMoa1dq2+Fdwl2j0yT51A5rloYKW8orKi7bqzNQ&#10;7PPLuf5erk/HVM9/NsPDKM2XxvTeBskYVKRH/Dc/r1dW8NMP4ZdvZAQ9/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Wlp&#10;jc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vUmayL4AAADd&#10;AAAADwAAAGRycy9kb3ducmV2LnhtbEVPS2sCMRC+C/6HMAVvmo1YqatRsKXQ3uq2KN6Gzbi7Npls&#10;N6mPf28KBW/z8T1nsbo4K07UhcazBjXKQBCX3jRcafj6fB0+gQgR2aD1TBquFGC17PcWmBt/5g2d&#10;iliJFMIhRw11jG0uZShrchhGviVO3MF3DmOCXSVNh+cU7qwcZ9lUOmw4NdTY0nNN5Xfx6zTs1fXn&#10;5aDsbPqhHov343a9s9VG68GDyuYgIl3iXfzvfjNp/nii4O+bdIJc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UmayL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ecurityfirst() async {</w:t>
      </w:r>
    </w:p>
    <w:p w14:paraId="3647986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if (!await launchUrl(_cybersecurityfirst)) {</w:t>
      </w:r>
    </w:p>
    <w:p w14:paraId="73AF983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$_cybersecurityfirst');</w:t>
      </w:r>
    </w:p>
    <w:p w14:paraId="326F512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05CC94A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146FE83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__cybersecuritysecond() async {</w:t>
      </w:r>
    </w:p>
    <w:p w14:paraId="242D6BF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launchUrl(_cybersecuritysecond)) {</w:t>
      </w:r>
    </w:p>
    <w:p w14:paraId="7D949E1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$_cybersecuritysecond');</w:t>
      </w:r>
    </w:p>
    <w:p w14:paraId="40FEFCC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1134449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__cybersecuritythird() async {</w:t>
      </w:r>
    </w:p>
    <w:p w14:paraId="1D376C8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launchUrl(_cybersecuritythird)) {</w:t>
      </w:r>
    </w:p>
    <w:p w14:paraId="724C636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$_cybersecuritythird');</w:t>
      </w:r>
    </w:p>
    <w:p w14:paraId="5F5E06C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r>
        <w:rPr>
          <w:rFonts w:hint="default" w:ascii="Arial" w:hAnsi="Arial" w:cs="Arial"/>
          <w:b w:val="0"/>
          <w:bCs w:val="0"/>
        </w:rPr>
        <mc:AlternateContent>
          <mc:Choice Requires="wpg">
            <w:drawing>
              <wp:anchor distT="0" distB="0" distL="0" distR="0" simplePos="0" relativeHeight="252083200"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99" name="Group 219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20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20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20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3328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">
                <o:lock v:ext="edit" aspectratio="f"/>
                <v:shape id="Graphic 2" o:spid="_x0000_s1026" o:spt="100" style="position:absolute;left:0;top:0;height:10151745;width:7056120;" fillcolor="#5B9BD5 [3204]" filled="t" stroked="f" coordsize="7056120,10151745" o:gfxdata="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0F+4K/&#10;AAAA3Q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2SUIx8AAAADd&#10;AAAADwAAAGRycy9kb3ducmV2LnhtbEWPzWrDMBCE74W8g9hAb41kFUrjRMnBIaG0vSQ1IcfF2thO&#10;rJWxlJ++fVUo9DjMzDfMfHl3nbjSEFrPBrKJAkFcedtybaD8Wj+9gggR2WLnmQx8U4DlYvQwx9z6&#10;G2/puou1SBAOORpoYuxzKUPVkMMw8T1x8o5+cBiTHGppB7wluOukVupFOmw5LTTYU9FQdd5dnIGq&#10;LM6n9n3zcTxoufrcPu+nutgY8zjO1AxEpHv8D/+136wBrVUGv2/SE5C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JQjH&#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opvAbsAAAADd&#10;AAAADwAAAGRycy9kb3ducmV2LnhtbEWPT0sDMRTE74LfIbyCtzbJgqWuTQtVCvVmt6J4e2xed1eT&#10;l3UT++fbm0LB4zAzv2Hmy5N34kBD7AIb0BMFgrgOtuPGwNtuPZ6BiAnZogtMBs4UYbm4vZljacOR&#10;t3SoUiMyhGOJBtqU+lLKWLfkMU5CT5y9fRg8piyHRtoBjxnunSyUmkqPHeeFFnt6aqn+rn69gU99&#10;/nnea/cwfdX31cvX++rDNVtj7kZaPYJIdEr/4Wt7Yw0UhSrg8iY/Abn4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m8Bu&#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353670D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__cybersecurityfourth() async {</w:t>
      </w:r>
    </w:p>
    <w:p w14:paraId="049471B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launchUrl(_cybersecurityfourth)) {</w:t>
      </w:r>
    </w:p>
    <w:p w14:paraId="4DDBC33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throw Exception('Could not launch $_cybersecurityfourth');</w:t>
      </w:r>
    </w:p>
    <w:p w14:paraId="7533AAE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5A31738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__cybersecurityfifth() async {</w:t>
      </w:r>
    </w:p>
    <w:p w14:paraId="362AFB9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launchUrl(_cybersecurityfifth)) {</w:t>
      </w:r>
    </w:p>
    <w:p w14:paraId="2A034E2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$_cybersecurityfifth');</w:t>
      </w:r>
    </w:p>
    <w:p w14:paraId="39D74926">
      <w:pPr>
        <w:pStyle w:val="2"/>
        <w:spacing w:line="240" w:lineRule="auto"/>
        <w:rPr>
          <w:rFonts w:hint="default" w:ascii="Arial" w:hAnsi="Arial" w:eastAsia="SimSun" w:cs="Arial"/>
          <w:b w:val="0"/>
          <w:bCs w:val="0"/>
          <w:color w:val="auto"/>
          <w:sz w:val="36"/>
          <w:szCs w:val="36"/>
        </w:rPr>
      </w:pPr>
      <w:r>
        <w:rPr>
          <w:rFonts w:hint="default" w:ascii="Arial" w:hAnsi="Arial" w:cs="Arial"/>
          <w:b w:val="0"/>
          <w:bCs w:val="0"/>
          <w:color w:val="auto"/>
          <w:sz w:val="36"/>
          <w:szCs w:val="36"/>
        </w:rPr>
        <w:t xml:space="preserve">    }}</w:t>
      </w:r>
      <w:r>
        <w:rPr>
          <w:rFonts w:hint="default" w:ascii="Arial" w:hAnsi="Arial" w:cs="Arial"/>
          <w:b w:val="0"/>
          <w:bCs w:val="0"/>
          <w:color w:val="auto"/>
          <w:sz w:val="36"/>
          <w:szCs w:val="36"/>
        </w:rPr>
        <mc:AlternateContent>
          <mc:Choice Requires="wpg">
            <w:drawing>
              <wp:anchor distT="0" distB="0" distL="0" distR="0" simplePos="0" relativeHeight="25184153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42" name="Group 124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4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4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4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7494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DmVWAWgEAAAV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A5lVgF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ItehJL4AAADd&#10;AAAADwAAAGRycy9kb3ducmV2LnhtbEVPS2sCMRC+F/wPYYTeaja2lXY1CloK9VZXafE2bMbd1WSy&#10;3aQ+/r0RCr3Nx/ecyezsrDhSFxrPGtQgA0FcetNwpWGzfn94AREiskHrmTRcKMBs2rubYG78iVd0&#10;LGIlUgiHHDXUMba5lKGsyWEY+JY4cTvfOYwJdpU0HZ5SuLNymGUj6bDh1FBjS4uaykPx6zRs1eXn&#10;bafs6+hTPRfL/df821Yrre/7KhuDiHSO/+I/94dJ84dPj3D7Jp0gp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tehJL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JlJvjr0AAADd&#10;AAAADwAAAGRycy9kb3ducmV2LnhtbEVPS4vCMBC+C/sfwix409Qqi1uNHirKol7singcmrGtNpPS&#10;ZH38eyMseJuP7znT+d3U4kqtqywrGPQjEMS51RUXCva/y94YhPPIGmvLpOBBDuazj84UE21vvKNr&#10;5gsRQtglqKD0vkmkdHlJBl3fNsSBO9nWoA+wLaRu8RbCTS3jKPqSBisODSU2lJaUX7I/oyDfp5dz&#10;tV5tTsdYLra74eE7TldKdT8H0QSEp7t/i//dPzrMj0cjeH0TTpC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Um+O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wnKcy74AAADd&#10;AAAADwAAAGRycy9kb3ducmV2LnhtbEVPS2sCMRC+C/0PYQq9aTZSxW6NgpaC3nQtLb0Nm3F322Sy&#10;3aQ+/r0RBG/z8T1nOj85Kw7UhcazBjXIQBCX3jRcafjYvfcnIEJENmg9k4YzBZjPHnpTzI0/8pYO&#10;RaxECuGQo4Y6xjaXMpQ1OQwD3xInbu87hzHBrpKmw2MKd1YOs2wsHTacGmpsaVlT+Vv8Ow3f6vz3&#10;tlf2ZbxRo2L987n4stVW66dHlb2CiHSKd/HNvTJp/vB5BNdv0glyd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nKcy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131E15F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AI</w:t>
      </w:r>
    </w:p>
    <w:p w14:paraId="043D726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__aifirst() async {</w:t>
      </w:r>
    </w:p>
    <w:p w14:paraId="445BCDA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launchUrl(_aifirst)) {</w:t>
      </w:r>
    </w:p>
    <w:p w14:paraId="10EDB53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$_aifirst');</w:t>
      </w:r>
    </w:p>
    <w:p w14:paraId="3BC3035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43636B7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__aisecond() async {</w:t>
      </w:r>
    </w:p>
    <w:p w14:paraId="581F2FD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launchUrl(_aisecond)) {</w:t>
      </w:r>
    </w:p>
    <w:p w14:paraId="3F7B22F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$_aisecond');</w:t>
      </w:r>
    </w:p>
    <w:p w14:paraId="48FB7091">
      <w:pPr>
        <w:pStyle w:val="2"/>
        <w:spacing w:line="240" w:lineRule="auto"/>
        <w:ind w:firstLine="450"/>
        <w:rPr>
          <w:rFonts w:hint="default" w:ascii="Arial" w:hAnsi="Arial" w:cs="Arial"/>
          <w:b w:val="0"/>
          <w:bCs w:val="0"/>
          <w:color w:val="auto"/>
          <w:sz w:val="36"/>
          <w:szCs w:val="36"/>
        </w:rPr>
      </w:pPr>
      <w:r>
        <w:rPr>
          <w:rFonts w:hint="default" w:ascii="Arial" w:hAnsi="Arial" w:cs="Arial"/>
          <w:b w:val="0"/>
          <w:bCs w:val="0"/>
          <w:color w:val="auto"/>
          <w:sz w:val="36"/>
          <w:szCs w:val="36"/>
        </w:rPr>
        <w:t>}}</w:t>
      </w:r>
    </w:p>
    <w:p w14:paraId="1AA7D68C">
      <w:pPr>
        <w:pStyle w:val="2"/>
        <w:spacing w:line="240" w:lineRule="auto"/>
        <w:ind w:firstLine="450"/>
        <w:rPr>
          <w:rFonts w:hint="default" w:ascii="Arial" w:hAnsi="Arial" w:cs="Arial"/>
          <w:b w:val="0"/>
          <w:bCs w:val="0"/>
          <w:color w:val="auto"/>
          <w:sz w:val="36"/>
          <w:szCs w:val="36"/>
        </w:rPr>
      </w:pPr>
      <w:r>
        <w:rPr>
          <w:rFonts w:hint="default" w:ascii="Arial" w:hAnsi="Arial" w:cs="Arial"/>
          <w:b w:val="0"/>
          <w:bCs w:val="0"/>
          <w:color w:val="auto"/>
          <w:sz w:val="36"/>
          <w:szCs w:val="36"/>
        </w:rPr>
        <mc:AlternateContent>
          <mc:Choice Requires="wpg">
            <w:drawing>
              <wp:anchor distT="0" distB="0" distL="0" distR="0" simplePos="0" relativeHeight="25184256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46" name="Group 124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4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4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4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7392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Iwcp3mc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Iwcp3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XeynJ74AAADd&#10;AAAADwAAAGRycy9kb3ducmV2LnhtbEVPS2sCMRC+F/wPYQRvNRuxtl2NQluE9lZXafE2bMbd1WSy&#10;3cTXv2+EQm/z8T1ntrg4K07UhcazBjXMQBCX3jRcadisl/dPIEJENmg9k4YrBVjMe3czzI0/84pO&#10;RaxECuGQo4Y6xjaXMpQ1OQxD3xInbuc7hzHBrpKmw3MKd1aOsmwiHTacGmps6bWm8lAcnYatuv68&#10;7ZR9nnyqh+Jj//XybauV1oO+yqYgIl3iv/jP/W7S/NH4EW7fpBP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eynJ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px9li8EAAADd&#10;AAAADwAAAGRycy9kb3ducmV2LnhtbEWPS2/CQAyE75X6H1auxK1sCFVVAguHIBAqvfAQ4mhlTRLI&#10;eqPs8ui/rw9Ivdma8cznyezhGnWjLtSeDQz6CSjiwtuaSwP73eL9C1SIyBYbz2TglwLMpq8vE8ys&#10;v/OGbttYKgnhkKGBKsY20zoUFTkMfd8Si3byncMoa1dq2+Fdwl2j0yT51A5rloYKW8orKi7bqzNQ&#10;7PPLuf5erk/HVM9/NsPDKM2XxvTeBskYVKRH/Dc/r1dW8NMPwZVvZAQ9/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x9l&#10;i8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Qz+Wzr4AAADd&#10;AAAADwAAAGRycy9kb3ducmV2LnhtbEVPS2sCMRC+F/wPYYTeNBtpRVejYEVob3UtLb0Nm3F3NZls&#10;N6mPf28KQm/z8T1nvrw4K07UhcazBjXMQBCX3jRcafjYbQYTECEiG7SeScOVAiwXvYc55safeUun&#10;IlYihXDIUUMdY5tLGcqaHIahb4kTt/edw5hgV0nT4TmFOytHWTaWDhtODTW29FJTeSx+nYZvdf1Z&#10;75Wdjt/Vc/F2+Fx92Wqr9WNfZTMQkS7xX3x3v5o0f/Q0hb9v0gl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z+Wz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Future&lt;void&gt; __aithird() async {</w:t>
      </w:r>
    </w:p>
    <w:p w14:paraId="33DE7F5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launchUrl(_aithird)) {</w:t>
      </w:r>
    </w:p>
    <w:p w14:paraId="79C9101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$_aithird');</w:t>
      </w:r>
    </w:p>
    <w:p w14:paraId="317A2AA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4FD9EA8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60634B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__aifourth() async {</w:t>
      </w:r>
    </w:p>
    <w:p w14:paraId="6722741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launchUrl(_aifourth)) {</w:t>
      </w:r>
    </w:p>
    <w:p w14:paraId="2FCC044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$_aifourth');</w:t>
      </w:r>
    </w:p>
    <w:p w14:paraId="40C5589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r>
        <w:rPr>
          <w:rFonts w:hint="default" w:ascii="Arial" w:hAnsi="Arial" w:cs="Arial"/>
          <w:b w:val="0"/>
          <w:bCs w:val="0"/>
          <w:color w:val="auto"/>
          <w:sz w:val="36"/>
          <w:szCs w:val="36"/>
        </w:rPr>
        <mc:AlternateContent>
          <mc:Choice Requires="wpg">
            <w:drawing>
              <wp:anchor distT="0" distB="0" distL="0" distR="0" simplePos="0" relativeHeight="25205350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099" name="Group 209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10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0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0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6297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HNLke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5iCa/rwAAADd&#10;AAAADwAAAGRycy9kb3ducmV2LnhtbEVPy2oCMRTdC/5DuEJ3mkSo2KlRaEuh7nSUlu4uk+vMtMnN&#10;dJL6+HuzEFweznuxOnsnjtTHNrABPVEgiKtgW64N7Hfv4zmImJAtusBk4EIRVsvhYIGFDSfe0rFM&#10;tcghHAs00KTUFVLGqiGPcRI64swdQu8xZdjX0vZ4yuHeyalSM+mx5dzQYEevDVW/5b838K0vf28H&#10;7Z5mG/1Yrn8+X75cvTXmYaTVM4hE53QX39wf1sBUq7w/v8lPQC6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Ygmv68AAAA&#10;3Q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AgBpu8AAAADd&#10;AAAADwAAAGRycy9kb3ducmV2LnhtbEWPS2vDMBCE74X+B7GF3BrJDpTWjZyDS0JIcklqSo+LtX40&#10;1spYyuvfV4FCj8PMfMPMF1fbizONvnOsIZkqEMSVMx03GsrP5fMrCB+QDfaOScONPCzyx4c5ZsZd&#10;eE/nQ2hEhLDPUEMbwpBJ6auWLPqpG4ijV7vRYohybKQZ8RLhtpepUi/SYsdxocWBipaq4+FkNVRl&#10;cfzpNqtt/Z3Kj91+9vWWFiutJ0+JegcR6Br+w3/ttdGQJiqB+5v4BGT+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AGm7&#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eb6hEsAAAADd&#10;AAAADwAAAGRycy9kb3ducmV2LnhtbEWPT0sDMRTE74LfIbyCtzbJgqWuTQtVCvVmt6J4e2xed1eT&#10;l3UT++fbm0LB4zAzv2Hmy5N34kBD7AIb0BMFgrgOtuPGwNtuPZ6BiAnZogtMBs4UYbm4vZljacOR&#10;t3SoUiMyhGOJBtqU+lLKWLfkMU5CT5y9fRg8piyHRtoBjxnunSyUmkqPHeeFFnt6aqn+rn69gU99&#10;/nnea/cwfdX31cvX++rDNVtj7kZaPYJIdEr/4Wt7Yw0UWhVweZOfgF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5vqES&#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6DE4922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__aififth() async {</w:t>
      </w:r>
    </w:p>
    <w:p w14:paraId="74C8320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launchUrl(_aififth)) {</w:t>
      </w:r>
    </w:p>
    <w:p w14:paraId="3F33BED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$_aififth');</w:t>
      </w:r>
    </w:p>
    <w:p w14:paraId="41B5AAC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1661B7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__aisixth() async {</w:t>
      </w:r>
    </w:p>
    <w:p w14:paraId="753794E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launchUrl(_aisixth)) {</w:t>
      </w:r>
    </w:p>
    <w:p w14:paraId="7057DCB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$_aisixth');</w:t>
      </w:r>
    </w:p>
    <w:p w14:paraId="67C7FF1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E93002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UI UX Design</w:t>
      </w:r>
    </w:p>
    <w:p w14:paraId="6879EBB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__uiuxdesignfirst() async {</w:t>
      </w:r>
    </w:p>
    <w:p w14:paraId="285424E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launchUrl(_uiuxdesignfirst)) {</w:t>
      </w:r>
    </w:p>
    <w:p w14:paraId="3F182A2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$_uiuxdesignfirst');</w:t>
      </w:r>
    </w:p>
    <w:p w14:paraId="3E514E2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5031444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__uiuxdesignsecond() async {</w:t>
      </w:r>
    </w:p>
    <w:p w14:paraId="0D15448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w:t>
      </w:r>
      <w:r>
        <w:rPr>
          <w:rFonts w:hint="default" w:ascii="Arial" w:hAnsi="Arial" w:cs="Arial"/>
          <w:b w:val="0"/>
          <w:bCs w:val="0"/>
          <w:color w:val="auto"/>
          <w:sz w:val="36"/>
          <w:szCs w:val="36"/>
        </w:rPr>
        <mc:AlternateContent>
          <mc:Choice Requires="wpg">
            <w:drawing>
              <wp:anchor distT="0" distB="0" distL="0" distR="0" simplePos="0" relativeHeight="25184358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50" name="Group 125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5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5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5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7289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G9Tvk2cEAAAVFgAADgAAAGRycy9lMm9Eb2MueG1s7Vjb&#10;jts2EH0v0H8Q9N61LpZlG+sNmmyzKFCkAZJ+AC1TlgBJVEna8v59h6Qo0vLuit5k8xD0xaTtw+HM&#10;mRny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G9Tvk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OJAMFb0AAADd&#10;AAAADwAAAGRycy9kb3ducmV2LnhtbEVPS2sCMRC+C/0PYQq91WwEpa5GwRahvem2KN6Gzbi7mkzW&#10;Terj35tCwdt8fM+Zzq/OijN1ofGsQfUzEMSlNw1XGn6+l69vIEJENmg9k4YbBZjPnnpTzI2/8JrO&#10;RaxECuGQo4Y6xjaXMpQ1OQx93xInbu87hzHBrpKmw0sKd1YOsmwkHTacGmps6b2m8lj8Og07dTt9&#10;7JUdj1ZqWHwdNoutrdZavzyrbAIi0jU+xP/uT5PmD4YK/r5JJ8jZ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kAwV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Qy7EvL0AAADd&#10;AAAADwAAAGRycy9kb3ducmV2LnhtbEVPS4vCMBC+C/sfwix409SIy1qNHroo4nrRFfE4NGPbtZmU&#10;Jr7+/UZY8DYf33Om87utxZVaXznWMOgnIIhzZyouNOx/Fr1PED4gG6wdk4YHeZjP3jpTTI278Zau&#10;u1CIGMI+RQ1lCE0qpc9Lsuj7riGO3Mm1FkOEbSFNi7cYbmupkuRDWqw4NpTYUFZSft5drIZ8n51/&#10;q/Xy+3RU8muzHR7GKltq3X0fJBMQge7hJf53r0ycr0YKnt/EE+Ts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LsS8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pw43+b4AAADd&#10;AAAADwAAAGRycy9kb3ducmV2LnhtbEVPS2sCMRC+C/0PYQq9aTYWxW6NgpaC3nQtLb0Nm3F322Sy&#10;3aQ+/r0RBG/z8T1nOj85Kw7UhcazBjXIQBCX3jRcafjYvfcnIEJENmg9k4YzBZjPHnpTzI0/8pYO&#10;RaxECuGQo4Y6xjaXMpQ1OQwD3xInbu87hzHBrpKmw2MKd1YOs2wsHTacGmpsaVlT+Vv8Ow3f6vz3&#10;tlf2ZbxRo2L987n4stVW66dHlb2CiHSKd/HNvTJp/nD0DNdv0glyd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w43+b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uiuxdesignsecond)) {</w:t>
      </w:r>
    </w:p>
    <w:p w14:paraId="03F244F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$_uiuxdesignsecond');</w:t>
      </w:r>
    </w:p>
    <w:p w14:paraId="6602B6D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2D33CAC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Future&lt;void&gt; __uiuxdesignthird() async {</w:t>
      </w:r>
    </w:p>
    <w:p w14:paraId="36F78F2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if (!await launchUrl(_uiuxdesignthird)) {</w:t>
      </w:r>
    </w:p>
    <w:p w14:paraId="01DF37D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throw Exception('Could not launch $_uiuxdesignthird');}}</w:t>
      </w:r>
    </w:p>
    <w:p w14:paraId="6B6F0F5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@override</w:t>
      </w:r>
    </w:p>
    <w:p w14:paraId="1EAD938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Widget build(BuildContext context) {</w:t>
      </w:r>
    </w:p>
    <w:p w14:paraId="040218C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return Scaffold(</w:t>
      </w:r>
    </w:p>
    <w:p w14:paraId="5F7D8FF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appBar: AppBar(</w:t>
      </w:r>
    </w:p>
    <w:p w14:paraId="6F08D25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backgroundColor: kPrimaryColor,</w:t>
      </w:r>
    </w:p>
    <w:p w14:paraId="407B3F9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leading: IconButton(</w:t>
      </w:r>
    </w:p>
    <w:p w14:paraId="5344070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onPressed: () {</w:t>
      </w:r>
    </w:p>
    <w:p w14:paraId="73CEA30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Navigator.pushNamed(context, Nav.id);</w:t>
      </w:r>
    </w:p>
    <w:p w14:paraId="5952588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471B2A6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icon: const Icon(</w:t>
      </w:r>
    </w:p>
    <w:p w14:paraId="783698D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Icons.arrow_back,</w:t>
      </w:r>
    </w:p>
    <w:p w14:paraId="61917D3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color: Colors.</w:t>
      </w:r>
      <w:r>
        <w:rPr>
          <w:rFonts w:hint="default" w:ascii="Arial" w:hAnsi="Arial" w:cs="Arial"/>
          <w:b w:val="0"/>
          <w:bCs w:val="0"/>
          <w:color w:val="auto"/>
          <w:sz w:val="36"/>
          <w:szCs w:val="36"/>
        </w:rPr>
        <mc:AlternateContent>
          <mc:Choice Requires="wpg">
            <w:drawing>
              <wp:anchor distT="0" distB="0" distL="0" distR="0" simplePos="0" relativeHeight="25184460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54" name="Group 125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5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5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5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7187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AyNHvb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R6sKFr4AAADd&#10;AAAADwAAAGRycy9kb3ducmV2LnhtbEVPS2sCMRC+C/6HMEJvNRthxW6NQpVCe9NVWnobNuPutslk&#10;u0l9/HsjFLzNx/ec+fLsrDhSH1rPGtQ4A0FcedNyrWG/e32cgQgR2aD1TBouFGC5GA7mWBh/4i0d&#10;y1iLFMKhQA1NjF0hZagachjGviNO3MH3DmOCfS1Nj6cU7qycZNlUOmw5NTTY0aqh6qf8cxq+1OV3&#10;fVD2abpRefn+/fHyaeut1g8jlT2DiHSOd/G/+82k+ZM8h9s36QS5u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6sKF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PBXCv74AAADd&#10;AAAADwAAAGRycy9kb3ducmV2LnhtbEVPS2vCQBC+C/6HZYTezCYplZq6eogopfaihtLjkB2TNNnZ&#10;kN36+PeuUOhtPr7nLFZX04kzDa6xrCCJYhDEpdUNVwqK42b6CsJ5ZI2dZVJwIwer5Xi0wEzbC+/p&#10;fPCVCCHsMlRQe99nUrqyJoMusj1x4E52MOgDHCqpB7yEcNPJNI5n0mDDoaHGnvKayvbwaxSURd7+&#10;NB/b3ek7levP/fPXPM23Sj1NkvgNhKer/xf/ud91mJ++zODxTThBL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BXCv7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2DUx+r4AAADd&#10;AAAADwAAAGRycy9kb3ducmV2LnhtbEVPS2sCMRC+F/ofwhS81WwErd0ahVaEetO1tPQ2bMbd1WSy&#10;blIf/94IQm/z8T1nMjs7K47UhcazBtXPQBCX3jRcafjaLJ7HIEJENmg9k4YLBZhNHx8mmBt/4jUd&#10;i1iJFMIhRw11jG0uZShrchj6viVO3NZ3DmOCXSVNh6cU7qwcZNlIOmw4NdTY0kdN5b74cxp+1eUw&#10;3yr7OlqpYbHcfb//2Gqtde9JZW8gIp3jv/ju/jRp/mD4Ardv0glye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DUx+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white,</w:t>
      </w:r>
    </w:p>
    <w:p w14:paraId="257E7BF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0067187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elevation: 0.0,</w:t>
      </w:r>
    </w:p>
    <w:p w14:paraId="0E223D4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const Text(</w:t>
      </w:r>
    </w:p>
    <w:p w14:paraId="5294F76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"Documentation",</w:t>
      </w:r>
    </w:p>
    <w:p w14:paraId="37E3036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style: TextStyle(</w:t>
      </w:r>
    </w:p>
    <w:p w14:paraId="1B05AD0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color: Colors.white,</w:t>
      </w:r>
    </w:p>
    <w:p w14:paraId="75D947D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2BA717F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body: ListView.custom(</w:t>
      </w:r>
    </w:p>
    <w:p w14:paraId="444E61F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childr</w:t>
      </w:r>
      <w:r>
        <w:rPr>
          <w:rFonts w:hint="default" w:ascii="Arial" w:hAnsi="Arial" w:cs="Arial"/>
          <w:b w:val="0"/>
          <w:bCs w:val="0"/>
        </w:rPr>
        <mc:AlternateContent>
          <mc:Choice Requires="wpg">
            <w:drawing>
              <wp:anchor distT="0" distB="0" distL="0" distR="0" simplePos="0" relativeHeight="252082176"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95" name="Group 219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19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9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9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3430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">
                <o:lock v:ext="edit" aspectratio="f"/>
                <v:shape id="Graphic 2" o:spid="_x0000_s1026" o:spt="100" style="position:absolute;left:0;top:0;height:10151745;width:7056120;" fillcolor="#5B9BD5 [3204]" filled="t" stroked="f" coordsize="7056120,10151745" o:gfxdata="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jzKW&#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Cq/B08AAAADd&#10;AAAADwAAAGRycy9kb3ducmV2LnhtbEWPS4vCQBCE7wv+h6EFb+skWXA1OnqIrIjuxQfiscm0STTT&#10;EzLj6987Cwsei6r6iprMHqYWN2pdZVlB3I9AEOdWV1wo2O9+PocgnEfWWFsmBU9yMJt2PiaYanvn&#10;Dd22vhABwi5FBaX3TSqly0sy6Pq2IQ7eybYGfZBtIXWL9wA3tUyiaCANVhwWSmwoKym/bK9GQb7P&#10;LudqtVifjomc/26+DqMkWyjV68bRGISnh3+H/9tLrSCJR9/w9yY8ATl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Kr8HT&#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8FwDf7wAAADd&#10;AAAADwAAAGRycy9kb3ducmV2LnhtbEVPy2oCMRTdC/5DuEJ3molQ0dEoVCm0uzqKpbvL5DozNrmZ&#10;TlIff28WgsvDeS9WV2fFmbrQeNagRhkI4tKbhisN+937cAoiRGSD1jNpuFGA1bLfW2Bu/IW3dC5i&#10;JVIIhxw11DG2uZShrMlhGPmWOHFH3zmMCXaVNB1eUrizcpxlE+mw4dRQY0vrmsrf4t9p+FG3v81R&#10;2dnkS70Wn6fD27ettlq/DFQ2BxHpGp/ih/vDaBirWZqb3qQnIJ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BcA3+8AAAA&#10;3Q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enDelegate: SliverChildListDelegate(</w:t>
      </w:r>
    </w:p>
    <w:p w14:paraId="0E117D1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4FF91AA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 Front</w:t>
      </w:r>
    </w:p>
    <w:p w14:paraId="228021B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289ACB1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556E081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93A742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52864B9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__frontendfirst,</w:t>
      </w:r>
    </w:p>
    <w:p w14:paraId="050FAB4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w:t>
      </w:r>
    </w:p>
    <w:p w14:paraId="452A126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'assets/images/content_of_stacks/front documentation link 1.png',</w:t>
      </w:r>
    </w:p>
    <w:p w14:paraId="7A10532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'developer.mozilla',</w:t>
      </w:r>
    </w:p>
    <w:p w14:paraId="5F51F9C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'Fron</w:t>
      </w:r>
      <w:r>
        <w:rPr>
          <w:rFonts w:hint="default" w:ascii="Arial" w:hAnsi="Arial" w:cs="Arial"/>
          <w:b w:val="0"/>
          <w:bCs w:val="0"/>
          <w:color w:val="auto"/>
          <w:sz w:val="36"/>
          <w:szCs w:val="36"/>
        </w:rPr>
        <mc:AlternateContent>
          <mc:Choice Requires="wpg">
            <w:drawing>
              <wp:anchor distT="0" distB="0" distL="0" distR="0" simplePos="0" relativeHeight="25184563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58" name="Group 125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5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6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6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7084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MRsAZ2c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MRsAZ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xuYAE70AAADd&#10;AAAADwAAAGRycy9kb3ducmV2LnhtbEVPS2sCMRC+F/wPYYTeajaCoqtRaIvQ3nQtFW/DZtxdm0zW&#10;Terj3xuh0Nt8fM+ZL6/OijN1ofGsQQ0yEMSlNw1XGr62q5cJiBCRDVrPpOFGAZaL3tMcc+MvvKFz&#10;ESuRQjjkqKGOsc2lDGVNDsPAt8SJO/jOYUywq6Tp8JLCnZXDLBtLhw2nhhpbequp/Cl+nYa9up3e&#10;D8pOx2s1Kj6P3687W220fu6rbAYi0jX+i//cHybNH46m8PgmnS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5gAT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Etw17cAAAADd&#10;AAAADwAAAGRycy9kb3ducmV2LnhtbEWPS2/CQAyE75X4DysjcSsbgoRKYOEQBEJtLzyEOFpZkwSy&#10;3ii7PPrv60Ol3mzNeObzfPlyjXpQF2rPBkbDBBRx4W3NpYHjYf3+ASpEZIuNZzLwQwGWi97bHDPr&#10;n7yjxz6WSkI4ZGigirHNtA5FRQ7D0LfEol185zDK2pXadviUcNfoNEkm2mHN0lBhS3lFxW1/dwaK&#10;Y3671p+br8s51avv3fg0TfONMYP+KJmBivSK/+a/660V/HQi/PKNjKA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3DXt&#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9vzGqL0AAADd&#10;AAAADwAAAGRycy9kb3ducmV2LnhtbEVPS2sCMRC+C/6HMIK3mo3golujoKXQ3uoqLb0Nm3F322Sy&#10;3aQ+/n0jFLzNx/ec5frirDhRH1rPGtQkA0FcedNyreGwf36YgwgR2aD1TBquFGC9Gg6WWBh/5h2d&#10;yliLFMKhQA1NjF0hZagachgmviNO3NH3DmOCfS1Nj+cU7qycZlkuHbacGhrsaNtQ9V3+Og2f6vrz&#10;dFR2kb+pWfn69b75sPVO6/FIZY8gIl3iXfzvfjFp/jRXcPsmnS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Mao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tend',</w:t>
      </w:r>
    </w:p>
    <w:p w14:paraId="66E8D4A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0D33312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7FF1BC9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77DD171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7CBC19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5ECDCD6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__frontendsecond,</w:t>
      </w:r>
    </w:p>
    <w:p w14:paraId="184D369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w:t>
      </w:r>
    </w:p>
    <w:p w14:paraId="653420B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'assets/images/content_of_stacks/front documentation link 2.png',</w:t>
      </w:r>
    </w:p>
    <w:p w14:paraId="1BD7C88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'devdocs.io',</w:t>
      </w:r>
    </w:p>
    <w:p w14:paraId="40339CE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'Frontend',</w:t>
      </w:r>
    </w:p>
    <w:p w14:paraId="17184CC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1A461A8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0E7380C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0020622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56268C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5B5A88B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__fron</w:t>
      </w:r>
      <w:r>
        <w:rPr>
          <w:rFonts w:hint="default" w:ascii="Arial" w:hAnsi="Arial" w:cs="Arial"/>
          <w:b w:val="0"/>
          <w:bCs w:val="0"/>
          <w:color w:val="auto"/>
          <w:sz w:val="36"/>
          <w:szCs w:val="36"/>
        </w:rPr>
        <mc:AlternateContent>
          <mc:Choice Requires="wpg">
            <w:drawing>
              <wp:anchor distT="0" distB="0" distL="0" distR="0" simplePos="0" relativeHeight="25184665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62" name="Group 126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6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6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6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6982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SGMrIGgEAAAV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EhjKyB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aWL9RL4AAADd&#10;AAAADwAAAGRycy9kb3ducmV2LnhtbEVPS2sCMRC+F/ofwgjeNBulS7s1Cq0I9qbb0tLbsBl3tyaT&#10;7Sa+/r0RCr3Nx/ec2eLsrDhSH1rPGtQ4A0FcedNyreHjfTV6BBEiskHrmTRcKMBifn83w8L4E2/p&#10;WMZapBAOBWpoYuwKKUPVkMMw9h1x4na+dxgT7GtpejylcGflJMty6bDl1NBgR68NVfvy4DR8q8vv&#10;cqfsU75RD+Xbz+fLl623Wg8HKnsGEekc/8V/7rVJ8yf5FG7fpBPk/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WL9RL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becz7r4AAADd&#10;AAAADwAAAGRycy9kb3ducmV2LnhtbEVPS2vCQBC+C/6HZYTezCZpkZq6eogopfaihtLjkB2TNNnZ&#10;kN36+PeuUOhtPr7nLFZX04kzDa6xrCCJYhDEpdUNVwqK42b6CsJ5ZI2dZVJwIwer5Xi0wEzbC+/p&#10;fPCVCCHsMlRQe99nUrqyJoMusj1x4E52MOgDHCqpB7yEcNPJNI5n0mDDoaHGnvKayvbwaxSURd7+&#10;NB/b3ek7levP/fPXPM23Sj1NkvgNhKer/xf/ud91mJ/OXuDxTThBL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ecz7r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icfAq74AAADd&#10;AAAADwAAAGRycy9kb3ducmV2LnhtbEVPS2sCMRC+C/6HMEJvmo3gYrdGoYrQ3uq2tPQ2bMbdbZPJ&#10;ukl9/PtGELzNx/ecxersrDhSH1rPGtQkA0FcedNyreHjfTuegwgR2aD1TBouFGC1HA4WWBh/4h0d&#10;y1iLFMKhQA1NjF0hZagachgmviNO3N73DmOCfS1Nj6cU7qycZlkuHbacGhrsaN1Q9Vv+OQ3f6nLY&#10;7JV9zN/UrHz9+Xz+svVO64eRyp5ARDrHu/jmfjFp/jSfwfWbdIJ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cfAq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tendthird,</w:t>
      </w:r>
    </w:p>
    <w:p w14:paraId="3B3C98D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w:t>
      </w:r>
    </w:p>
    <w:p w14:paraId="1EC07CA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'assets/images/content_of_stacks/front documentation link 3.png',</w:t>
      </w:r>
    </w:p>
    <w:p w14:paraId="597BA30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'www.w3schools',</w:t>
      </w:r>
    </w:p>
    <w:p w14:paraId="772A4DD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'Frontend',</w:t>
      </w:r>
    </w:p>
    <w:p w14:paraId="2CF9D69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07AA982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 Backend</w:t>
      </w:r>
    </w:p>
    <w:p w14:paraId="369BF19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178F735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w:t>
      </w:r>
      <w:r>
        <w:rPr>
          <w:rFonts w:hint="default" w:ascii="Arial" w:hAnsi="Arial" w:cs="Arial"/>
          <w:b w:val="0"/>
          <w:bCs w:val="0"/>
        </w:rPr>
        <mc:AlternateContent>
          <mc:Choice Requires="wpg">
            <w:drawing>
              <wp:anchor distT="0" distB="0" distL="0" distR="0" simplePos="0" relativeHeight="252081152"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91" name="Group 219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19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9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9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3532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aGbee2kEAAAV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BoZt57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kbQ0lcAAAADd&#10;AAAADwAAAGRycy9kb3ducmV2LnhtbEWPT2sCMRTE7wW/Q3gFbzWbBUW3RqFKob3pKi29PTbP3W2T&#10;l3WT+ufbG6HQ4zAzv2Hmy4uz4kR9aD1rUKMMBHHlTcu1hv3u9WkKIkRkg9YzabhSgOVi8DDHwvgz&#10;b+lUxlokCIcCNTQxdoWUoWrIYRj5jjh5B987jEn2tTQ9nhPcWZln2UQ6bDktNNjRqqHqp/x1Gr7U&#10;9bg+KDubbNS4fP/+ePm09Vbr4aPKnkFEusT/8F/7zWjI1SyH+5v0BOTi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RtDSV&#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dZTH0MAAAADd&#10;AAAADwAAAGRycy9kb3ducmV2LnhtbEWPQWvCQBSE7wX/w/IEb3WTCKVGVw8RpdhetCIeH9lnEpN9&#10;G7LbJP333UKhx2FmvmHW29E0oqfOVZYVxPMIBHFudcWFgsvn/vkVhPPIGhvLpOCbHGw3k6c1ptoO&#10;fKL+7AsRIOxSVFB636ZSurwkg25uW+Lg3W1n0AfZFVJ3OAS4aWQSRS/SYMVhocSWspLy+vxlFOSX&#10;rH5Ux8P7/ZbI3cdpcV0m2UGp2TSOViA8jf4//Nd+0wqSeLmA3zfhCcjN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1lMfQ&#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cREJesAAAADd&#10;AAAADwAAAGRycy9kb3ducmV2LnhtbEWPT2sCMRTE7wW/Q3hCb5qNtKKrUbAitLe6lpbeHpvn7mry&#10;st2k/vn2piD0OMzMb5j58uKsOFEXGs8a1DADQVx603Cl4WO3GUxAhIhs0HomDVcKsFz0HuaYG3/m&#10;LZ2KWIkE4ZCjhjrGNpcylDU5DEPfEidv7zuHMcmukqbDc4I7K0dZNpYOG04LNbb0UlN5LH6dhm91&#10;/VnvlZ2O39Vz8Xb4XH3Zaqv1Y19lMxCRLvE/fG+/Gg0jNX2CvzfpCcjF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EQl6&#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ght: 10,</w:t>
      </w:r>
    </w:p>
    <w:p w14:paraId="7548896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ACC021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7F7A20A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__backendfirst,</w:t>
      </w:r>
    </w:p>
    <w:p w14:paraId="0B44565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 'assets/images/content_of_stacks/vector3.png',</w:t>
      </w:r>
    </w:p>
    <w:p w14:paraId="57B19BE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'www.w3schools',</w:t>
      </w:r>
    </w:p>
    <w:p w14:paraId="53B5D0C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'Backend',</w:t>
      </w:r>
    </w:p>
    <w:p w14:paraId="0116DAB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64D1DE2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624423B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6B1ABC2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BB034F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31ED1F6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__back</w:t>
      </w:r>
      <w:r>
        <w:rPr>
          <w:rFonts w:hint="default" w:ascii="Arial" w:hAnsi="Arial" w:cs="Arial"/>
          <w:b w:val="0"/>
          <w:bCs w:val="0"/>
          <w:color w:val="auto"/>
          <w:sz w:val="36"/>
          <w:szCs w:val="36"/>
        </w:rPr>
        <mc:AlternateContent>
          <mc:Choice Requires="wpg">
            <w:drawing>
              <wp:anchor distT="0" distB="0" distL="0" distR="0" simplePos="0" relativeHeight="25184768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66" name="Group 126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6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6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6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6880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ZQFU/2c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ZQFU/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Fln7R74AAADd&#10;AAAADwAAAGRycy9kb3ducmV2LnhtbEVPS2sCMRC+C/0PYQRvNRvBrW6NQlsK7a1uRfE2bMbdrclk&#10;u0l9/PumUPA2H99zFquLs+JEfWg9a1DjDARx5U3LtYbN5+v9DESIyAatZ9JwpQCr5d1ggYXxZ17T&#10;qYy1SCEcCtTQxNgVUoaqIYdh7DvixB187zAm2NfS9HhO4c7KSZbl0mHLqaHBjp4bqo7lj9OwV9fv&#10;l4Oy8/xDTcv3r+3TztZrrUdDlT2CiHSJN/G/+82k+ZP8Af6+SS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ln7R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7Ko568AAAADd&#10;AAAADwAAAGRycy9kb3ducmV2LnhtbEWPS2/CQAyE75X4DysjcSsbgoRKYOEQBEJtLzyEOFpZkwSy&#10;3ii7PPrv60Ol3mzNeObzfPlyjXpQF2rPBkbDBBRx4W3NpYHjYf3+ASpEZIuNZzLwQwGWi97bHDPr&#10;n7yjxz6WSkI4ZGigirHNtA5FRQ7D0LfEol185zDK2pXadviUcNfoNEkm2mHN0lBhS3lFxW1/dwaK&#10;Y3671p+br8s51avv3fg0TfONMYP+KJmBivSK/+a/660V/HQiuPKNjKA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qjnr&#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CIrKrr4AAADd&#10;AAAADwAAAGRycy9kb3ducmV2LnhtbEVPS2sCMRC+F/wPYQreajaCi65GoZZCe6urtHgbNuPuajLZ&#10;blIf/74RCr3Nx/ecxerqrDhTH1rPGtQoA0FcedNyrWG3fX2agggR2aD1TBpuFGC1HDwssDD+whs6&#10;l7EWKYRDgRqaGLtCylA15DCMfEecuIPvHcYE+1qaHi8p3Fk5zrJcOmw5NTTY0bqh6lT+OA17dft+&#10;OSg7yz/UpHw/fj5/2Xqj9fBRZXMQka7xX/znfjNp/jifwf2bdIJ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IrKr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endsecond,</w:t>
      </w:r>
    </w:p>
    <w:p w14:paraId="70D9ADD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 'assets/images/content_of_stacks/mysql-logo.png',</w:t>
      </w:r>
    </w:p>
    <w:p w14:paraId="69F0117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'dev.mysql',</w:t>
      </w:r>
    </w:p>
    <w:p w14:paraId="39DBBB5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'Backend',</w:t>
      </w:r>
    </w:p>
    <w:p w14:paraId="3DAF6ED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0E3B433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128D343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r>
        <w:rPr>
          <w:rFonts w:hint="default" w:ascii="Arial" w:hAnsi="Arial" w:cs="Arial"/>
          <w:b w:val="0"/>
          <w:bCs w:val="0"/>
          <w:color w:val="auto"/>
          <w:sz w:val="36"/>
          <w:szCs w:val="36"/>
        </w:rPr>
        <mc:AlternateContent>
          <mc:Choice Requires="wpg">
            <w:drawing>
              <wp:anchor distT="0" distB="0" distL="0" distR="0" simplePos="0" relativeHeight="252045312"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063" name="Group 206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6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6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6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7116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HRZOptlBAAAFR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MiV2wMAAAADd&#10;AAAADwAAAGRycy9kb3ducmV2LnhtbEWPT0sDMRTE74LfITzBm01SdKnbpgUthXqza1G8PTavu1uT&#10;l3WT/vv2RhA8DjPzG2a2OHsnjjTELrABPVIgiOtgO24MbN9WdxMQMSFbdIHJwIUiLObXVzMsbTjx&#10;ho5VakSGcCzRQJtSX0oZ65Y8xlHoibO3C4PHlOXQSDvgKcO9k2OlCumx47zQYk/PLdVf1cEb+NSX&#10;7+VOu8fiVT9UL/v3pw/XbIy5vdFqCiLROf2H/9pra2Csinv4fZOfgJ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JXbA&#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1gWFhcEAAADd&#10;AAAADwAAAGRycy9kb3ducmV2LnhtbEWPT2vCQBTE70K/w/IK3nTXSKVN3eSQUpHqxVRKj4/sM0nN&#10;vg3Z9U+/fVcQehxm5jfMMr/aTpxp8K1jDbOpAkFcOdNyrWH/+T55BuEDssHOMWn4JQ959jBaYmrc&#10;hXd0LkMtIoR9ihqaEPpUSl81ZNFPXU8cvYMbLIYoh1qaAS8RbjuZKLWQFluOCw32VDRUHcuT1VDt&#10;i+NP+7HaHL4T+bbdzb9ekmKl9fhxpl5BBLqG//C9vTYaErV4gtub+ARk9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gWF&#10;hc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rbtNLMAAAADd&#10;AAAADwAAAGRycy9kb3ducmV2LnhtbEWPT0sDMRTE74LfIbyCtzZJwaWuTQtVCvVmt6J4e2xed1eT&#10;l3UT++fbm0LB4zAzv2Hmy5N34kBD7AIb0BMFgrgOtuPGwNtuPZ6BiAnZogtMBs4UYbm4vZljacOR&#10;t3SoUiMyhGOJBtqU+lLKWLfkMU5CT5y9fRg8piyHRtoBjxnunZwqVUiPHeeFFnt6aqn+rn69gU99&#10;/nnea/dQvOr76uXrffXhmq0xdyOtHkEkOqX/8LW9sQamqijg8iY/Abn4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u00s&#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4E183F0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1335BED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r>
        <w:rPr>
          <w:rFonts w:hint="default" w:ascii="Arial" w:hAnsi="Arial" w:cs="Arial"/>
          <w:b w:val="0"/>
          <w:bCs w:val="0"/>
          <w:color w:val="auto"/>
          <w:sz w:val="36"/>
          <w:szCs w:val="36"/>
        </w:rPr>
        <mc:AlternateContent>
          <mc:Choice Requires="wpg">
            <w:drawing>
              <wp:anchor distT="0" distB="0" distL="0" distR="0" simplePos="0" relativeHeight="252052480"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095" name="Group 209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9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9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9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6400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">
                <o:lock v:ext="edit" aspectratio="f"/>
                <v:shape id="Graphic 2" o:spid="_x0000_s1026" o:spt="100" style="position:absolute;left:0;top:0;height:10151745;width:7056120;" fillcolor="#5B9BD5 [3204]" filled="t" stroked="f" coordsize="7056120,10151745" o:gfxdata="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bj0L&#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fE7OTsAAAADd&#10;AAAADwAAAGRycy9kb3ducmV2LnhtbEWPzWsCMRTE7wX/h/AEbzVxC7ZuzXpYqYj2opXS42Pz9kM3&#10;L8smfv33plDocZiZ3zDzxc224kK9bxxrmIwVCOLCmYYrDYevj+c3ED4gG2wdk4Y7eVhkg6c5psZd&#10;eUeXfahEhLBPUUMdQpdK6YuaLPqx64ijV7reYoiyr6Tp8RrhtpWJUlNpseG4UGNHeU3FaX+2GopD&#10;fjo2m9W2/Enk8nP38j1L8pXWo+FEvYMIdAv/4b/22mhI1OwVft/EJyCz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Ts5O&#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hr0M4r0AAADd&#10;AAAADwAAAGRycy9kb3ducmV2LnhtbEVPy2oCMRTdF/yHcIXuahJBqaNRqCLYXR1LS3eXyXVmbHIz&#10;TlIff98sCl0eznuxunknLtTHNrABPVIgiKtgW64NvB+2T88gYkK26AKTgTtFWC0HDwssbLjyni5l&#10;qkUO4ViggSalrpAyVg15jKPQEWfuGHqPKcO+lrbHaw73To6VmkqPLeeGBjtaN1R9lz/ewJe+nzdH&#10;7WbTNz0pX08fL5+u3hvzONRqDiLRLf2L/9w7a2CsZnlufpOfgF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vQzi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0FE7F24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__backendthird,</w:t>
      </w:r>
    </w:p>
    <w:p w14:paraId="5046B7B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 'assets/images/content_of_stacks/svgexport-1.png',</w:t>
      </w:r>
    </w:p>
    <w:p w14:paraId="4403594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'nodejs',</w:t>
      </w:r>
    </w:p>
    <w:p w14:paraId="4F84B23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'Backend',</w:t>
      </w:r>
    </w:p>
    <w:p w14:paraId="20646D6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47C640F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 Wordpress</w:t>
      </w:r>
    </w:p>
    <w:p w14:paraId="1BB72C2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5D26C27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3300373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2A51F6F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257D3DD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__wordpressfirst,</w:t>
      </w:r>
    </w:p>
    <w:p w14:paraId="1E63E9A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img:'assets/images/content_of_stacks/wordpress documentation link 1.png',</w:t>
      </w:r>
    </w:p>
    <w:p w14:paraId="7A06606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'codex.wordpress',</w:t>
      </w:r>
    </w:p>
    <w:p w14:paraId="61AC97D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'Wordpress',</w:t>
      </w:r>
    </w:p>
    <w:p w14:paraId="354935D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54A28DA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7B21541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48A43CC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5FBC047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4B0349B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__wordpresssecond,</w:t>
      </w:r>
    </w:p>
    <w:p w14:paraId="2A786B3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w:t>
      </w:r>
      <w:r>
        <w:rPr>
          <w:rFonts w:hint="default" w:ascii="Arial" w:hAnsi="Arial" w:cs="Arial"/>
          <w:b w:val="0"/>
          <w:bCs w:val="0"/>
          <w:color w:val="auto"/>
          <w:sz w:val="36"/>
          <w:szCs w:val="36"/>
        </w:rPr>
        <mc:AlternateContent>
          <mc:Choice Requires="wpg">
            <w:drawing>
              <wp:anchor distT="0" distB="0" distL="0" distR="0" simplePos="0" relativeHeight="25184870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70" name="Group 127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7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7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7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6777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XdKSsmcEAAAVFgAADgAAAGRycy9lMm9Eb2MueG1s7Vjb&#10;jts2EH0v0H8Q9N61LpZlG+sNmmyzKFCkAZJ+AC1TlgBJVEna8v59h6Qo0vLuit5k8xD0xaTtw+HM&#10;mRny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XdKSs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cyVQdb4AAADd&#10;AAAADwAAAGRycy9kb3ducmV2LnhtbEVPS2sCMRC+F/wPYQRvNRtBW1ejYEuhvdVtUbwNm3F3NZls&#10;N6mPf2+EQm/z8T1nvrw4K07UhcazBjXMQBCX3jRcafj+ent8BhEiskHrmTRcKcBy0XuYY278mdd0&#10;KmIlUgiHHDXUMba5lKGsyWEY+pY4cXvfOYwJdpU0HZ5TuLNylGUT6bDh1FBjSy81lcfi12nYqevP&#10;617Z6eRTjYuPw2a1tdVa60FfZTMQkS7xX/znfjdp/uhJwf2bdIJc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yVQdb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CJuY3L0AAADd&#10;AAAADwAAAGRycy9kb3ducmV2LnhtbEVPS4vCMBC+C/sfwix409QI7lqNHroo4nrRFfE4NGPbtZmU&#10;Jr7+/UZY8DYf33Om87utxZVaXznWMOgnIIhzZyouNOx/Fr1PED4gG6wdk4YHeZjP3jpTTI278Zau&#10;u1CIGMI+RQ1lCE0qpc9Lsuj7riGO3Mm1FkOEbSFNi7cYbmupkmQkLVYcG0psKCspP+8uVkO+z86/&#10;1Xr5fToq+bXZDg9jlS217r4PkgmIQPfwEv+7VybOVx8Knt/EE+Ts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m5jc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7Ltrmb4AAADd&#10;AAAADwAAAGRycy9kb3ducmV2LnhtbEVPS2sCMRC+F/wPYQRvNRultl2NQluE9lZXafE2bMbd1WSy&#10;3cTXv2+EQm/z8T1ntrg4K07UhcazBjXMQBCX3jRcadisl/dPIEJENmg9k4YrBVjMe3czzI0/84pO&#10;RaxECuGQo4Y6xjaXMpQ1OQxD3xInbuc7hzHBrpKmw3MKd1aOsmwiHTacGmps6bWm8lAcnYatuv68&#10;7ZR9nnyqh+Jj//XybauV1oO+yqYgIl3iv/jP/W7S/NHjGG7fpBP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Ltrmb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 xml:space="preserve"> 'assets/images/content_of_stacks/wordpress documentation link 2.png',</w:t>
      </w:r>
    </w:p>
    <w:p w14:paraId="68B51EB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'codex.wordpress',</w:t>
      </w:r>
    </w:p>
    <w:p w14:paraId="07689CF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'Wordpress',</w:t>
      </w:r>
    </w:p>
    <w:p w14:paraId="5359751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29ED94E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63C5EF3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3B78054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0670246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__wordpressthird,</w:t>
      </w:r>
    </w:p>
    <w:p w14:paraId="5BDEFE2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 'assets/images/content_of_stacks/wordpress documentation link 3.png',</w:t>
      </w:r>
    </w:p>
    <w:p w14:paraId="14C8274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'codex.wo</w:t>
      </w:r>
      <w:r>
        <w:rPr>
          <w:rFonts w:hint="default" w:ascii="Arial" w:hAnsi="Arial" w:cs="Arial"/>
          <w:b w:val="0"/>
          <w:bCs w:val="0"/>
          <w:color w:val="auto"/>
          <w:sz w:val="36"/>
          <w:szCs w:val="36"/>
        </w:rPr>
        <mc:AlternateContent>
          <mc:Choice Requires="wpg">
            <w:drawing>
              <wp:anchor distT="0" distB="0" distL="0" distR="0" simplePos="0" relativeHeight="25184972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74" name="Group 127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7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7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7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6675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B0Mgb6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DB5Wdr4AAADd&#10;AAAADwAAAGRycy9kb3ducmV2LnhtbEVPS2sCMRC+F/ofwhS81WwErd0ahVaEetO1tPQ2bMbd1WSy&#10;blIf/94IQm/z8T1nMjs7K47UhcazBtXPQBCX3jRcafjaLJ7HIEJENmg9k4YLBZhNHx8mmBt/4jUd&#10;i1iJFMIhRw11jG0uZShrchj6viVO3NZ3DmOCXSVNh6cU7qwcZNlIOmw4NdTY0kdN5b74cxp+1eUw&#10;3yr7OlqpYbHcfb//2Gqtde9JZW8gIp3jv/ju/jRp/uBlCLdv0glye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B5Wd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d6Ce370AAADd&#10;AAAADwAAAGRycy9kb3ducmV2LnhtbEVPS4vCMBC+C/sfwix409QKrluNHirKol7singcmrGtNpPS&#10;ZH38eyMseJuP7znT+d3U4kqtqywrGPQjEMS51RUXCva/y94YhPPIGmvLpOBBDuazj84UE21vvKNr&#10;5gsRQtglqKD0vkmkdHlJBl3fNsSBO9nWoA+wLaRu8RbCTS3jKBpJgxWHhhIbSkvKL9mfUZDv08u5&#10;Wq82p2MsF9vd8PAdpyulup+DaALC092/xf/uHx3mx18jeH0TTpC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oJ7f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k4Btmr4AAADd&#10;AAAADwAAAGRycy9kb3ducmV2LnhtbEVPS2sCMRC+C/0PYQq9aTZC1W6NgpaC3nQtLb0Nm3F322Sy&#10;3aQ+/r0RBG/z8T1nOj85Kw7UhcazBjXIQBCX3jRcafjYvfcnIEJENmg9k4YzBZjPHnpTzI0/8pYO&#10;RaxECuGQo4Y6xjaXMpQ1OQwD3xInbu87hzHBrpKmw2MKd1YOs2wkHTacGmpsaVlT+Vv8Ow3f6vz3&#10;tlf2ZbRRz8X653PxZaut1k+PKnsFEekU7+Kbe2XS/OF4DNdv0glyd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4Btm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rdpress',</w:t>
      </w:r>
    </w:p>
    <w:p w14:paraId="5D96DEB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'Wordpress',</w:t>
      </w:r>
    </w:p>
    <w:p w14:paraId="5D00CEB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0307C47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 Android</w:t>
      </w:r>
      <w:r>
        <w:rPr>
          <w:rFonts w:hint="default" w:ascii="Arial" w:hAnsi="Arial" w:cs="Arial"/>
          <w:b w:val="0"/>
          <w:bCs w:val="0"/>
          <w:color w:val="auto"/>
          <w:sz w:val="36"/>
          <w:szCs w:val="36"/>
        </w:rPr>
        <mc:AlternateContent>
          <mc:Choice Requires="wpg">
            <w:drawing>
              <wp:anchor distT="0" distB="0" distL="0" distR="0" simplePos="0" relativeHeight="252056576"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11" name="Group 211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11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1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1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5990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cH8q/mgEAAAV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HB/Kv5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Gc3z8AAAADd&#10;AAAADwAAAGRycy9kb3ducmV2LnhtbEWPT2sCMRTE74LfITzBW81mQdGtUdBSaG91lZbeHpvn7rbJ&#10;y3aT+ufbN0LB4zAzv2GW64uz4kR9aD1rUJMMBHHlTcu1hsP++WEOIkRkg9YzabhSgPVqOFhiYfyZ&#10;d3QqYy0ShEOBGpoYu0LKUDXkMEx8R5y8o+8dxiT7WpoezwnurMyzbCYdtpwWGuxo21D1Xf46DZ/q&#10;+vN0VHYxe1PT8vXrffNh653W45HKHkFEusR7+L/9YjTkSuVwe5OegFz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8ZzfP&#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GEfEir8AAADd&#10;AAAADwAAAGRycy9kb3ducmV2LnhtbEWPT4vCMBTE74LfITzBm6atIGs1eqgoi+vFP4jHR/Nsq81L&#10;abLqfnsjLHgcZuY3zGzxNLW4U+sqywriYQSCOLe64kLB8bAafIFwHlljbZkU/JGDxbzbmWGq7YN3&#10;dN/7QgQIuxQVlN43qZQuL8mgG9qGOHgX2xr0QbaF1C0+AtzUMomisTRYcVgosaGspPy2/zUK8mN2&#10;u1ab9c/lnMjldjc6TZJsrVS/F0dTEJ6e/hP+b39rBUkcj+D9JjwBOX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hHxIq/&#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HMIKIMAAAADd&#10;AAAADwAAAGRycy9kb3ducmV2LnhtbEWPT2sCMRTE74LfIbyCN81GrNTVKNhSaG91WxRvj81zd23y&#10;st2k/vn2plDwOMzMb5jF6uKsOFEXGs8a1CgDQVx603Cl4evzdfgEIkRkg9YzabhSgNWy31tgbvyZ&#10;N3QqYiUShEOOGuoY21zKUNbkMIx8S5y8g+8cxiS7SpoOzwnurBxn2VQ6bDgt1NjSc03ld/HrNOzV&#10;9efloOxs+qEei/fjdr2z1UbrwYPK5iAiXeI9/N9+MxrGSk3g7016AnJ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wgog&#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C08A54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52B885E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0BF5F73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619BBF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28D8FD8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__androidfirst,</w:t>
      </w:r>
    </w:p>
    <w:p w14:paraId="7E8FBBB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img:'assets/images/content_of_stacks/android documentation link 1.png',</w:t>
      </w:r>
    </w:p>
    <w:p w14:paraId="6B21BC7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'developer.android',</w:t>
      </w:r>
    </w:p>
    <w:p w14:paraId="0848F33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'Android Application',</w:t>
      </w:r>
    </w:p>
    <w:p w14:paraId="71A806F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561FCDC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1D253C8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3890EC7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2ACBE1F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6AA80FE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__androidsecond,</w:t>
      </w:r>
    </w:p>
    <w:p w14:paraId="64220FE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 'assets/images/content_of_stacks/android documentation link 2.png',</w:t>
      </w:r>
    </w:p>
    <w:p w14:paraId="09C8692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'okaythis',</w:t>
      </w:r>
    </w:p>
    <w:p w14:paraId="687605E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r>
        <w:rPr>
          <w:rFonts w:hint="default" w:ascii="Arial" w:hAnsi="Arial" w:cs="Arial"/>
          <w:b w:val="0"/>
          <w:bCs w:val="0"/>
        </w:rPr>
        <mc:AlternateContent>
          <mc:Choice Requires="wpg">
            <w:drawing>
              <wp:anchor distT="0" distB="0" distL="0" distR="0" simplePos="0" relativeHeight="252080128"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87" name="Group 218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18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8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9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3635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U7XW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dYWVorwAAADd&#10;AAAADwAAAGRycy9kb3ducmV2LnhtbEVPy2oCMRTdC/5DuIXuNBOhYkejUKXQ7upYFHeXyXVmNLkZ&#10;J6mPv28WgsvDec8WN2fFhbrQeNaghhkI4tKbhisNv5vPwQREiMgGrWfScKcAi3m/N8Pc+Cuv6VLE&#10;SqQQDjlqqGNscylDWZPDMPQtceIOvnMYE+wqaTq8pnBn5SjLxtJhw6mhxpaWNZWn4s9p2Kv7eXVQ&#10;9n38o96K7+P2Y2ertdavLyqbgoh0i0/xw/1lNIzUJM1Nb9ITkP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WFlaK8AAAA&#10;3Q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kaVm578AAADd&#10;AAAADwAAAGRycy9kb3ducmV2LnhtbEWPT4vCMBTE74LfITzBm6atsGg1eqgo4u5FV8Tjo3m21eal&#10;NPHft98Iwh6HmfkNM1s8TS3u1LrKsoJ4GIEgzq2uuFBw+F0NxiCcR9ZYWyYFL3KwmHc7M0y1ffCO&#10;7ntfiABhl6KC0vsmldLlJRl0Q9sQB+9sW4M+yLaQusVHgJtaJlH0JQ1WHBZKbCgrKb/ub0ZBfsiu&#10;l2q7/j6fErn82Y2OkyRbK9XvxdEUhKen/w9/2hutIInHE3i/CU9A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GlZue/&#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DioPebwAAADd&#10;AAAADwAAAGRycy9kb3ducmV2LnhtbEVPy2oCMRTdC/5DuEJ3molQ0dEoVCm0uzqKpbvL5DozNrmZ&#10;TlIff28WgsvDeS9WV2fFmbrQeNagRhkI4tKbhisN+937cAoiRGSD1jNpuFGA1bLfW2Bu/IW3dC5i&#10;JVIIhxw11DG2uZShrMlhGPmWOHFH3zmMCXaVNB1eUrizcpxlE+mw4dRQY0vrmsrf4t9p+FG3v81R&#10;2dnkS70Wn6fD27ettlq/DFQ2BxHpGp/ih/vDaBirWdqf3qQnIJ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4qD3m8AAAA&#10;3Q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 xml:space="preserve">     subtitle: 'kotlinlang',</w:t>
      </w:r>
    </w:p>
    <w:p w14:paraId="12CC825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4AB1629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122098B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078F9E7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2BBF09F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5AEEB85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__androidthird,</w:t>
      </w:r>
    </w:p>
    <w:p w14:paraId="471656F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w:t>
      </w:r>
      <w:r>
        <w:rPr>
          <w:rFonts w:hint="default" w:ascii="Arial" w:hAnsi="Arial" w:cs="Arial"/>
          <w:b w:val="0"/>
          <w:bCs w:val="0"/>
          <w:color w:val="auto"/>
          <w:sz w:val="36"/>
          <w:szCs w:val="36"/>
          <w:lang w:val="en-US"/>
        </w:rPr>
        <w:t xml:space="preserve"> </w:t>
      </w:r>
      <w:r>
        <w:rPr>
          <w:rFonts w:hint="default" w:ascii="Arial" w:hAnsi="Arial" w:cs="Arial"/>
          <w:b w:val="0"/>
          <w:bCs w:val="0"/>
          <w:color w:val="auto"/>
          <w:sz w:val="36"/>
          <w:szCs w:val="36"/>
        </w:rPr>
        <w:t>'assets/images/content_of_stacks/android documentation link 3.png',</w:t>
      </w:r>
      <w:r>
        <w:rPr>
          <w:rFonts w:hint="default" w:ascii="Arial" w:hAnsi="Arial" w:cs="Arial"/>
          <w:b w:val="0"/>
          <w:bCs w:val="0"/>
          <w:color w:val="auto"/>
          <w:sz w:val="36"/>
          <w:szCs w:val="36"/>
        </w:rPr>
        <mc:AlternateContent>
          <mc:Choice Requires="wpg">
            <w:drawing>
              <wp:anchor distT="0" distB="0" distL="0" distR="0" simplePos="0" relativeHeight="25185075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78" name="Group 127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7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8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8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6572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AabCr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jVNcc74AAADd&#10;AAAADwAAAGRycy9kb3ducmV2LnhtbEVPS2sCMRC+F/ofwgi91WyEWt0ahSpCvelaWnobNuPu1mSy&#10;blIf/94IQm/z8T1nMjs7K47UhcazBtXPQBCX3jRcafjcLp9HIEJENmg9k4YLBZhNHx8mmBt/4g0d&#10;i1iJFMIhRw11jG0uZShrchj6viVO3M53DmOCXSVNh6cU7qwcZNlQOmw4NdTY0rymcl/8OQ0/6nJY&#10;7JQdD9fqpVj9fr1/22qj9VNPZW8gIp3jv/ju/jBp/uB1DLdv0glye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VNcc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otDTF8AAAADd&#10;AAAADwAAAGRycy9kb3ducmV2LnhtbEWPT2vCQBDF7wW/wzKCt7oxQrHR1UNEkbYXrYjHITsm0exs&#10;yK5/+u07B8HbDO/Ne7+ZLR6uUTfqQu3ZwGiYgCIuvK25NLD/Xb1PQIWIbLHxTAb+KMBi3nubYWb9&#10;nbd028VSSQiHDA1UMbaZ1qGoyGEY+pZYtJPvHEZZu1LbDu8S7hqdJsmHdlizNFTYUl5RcdldnYFi&#10;n1/O9df6+3RM9fJnOz58pvnamEF/lExBRXrEl/l5vbGCn06EX76REfT8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0NMX&#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RvAgUr0AAADd&#10;AAAADwAAAGRycy9kb3ducmV2LnhtbEVPS2sCMRC+F/wPYYTeajaCoqtRaEtBb7qKpbdhM+6uTSbb&#10;Terj3xuh0Nt8fM+ZL6/OijN1ofGsQQ0yEMSlNw1XGva7j5cJiBCRDVrPpOFGAZaL3tMcc+MvvKVz&#10;ESuRQjjkqKGOsc2lDGVNDsPAt8SJO/rOYUywq6Tp8JLCnZXDLBtLhw2nhhpbequp/C5+nYYvdft5&#10;Pyo7HW/UqFifDq+fttpq/dxX2QxEpGv8F/+5VybNH04UPL5JJ8jF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8CBS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3F123DC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'kotlinlang',</w:t>
      </w:r>
    </w:p>
    <w:p w14:paraId="54F5A02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'kotlinlang',),</w:t>
      </w:r>
    </w:p>
    <w:p w14:paraId="6E0D7D4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 Crossplatform</w:t>
      </w:r>
    </w:p>
    <w:p w14:paraId="168B5AA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7B22182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6606702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200A7C0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4D45519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__crossplatformfirst,</w:t>
      </w:r>
    </w:p>
    <w:p w14:paraId="7758E6E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 'assets/images/content_of_stacks/Dart.png',</w:t>
      </w:r>
    </w:p>
    <w:p w14:paraId="289EF0D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'Dart Documentation',</w:t>
      </w:r>
    </w:p>
    <w:p w14:paraId="748AB93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'CrossPlatform',</w:t>
      </w:r>
    </w:p>
    <w:p w14:paraId="08F0E4B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1C827FF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557417D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61C4AA7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50CD6D8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73EEBD8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__crossplatformsecond,</w:t>
      </w:r>
    </w:p>
    <w:p w14:paraId="28E927A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 'assets/images/content_of_stacks/Flutter.png',</w:t>
      </w:r>
    </w:p>
    <w:p w14:paraId="13A2FC3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'Flutter D</w:t>
      </w:r>
      <w:r>
        <w:rPr>
          <w:rFonts w:hint="default" w:ascii="Arial" w:hAnsi="Arial" w:cs="Arial"/>
          <w:b w:val="0"/>
          <w:bCs w:val="0"/>
          <w:color w:val="auto"/>
          <w:sz w:val="36"/>
          <w:szCs w:val="36"/>
        </w:rPr>
        <mc:AlternateContent>
          <mc:Choice Requires="wpg">
            <w:drawing>
              <wp:anchor distT="0" distB="0" distL="0" distR="0" simplePos="0" relativeHeight="25185177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82" name="Group 128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8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8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8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6470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mnBYxmgEAAAV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JpwWMZ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2W4bvr4AAADd&#10;AAAADwAAAGRycy9kb3ducmV2LnhtbEVPS2sCMRC+C/6HMEJvmo2i2K1RaEVob7otLb0Nm3F322Sy&#10;blIf/94IQm/z8T1nsTo7K47UhcazBjXKQBCX3jRcafh43wznIEJENmg9k4YLBVgt+70F5safeEfH&#10;IlYihXDIUUMdY5tLGcqaHIaRb4kTt/edw5hgV0nT4SmFOyvHWTaTDhtODTW29FJT+Vv8OQ3f6nJY&#10;75V9nG3VtHj7+Xz+stVO64eByp5ARDrHf/Hd/WrS/PF8Ardv0glye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W4bv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3evVFL4AAADd&#10;AAAADwAAAGRycy9kb3ducmV2LnhtbEVPS2vCQBC+F/wPywi9NZukRTR19RBRSvWihtLjkB2TNNnZ&#10;kN36+PeuUOhtPr7nzJdX04kzDa6xrCCJYhDEpdUNVwqK4/plCsJ5ZI2dZVJwIwfLxehpjpm2F97T&#10;+eArEULYZaig9r7PpHRlTQZdZHviwJ3sYNAHOFRSD3gJ4aaTaRxPpMGGQ0ONPeU1le3h1ygoi7z9&#10;aT4329N3Kle7/evXLM03Sj2Pk/gdhKer/xf/uT90mJ9O3+DxTThBL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evVFL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OcsmUb4AAADd&#10;AAAADwAAAGRycy9kb3ducmV2LnhtbEVPS2sCMRC+C/6HMEJv3WwExW6NgkqhvdW1tPQ2bMbdbZPJ&#10;ukl9/HsjFLzNx/ec+fLsrDhSH1rPGlSWgyCuvGm51vCxe3mcgQgR2aD1TBouFGC5GA7mWBh/4i0d&#10;y1iLFMKhQA1NjF0hZagachgy3xEnbu97hzHBvpamx1MKd1aO83wqHbacGhrsaN1Q9Vv+OQ3f6nLY&#10;7JV9mr6rSfn287n6svVW64eRyp9BRDrHu/jf/WrS/PFsArdv0glyc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smUb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ocumentation',</w:t>
      </w:r>
    </w:p>
    <w:p w14:paraId="6EB2E64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'CrossPlatform',</w:t>
      </w:r>
    </w:p>
    <w:p w14:paraId="60392E3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0CB01BD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r>
        <w:rPr>
          <w:rFonts w:hint="default" w:ascii="Arial" w:hAnsi="Arial" w:cs="Arial"/>
          <w:b w:val="0"/>
          <w:bCs w:val="0"/>
          <w:color w:val="auto"/>
          <w:sz w:val="36"/>
          <w:szCs w:val="36"/>
        </w:rPr>
        <mc:AlternateContent>
          <mc:Choice Requires="wpg">
            <w:drawing>
              <wp:anchor distT="0" distB="0" distL="0" distR="0" simplePos="0" relativeHeight="252044288"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059" name="Group 205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6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6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6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7219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X/5sn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TR5ww70AAADd&#10;AAAADwAAAGRycy9kb3ducmV2LnhtbEVPy2oCMRTdF/yHcIXuNInQQUejUKXQ7uq0WLq7TK4zY5Ob&#10;6ST18ffNotDl4bxXm6t34kxD7AIb0FMFgrgOtuPGwPvb02QOIiZkiy4wGbhRhM16dLfC0oYL7+lc&#10;pUbkEI4lGmhT6kspY92SxzgNPXHmjmHwmDIcGmkHvORw7+RMqUJ67Dg3tNjTtqX6q/rxBj717Xt3&#10;1G5RvOqH6uV0ePxwzd6Y+7FWSxCJrulf/Od+tgZmqsj785v8BO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HnDD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qT6Dhr8AAADd&#10;AAAADwAAAGRycy9kb3ducmV2LnhtbEWPT4vCMBTE7wv7HcJb8LYmrSBuNXqoKKJ70ZVlj4/m2Vab&#10;l9LEf9/eLAgeh5n5DTOZ3WwjLtT52rGGpK9AEBfO1Fxq2P8sPkcgfEA22DgmDXfyMJu+v00wM+7K&#10;W7rsQikihH2GGqoQ2kxKX1Rk0fddSxy9g+sshii7UpoOrxFuG5kqNZQWa44LFbaUV1Scdmerodjn&#10;p2O9Xm4Of6mcf28Hv19pvtS695GoMYhAt/AKP9sroyFVwwT+38QnIK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k+g4a/&#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0oBLL78AAADd&#10;AAAADwAAAGRycy9kb3ducmV2LnhtbEWPT0sDMRTE74LfITzBm02y4GK3TQsqgr3ZbVF6e2xed1eT&#10;l3WT/vv2RhA8DjPzG2a+PHsnjjTGPrABPVEgiJtge24NbDcvdw8gYkK26AKTgQtFWC6ur+ZY2XDi&#10;NR3r1IoM4VihgS6loZIyNh15jJMwEGdvH0aPKcuxlXbEU4Z7JwulSumx57zQ4UBPHTVf9cEb2OnL&#10;9/Neu2n5pu/r1ef744dr18bc3mg1A5HonP7Df+1Xa6BQZQG/b/ITkI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KASy+/&#10;AAAA3Q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 xml:space="preserve">      const SizedBox(</w:t>
      </w:r>
    </w:p>
    <w:p w14:paraId="5B29426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58E62D5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1165F8A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1000482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__crossplatformthird,</w:t>
      </w:r>
    </w:p>
    <w:p w14:paraId="75DBD55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 'assets/images/content_of_stacks/flutterfire.png',</w:t>
      </w:r>
    </w:p>
    <w:p w14:paraId="0D93F25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'FlutterFire Documentation',</w:t>
      </w:r>
    </w:p>
    <w:p w14:paraId="7FC428E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'CrossPlatform',</w:t>
      </w:r>
    </w:p>
    <w:p w14:paraId="2361FC1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0110ADA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 Network</w:t>
      </w:r>
    </w:p>
    <w:p w14:paraId="77E2114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36BE443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3C4C9D0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62309FE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7E727D7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__networkfirst,</w:t>
      </w:r>
    </w:p>
    <w:p w14:paraId="0944FCD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 'assets/images/content_of_stacks/download.png',</w:t>
      </w:r>
    </w:p>
    <w:p w14:paraId="36A4116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'scribd',</w:t>
      </w:r>
    </w:p>
    <w:p w14:paraId="4F3B913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'Netw</w:t>
      </w:r>
      <w:r>
        <w:rPr>
          <w:rFonts w:hint="default" w:ascii="Arial" w:hAnsi="Arial" w:cs="Arial"/>
          <w:b w:val="0"/>
          <w:bCs w:val="0"/>
          <w:color w:val="auto"/>
          <w:sz w:val="36"/>
          <w:szCs w:val="36"/>
        </w:rPr>
        <mc:AlternateContent>
          <mc:Choice Requires="wpg">
            <w:drawing>
              <wp:anchor distT="0" distB="0" distL="0" distR="0" simplePos="0" relativeHeight="25185280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86" name="Group 128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8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8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8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6368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txInGWY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C3EicZ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plUdvb4AAADd&#10;AAAADwAAAGRycy9kb3ducmV2LnhtbEVPS2sCMRC+C/0PYQq9aTZC1W6NgpaC3nQtLb0Nm3F322Sy&#10;3aQ+/r0RBG/z8T1nOj85Kw7UhcazBjXIQBCX3jRcafjYvfcnIEJENmg9k4YzBZjPHnpTzI0/8pYO&#10;RaxECuGQo4Y6xjaXMpQ1OQwD3xInbu87hzHBrpKmw2MKd1YOs2wkHTacGmpsaVlT+Vv8Ow3f6vz3&#10;tlf2ZbRRz8X653PxZaut1k+PKnsFEekU7+Kbe2XS/OFkDNdv0glyd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lUdvb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XKbfEcAAAADd&#10;AAAADwAAAGRycy9kb3ducmV2LnhtbEWPT2vCQBDF7wW/wzKCt7oxQrHR1UNEkbYXrYjHITsm0exs&#10;yK5/+u07B8HbDO/Ne7+ZLR6uUTfqQu3ZwGiYgCIuvK25NLD/Xb1PQIWIbLHxTAb+KMBi3nubYWb9&#10;nbd028VSSQiHDA1UMbaZ1qGoyGEY+pZYtJPvHEZZu1LbDu8S7hqdJsmHdlizNFTYUl5RcdldnYFi&#10;n1/O9df6+3RM9fJnOz58pvnamEF/lExBRXrEl/l5vbGCn04EV76REfT8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cpt8R&#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uIYsVL4AAADd&#10;AAAADwAAAGRycy9kb3ducmV2LnhtbEVPS2sCMRC+C/6HMIK3mo1QcbdGoUqh3nQtLb0Nm3F322Sy&#10;3cTXv28KBW/z8T1nsbo6K87Uh9azBjXJQBBX3rRca3g7vDzMQYSIbNB6Jg03CrBaDgcLLIy/8J7O&#10;ZaxFCuFQoIYmxq6QMlQNOQwT3xEn7uh7hzHBvpamx0sKd1ZOs2wmHbacGhrsaN1Q9V2enIZPdfvZ&#10;HJXNZzv1WG6/3p8/bL3XejxS2ROISNd4F/+7X02aP53n8PdNOkE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IYsVL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ork',</w:t>
      </w:r>
    </w:p>
    <w:p w14:paraId="3B3E3F0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5E03A4E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4CDB5F0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16D9999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34E4F31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4E4F9C8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__networksecond,</w:t>
      </w:r>
    </w:p>
    <w:p w14:paraId="5F344CE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img:'assets/images/content_of_stacks/cisco-logo-</w:t>
      </w:r>
      <w:r>
        <w:rPr>
          <w:rFonts w:hint="default" w:ascii="Arial" w:hAnsi="Arial" w:cs="Arial"/>
          <w:b w:val="0"/>
          <w:bCs w:val="0"/>
          <w:color w:val="auto"/>
          <w:sz w:val="36"/>
          <w:szCs w:val="36"/>
        </w:rPr>
        <mc:AlternateContent>
          <mc:Choice Requires="wpg">
            <w:drawing>
              <wp:anchor distT="0" distB="0" distL="0" distR="0" simplePos="0" relativeHeight="252059648"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15" name="Group 211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11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1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1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5683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">
                <o:lock v:ext="edit" aspectratio="f"/>
                <v:shape id="Graphic 2" o:spid="_x0000_s1026" o:spt="100" style="position:absolute;left:0;top:0;height:10151745;width:7056120;" fillcolor="#5B9BD5 [3204]" filled="t" stroked="f" coordsize="7056120,10151745" o:gfxdata="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XDHM&#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Z3zCicAAAADd&#10;AAAADwAAAGRycy9kb3ducmV2LnhtbEWPS4vCQBCE74L/YWjBm04SYVejo4eIsqx78YF4bDJtEs30&#10;hMz42H/vLCx4LKrqK2q2eJpa3Kl1lWUF8TACQZxbXXGh4LBfDcYgnEfWWFsmBb/kYDHvdmaYavvg&#10;Ld13vhABwi5FBaX3TSqly0sy6Ia2IQ7e2bYGfZBtIXWLjwA3tUyi6EMarDgslNhQVlJ+3d2MgvyQ&#10;XS/V93pzPiVy+bMdHSdJtlaq34ujKQhPT/8O/7e/tIIkjj/h7014AnL+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fMKJ&#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nY8AJbwAAADd&#10;AAAADwAAAGRycy9kb3ducmV2LnhtbEVPy2oCMRTdF/oP4Rbc1UwEpZ2aEaoIutNpaenuMrnzaJOb&#10;cRJff28WQpeH854vLs6KEw2h86xBjTMQxJU3HTcaPj/Wzy8gQkQ2aD2ThisFWBSPD3PMjT/znk5l&#10;bEQK4ZCjhjbGPpcyVC05DGPfEyeu9oPDmODQSDPgOYU7KydZNpMOO04NLfa0bKn6K49Ow4+6Hla1&#10;sq+znZqW29+v92/b7LUePansDUSkS/wX390bo2GiVJqb3qQnII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2PACW8AAAA&#10;3Q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transparent.png',</w:t>
      </w:r>
    </w:p>
    <w:p w14:paraId="7476B7F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'learningnetwork',</w:t>
      </w:r>
    </w:p>
    <w:p w14:paraId="097C899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'Network',</w:t>
      </w:r>
    </w:p>
    <w:p w14:paraId="09B6963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3CAD45D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5E5E54F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63EDDF6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37A0F05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3431766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__networkthird,</w:t>
      </w:r>
    </w:p>
    <w:p w14:paraId="6899033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 'assets/images/content_of_stacks/wireshark-logo.png',</w:t>
      </w:r>
    </w:p>
    <w:p w14:paraId="511E64F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'wireshark',</w:t>
      </w:r>
    </w:p>
    <w:p w14:paraId="161388A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'Network',</w:t>
      </w:r>
    </w:p>
    <w:p w14:paraId="066F633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A3DECF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34B81A6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15DA435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155B9C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00C5772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__networkfourth,</w:t>
      </w:r>
    </w:p>
    <w:p w14:paraId="3278643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 'assets/im</w:t>
      </w:r>
      <w:r>
        <w:rPr>
          <w:rFonts w:hint="default" w:ascii="Arial" w:hAnsi="Arial" w:cs="Arial"/>
          <w:b w:val="0"/>
          <w:bCs w:val="0"/>
          <w:color w:val="auto"/>
          <w:sz w:val="36"/>
          <w:szCs w:val="36"/>
        </w:rPr>
        <mc:AlternateContent>
          <mc:Choice Requires="wpg">
            <w:drawing>
              <wp:anchor distT="0" distB="0" distL="0" distR="0" simplePos="0" relativeHeight="25185382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90" name="Group 129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9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9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9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6265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j8HhVGcEAAAVFgAADgAAAGRycy9lMm9Eb2MueG1s7Vjb&#10;jts2EH0v0H8Q9N61LpZlGesNmmyzKFCkAZJ+AC1TlgBJVEn6sn/fISmKtLy7ojfZPAR9MWn7cDhz&#10;ZoY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j8HhVG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wym2j70AAADd&#10;AAAADwAAAGRycy9kb3ducmV2LnhtbEVPS2sCMRC+F/wPYQq9aTZCpa5GoRZBb3VbFG/DZtxdTSbb&#10;TXz9+6Yg9DYf33Om85uz4kJdaDxrUIMMBHHpTcOVhu+vZf8NRIjIBq1n0nCnAPNZ72mKufFX3tCl&#10;iJVIIRxy1FDH2OZShrImh2HgW+LEHXznMCbYVdJ0eE3hzsphlo2kw4ZTQ40tLWoqT8XZadir+8/H&#10;Qdnx6FO9Fuvj9n1nq43WL88qm4CIdIv/4od7ZdL84VjB3zfpBDn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KbaP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uJd+Jr4AAADd&#10;AAAADwAAAGRycy9kb3ducmV2LnhtbEVPS2vCQBC+F/wPyxR6qxtXKDV19RBpkNaLD6THITsmabKz&#10;IbtN7L/vCgVv8/E9Z7m+2lYM1PvasYbZNAFBXDhTc6nhdHx/fgXhA7LB1jFp+CUP69XkYYmpcSPv&#10;aTiEUsQQ9ilqqELoUil9UZFFP3UdceQurrcYIuxLaXocY7htpUqSF2mx5thQYUdZRUVz+LEailPW&#10;fNcf+eflS8nNbj8/L1SWa/30OEveQAS6hrv43701cb5aKLh9E0+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Jd+Jr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XLeNY74AAADd&#10;AAAADwAAAGRycy9kb3ducmV2LnhtbEVPS2sCMRC+F/wPYYTeNBtLRVejYEVob3UtLb0Nm3F3NZls&#10;N6mPf28KQm/z8T1nvrw4K07UhcazBjXMQBCX3jRcafjYbQYTECEiG7SeScOVAiwXvYc55safeUun&#10;IlYihXDIUUMdY5tLGcqaHIahb4kTt/edw5hgV0nT4TmFOytHWTaWDhtODTW29FJTeSx+nYZvdf1Z&#10;75Wdjt/Vc/F2+Fx92Wqr9WNfZTMQkS7xX3x3v5o0fzR9gr9v0gl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LeNY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ages/content_of_stacks/network.png',</w:t>
      </w:r>
    </w:p>
    <w:p w14:paraId="4FA8638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'wireshark',</w:t>
      </w:r>
    </w:p>
    <w:p w14:paraId="09FFDC9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'Network',</w:t>
      </w:r>
    </w:p>
    <w:p w14:paraId="37BE969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25A359B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06B4E8C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65527EA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28D158C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0248C10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__networkfifth,</w:t>
      </w:r>
    </w:p>
    <w:p w14:paraId="3C21525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 'assets/images/content_of_stacks/network1.jpg',</w:t>
      </w:r>
    </w:p>
    <w:p w14:paraId="656029D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'info.microsoft',</w:t>
      </w:r>
    </w:p>
    <w:p w14:paraId="35333A3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'Network',</w:t>
      </w:r>
    </w:p>
    <w:p w14:paraId="4482873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5E89A90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 Cyber</w:t>
      </w:r>
    </w:p>
    <w:p w14:paraId="6227961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23B6C56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35C0E03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4366238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406DB67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__cybersecurityfirst,</w:t>
      </w:r>
    </w:p>
    <w:p w14:paraId="4BFD53C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 'assets/im</w:t>
      </w:r>
      <w:r>
        <w:rPr>
          <w:rFonts w:hint="default" w:ascii="Arial" w:hAnsi="Arial" w:cs="Arial"/>
          <w:b w:val="0"/>
          <w:bCs w:val="0"/>
          <w:color w:val="auto"/>
          <w:sz w:val="36"/>
          <w:szCs w:val="36"/>
        </w:rPr>
        <mc:AlternateContent>
          <mc:Choice Requires="wpg">
            <w:drawing>
              <wp:anchor distT="0" distB="0" distL="0" distR="0" simplePos="0" relativeHeight="25185484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94" name="Group 129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9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9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29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6163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CmIXUc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vBKwjL0AAADd&#10;AAAADwAAAGRycy9kb3ducmV2LnhtbEVPS2sCMRC+F/wPYYTeajaCoqtRaIvQ3nQtFW/DZtxdm0zW&#10;Terj3xuh0Nt8fM+ZL6/OijN1ofGsQQ0yEMSlNw1XGr62q5cJiBCRDVrPpOFGAZaL3tMcc+MvvKFz&#10;ESuRQjjkqKGOsc2lDGVNDsPAt8SJO/jOYUywq6Tp8JLCnZXDLBtLhw2nhhpbequp/Cl+nYa9up3e&#10;D8pOx2s1Kj6P3687W220fu6rbAYi0jX+i//cHybNH05H8PgmnS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ErCM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x6x4Jb4AAADd&#10;AAAADwAAAGRycy9kb3ducmV2LnhtbEVPS2vCQBC+F/wPywi91Y0pSJO6ekipiPaiBvE47I5JanY2&#10;ZNfXv3cLBW/z8T1nOr/ZVlyo941jBeNRAoJYO9NwpaDcfb99gPAB2WDrmBTcycN8NniZYm7clTd0&#10;2YZKxBD2OSqoQ+hyKb2uyaIfuY44ckfXWwwR9pU0PV5juG1lmiQTabHh2FBjR0VN+rQ9WwW6LE6/&#10;zWqxPh5S+fWzed9nabFQ6nU4Tj5BBLqFp/jfvTRxfppN4O+beIK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6x4Jb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I4yLYL4AAADd&#10;AAAADwAAAGRycy9kb3ducmV2LnhtbEVPS2sCMRC+F/ofwgi91WyEWt0ahSpCvelaWnobNuPu1mSy&#10;blIf/94IQm/z8T1nMjs7K47UhcazBtXPQBCX3jRcafjcLp9HIEJENmg9k4YLBZhNHx8mmBt/4g0d&#10;i1iJFMIhRw11jG0uZShrchj6viVO3M53DmOCXSVNh6cU7qwcZNlQOmw4NdTY0rymcl/8OQ0/6nJY&#10;7JQdD9fqpVj9fr1/22qj9VNPZW8gIp3jv/ju/jBp/mD8Crdv0glye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4yLYL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ages/content_of_stacks/gfg-gg-logo.png',</w:t>
      </w:r>
    </w:p>
    <w:p w14:paraId="50832E9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'simplilearn',</w:t>
      </w:r>
    </w:p>
    <w:p w14:paraId="539F2D0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'Cyber Security',</w:t>
      </w:r>
    </w:p>
    <w:p w14:paraId="1C8F14A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3818EDF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2F6EE52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4C5974F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r>
        <w:rPr>
          <w:rFonts w:hint="default" w:ascii="Arial" w:hAnsi="Arial" w:cs="Arial"/>
          <w:b w:val="0"/>
          <w:bCs w:val="0"/>
          <w:color w:val="auto"/>
          <w:sz w:val="36"/>
          <w:szCs w:val="36"/>
        </w:rPr>
        <mc:AlternateContent>
          <mc:Choice Requires="wpg">
            <w:drawing>
              <wp:anchor distT="0" distB="0" distL="0" distR="0" simplePos="0" relativeHeight="25204326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055" name="Group 205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5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5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5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732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">
                <o:lock v:ext="edit" aspectratio="f"/>
                <v:shape id="Graphic 2" o:spid="_x0000_s1026" o:spt="100" style="position:absolute;left:0;top:0;height:10151745;width:7056120;" fillcolor="#5B9BD5 [3204]" filled="t" stroked="f" coordsize="7056120,10151745" o:gfxdata="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j14eR&#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h/d01MEAAADd&#10;AAAADwAAAGRycy9kb3ducmV2LnhtbEWPS2/CMBCE70j9D9ZW6g1sUhXagOEQBEKUCw9VPa7iJQnE&#10;6yg2j/57XAmJ42hmvtGMpzdbiwu1vnKsod9TIIhzZyouNOx38+4nCB+QDdaOScMfeZhOXjpjTI27&#10;8oYu21CICGGfooYyhCaV0uclWfQ91xBH7+BaiyHKtpCmxWuE21omSg2kxYrjQokNZSXlp+3Zasj3&#10;2elYrRbfh99Eztab95+vJFto/fbaVyMQgW7hGX60l0ZDoj6G8P8mPgE5u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d0&#10;1M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fQS2eL0AAADd&#10;AAAADwAAAGRycy9kb3ducmV2LnhtbEVPy2oCMRTdF/oP4QrdaRJBsaNRsEWwuzqWFneXyXVm2uRm&#10;Okl9/L1ZCF0eznuxungnTtTHNrABPVIgiKtgW64NfOw3wxmImJAtusBk4EoRVsvHhwUWNpx5R6cy&#10;1SKHcCzQQJNSV0gZq4Y8xlHoiDN3DL3HlGFfS9vjOYd7J8dKTaXHlnNDgx29NFT9lH/ewEFff1+P&#10;2j1P3/WkfPv+XH+5emfM00CrOYhEl/Qvvru31sBYTfLc/CY/Abm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BLZ4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 xml:space="preserve">      ),</w:t>
      </w:r>
    </w:p>
    <w:p w14:paraId="1EE7F36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4370A20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__cybersecuritysecond,</w:t>
      </w:r>
    </w:p>
    <w:p w14:paraId="530600C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 'assets/images/content_of_stacks/vector3.png',</w:t>
      </w:r>
    </w:p>
    <w:p w14:paraId="2858984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'w3schools',</w:t>
      </w:r>
    </w:p>
    <w:p w14:paraId="6B03308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'Cyber Security',),</w:t>
      </w:r>
    </w:p>
    <w:p w14:paraId="746A228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26BB93C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051FE63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33CFD86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47AD83A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__cybersecuritythird,</w:t>
      </w:r>
    </w:p>
    <w:p w14:paraId="66A0FCF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 'assets/images/content_of_stacks/Norton Logo.png',</w:t>
      </w:r>
    </w:p>
    <w:p w14:paraId="4915019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'us.norton',</w:t>
      </w:r>
    </w:p>
    <w:p w14:paraId="45EA0B3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'Cyber Security',</w:t>
      </w:r>
    </w:p>
    <w:p w14:paraId="3EBD1A4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7A5820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237988B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087F271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110C00F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r>
        <w:rPr>
          <w:rFonts w:hint="default" w:ascii="Arial" w:hAnsi="Arial" w:cs="Arial"/>
          <w:b w:val="0"/>
          <w:bCs w:val="0"/>
          <w:color w:val="auto"/>
          <w:sz w:val="36"/>
          <w:szCs w:val="36"/>
        </w:rPr>
        <mc:AlternateContent>
          <mc:Choice Requires="wpg">
            <w:drawing>
              <wp:anchor distT="0" distB="0" distL="0" distR="0" simplePos="0" relativeHeight="25185587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298" name="Group 129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29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0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0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6060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CxfJ3x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PV+6ib4AAADd&#10;AAAADwAAAGRycy9kb3ducmV2LnhtbEVPS2sCMRC+F/wPYQreajaC4m6NQpVCe9NVWnobNuPutslk&#10;3aQ+/r0RCr3Nx/ec+fLirDhRH1rPGtQoA0FcedNyrWG/e32agQgR2aD1TBquFGC5GDzMsTD+zFs6&#10;lbEWKYRDgRqaGLtCylA15DCMfEecuIPvHcYE+1qaHs8p3Fk5zrKpdNhyamiwo1VD1U/56zR8qetx&#10;fVA2n27UpHz//nj5tPVW6+Gjyp5BRLrEf/Gf+82k+eM8h/s36QS5u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V+6ib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ueLf0MEAAADd&#10;AAAADwAAAGRycy9kb3ducmV2LnhtbEWPS2/CMBCE75X6H6ytxK3YBKkqAcMhVRGiXHio6nEVL0kg&#10;XkexefTfdw9Ive1qZme+nS3uvlVX6mMT2MJoaEARl8E1XFk47D9f30HFhOywDUwWfinCYv78NMPc&#10;hRtv6bpLlZIQjjlaqFPqcq1jWZPHOAwdsWjH0HtMsvaVdj3eJNy3OjPmTXtsWBpq7KioqTzvLt5C&#10;eSjOp2a9/Dr+ZPpjsx1/T7Jiae3gZWSmoBLd07/5cb1ygj82wi/fyAh6/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eLf&#10;0M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XcIslb0AAADd&#10;AAAADwAAAGRycy9kb3ducmV2LnhtbEVPS0sDMRC+C/6HMII3m0RpsWuzBRXB3tpVLN6GzexDk8m6&#10;iX38e1MoeJuP7zmL5cE7saMx9oEN6IkCQVwH23Nr4P3t5eYeREzIFl1gMnCkCMvy8mKBhQ173tCu&#10;Sq3IIRwLNNClNBRSxrojj3ESBuLMNWH0mDIcW2lH3Odw7+StUjPpsefc0OFATx3V39WvN/Cpjz/P&#10;jXbz2VpPq9XXx+PWtRtjrq+0egCR6JD+xWf3q83z75SG0zf5BF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wiyV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148EBD0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__cybersecurityfourth,</w:t>
      </w:r>
    </w:p>
    <w:p w14:paraId="42F5BA1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w:t>
      </w:r>
    </w:p>
    <w:p w14:paraId="67EFC47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'assets/images/content_of_stacks/EC-Council_Cybersecurity-Exchange-tab.png',</w:t>
      </w:r>
    </w:p>
    <w:p w14:paraId="7450DC1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'geeksforgeeks',</w:t>
      </w:r>
      <w:r>
        <w:rPr>
          <w:rFonts w:hint="default" w:ascii="Arial" w:hAnsi="Arial" w:cs="Arial"/>
          <w:b w:val="0"/>
          <w:bCs w:val="0"/>
          <w:color w:val="auto"/>
          <w:sz w:val="36"/>
          <w:szCs w:val="36"/>
        </w:rPr>
        <mc:AlternateContent>
          <mc:Choice Requires="wpg">
            <w:drawing>
              <wp:anchor distT="0" distB="0" distL="0" distR="0" simplePos="0" relativeHeight="252060672"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19" name="Group 211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12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2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2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5580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iPeF/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rZXGnr0AAADd&#10;AAAADwAAAGRycy9kb3ducmV2LnhtbEVPy2oCMRTdF/oP4Ra600wGFB2NQlsEu6ujWLq7TK4zY5Ob&#10;cZL6+HuzELo8nPd8eXVWnKkPrWcNapiBIK68abnWsNuuBhMQISIbtJ5Jw40CLBfPT3MsjL/whs5l&#10;rEUK4VCghibGrpAyVA05DEPfESfu4HuHMcG+lqbHSwp3VuZZNpYOW04NDXb03lD1W/45DT/qdvo4&#10;KDsdf6lR+Xncv33beqP164vKZiAiXeO/+OFeGw25ytP+9CY9Ab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lcae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SbU128AAAADd&#10;AAAADwAAAGRycy9kb3ducmV2LnhtbEWPS2vDMBCE74X+B7GF3BrZCpTWjZyDS0JIcklqSo+LtX40&#10;1spYyuvfV4FCj8PMfMPMF1fbizONvnOsIZ0mIIgrZzpuNJSfy+dXED4gG+wdk4YbeVjkjw9zzIy7&#10;8J7Oh9CICGGfoYY2hCGT0lctWfRTNxBHr3ajxRDl2Egz4iXCbS9VkrxIix3HhRYHKlqqjoeT1VCV&#10;xfGn26y29beSH7v97OtNFSutJ09p8g4i0DX8h//aa6NBpSqF+5v4BGT+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JtTXb&#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Mgv9csAAAADd&#10;AAAADwAAAGRycy9kb3ducmV2LnhtbEWPT2sCMRTE74LfITzBW81mQdGtUdBSaG91lZbeHpvn7rbJ&#10;y3aT+ufbN0LB4zAzv2GW64uz4kR9aD1rUJMMBHHlTcu1hsP++WEOIkRkg9YzabhSgPVqOFhiYfyZ&#10;d3QqYy0ShEOBGpoYu0LKUDXkMEx8R5y8o+8dxiT7WpoezwnurMyzbCYdtpwWGuxo21D1Xf46DZ/q&#10;+vN0VHYxe1PT8vXrffNh653W45HKHkFEusR7+L/9YjTkKs/h9iY9Abn6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C/1y&#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D18A73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'Cyber Security',</w:t>
      </w:r>
    </w:p>
    <w:p w14:paraId="15D4A84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1A4777F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42D21AF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1161669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60A8DE0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4959CCF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__cybersecurityfifth,</w:t>
      </w:r>
    </w:p>
    <w:p w14:paraId="151807B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 'assets/images/content_of_stacks/logo.png',</w:t>
      </w:r>
    </w:p>
    <w:p w14:paraId="55EC492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'eccouncil',</w:t>
      </w:r>
    </w:p>
    <w:p w14:paraId="64C0137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'Cyber Security',</w:t>
      </w:r>
    </w:p>
    <w:p w14:paraId="37B6DCE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D4621C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 AI</w:t>
      </w:r>
    </w:p>
    <w:p w14:paraId="068A932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0D3D151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7B5E005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604021A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175732D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__aifirst,</w:t>
      </w:r>
    </w:p>
    <w:p w14:paraId="0FC62F0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img:'assets/images/content_of_stacks/ai documentation link 1.png',</w:t>
      </w:r>
      <w:r>
        <w:rPr>
          <w:rFonts w:hint="default" w:ascii="Arial" w:hAnsi="Arial" w:cs="Arial"/>
          <w:b w:val="0"/>
          <w:bCs w:val="0"/>
          <w:color w:val="auto"/>
          <w:sz w:val="36"/>
          <w:szCs w:val="36"/>
        </w:rPr>
        <mc:AlternateContent>
          <mc:Choice Requires="wpg">
            <w:drawing>
              <wp:anchor distT="0" distB="0" distL="0" distR="0" simplePos="0" relativeHeight="25185689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302" name="Group 130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0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0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0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5958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c6bb4WcEAAAVFgAADgAAAGRycy9lMm9Eb2MueG1s7Vjb&#10;jts2EH0v0H8Q9N61LpZlG+sNmmyzKFCkAZJ+AC1RlgBJVEn6sn/fISmKtLy7ojfZPAR9MWn7cDhz&#10;hjM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c6bb4W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wlwXeb4AAADd&#10;AAAADwAAAGRycy9kb3ducmV2LnhtbEVPS0sDMRC+C/6HMEJvNonFYrdNC1oKerOrtPQ2bKa7W5PJ&#10;dhP7+PdGELzNx/ec2eLinThRH9vABvRQgSCugm25NvD5sbp/AhETskUXmAxcKcJifnszw8KGM6/p&#10;VKZa5BCOBRpoUuoKKWPVkMc4DB1x5vah95gy7GtpezzncO/kg1Jj6bHl3NBgRy8NVV/ltzew09fj&#10;cq/dZPyuH8u3w+Z56+q1MYM7raYgEl3Sv/jP/Wrz/JEawe83+QQ5/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wXeb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xtnZ074AAADd&#10;AAAADwAAAGRycy9kb3ducmV2LnhtbEVPS2sCMRC+C/0PYQreNHEtpd1u9LCiiHrRSulx2Mw+6may&#10;bOKj/94Ihd7m43tONr/ZVlyo941jDZOxAkFcONNwpeH4uRy9gfAB2WDrmDT8kof57GmQYWrclfd0&#10;OYRKxBD2KWqoQ+hSKX1Rk0U/dh1x5ErXWwwR9pU0PV5juG1lotSrtNhwbKixo7ym4nQ4Ww3FMT/9&#10;NJvVtvxO5GK3n369J/lK6+HzRH2ACHQL/+I/99rE+VP1Ao9v4glyd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tnZ07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Ivkqlr0AAADd&#10;AAAADwAAAGRycy9kb3ducmV2LnhtbEVPS0sDMRC+C/6HMEJvNomlRdemBZVCe2tXsfQ2bKa7q8lk&#10;3aSvf28Kgrf5+J4znZ+9E0fqYxvYgB4qEMRVsC3XBj7eF/ePIGJCtugCk4ELRZjPbm+mWNhw4g0d&#10;y1SLHMKxQANNSl0hZawa8hiHoSPO3D70HlOGfS1tj6cc7p18UGoiPbacGxrs6LWh6rs8eAM7ffl5&#10;22v3NFnrcbn6+nzZunpjzOBOq2cQic7pX/znXto8f6TGcP0mnyB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SqW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4106713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'mdpi',</w:t>
      </w:r>
    </w:p>
    <w:p w14:paraId="2F33014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'Artificial Intelligence',</w:t>
      </w:r>
    </w:p>
    <w:p w14:paraId="52C4217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49456A1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0703B83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34BFEBB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41C32A2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7735872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__aisecond,</w:t>
      </w:r>
    </w:p>
    <w:p w14:paraId="5B8F446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w:t>
      </w:r>
    </w:p>
    <w:p w14:paraId="223FFDD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'assets/images/content_of_stacks/ai documentation link 2.png',</w:t>
      </w:r>
    </w:p>
    <w:p w14:paraId="0BFA9D9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'scikit-learn',</w:t>
      </w:r>
    </w:p>
    <w:p w14:paraId="287D6ED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'Artificial Intelligence',</w:t>
      </w:r>
    </w:p>
    <w:p w14:paraId="6F113F8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03BE5A8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38A3FA6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05CB44C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621B231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r>
        <w:rPr>
          <w:rFonts w:hint="default" w:ascii="Arial" w:hAnsi="Arial" w:cs="Arial"/>
          <w:b w:val="0"/>
          <w:bCs w:val="0"/>
          <w:color w:val="auto"/>
          <w:sz w:val="36"/>
          <w:szCs w:val="36"/>
        </w:rPr>
        <mc:AlternateContent>
          <mc:Choice Requires="wpg">
            <w:drawing>
              <wp:anchor distT="0" distB="0" distL="0" distR="0" simplePos="0" relativeHeight="25185792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306" name="Group 130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0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0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0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5856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XsSkPmYEAAAVFgAADgAAAGRycy9lMm9Eb2MueG1s7Vjb&#10;jts2EH0v0H8Q9N61LpZlG+sNmmyzKFCkAZJ+AC1RlgBJVEn6sn/fISmKtLy7ojfZPAR9MWn7cDhz&#10;hjM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BexKQ+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vWcRer4AAADd&#10;AAAADwAAAGRycy9kb3ducmV2LnhtbEVPS0sDMRC+C/6HMII3N4nSqmvTgorQ3uwqLd6GzXR3NZms&#10;m9jHv28KQm/z8T1nMtt7J7Y0xC6wAV0oEMR1sB03Bj4/3m4eQMSEbNEFJgMHijCbXl5MsLRhx0va&#10;VqkROYRjiQbalPpSyli35DEWoSfO3CYMHlOGQyPtgLsc7p28VWosPXacG1rs6aWl+qf68wa+9OH3&#10;daPd4/hdj6rF9+p57ZqlMddXWj2BSLRPZ/G/e27z/Dt1D6dv8glyeg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WcRe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R5TT1sEAAADd&#10;AAAADwAAAGRycy9kb3ducmV2LnhtbEWPS2/CMBCE75X6H6ytxK3YBKkqAcMhVRGiXHio6nEVL0kg&#10;XkexefTfdw9Ive1qZme+nS3uvlVX6mMT2MJoaEARl8E1XFk47D9f30HFhOywDUwWfinCYv78NMPc&#10;hRtv6bpLlZIQjjlaqFPqcq1jWZPHOAwdsWjH0HtMsvaVdj3eJNy3OjPmTXtsWBpq7KioqTzvLt5C&#10;eSjOp2a9/Dr+ZPpjsx1/T7Jiae3gZWSmoBLd07/5cb1ygj82givfyAh6/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5TT&#10;1s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o7Qgk74AAADd&#10;AAAADwAAAGRycy9kb3ducmV2LnhtbEVPS0sDMRC+C/6HMEJvNonF0m6bFlQEvbVraelt2Ex3V5PJ&#10;uol9/HtTELzNx/ec+fLsnThSH9vABvRQgSCugm25NrD5eL2fgIgJ2aILTAYuFGG5uL2ZY2HDidd0&#10;LFMtcgjHAg00KXWFlLFqyGMcho44c4fQe0wZ9rW0PZ5yuHfyQamx9Nhybmiwo+eGqq/yxxvY68v3&#10;y0G76XilH8v3z+3TztVrYwZ3Ws1AJDqnf/Gf+83m+SM1hes3+QS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7Qgk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461E398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__aithird,</w:t>
      </w:r>
    </w:p>
    <w:p w14:paraId="1091691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w:t>
      </w:r>
    </w:p>
    <w:p w14:paraId="3578DBD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'assets/images/content_of_stacks/ai documentation link 3.png',</w:t>
      </w:r>
    </w:p>
    <w:p w14:paraId="78977E9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'javatpoint',</w:t>
      </w:r>
    </w:p>
    <w:p w14:paraId="66DFF70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'Artificial Intelligence',</w:t>
      </w:r>
    </w:p>
    <w:p w14:paraId="39151D7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A18281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0BC797C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0315C26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4CE88A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325C8BB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__aifourth,</w:t>
      </w:r>
    </w:p>
    <w:p w14:paraId="2367D1C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w:t>
      </w:r>
    </w:p>
    <w:p w14:paraId="60E890C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'assets/images/content_of_stacks/ai documentation link 4.png',</w:t>
      </w:r>
    </w:p>
    <w:p w14:paraId="5506B39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r>
        <w:rPr>
          <w:rFonts w:hint="default" w:ascii="Arial" w:hAnsi="Arial" w:cs="Arial"/>
          <w:b w:val="0"/>
          <w:bCs w:val="0"/>
        </w:rPr>
        <mc:AlternateContent>
          <mc:Choice Requires="wpg">
            <w:drawing>
              <wp:anchor distT="0" distB="0" distL="0" distR="0" simplePos="0" relativeHeight="25207910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83" name="Group 218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18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8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8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3737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BXhT7f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9Mifp8AAAADd&#10;AAAADwAAAGRycy9kb3ducmV2LnhtbEWPT2sCMRTE74LfITyhN81GVOzWKLQitDfdlpbeHpvn7rbJ&#10;y7pJ/fPtjSD0OMzMb5jF6uysOFIXGs8a1CgDQVx603Cl4eN9M5yDCBHZoPVMGi4UYLXs9xaYG3/i&#10;HR2LWIkE4ZCjhjrGNpcylDU5DCPfEidv7zuHMcmukqbDU4I7K8dZNpMOG04LNbb0UlP5W/w5Dd/q&#10;cljvlX2cbdW0ePv5fP6y1U7rh4HKnkBEOsf/8L39ajSM1XwCtzfpCcjl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0yJ+n&#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EOhs4sEAAADd&#10;AAAADwAAAGRycy9kb3ducmV2LnhtbEWPzWrDMBCE74W8g9hAb41sl5bEieKDQ0xpe8kPIcfF2tiO&#10;rZWxVCd9+6pQ6HGYmW+YVXY3nRhpcI1lBfEsAkFcWt1wpeB42D7NQTiPrLGzTAq+yUG2njysMNX2&#10;xjsa974SAcIuRQW1930qpStrMuhmticO3sUOBn2QQyX1gLcAN51MouhVGmw4LNTYU15T2e6/jILy&#10;mLfX5r34uJwTufncPZ8WSV4o9TiNoyUIT3f/H/5rv2kFSTx/gd834QnI9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Ohs&#10;4s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a1akS8AAAADd&#10;AAAADwAAAGRycy9kb3ducmV2LnhtbEWPT2sCMRTE7wW/Q3hCbzUboYtdjUKVQr3ptlS8PTbP3bXJ&#10;y3aT+ufbG6HQ4zAzv2Fmi4uz4kR9aD1rUKMMBHHlTcu1hs+Pt6cJiBCRDVrPpOFKARbzwcMMC+PP&#10;vKVTGWuRIBwK1NDE2BVShqohh2HkO+LkHXzvMCbZ19L0eE5wZ+U4y3LpsOW00GBHy4aq7/LXadir&#10;68/qoOxLvlHP5fr49bqz9Vbrx6HKpiAiXeJ/+K/9bjSM1SSH+5v0BOT8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rVqRL&#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title: 'cloud.google',</w:t>
      </w:r>
    </w:p>
    <w:p w14:paraId="7D24F33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'Artificial Intelligence',</w:t>
      </w:r>
    </w:p>
    <w:p w14:paraId="0D93376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63C1740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0F8E572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62B1C4E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58DD0241">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31AC540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__aififth,</w:t>
      </w:r>
    </w:p>
    <w:p w14:paraId="3B1F5C6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w:t>
      </w:r>
    </w:p>
    <w:p w14:paraId="3D29353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'assets/images/content_of_stacks/ai documentation link 5.png',</w:t>
      </w:r>
    </w:p>
    <w:p w14:paraId="70EC19C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'docs.h2o.</w:t>
      </w:r>
      <w:r>
        <w:rPr>
          <w:rFonts w:hint="default" w:ascii="Arial" w:hAnsi="Arial" w:cs="Arial"/>
          <w:b w:val="0"/>
          <w:bCs w:val="0"/>
          <w:color w:val="auto"/>
          <w:sz w:val="36"/>
          <w:szCs w:val="36"/>
        </w:rPr>
        <mc:AlternateContent>
          <mc:Choice Requires="wpg">
            <w:drawing>
              <wp:anchor distT="0" distB="0" distL="0" distR="0" simplePos="0" relativeHeight="25185894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314" name="Group 131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1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1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1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5753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BP9/Y7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pyC8S70AAADd&#10;AAAADwAAAGRycy9kb3ducmV2LnhtbEVPS2sCMRC+F/wPYQreNBuL0m6NgkpBb3VbKt6Gzbi7bTJZ&#10;N/H1702h0Nt8fM+Zzq/OijN1ofGsQQ0zEMSlNw1XGj4/3gbPIEJENmg9k4YbBZjPeg9TzI2/8JbO&#10;RaxECuGQo4Y6xjaXMpQ1OQxD3xIn7uA7hzHBrpKmw0sKd1aOsmwiHTacGmpsaVlT+VOcnIa9uh1X&#10;B2VfJu9qXGy+vxY7W2217j+q7BVEpGv8F/+51ybNf1Jj+P0mnS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ILxL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3J504r0AAADd&#10;AAAADwAAAGRycy9kb3ducmV2LnhtbEVPS4vCMBC+C/sfwgh707QVxK1GD12URfeilsXj0IxttZmU&#10;Jr7+vVkQvM3H95zZ4m4acaXO1ZYVxMMIBHFhdc2lgny/HExAOI+ssbFMCh7kYDH/6M0w1fbGW7ru&#10;fClCCLsUFVTet6mUrqjIoBvaljhwR9sZ9AF2pdQd3kK4aWQSRWNpsObQUGFLWUXFeXcxCoo8O5/q&#10;9WpzPCTy+3c7+vtKspVSn/04moLwdPdv8cv9o8P8UTyG/2/CCXL+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nnTi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OL6Hp74AAADd&#10;AAAADwAAAGRycy9kb3ducmV2LnhtbEVPS2sCMRC+F/ofwhR6q9m01MdqFGwptDddRfE2bMbd1WSy&#10;3aQ+/n1TEHqbj+85k9nFWXGiLjSeNaheBoK49KbhSsN69fE0BBEiskHrmTRcKcBsen83wdz4My/p&#10;VMRKpBAOOWqoY2xzKUNZk8PQ8y1x4va+cxgT7CppOjyncGflc5b1pcOGU0ONLb3VVB6LH6dhp67f&#10;73tlR/2Fei2+Dpv51lZLrR8fVDYGEekS/8U396dJ81/UAP6+SSfI6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L6Hp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ai',</w:t>
      </w:r>
    </w:p>
    <w:p w14:paraId="5421704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'Artificial Intelligence',),</w:t>
      </w:r>
    </w:p>
    <w:p w14:paraId="21DDA1B3">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4E91093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2D1AB3B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46CF9D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13B9E48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__aisixth,</w:t>
      </w:r>
    </w:p>
    <w:p w14:paraId="5D81020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w:t>
      </w:r>
    </w:p>
    <w:p w14:paraId="3938CC5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'assets/images/content_of_stacks/ai documentation link 6.png',</w:t>
      </w:r>
    </w:p>
    <w:p w14:paraId="53033B9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'ecampusontario.pressbooks',</w:t>
      </w:r>
    </w:p>
    <w:p w14:paraId="3E119C25">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'Artificial Intelligence',</w:t>
      </w:r>
    </w:p>
    <w:p w14:paraId="44A0093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4A8D56C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 UI UX Design</w:t>
      </w:r>
    </w:p>
    <w:p w14:paraId="2B479A3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74F3FC1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4F1B86A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6E089AD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5B29077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__uiuxdesignfirst,</w:t>
      </w:r>
    </w:p>
    <w:p w14:paraId="501046A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 'assets/ima</w:t>
      </w:r>
      <w:r>
        <w:rPr>
          <w:rFonts w:hint="default" w:ascii="Arial" w:hAnsi="Arial" w:cs="Arial"/>
          <w:b w:val="0"/>
          <w:bCs w:val="0"/>
          <w:color w:val="auto"/>
          <w:sz w:val="36"/>
          <w:szCs w:val="36"/>
        </w:rPr>
        <mc:AlternateContent>
          <mc:Choice Requires="wpg">
            <w:drawing>
              <wp:anchor distT="0" distB="0" distL="0" distR="0" simplePos="0" relativeHeight="25185996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318" name="Group 131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1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2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2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5651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TNiNh2YEAAAVFgAADgAAAGRycy9lMm9Eb2MueG1s7Vjb&#10;jts2EH0v0H8Q9N61LpZlG+sNmmyzKFCkAZJ+AC1RlgBJVEn6sn/fISmKtLy7ojfZPAR9MWn7cDhz&#10;hjM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BM2I2H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Jm22Tr4AAADd&#10;AAAADwAAAGRycy9kb3ducmV2LnhtbEVPS2sCMRC+F/wPYYTeajaWiq5GoRWhvdWtKN6Gzbi7mkzW&#10;Terj3zeFQm/z8T1ntrg5Ky7UhcazBjXIQBCX3jRcadh8rZ7GIEJENmg9k4Y7BVjMew8zzI2/8pou&#10;RaxECuGQo4Y6xjaXMpQ1OQwD3xIn7uA7hzHBrpKmw2sKd1YOs2wkHTacGmps6a2m8lR8Ow17dT8v&#10;D8pORp/qpfg4bl93tlpr/dhX2RREpFv8F/+5302a/6wm8PtNOkHO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m22T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8leDsMEAAADd&#10;AAAADwAAAGRycy9kb3ducmV2LnhtbEWPS2vDQAyE74X+h0WF3pp1HCip400ODgml6SVuKD0Kr/xI&#10;vFrj3ebx76tDITeJGc18yldX16szjaHzbGA6SUARV9523Bg4fG1e5qBCRLbYeyYDNwqwWj4+5JhZ&#10;f+E9ncvYKAnhkKGBNsYh0zpULTkMEz8Qi1b70WGUdWy0HfEi4a7XaZK8aocdS0OLAxUtVafy1xmo&#10;DsXp2H1sd/VPqtef+9n3W1psjXl+miYLUJGu8W7+v363gj9LhV++kRH08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leD&#10;sM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Fndw9b4AAADd&#10;AAAADwAAAGRycy9kb3ducmV2LnhtbEVPS2sCMRC+C/6HMAVvmo1SqatRsKXQ3uq2KN6Gzbi7Npls&#10;N6mPf28KBW/z8T1nsbo4K07UhcazBjXKQBCX3jRcafj6fB0+gQgR2aD1TBquFGC17PcWmBt/5g2d&#10;iliJFMIhRw11jG0uZShrchhGviVO3MF3DmOCXSVNh+cU7qwcZ9lUOmw4NdTY0nNN5Xfx6zTs1fXn&#10;5aDsbPqhHov343a9s9VG68GDyuYgIl3iXfzvfjNp/mSs4O+bdIJc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ndw9b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ges/content_of_stacks/ui ux design link 1.png',</w:t>
      </w:r>
    </w:p>
    <w:p w14:paraId="1B73807D">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'pencilandpaper.io',</w:t>
      </w:r>
    </w:p>
    <w:p w14:paraId="3914ECA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r>
        <w:rPr>
          <w:rFonts w:hint="default" w:ascii="Arial" w:hAnsi="Arial" w:cs="Arial"/>
          <w:b w:val="0"/>
          <w:bCs w:val="0"/>
          <w:color w:val="auto"/>
          <w:sz w:val="36"/>
          <w:szCs w:val="36"/>
        </w:rPr>
        <mc:AlternateContent>
          <mc:Choice Requires="wpg">
            <w:drawing>
              <wp:anchor distT="0" distB="0" distL="0" distR="0" simplePos="0" relativeHeight="252042240"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051" name="Group 205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5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5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5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7424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DbynHmgEAAAV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A28px5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HOyBksAAAADd&#10;AAAADwAAAGRycy9kb3ducmV2LnhtbEWPT0sDMRTE70K/Q3iF3myShRZdmxZsEdqbXUXx9ti87q4m&#10;L+sm/fftjSB4HGbmN8xidfFOnGiIXWADeqpAENfBdtwYeH15ur0DEROyRReYDFwpwmo5ullgacOZ&#10;93SqUiMyhGOJBtqU+lLKWLfkMU5DT5y9Qxg8piyHRtoBzxnunSyUmkuPHeeFFntat1R/VUdv4ENf&#10;vzcH7e7nz3pW7T7fHt9dszdmMtbqAUSiS/oP/7W31kChZgX8vslPQC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7IGS&#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Mxy18EAAADd&#10;AAAADwAAAGRycy9kb3ducmV2LnhtbEWPS2vDMBCE74H8B7GB3hIpDimJayUHl4bS5pIHpcfFWj8a&#10;a2UsNY9/XwUKOQ4z8w2Tra+2FWfqfeNYw3SiQBAXzjRcaTge3sYLED4gG2wdk4YbeVivhoMMU+Mu&#10;vKPzPlQiQtinqKEOoUul9EVNFv3EdcTRK11vMUTZV9L0eIlw28pEqWdpseG4UGNHeU3Faf9rNRTH&#10;/PTTfGw+y+9Evm53s69lkm+0fhpN1QuIQNfwCP+3342GRM1ncH8Tn4Bc/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xy&#10;18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Em8fcAAAADd&#10;AAAADwAAAGRycy9kb3ducmV2LnhtbEWPT0sDMRTE70K/Q3gFb22S0hZdmxZUCu3NrqJ4e2xed1eT&#10;l3UT++fbN0LB4zAzv2EWq5N34kB9bAMb0GMFgrgKtuXawNvrenQHIiZkiy4wGThThNVycLPAwoYj&#10;7+hQplpkCMcCDTQpdYWUsWrIYxyHjjh7+9B7TFn2tbQ9HjPcOzlRai49tpwXGuzoqaHqu/z1Bj71&#10;+ed5r939/EXPyu3X++OHq3fG3A61egCR6JT+w9f2xhqYqNkU/t7kJyC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8Sbx9&#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 xml:space="preserve">         subtitle: 'UI UX Design',</w:t>
      </w:r>
    </w:p>
    <w:p w14:paraId="72C7100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59BE4B6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745ED806">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75924DD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08C06402">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57C957C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__uiuxdesignsecond,</w:t>
      </w:r>
    </w:p>
    <w:p w14:paraId="623A1A5A">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img: 'assets/images/content_of_stacks/ui ux design link 2.png',</w:t>
      </w:r>
    </w:p>
    <w:p w14:paraId="6A11E874">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'uxpin',</w:t>
      </w:r>
    </w:p>
    <w:p w14:paraId="4C0F8A59">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'UI UX Design',</w:t>
      </w:r>
    </w:p>
    <w:p w14:paraId="0B3B5AD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7F19A4A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const SizedBox(</w:t>
      </w:r>
    </w:p>
    <w:p w14:paraId="15CE88BE">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height: 10,</w:t>
      </w:r>
    </w:p>
    <w:p w14:paraId="2F608E0F">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w:t>
      </w:r>
    </w:p>
    <w:p w14:paraId="26368F4C">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CustomListTile(</w:t>
      </w:r>
    </w:p>
    <w:p w14:paraId="162412C8">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onTap: __uiuxdesignthird,</w:t>
      </w:r>
    </w:p>
    <w:p w14:paraId="00F130AB">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img: 'assets/images/content_of_stacks/ui ux design link 3.png',</w:t>
      </w:r>
    </w:p>
    <w:p w14:paraId="3FE4B177">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title: 'uiprep',</w:t>
      </w:r>
    </w:p>
    <w:p w14:paraId="283B5D10">
      <w:pPr>
        <w:pStyle w:val="2"/>
        <w:spacing w:line="240" w:lineRule="auto"/>
        <w:rPr>
          <w:rFonts w:hint="default" w:ascii="Arial" w:hAnsi="Arial" w:cs="Arial"/>
          <w:b w:val="0"/>
          <w:bCs w:val="0"/>
          <w:color w:val="auto"/>
          <w:sz w:val="36"/>
          <w:szCs w:val="36"/>
        </w:rPr>
      </w:pPr>
      <w:r>
        <w:rPr>
          <w:rFonts w:hint="default" w:ascii="Arial" w:hAnsi="Arial" w:cs="Arial"/>
          <w:b w:val="0"/>
          <w:bCs w:val="0"/>
          <w:color w:val="auto"/>
          <w:sz w:val="36"/>
          <w:szCs w:val="36"/>
        </w:rPr>
        <w:t xml:space="preserve">              subtitle: 'UI UX Design', ),],),),</w:t>
      </w:r>
      <w:r>
        <w:rPr>
          <w:rFonts w:hint="default" w:ascii="Arial" w:hAnsi="Arial" w:cs="Arial"/>
          <w:b w:val="0"/>
          <w:bCs w:val="0"/>
          <w:color w:val="auto"/>
          <w:sz w:val="36"/>
          <w:szCs w:val="36"/>
        </w:rPr>
        <mc:AlternateContent>
          <mc:Choice Requires="wpg">
            <w:drawing>
              <wp:anchor distT="0" distB="0" distL="0" distR="0" simplePos="0" relativeHeight="25186099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322" name="Group 132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2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2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2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5548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NaCmwGcEAAAVFgAADgAAAGRycy9lMm9Eb2MueG1s7Vjb&#10;jts2EH0v0H8Q9N61LpZlG+sNmmyzKFCkAZJ+AC1RlgBJVEn6sn/fISmKtLy7ojfZPAR9MWn7cDhz&#10;hjM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NaCmwG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ielLGb4AAADd&#10;AAAADwAAAGRycy9kb3ducmV2LnhtbEVPS2sCMRC+F/ofwhS8aTaKYrdGoS1CvelaWnobNuPuajLZ&#10;blIf/94IQm/z8T1ntjg7K47UhcazBjXIQBCX3jRcafjcLvtTECEiG7SeScOFAizmjw8zzI0/8YaO&#10;RaxECuGQo4Y6xjaXMpQ1OQwD3xInbuc7hzHBrpKmw1MKd1YOs2wiHTacGmps6a2m8lD8OQ0/6vL7&#10;vlP2ebJW42K1/3r9ttVG696Tyl5ARDrHf/Hd/WHS/NFwBLdv0glyf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elLGb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jWyFs78AAADd&#10;AAAADwAAAGRycy9kb3ducmV2LnhtbEVPTWvCQBC9C/0PyxR6MxtjkTZ1k0NEKdWLaSg9DtkxSc3O&#10;huxW7b93BaG3ebzPWeYX04sTja6zrGAWxSCIa6s7bhRUn+vpCwjnkTX2lknBHznIs4fJElNtz7yn&#10;U+kbEULYpaig9X5IpXR1SwZdZAfiwB3saNAHODZSj3gO4aaXSRwvpMGOQ0OLAxUt1cfy1yioq+L4&#10;031stofvRK52+/nXa1JslHp6nMVvIDxd/L/47n7XYf48eYbbN+EEm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1shbO/&#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aUx29r4AAADd&#10;AAAADwAAAGRycy9kb3ducmV2LnhtbEVPS2sCMRC+C/0PYQq9aTYWxW6NgpaC3nQtLb0Nm3F322Sy&#10;3aQ+/r0RBG/z8T1nOj85Kw7UhcazBjXIQBCX3jRcafjYvfcnIEJENmg9k4YzBZjPHnpTzI0/8pYO&#10;RaxECuGQo4Y6xjaXMpQ1OQwD3xInbu87hzHBrpKmw2MKd1YOs2wsHTacGmpsaVlT+Vv8Ow3f6vz3&#10;tlf2ZbxRo2L987n4stVW66dHlb2CiHSKd/HNvTJp/vNwBNdv0glyd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Ux29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color w:val="auto"/>
          <w:sz w:val="36"/>
          <w:szCs w:val="36"/>
        </w:rPr>
        <w:t>);}}</w:t>
      </w:r>
    </w:p>
    <w:p w14:paraId="6C58BF9D">
      <w:pPr>
        <w:pStyle w:val="2"/>
        <w:spacing w:line="240" w:lineRule="auto"/>
        <w:rPr>
          <w:rFonts w:hint="default" w:ascii="Arial" w:hAnsi="Arial" w:cs="Arial"/>
          <w:b w:val="0"/>
          <w:bCs w:val="0"/>
          <w:color w:val="0000FF"/>
          <w:lang w:val="en-US"/>
        </w:rPr>
      </w:pPr>
    </w:p>
    <w:p w14:paraId="05B432B0">
      <w:pPr>
        <w:pStyle w:val="2"/>
        <w:spacing w:line="240" w:lineRule="auto"/>
        <w:rPr>
          <w:rFonts w:hint="default" w:ascii="Arial" w:hAnsi="Arial" w:cs="Arial"/>
          <w:b w:val="0"/>
          <w:bCs w:val="0"/>
          <w:color w:val="0000FF"/>
          <w:lang w:val="en-US"/>
        </w:rPr>
      </w:pPr>
    </w:p>
    <w:p w14:paraId="081C5DC4">
      <w:pPr>
        <w:pStyle w:val="2"/>
        <w:spacing w:line="240" w:lineRule="auto"/>
        <w:rPr>
          <w:rFonts w:hint="default" w:ascii="Arial" w:hAnsi="Arial" w:cs="Arial"/>
          <w:b w:val="0"/>
          <w:bCs w:val="0"/>
          <w:color w:val="0000FF"/>
          <w:lang w:val="en-US"/>
        </w:rPr>
      </w:pPr>
    </w:p>
    <w:p w14:paraId="00741EAA">
      <w:pPr>
        <w:pStyle w:val="2"/>
        <w:spacing w:line="240" w:lineRule="auto"/>
        <w:rPr>
          <w:rFonts w:hint="default" w:ascii="Arial" w:hAnsi="Arial" w:cs="Arial"/>
          <w:b/>
          <w:bCs/>
          <w:color w:val="auto"/>
          <w:sz w:val="40"/>
          <w:szCs w:val="40"/>
        </w:rPr>
      </w:pPr>
      <w:r>
        <w:rPr>
          <w:rFonts w:hint="default" w:ascii="Arial" w:hAnsi="Arial" w:cs="Arial"/>
          <w:b/>
          <w:bCs/>
          <w:color w:val="auto"/>
          <w:sz w:val="40"/>
          <w:szCs w:val="40"/>
          <w:lang w:val="en-US"/>
        </w:rPr>
        <w:t>5.6</w:t>
      </w:r>
      <w:r>
        <w:rPr>
          <w:rFonts w:hint="default" w:ascii="Arial" w:hAnsi="Arial" w:cs="Arial"/>
          <w:b/>
          <w:bCs/>
          <w:color w:val="auto"/>
          <w:sz w:val="40"/>
          <w:szCs w:val="40"/>
        </w:rPr>
        <w:t>-extra knowledge page</w:t>
      </w:r>
    </w:p>
    <w:p w14:paraId="01C90394">
      <w:pPr>
        <w:pStyle w:val="2"/>
        <w:spacing w:line="240" w:lineRule="auto"/>
        <w:rPr>
          <w:rFonts w:hint="default" w:ascii="Arial" w:hAnsi="Arial" w:cs="Arial"/>
          <w:b w:val="0"/>
          <w:bCs w:val="0"/>
        </w:rPr>
      </w:pPr>
      <w:r>
        <w:rPr>
          <w:rFonts w:hint="default" w:ascii="Arial" w:hAnsi="Arial" w:cs="Arial"/>
          <w:b w:val="0"/>
          <w:bCs w:val="0"/>
        </w:rPr>
        <w:t>import 'package:flutter/material.dart';</w:t>
      </w:r>
    </w:p>
    <w:p w14:paraId="179AF180">
      <w:pPr>
        <w:pStyle w:val="2"/>
        <w:spacing w:line="240" w:lineRule="auto"/>
        <w:rPr>
          <w:rFonts w:hint="default" w:ascii="Arial" w:hAnsi="Arial" w:cs="Arial"/>
          <w:b w:val="0"/>
          <w:bCs w:val="0"/>
        </w:rPr>
      </w:pPr>
      <w:r>
        <w:rPr>
          <w:rFonts w:hint="default" w:ascii="Arial" w:hAnsi="Arial" w:cs="Arial"/>
          <w:b w:val="0"/>
          <w:bCs w:val="0"/>
        </w:rPr>
        <w:t>import 'package:roadx/constants.dart';</w:t>
      </w:r>
    </w:p>
    <w:p w14:paraId="2E2F8B56">
      <w:pPr>
        <w:pStyle w:val="2"/>
        <w:spacing w:line="240" w:lineRule="auto"/>
        <w:rPr>
          <w:rFonts w:hint="default" w:ascii="Arial" w:hAnsi="Arial" w:cs="Arial"/>
          <w:b w:val="0"/>
          <w:bCs w:val="0"/>
        </w:rPr>
      </w:pPr>
      <w:r>
        <w:rPr>
          <w:rFonts w:hint="default" w:ascii="Arial" w:hAnsi="Arial" w:cs="Arial"/>
          <w:b w:val="0"/>
          <w:bCs w:val="0"/>
        </w:rPr>
        <w:t>import 'package:roadx/pages_of_extra_knowledge/frameworks.dart';</w:t>
      </w:r>
    </w:p>
    <w:p w14:paraId="71012689">
      <w:pPr>
        <w:pStyle w:val="2"/>
        <w:spacing w:line="240" w:lineRule="auto"/>
        <w:rPr>
          <w:rFonts w:hint="default" w:ascii="Arial" w:hAnsi="Arial" w:cs="Arial"/>
          <w:b w:val="0"/>
          <w:bCs w:val="0"/>
        </w:rPr>
      </w:pPr>
      <w:r>
        <w:rPr>
          <w:rFonts w:hint="default" w:ascii="Arial" w:hAnsi="Arial" w:cs="Arial"/>
          <w:b w:val="0"/>
          <w:bCs w:val="0"/>
        </w:rPr>
        <w:t xml:space="preserve">import </w:t>
      </w:r>
      <w:r>
        <w:rPr>
          <w:rFonts w:hint="default" w:ascii="Arial" w:hAnsi="Arial" w:cs="Arial"/>
          <w:b w:val="0"/>
          <w:bCs w:val="0"/>
        </w:rPr>
        <mc:AlternateContent>
          <mc:Choice Requires="wpg">
            <w:drawing>
              <wp:anchor distT="0" distB="0" distL="0" distR="0" simplePos="0" relativeHeight="252061696"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23" name="Group 212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12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2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2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5478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Jmrd7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0q7AncAAAADd&#10;AAAADwAAAGRycy9kb3ducmV2LnhtbEWPT2sCMRTE70K/Q3iCN81msdJujUJbCvam29LS22Pz3N2a&#10;vGw38d+3N0LB4zAzv2Hmy5Oz4kB9aD1rUJMMBHHlTcu1hs+Pt/EDiBCRDVrPpOFMAZaLu8EcC+OP&#10;vKFDGWuRIBwK1NDE2BVShqohh2HiO+LkbX3vMCbZ19L0eExwZ2WeZTPpsOW00GBHLw1Vu3LvNPyo&#10;89/rVtnH2Vrdl++/X8/ftt5oPRqq7AlEpFO8hf/bK6MhV/kUrm/SE5CL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rsCd&#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No4z2MAAAADd&#10;AAAADwAAAGRycy9kb3ducmV2LnhtbEWPzWvCQBTE70L/h+UJvekmKxYbXT2kKGJ78YPi8ZF9JtHs&#10;25Dd+vHfdwsFj8PM/IaZLe62EVfqfO1YQzpMQBAXztRcajjsl4MJCB+QDTaOScODPCzmL70ZZsbd&#10;eEvXXShFhLDPUEMVQptJ6YuKLPqha4mjd3KdxRBlV0rT4S3CbSNVkrxJizXHhQpbyisqLrsfq6E4&#10;5JdzvVl9no5KfnxtR9/vKl9p/dpPkymIQPfwDP+310aDStUY/t7EJyDn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jjPY&#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TTD7ccAAAADd&#10;AAAADwAAAGRycy9kb3ducmV2LnhtbEWPT0vDQBTE74LfYXlCb2azgQZNuy1oEfTWpqL09si+JtHd&#10;t2l27Z9v3xUEj8PM/IaZL8/OiiONofesQWU5COLGm55bDe/bl/sHECEiG7SeScOFAiwXtzdzrIw/&#10;8YaOdWxFgnCoUEMX41BJGZqOHIbMD8TJ2/vRYUxybKUZ8ZTgzsoiz0vpsOe00OFAzx013/WP07BT&#10;l8Nqr+xjuVbT+u3r4+nTthutJ3cqn4GIdI7/4b/2q9FQqKKE3zfpCcjF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MPtx&#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rPr>
        <w:t>'package:roadx/pages_of_extra_knowledge/certificates.dart';</w:t>
      </w:r>
    </w:p>
    <w:p w14:paraId="5430587B">
      <w:pPr>
        <w:pStyle w:val="2"/>
        <w:spacing w:line="240" w:lineRule="auto"/>
        <w:rPr>
          <w:rFonts w:hint="default" w:ascii="Arial" w:hAnsi="Arial" w:cs="Arial"/>
          <w:b w:val="0"/>
          <w:bCs w:val="0"/>
        </w:rPr>
      </w:pPr>
      <w:r>
        <w:rPr>
          <w:rFonts w:hint="default" w:ascii="Arial" w:hAnsi="Arial" w:cs="Arial"/>
          <w:b w:val="0"/>
          <w:bCs w:val="0"/>
        </w:rPr>
        <w:t>import 'package:roadx/pages_of_extra_knowledge/important_skills.dart';</w:t>
      </w:r>
    </w:p>
    <w:p w14:paraId="5DBF4EE8">
      <w:pPr>
        <w:pStyle w:val="2"/>
        <w:spacing w:line="240" w:lineRule="auto"/>
        <w:rPr>
          <w:rFonts w:hint="default" w:ascii="Arial" w:hAnsi="Arial" w:cs="Arial"/>
          <w:b w:val="0"/>
          <w:bCs w:val="0"/>
        </w:rPr>
      </w:pPr>
      <w:r>
        <w:rPr>
          <w:rFonts w:hint="default" w:ascii="Arial" w:hAnsi="Arial" w:cs="Arial"/>
          <w:b w:val="0"/>
          <w:bCs w:val="0"/>
        </w:rPr>
        <w:t>import 'package:roadx/pages_of_extra_knowledge/knowledge.dart';</w:t>
      </w:r>
    </w:p>
    <w:p w14:paraId="0F430D86">
      <w:pPr>
        <w:pStyle w:val="2"/>
        <w:spacing w:line="240" w:lineRule="auto"/>
        <w:rPr>
          <w:rFonts w:hint="default" w:ascii="Arial" w:hAnsi="Arial" w:cs="Arial"/>
          <w:b w:val="0"/>
          <w:bCs w:val="0"/>
        </w:rPr>
      </w:pPr>
      <w:r>
        <w:rPr>
          <w:rFonts w:hint="default" w:ascii="Arial" w:hAnsi="Arial" w:cs="Arial"/>
          <w:b w:val="0"/>
          <w:bCs w:val="0"/>
        </w:rPr>
        <w:t>import 'package:roadx/pages_of_extra_knowledge/recommended_websites.dart';</w:t>
      </w:r>
    </w:p>
    <w:p w14:paraId="1A6A8F18">
      <w:pPr>
        <w:pStyle w:val="2"/>
        <w:spacing w:line="240" w:lineRule="auto"/>
        <w:rPr>
          <w:rFonts w:hint="default" w:ascii="Arial" w:hAnsi="Arial" w:cs="Arial"/>
          <w:b w:val="0"/>
          <w:bCs w:val="0"/>
        </w:rPr>
      </w:pPr>
      <w:r>
        <w:rPr>
          <w:rFonts w:hint="default" w:ascii="Arial" w:hAnsi="Arial" w:cs="Arial"/>
          <w:b w:val="0"/>
          <w:bCs w:val="0"/>
        </w:rPr>
        <w:t>import 'package:roadx/pages_of_extra_knowledge/templates.dart';</w:t>
      </w:r>
    </w:p>
    <w:p w14:paraId="05005527">
      <w:pPr>
        <w:pStyle w:val="2"/>
        <w:spacing w:line="240" w:lineRule="auto"/>
        <w:rPr>
          <w:rFonts w:hint="default" w:ascii="Arial" w:hAnsi="Arial" w:cs="Arial"/>
          <w:b w:val="0"/>
          <w:bCs w:val="0"/>
        </w:rPr>
      </w:pPr>
      <w:r>
        <w:rPr>
          <w:rFonts w:hint="default" w:ascii="Arial" w:hAnsi="Arial" w:cs="Arial"/>
          <w:b w:val="0"/>
          <w:bCs w:val="0"/>
        </w:rPr>
        <w:t>import 'package:roadx/pages_of_extra_knowledge/tools.dart';</w:t>
      </w:r>
    </w:p>
    <w:p w14:paraId="48934719">
      <w:pPr>
        <w:pStyle w:val="2"/>
        <w:spacing w:line="240" w:lineRule="auto"/>
        <w:rPr>
          <w:rFonts w:hint="default" w:ascii="Arial" w:hAnsi="Arial" w:cs="Arial"/>
          <w:b w:val="0"/>
          <w:bCs w:val="0"/>
        </w:rPr>
      </w:pPr>
      <w:r>
        <w:rPr>
          <w:rFonts w:hint="default" w:ascii="Arial" w:hAnsi="Arial" w:cs="Arial"/>
          <w:b w:val="0"/>
          <w:bCs w:val="0"/>
        </w:rPr>
        <w:t>import 'package:roadx/widgets/nav.dart';</w:t>
      </w:r>
    </w:p>
    <w:p w14:paraId="551B5323">
      <w:pPr>
        <w:pStyle w:val="2"/>
        <w:spacing w:line="240" w:lineRule="auto"/>
        <w:rPr>
          <w:rFonts w:hint="default" w:ascii="Arial" w:hAnsi="Arial" w:cs="Arial"/>
          <w:b w:val="0"/>
          <w:bCs w:val="0"/>
        </w:rPr>
      </w:pPr>
      <w:r>
        <w:rPr>
          <w:rFonts w:hint="default" w:ascii="Arial" w:hAnsi="Arial" w:cs="Arial"/>
          <w:b w:val="0"/>
          <w:bCs w:val="0"/>
        </w:rPr>
        <w:t>class ExtraKnowledge extends StatelessWidget {</w:t>
      </w:r>
    </w:p>
    <w:p w14:paraId="14514361">
      <w:pPr>
        <w:pStyle w:val="2"/>
        <w:spacing w:line="240" w:lineRule="auto"/>
        <w:rPr>
          <w:rFonts w:hint="default" w:ascii="Arial" w:hAnsi="Arial" w:cs="Arial"/>
          <w:b w:val="0"/>
          <w:bCs w:val="0"/>
        </w:rPr>
      </w:pPr>
      <w:r>
        <w:rPr>
          <w:rFonts w:hint="default" w:ascii="Arial" w:hAnsi="Arial" w:cs="Arial"/>
          <w:b w:val="0"/>
          <w:bCs w:val="0"/>
        </w:rPr>
        <w:t xml:space="preserve">  ExtraKnowledge({super.key});</w:t>
      </w:r>
    </w:p>
    <w:p w14:paraId="6E8461CA">
      <w:pPr>
        <w:pStyle w:val="2"/>
        <w:spacing w:line="240" w:lineRule="auto"/>
        <w:rPr>
          <w:rFonts w:hint="default" w:ascii="Arial" w:hAnsi="Arial" w:eastAsia="SimSun" w:cs="Arial"/>
          <w:b w:val="0"/>
          <w:bCs w:val="0"/>
          <w:sz w:val="24"/>
          <w:szCs w:val="24"/>
        </w:rPr>
      </w:pPr>
      <w:r>
        <w:rPr>
          <w:rFonts w:hint="default" w:ascii="Arial" w:hAnsi="Arial" w:cs="Arial"/>
          <w:b w:val="0"/>
          <w:bCs w:val="0"/>
        </w:rPr>
        <w:t xml:space="preserve">  static String id = 'Extra Knowledge';</w:t>
      </w:r>
      <w:r>
        <w:rPr>
          <w:rFonts w:hint="default" w:ascii="Arial" w:hAnsi="Arial" w:cs="Arial"/>
          <w:b w:val="0"/>
          <w:bCs w:val="0"/>
        </w:rPr>
        <mc:AlternateContent>
          <mc:Choice Requires="wpg">
            <w:drawing>
              <wp:anchor distT="0" distB="0" distL="0" distR="0" simplePos="0" relativeHeight="25186201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326" name="Group 132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2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2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2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5446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GMLZH2YEAAAVFgAADgAAAGRycy9lMm9Eb2MueG1s7Vjb&#10;jts2EH0v0H8Q9N61LpZlG+sNmmyzKFCkAZJ+AC1RlgBJVEn6sn/fISmKtLy7ojfZPAR9MWn7cDhz&#10;hjM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Ywtkf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9tJNGr4AAADd&#10;AAAADwAAAGRycy9kb3ducmV2LnhtbEVPS2sCMRC+F/wPYQRvNRultl2NQluE9lZXafE2bMbd1WSy&#10;3cTXv2+EQm/z8T1ntrg4K07UhcazBjXMQBCX3jRcadisl/dPIEJENmg9k4YrBVjMe3czzI0/84pO&#10;RaxECuGQo4Y6xjaXMpQ1OQxD3xInbuc7hzHBrpKmw3MKd1aOsmwiHTacGmps6bWm8lAcnYatuv68&#10;7ZR9nnyqh+Jj//XybauV1oO+yqYgIl3iv/jP/W7S/PHoEW7fpBP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tJNG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DCGPtsEAAADd&#10;AAAADwAAAGRycy9kb3ducmV2LnhtbEWPS2vDQAyE74X+h0WF3pp1HCip400ODgml6SVuKD0Kr/xI&#10;vFrj3ebx76tDITeJGc18yldX16szjaHzbGA6SUARV9523Bg4fG1e5qBCRLbYeyYDNwqwWj4+5JhZ&#10;f+E9ncvYKAnhkKGBNsYh0zpULTkMEz8Qi1b70WGUdWy0HfEi4a7XaZK8aocdS0OLAxUtVafy1xmo&#10;DsXp2H1sd/VPqtef+9n3W1psjXl+miYLUJGu8W7+v363gj9LBVe+kRH08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CGP&#10;ts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6AF8874AAADd&#10;AAAADwAAAGRycy9kb3ducmV2LnhtbEVPS2sCMRC+F/wPYYTeNBtLRVejYEVob3UtLb0Nm3F3NZls&#10;N6mPf28KQm/z8T1nvrw4K07UhcazBjXMQBCX3jRcafjYbQYTECEiG7SeScOVAiwXvYc55safeUun&#10;IlYihXDIUUMdY5tLGcqaHIahb4kTt/edw5hgV0nT4TmFOytHWTaWDhtODTW29FJTeSx+nYZvdf1Z&#10;75Wdjt/Vc/F2+Fx92Wqr9WNfZTMQkS7xX3x3v5o0/2k0hb9v0gl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AF88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67A863B6">
      <w:pPr>
        <w:pStyle w:val="2"/>
        <w:spacing w:line="240" w:lineRule="auto"/>
        <w:rPr>
          <w:rFonts w:hint="default" w:ascii="Arial" w:hAnsi="Arial" w:cs="Arial"/>
          <w:b w:val="0"/>
          <w:bCs w:val="0"/>
        </w:rPr>
      </w:pPr>
      <w:r>
        <w:rPr>
          <w:rFonts w:hint="default" w:ascii="Arial" w:hAnsi="Arial" w:cs="Arial"/>
          <w:b w:val="0"/>
          <w:bCs w:val="0"/>
        </w:rPr>
        <w:t xml:space="preserve">  final List&lt;String&gt; gridTitles = [</w:t>
      </w:r>
    </w:p>
    <w:p w14:paraId="42063B85">
      <w:pPr>
        <w:pStyle w:val="2"/>
        <w:spacing w:line="240" w:lineRule="auto"/>
        <w:rPr>
          <w:rFonts w:hint="default" w:ascii="Arial" w:hAnsi="Arial" w:cs="Arial"/>
          <w:b w:val="0"/>
          <w:bCs w:val="0"/>
        </w:rPr>
      </w:pPr>
      <w:r>
        <w:rPr>
          <w:rFonts w:hint="default" w:ascii="Arial" w:hAnsi="Arial" w:cs="Arial"/>
          <w:b w:val="0"/>
          <w:bCs w:val="0"/>
        </w:rPr>
        <w:t xml:space="preserve">    "Certificates",</w:t>
      </w:r>
    </w:p>
    <w:p w14:paraId="04264792">
      <w:pPr>
        <w:pStyle w:val="2"/>
        <w:spacing w:line="240" w:lineRule="auto"/>
        <w:rPr>
          <w:rFonts w:hint="default" w:ascii="Arial" w:hAnsi="Arial" w:cs="Arial"/>
          <w:b w:val="0"/>
          <w:bCs w:val="0"/>
        </w:rPr>
      </w:pPr>
      <w:r>
        <w:rPr>
          <w:rFonts w:hint="default" w:ascii="Arial" w:hAnsi="Arial" w:cs="Arial"/>
          <w:b w:val="0"/>
          <w:bCs w:val="0"/>
        </w:rPr>
        <w:t xml:space="preserve">    "Templates",</w:t>
      </w:r>
    </w:p>
    <w:p w14:paraId="4B944EE1">
      <w:pPr>
        <w:pStyle w:val="2"/>
        <w:spacing w:line="240" w:lineRule="auto"/>
        <w:rPr>
          <w:rFonts w:hint="default" w:ascii="Arial" w:hAnsi="Arial" w:cs="Arial"/>
          <w:b w:val="0"/>
          <w:bCs w:val="0"/>
        </w:rPr>
      </w:pPr>
      <w:r>
        <w:rPr>
          <w:rFonts w:hint="default" w:ascii="Arial" w:hAnsi="Arial" w:cs="Arial"/>
          <w:b w:val="0"/>
          <w:bCs w:val="0"/>
        </w:rPr>
        <w:t xml:space="preserve">    "Important Skills",</w:t>
      </w:r>
    </w:p>
    <w:p w14:paraId="13A2F957">
      <w:pPr>
        <w:pStyle w:val="2"/>
        <w:spacing w:line="240" w:lineRule="auto"/>
        <w:rPr>
          <w:rFonts w:hint="default" w:ascii="Arial" w:hAnsi="Arial" w:cs="Arial"/>
          <w:b w:val="0"/>
          <w:bCs w:val="0"/>
        </w:rPr>
      </w:pPr>
      <w:r>
        <w:rPr>
          <w:rFonts w:hint="default" w:ascii="Arial" w:hAnsi="Arial" w:cs="Arial"/>
          <w:b w:val="0"/>
          <w:bCs w:val="0"/>
        </w:rPr>
        <w:t xml:space="preserve">    "Tools",</w:t>
      </w:r>
    </w:p>
    <w:p w14:paraId="6E442BC9">
      <w:pPr>
        <w:pStyle w:val="2"/>
        <w:spacing w:line="240" w:lineRule="auto"/>
        <w:rPr>
          <w:rFonts w:hint="default" w:ascii="Arial" w:hAnsi="Arial" w:cs="Arial"/>
          <w:b w:val="0"/>
          <w:bCs w:val="0"/>
        </w:rPr>
      </w:pPr>
      <w:r>
        <w:rPr>
          <w:rFonts w:hint="default" w:ascii="Arial" w:hAnsi="Arial" w:cs="Arial"/>
          <w:b w:val="0"/>
          <w:bCs w:val="0"/>
        </w:rPr>
        <w:t xml:space="preserve">    "Frameworks",</w:t>
      </w:r>
    </w:p>
    <w:p w14:paraId="4850AC2A">
      <w:pPr>
        <w:pStyle w:val="2"/>
        <w:spacing w:line="240" w:lineRule="auto"/>
        <w:rPr>
          <w:rFonts w:hint="default" w:ascii="Arial" w:hAnsi="Arial" w:cs="Arial"/>
          <w:b w:val="0"/>
          <w:bCs w:val="0"/>
        </w:rPr>
      </w:pPr>
      <w:r>
        <w:rPr>
          <w:rFonts w:hint="default" w:ascii="Arial" w:hAnsi="Arial" w:cs="Arial"/>
          <w:b w:val="0"/>
          <w:bCs w:val="0"/>
        </w:rPr>
        <w:t xml:space="preserve">    'Recommended Websites',</w:t>
      </w:r>
    </w:p>
    <w:p w14:paraId="0B0DCDA2">
      <w:pPr>
        <w:pStyle w:val="2"/>
        <w:spacing w:line="240" w:lineRule="auto"/>
        <w:rPr>
          <w:rFonts w:hint="default" w:ascii="Arial" w:hAnsi="Arial" w:cs="Arial"/>
          <w:b w:val="0"/>
          <w:bCs w:val="0"/>
        </w:rPr>
      </w:pPr>
      <w:r>
        <w:rPr>
          <w:rFonts w:hint="default" w:ascii="Arial" w:hAnsi="Arial" w:cs="Arial"/>
          <w:b w:val="0"/>
          <w:bCs w:val="0"/>
        </w:rPr>
        <w:t xml:space="preserve">    'Knowledge',];</w:t>
      </w:r>
    </w:p>
    <w:p w14:paraId="2B966AC9">
      <w:pPr>
        <w:pStyle w:val="2"/>
        <w:spacing w:line="240" w:lineRule="auto"/>
        <w:rPr>
          <w:rFonts w:hint="default" w:ascii="Arial" w:hAnsi="Arial" w:cs="Arial"/>
          <w:b w:val="0"/>
          <w:bCs w:val="0"/>
        </w:rPr>
      </w:pPr>
      <w:r>
        <w:rPr>
          <w:rFonts w:hint="default" w:ascii="Arial" w:hAnsi="Arial" w:cs="Arial"/>
          <w:b w:val="0"/>
          <w:bCs w:val="0"/>
        </w:rPr>
        <w:t xml:space="preserve">  final List&lt;String&gt; imagePaths = [</w:t>
      </w:r>
    </w:p>
    <w:p w14:paraId="448B7DEE">
      <w:pPr>
        <w:pStyle w:val="2"/>
        <w:spacing w:line="240" w:lineRule="auto"/>
        <w:rPr>
          <w:rFonts w:hint="default" w:ascii="Arial" w:hAnsi="Arial" w:cs="Arial"/>
          <w:b w:val="0"/>
          <w:bCs w:val="0"/>
        </w:rPr>
      </w:pPr>
      <w:r>
        <w:rPr>
          <w:rFonts w:hint="default" w:ascii="Arial" w:hAnsi="Arial" w:cs="Arial"/>
          <w:b w:val="0"/>
          <w:bCs w:val="0"/>
        </w:rPr>
        <w:t xml:space="preserve">    'assets/images/certificates.png',</w:t>
      </w:r>
    </w:p>
    <w:p w14:paraId="366AF64B">
      <w:pPr>
        <w:pStyle w:val="2"/>
        <w:spacing w:line="240" w:lineRule="auto"/>
        <w:rPr>
          <w:rFonts w:hint="default" w:ascii="Arial" w:hAnsi="Arial" w:cs="Arial"/>
          <w:b w:val="0"/>
          <w:bCs w:val="0"/>
        </w:rPr>
      </w:pPr>
      <w:r>
        <w:rPr>
          <w:rFonts w:hint="default" w:ascii="Arial" w:hAnsi="Arial" w:cs="Arial"/>
          <w:b w:val="0"/>
          <w:bCs w:val="0"/>
        </w:rPr>
        <w:t xml:space="preserve">    'assets/images/templates.png',</w:t>
      </w:r>
    </w:p>
    <w:p w14:paraId="40776520">
      <w:pPr>
        <w:pStyle w:val="2"/>
        <w:spacing w:line="240" w:lineRule="auto"/>
        <w:rPr>
          <w:rFonts w:hint="default" w:ascii="Arial" w:hAnsi="Arial" w:cs="Arial"/>
          <w:b w:val="0"/>
          <w:bCs w:val="0"/>
        </w:rPr>
      </w:pPr>
      <w:r>
        <w:rPr>
          <w:rFonts w:hint="default" w:ascii="Arial" w:hAnsi="Arial" w:cs="Arial"/>
          <w:b w:val="0"/>
          <w:bCs w:val="0"/>
        </w:rPr>
        <w:t xml:space="preserve">    'assets/images/important skills.jpg',</w:t>
      </w:r>
    </w:p>
    <w:p w14:paraId="3F6F5A36">
      <w:pPr>
        <w:pStyle w:val="2"/>
        <w:spacing w:line="240" w:lineRule="auto"/>
        <w:rPr>
          <w:rFonts w:hint="default" w:ascii="Arial" w:hAnsi="Arial" w:cs="Arial"/>
          <w:b w:val="0"/>
          <w:bCs w:val="0"/>
        </w:rPr>
      </w:pPr>
      <w:r>
        <w:rPr>
          <w:rFonts w:hint="default" w:ascii="Arial" w:hAnsi="Arial" w:cs="Arial"/>
          <w:b w:val="0"/>
          <w:bCs w:val="0"/>
        </w:rPr>
        <w:t xml:space="preserve">    'assets/images/tools.jpg',</w:t>
      </w:r>
    </w:p>
    <w:p w14:paraId="2DE49E70">
      <w:pPr>
        <w:pStyle w:val="2"/>
        <w:spacing w:line="240" w:lineRule="auto"/>
        <w:rPr>
          <w:rFonts w:hint="default" w:ascii="Arial" w:hAnsi="Arial" w:cs="Arial"/>
          <w:b w:val="0"/>
          <w:bCs w:val="0"/>
        </w:rPr>
      </w:pPr>
      <w:r>
        <w:rPr>
          <w:rFonts w:hint="default" w:ascii="Arial" w:hAnsi="Arial" w:cs="Arial"/>
          <w:b w:val="0"/>
          <w:bCs w:val="0"/>
        </w:rPr>
        <w:t xml:space="preserve">    'assets/images/frameworks.jpg',</w:t>
      </w:r>
    </w:p>
    <w:p w14:paraId="369EF9D7">
      <w:pPr>
        <w:pStyle w:val="2"/>
        <w:spacing w:line="240" w:lineRule="auto"/>
        <w:rPr>
          <w:rFonts w:hint="default" w:ascii="Arial" w:hAnsi="Arial" w:cs="Arial"/>
          <w:b w:val="0"/>
          <w:bCs w:val="0"/>
        </w:rPr>
      </w:pPr>
      <w:r>
        <w:rPr>
          <w:rFonts w:hint="default" w:ascii="Arial" w:hAnsi="Arial" w:cs="Arial"/>
          <w:b w:val="0"/>
          <w:bCs w:val="0"/>
        </w:rPr>
        <w:t xml:space="preserve">    'assets/images/Recommended Websites.jpg',</w:t>
      </w:r>
    </w:p>
    <w:p w14:paraId="7AC9767E">
      <w:pPr>
        <w:pStyle w:val="2"/>
        <w:spacing w:line="240" w:lineRule="auto"/>
        <w:rPr>
          <w:rFonts w:hint="default" w:ascii="Arial" w:hAnsi="Arial" w:eastAsia="SimSun" w:cs="Arial"/>
          <w:b w:val="0"/>
          <w:bCs w:val="0"/>
          <w:sz w:val="24"/>
          <w:szCs w:val="24"/>
        </w:rPr>
      </w:pPr>
      <w:r>
        <w:rPr>
          <w:rFonts w:hint="default" w:ascii="Arial" w:hAnsi="Arial" w:cs="Arial"/>
          <w:b w:val="0"/>
          <w:bCs w:val="0"/>
        </w:rPr>
        <w:t xml:space="preserve">    'assets/images/knowledge.jpg',];</w:t>
      </w:r>
      <w:r>
        <w:rPr>
          <w:rFonts w:hint="default" w:ascii="Arial" w:hAnsi="Arial" w:cs="Arial"/>
          <w:b w:val="0"/>
          <w:bCs w:val="0"/>
        </w:rPr>
        <mc:AlternateContent>
          <mc:Choice Requires="wpg">
            <w:drawing>
              <wp:anchor distT="0" distB="0" distL="0" distR="0" simplePos="0" relativeHeight="25186304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330" name="Group 133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3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3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3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5344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IBEfUmwEAAAVFgAADgAAAGRycy9lMm9Eb2MueG1s7Vjb&#10;jts2EH0v0H8Q9N61LpZlG+sNmmyzKFCkAZJ+AC1TlgBJVEna8v59h6Qo0vLuit5k8xD0xaTtw+HM&#10;mRny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">
                <o:lock v:ext="edit" aspectratio="f"/>
                <v:shape id="Graphic 2" o:spid="_x0000_s1026" o:spt="100" style="position:absolute;left:0;top:0;height:10151745;width:7056120;" fillcolor="#5B9BD5 [3204]" filled="t" stroked="f" coordsize="7056120,10151745" o:gfxdata="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67mKL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6BAugbwAAADd&#10;AAAADwAAAGRycy9kb3ducmV2LnhtbEVPS4vCMBC+C/6HMII3TW1B1mr0UFEW14sPxOPQjG21mZQm&#10;q+6/N8KCt/n4njNbPE0t7tS6yrKC0TACQZxbXXGh4HhYDb5AOI+ssbZMCv7IwWLe7cww1fbBO7rv&#10;fSFCCLsUFZTeN6mULi/JoBvahjhwF9sa9AG2hdQtPkK4qWUcRWNpsOLQUGJDWUn5bf9rFOTH7Hat&#10;NuufyzmWy+0uOU3ibK1UvzeKpiA8Pf1H/O/+1mF+ksTw/iacIO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QLoG8AAAA&#10;3Q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DDDdxL4AAADd&#10;AAAADwAAAGRycy9kb3ducmV2LnhtbEVPS2sCMRC+C/0PYQRvmk2XSrs1Cm0R7E23paW3YTPubk0m&#10;2018/XsjFLzNx/ec2eLkrDhQH1rPGtQkA0FcedNyreHzYzl+BBEiskHrmTScKcBifjeYYWH8kTd0&#10;KGMtUgiHAjU0MXaFlKFqyGGY+I44cVvfO4wJ9rU0PR5TuLPyPsum0mHLqaHBjl4bqnbl3mn4Uee/&#10;t62yT9O1eijff79evm290Xo0VNkziEineBP/u1cmzc/zHK7fpBPk/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DDdxL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1DD3B198">
      <w:pPr>
        <w:pStyle w:val="2"/>
        <w:spacing w:line="240" w:lineRule="auto"/>
        <w:rPr>
          <w:rFonts w:hint="default" w:ascii="Arial" w:hAnsi="Arial" w:cs="Arial"/>
          <w:b w:val="0"/>
          <w:bCs w:val="0"/>
        </w:rPr>
      </w:pPr>
      <w:r>
        <w:rPr>
          <w:rFonts w:hint="default" w:ascii="Arial" w:hAnsi="Arial" w:cs="Arial"/>
          <w:b w:val="0"/>
          <w:bCs w:val="0"/>
        </w:rPr>
        <w:t xml:space="preserve">  final List&lt;Widget&gt; navigationTargets = [</w:t>
      </w:r>
    </w:p>
    <w:p w14:paraId="5D50C465">
      <w:pPr>
        <w:pStyle w:val="2"/>
        <w:spacing w:line="240" w:lineRule="auto"/>
        <w:rPr>
          <w:rFonts w:hint="default" w:ascii="Arial" w:hAnsi="Arial" w:cs="Arial"/>
          <w:b w:val="0"/>
          <w:bCs w:val="0"/>
        </w:rPr>
      </w:pPr>
      <w:r>
        <w:rPr>
          <w:rFonts w:hint="default" w:ascii="Arial" w:hAnsi="Arial" w:cs="Arial"/>
          <w:b w:val="0"/>
          <w:bCs w:val="0"/>
        </w:rPr>
        <w:t xml:space="preserve">    const Certificates(),</w:t>
      </w:r>
    </w:p>
    <w:p w14:paraId="7E8B4F06">
      <w:pPr>
        <w:pStyle w:val="2"/>
        <w:spacing w:line="240" w:lineRule="auto"/>
        <w:rPr>
          <w:rFonts w:hint="default" w:ascii="Arial" w:hAnsi="Arial" w:cs="Arial"/>
          <w:b w:val="0"/>
          <w:bCs w:val="0"/>
        </w:rPr>
      </w:pPr>
      <w:r>
        <w:rPr>
          <w:rFonts w:hint="default" w:ascii="Arial" w:hAnsi="Arial" w:cs="Arial"/>
          <w:b w:val="0"/>
          <w:bCs w:val="0"/>
        </w:rPr>
        <w:t xml:space="preserve">     Templates(),</w:t>
      </w:r>
    </w:p>
    <w:p w14:paraId="41638E71">
      <w:pPr>
        <w:pStyle w:val="2"/>
        <w:spacing w:line="240" w:lineRule="auto"/>
        <w:rPr>
          <w:rFonts w:hint="default" w:ascii="Arial" w:hAnsi="Arial" w:cs="Arial"/>
          <w:b w:val="0"/>
          <w:bCs w:val="0"/>
        </w:rPr>
      </w:pPr>
      <w:r>
        <w:rPr>
          <w:rFonts w:hint="default" w:ascii="Arial" w:hAnsi="Arial" w:cs="Arial"/>
          <w:b w:val="0"/>
          <w:bCs w:val="0"/>
        </w:rPr>
        <w:t xml:space="preserve">    const ImportantSkills(),</w:t>
      </w:r>
    </w:p>
    <w:p w14:paraId="235C693B">
      <w:pPr>
        <w:pStyle w:val="2"/>
        <w:spacing w:line="240" w:lineRule="auto"/>
        <w:rPr>
          <w:rFonts w:hint="default" w:ascii="Arial" w:hAnsi="Arial" w:cs="Arial"/>
          <w:b w:val="0"/>
          <w:bCs w:val="0"/>
        </w:rPr>
      </w:pPr>
      <w:r>
        <w:rPr>
          <w:rFonts w:hint="default" w:ascii="Arial" w:hAnsi="Arial" w:cs="Arial"/>
          <w:b w:val="0"/>
          <w:bCs w:val="0"/>
        </w:rPr>
        <w:t xml:space="preserve">    const Tools(),</w:t>
      </w:r>
    </w:p>
    <w:p w14:paraId="2B3DD0A8">
      <w:pPr>
        <w:pStyle w:val="2"/>
        <w:spacing w:line="240" w:lineRule="auto"/>
        <w:rPr>
          <w:rFonts w:hint="default" w:ascii="Arial" w:hAnsi="Arial" w:cs="Arial"/>
          <w:b w:val="0"/>
          <w:bCs w:val="0"/>
        </w:rPr>
      </w:pPr>
      <w:r>
        <w:rPr>
          <w:rFonts w:hint="default" w:ascii="Arial" w:hAnsi="Arial" w:cs="Arial"/>
          <w:b w:val="0"/>
          <w:bCs w:val="0"/>
        </w:rPr>
        <w:t xml:space="preserve">    const Frameworks(),</w:t>
      </w:r>
    </w:p>
    <w:p w14:paraId="7D7A76CC">
      <w:pPr>
        <w:pStyle w:val="2"/>
        <w:spacing w:line="240" w:lineRule="auto"/>
        <w:rPr>
          <w:rFonts w:hint="default" w:ascii="Arial" w:hAnsi="Arial" w:cs="Arial"/>
          <w:b w:val="0"/>
          <w:bCs w:val="0"/>
        </w:rPr>
      </w:pPr>
      <w:r>
        <w:rPr>
          <w:rFonts w:hint="default" w:ascii="Arial" w:hAnsi="Arial" w:cs="Arial"/>
          <w:b w:val="0"/>
          <w:bCs w:val="0"/>
        </w:rPr>
        <w:t xml:space="preserve">    const RecommendedWebsites(),</w:t>
      </w:r>
    </w:p>
    <w:p w14:paraId="5E2C7209">
      <w:pPr>
        <w:pStyle w:val="2"/>
        <w:spacing w:line="240" w:lineRule="auto"/>
        <w:rPr>
          <w:rFonts w:hint="default" w:ascii="Arial" w:hAnsi="Arial" w:cs="Arial"/>
          <w:b w:val="0"/>
          <w:bCs w:val="0"/>
        </w:rPr>
      </w:pPr>
      <w:r>
        <w:rPr>
          <w:rFonts w:hint="default" w:ascii="Arial" w:hAnsi="Arial" w:cs="Arial"/>
          <w:b w:val="0"/>
          <w:bCs w:val="0"/>
        </w:rPr>
        <w:t xml:space="preserve">    const Knowledge(),</w:t>
      </w:r>
    </w:p>
    <w:p w14:paraId="59AD0EE9">
      <w:pPr>
        <w:pStyle w:val="2"/>
        <w:spacing w:line="240" w:lineRule="auto"/>
        <w:rPr>
          <w:rFonts w:hint="default" w:ascii="Arial" w:hAnsi="Arial" w:cs="Arial"/>
          <w:b w:val="0"/>
          <w:bCs w:val="0"/>
        </w:rPr>
      </w:pPr>
      <w:r>
        <w:rPr>
          <w:rFonts w:hint="default" w:ascii="Arial" w:hAnsi="Arial" w:cs="Arial"/>
          <w:b w:val="0"/>
          <w:bCs w:val="0"/>
        </w:rPr>
        <w:t xml:space="preserve">  ];</w:t>
      </w:r>
    </w:p>
    <w:p w14:paraId="5F21F59B">
      <w:pPr>
        <w:pStyle w:val="2"/>
        <w:spacing w:line="240" w:lineRule="auto"/>
        <w:rPr>
          <w:rFonts w:hint="default" w:ascii="Arial" w:hAnsi="Arial" w:cs="Arial"/>
          <w:b w:val="0"/>
          <w:bCs w:val="0"/>
        </w:rPr>
      </w:pPr>
      <w:r>
        <w:rPr>
          <w:rFonts w:hint="default" w:ascii="Arial" w:hAnsi="Arial" w:cs="Arial"/>
          <w:b w:val="0"/>
          <w:bCs w:val="0"/>
        </w:rPr>
        <w:t xml:space="preserve">  @override</w:t>
      </w:r>
    </w:p>
    <w:p w14:paraId="34D829E7">
      <w:pPr>
        <w:pStyle w:val="2"/>
        <w:spacing w:line="240" w:lineRule="auto"/>
        <w:rPr>
          <w:rFonts w:hint="default" w:ascii="Arial" w:hAnsi="Arial" w:cs="Arial"/>
          <w:b w:val="0"/>
          <w:bCs w:val="0"/>
        </w:rPr>
      </w:pPr>
      <w:r>
        <w:rPr>
          <w:rFonts w:hint="default" w:ascii="Arial" w:hAnsi="Arial" w:cs="Arial"/>
          <w:b w:val="0"/>
          <w:bCs w:val="0"/>
        </w:rPr>
        <w:t xml:space="preserve">  Widget build(BuildContext context) {</w:t>
      </w:r>
    </w:p>
    <w:p w14:paraId="63CC60A7">
      <w:pPr>
        <w:pStyle w:val="2"/>
        <w:spacing w:line="240" w:lineRule="auto"/>
        <w:rPr>
          <w:rFonts w:hint="default" w:ascii="Arial" w:hAnsi="Arial" w:cs="Arial"/>
          <w:b w:val="0"/>
          <w:bCs w:val="0"/>
        </w:rPr>
      </w:pPr>
      <w:r>
        <w:rPr>
          <w:rFonts w:hint="default" w:ascii="Arial" w:hAnsi="Arial" w:cs="Arial"/>
          <w:b w:val="0"/>
          <w:bCs w:val="0"/>
        </w:rPr>
        <w:t xml:space="preserve">    return Scaffold(</w:t>
      </w:r>
    </w:p>
    <w:p w14:paraId="32A4C96D">
      <w:pPr>
        <w:pStyle w:val="2"/>
        <w:spacing w:line="240" w:lineRule="auto"/>
        <w:rPr>
          <w:rFonts w:hint="default" w:ascii="Arial" w:hAnsi="Arial" w:cs="Arial"/>
          <w:b w:val="0"/>
          <w:bCs w:val="0"/>
        </w:rPr>
      </w:pPr>
      <w:r>
        <w:rPr>
          <w:rFonts w:hint="default" w:ascii="Arial" w:hAnsi="Arial" w:cs="Arial"/>
          <w:b w:val="0"/>
          <w:bCs w:val="0"/>
        </w:rPr>
        <w:t xml:space="preserve">      appBar: AppBar(</w:t>
      </w:r>
    </w:p>
    <w:p w14:paraId="76D01D81">
      <w:pPr>
        <w:pStyle w:val="2"/>
        <w:spacing w:line="240" w:lineRule="auto"/>
        <w:rPr>
          <w:rFonts w:hint="default" w:ascii="Arial" w:hAnsi="Arial" w:cs="Arial"/>
          <w:b w:val="0"/>
          <w:bCs w:val="0"/>
        </w:rPr>
      </w:pPr>
      <w:r>
        <w:rPr>
          <w:rFonts w:hint="default" w:ascii="Arial" w:hAnsi="Arial" w:cs="Arial"/>
          <w:b w:val="0"/>
          <w:bCs w:val="0"/>
        </w:rPr>
        <w:t xml:space="preserve">        backgroundColor: kPrimaryColor,</w:t>
      </w:r>
    </w:p>
    <w:p w14:paraId="2908E5EF">
      <w:pPr>
        <w:pStyle w:val="2"/>
        <w:spacing w:line="240" w:lineRule="auto"/>
        <w:rPr>
          <w:rFonts w:hint="default" w:ascii="Arial" w:hAnsi="Arial" w:cs="Arial"/>
          <w:b w:val="0"/>
          <w:bCs w:val="0"/>
        </w:rPr>
      </w:pPr>
      <w:r>
        <w:rPr>
          <w:rFonts w:hint="default" w:ascii="Arial" w:hAnsi="Arial" w:cs="Arial"/>
          <w:b w:val="0"/>
          <w:bCs w:val="0"/>
        </w:rPr>
        <w:t xml:space="preserve">        leading: IconButton(</w:t>
      </w:r>
    </w:p>
    <w:p w14:paraId="5569D644">
      <w:pPr>
        <w:pStyle w:val="2"/>
        <w:spacing w:line="240" w:lineRule="auto"/>
        <w:rPr>
          <w:rFonts w:hint="default" w:ascii="Arial" w:hAnsi="Arial" w:cs="Arial"/>
          <w:b w:val="0"/>
          <w:bCs w:val="0"/>
        </w:rPr>
      </w:pPr>
      <w:r>
        <w:rPr>
          <w:rFonts w:hint="default" w:ascii="Arial" w:hAnsi="Arial" w:cs="Arial"/>
          <w:b w:val="0"/>
          <w:bCs w:val="0"/>
        </w:rPr>
        <w:t xml:space="preserve">            onPressed: () {</w:t>
      </w:r>
    </w:p>
    <w:p w14:paraId="584DE3BD">
      <w:pPr>
        <w:pStyle w:val="2"/>
        <w:spacing w:line="240" w:lineRule="auto"/>
        <w:rPr>
          <w:rFonts w:hint="default" w:ascii="Arial" w:hAnsi="Arial" w:cs="Arial"/>
          <w:b w:val="0"/>
          <w:bCs w:val="0"/>
        </w:rPr>
      </w:pPr>
      <w:r>
        <w:rPr>
          <w:rFonts w:hint="default" w:ascii="Arial" w:hAnsi="Arial" w:cs="Arial"/>
          <w:b w:val="0"/>
          <w:bCs w:val="0"/>
        </w:rPr>
        <w:t xml:space="preserve">              Navigator.pushNamed(context, Nav.id);</w:t>
      </w:r>
    </w:p>
    <w:p w14:paraId="3F26BF39">
      <w:pPr>
        <w:pStyle w:val="2"/>
        <w:spacing w:line="240" w:lineRule="auto"/>
        <w:rPr>
          <w:rFonts w:hint="default" w:ascii="Arial" w:hAnsi="Arial" w:cs="Arial"/>
          <w:b w:val="0"/>
          <w:bCs w:val="0"/>
        </w:rPr>
      </w:pPr>
      <w:r>
        <w:rPr>
          <w:rFonts w:hint="default" w:ascii="Arial" w:hAnsi="Arial" w:cs="Arial"/>
          <w:b w:val="0"/>
          <w:bCs w:val="0"/>
        </w:rPr>
        <w:t xml:space="preserve">            },</w:t>
      </w:r>
    </w:p>
    <w:p w14:paraId="4C82C752">
      <w:pPr>
        <w:pStyle w:val="2"/>
        <w:spacing w:line="240" w:lineRule="auto"/>
        <w:rPr>
          <w:rFonts w:hint="default" w:ascii="Arial" w:hAnsi="Arial" w:cs="Arial"/>
          <w:b w:val="0"/>
          <w:bCs w:val="0"/>
        </w:rPr>
      </w:pPr>
      <w:r>
        <w:rPr>
          <w:rFonts w:hint="default" w:ascii="Arial" w:hAnsi="Arial" w:cs="Arial"/>
          <w:b w:val="0"/>
          <w:bCs w:val="0"/>
        </w:rPr>
        <w:t xml:space="preserve">            icon: const Ico</w:t>
      </w:r>
      <w:r>
        <w:rPr>
          <w:rFonts w:hint="default" w:ascii="Arial" w:hAnsi="Arial" w:cs="Arial"/>
          <w:b w:val="0"/>
          <w:bCs w:val="0"/>
        </w:rPr>
        <mc:AlternateContent>
          <mc:Choice Requires="wpg">
            <w:drawing>
              <wp:anchor distT="0" distB="0" distL="0" distR="0" simplePos="0" relativeHeight="25186406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334" name="Group 133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3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3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3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524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">
                <o:lock v:ext="edit" aspectratio="f"/>
                <v:shape id="Graphic 2" o:spid="_x0000_s1026" o:spt="100" style="position:absolute;left:0;top:0;height:10151745;width:7056120;" fillcolor="#5B9BD5 [3204]" filled="t" stroked="f" coordsize="7056120,10151745" o:gfxdata="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JXgK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lysogr4AAADd&#10;AAAADwAAAGRycy9kb3ducmV2LnhtbEVPS2vCQBC+F/wPywi91c0DQo2uHiKV0nrRingcsmMSk50N&#10;2a2m/74rFHqbj+85y/VoOnGjwTWWFcSzCARxaXXDlYLj19vLKwjnkTV2lknBDzlYryZPS8y1vfOe&#10;bgdfiRDCLkcFtfd9LqUrazLoZrYnDtzFDgZ9gEMl9YD3EG46mURRJg02HBpq7KmoqWwP30ZBeSza&#10;a/Ox/bycE7nZ7dPTPCm2Sj1P42gBwtPo/8V/7ncd5qdpBo9vwgl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ysogr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cwvbx74AAADd&#10;AAAADwAAAGRycy9kb3ducmV2LnhtbEVPS2sCMRC+F/wPYYTeajaVarsahbYU2puu0uJt2Iy7q8lk&#10;u0l9/PtGELzNx/ec6fzkrDhQFxrPGtQgA0FcetNwpWG9+nh4BhEiskHrmTScKcB81rubYm78kZd0&#10;KGIlUgiHHDXUMba5lKGsyWEY+JY4cVvfOYwJdpU0HR5TuLPyMctG0mHDqaHGlt5qKvfFn9OwUeff&#10;962yL6OFeiq+dt+vP7Zaan3fV9kERKRTvImv7k+T5g+HY7h8k06Qs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wvbx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rPr>
        <w:t>n(</w:t>
      </w:r>
    </w:p>
    <w:p w14:paraId="502577EB">
      <w:pPr>
        <w:pStyle w:val="2"/>
        <w:spacing w:line="240" w:lineRule="auto"/>
        <w:rPr>
          <w:rFonts w:hint="default" w:ascii="Arial" w:hAnsi="Arial" w:cs="Arial"/>
          <w:b w:val="0"/>
          <w:bCs w:val="0"/>
        </w:rPr>
      </w:pPr>
      <w:r>
        <w:rPr>
          <w:rFonts w:hint="default" w:ascii="Arial" w:hAnsi="Arial" w:cs="Arial"/>
          <w:b w:val="0"/>
          <w:bCs w:val="0"/>
        </w:rPr>
        <w:t xml:space="preserve">              Icons.arrow_back,</w:t>
      </w:r>
      <w:r>
        <w:rPr>
          <w:rFonts w:hint="default" w:ascii="Arial" w:hAnsi="Arial" w:cs="Arial"/>
          <w:b w:val="0"/>
          <w:bCs w:val="0"/>
        </w:rPr>
        <mc:AlternateContent>
          <mc:Choice Requires="wpg">
            <w:drawing>
              <wp:anchor distT="0" distB="0" distL="0" distR="0" simplePos="0" relativeHeight="252091392"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905" name="Group 90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90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90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90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2508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">
                <o:lock v:ext="edit" aspectratio="f"/>
                <v:shape id="Graphic 2" o:spid="_x0000_s1026" o:spt="100" style="position:absolute;left:0;top:0;height:10151745;width:7056120;" fillcolor="#5B9BD5 [3204]" filled="t" stroked="f" coordsize="7056120,10151745" o:gfxdata="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lxAC/&#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xKeTdr8AAADc&#10;AAAADwAAAGRycy9kb3ducmV2LnhtbEWPQWvCQBSE70L/w/IKvemuEapGVw8pSmm9GEU8PrLPJDX7&#10;NmS3av99VxA8DjPzDTNf3mwjLtT52rGG4UCBIC6cqbnUsN+t+hMQPiAbbByThj/ysFy89OaYGnfl&#10;LV3yUIoIYZ+ihiqENpXSFxVZ9APXEkfv5DqLIcqulKbDa4TbRiZKvUuLNceFClvKKirO+a/VUOyz&#10;80/9tf4+HRP5sdmODtMkW2v99jpUMxCBbuEZfrQ/jYapGsP9TDwCcvE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nk3a/&#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WHb16bwAAADc&#10;AAAADwAAAGRycy9kb3ducmV2LnhtbEVPy2oCMRTdF/oP4QruNEmholOjYEuh7nSUlu4uk+vMtMnN&#10;dBJff28WQpeH854vL96JE/WxDWxAjxUI4irYlmsD+937aAoiJmSLLjAZuFKE5eLxYY6FDWfe0qlM&#10;tcghHAs00KTUFVLGqiGPcRw64swdQu8xZdjX0vZ4zuHeySelJtJjy7mhwY5eG6p+y6M38K2vf28H&#10;7WaTjX4u1z+fqy9Xb40ZDrR6AZHokv7Fd/eHNTBTeW0+k4+AXN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h29em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48765820">
      <w:pPr>
        <w:pStyle w:val="2"/>
        <w:spacing w:line="240" w:lineRule="auto"/>
        <w:rPr>
          <w:rFonts w:hint="default" w:ascii="Arial" w:hAnsi="Arial" w:cs="Arial"/>
          <w:b w:val="0"/>
          <w:bCs w:val="0"/>
        </w:rPr>
      </w:pPr>
      <w:r>
        <w:rPr>
          <w:rFonts w:hint="default" w:ascii="Arial" w:hAnsi="Arial" w:cs="Arial"/>
          <w:b w:val="0"/>
          <w:bCs w:val="0"/>
        </w:rPr>
        <w:t xml:space="preserve">              color: Colors.white,</w:t>
      </w:r>
    </w:p>
    <w:p w14:paraId="7F1F90B9">
      <w:pPr>
        <w:pStyle w:val="2"/>
        <w:spacing w:line="240" w:lineRule="auto"/>
        <w:rPr>
          <w:rFonts w:hint="default" w:ascii="Arial" w:hAnsi="Arial" w:cs="Arial"/>
          <w:b w:val="0"/>
          <w:bCs w:val="0"/>
        </w:rPr>
      </w:pPr>
      <w:r>
        <w:rPr>
          <w:rFonts w:hint="default" w:ascii="Arial" w:hAnsi="Arial" w:cs="Arial"/>
          <w:b w:val="0"/>
          <w:bCs w:val="0"/>
        </w:rPr>
        <w:t xml:space="preserve">            )),</w:t>
      </w:r>
    </w:p>
    <w:p w14:paraId="790005E2">
      <w:pPr>
        <w:pStyle w:val="2"/>
        <w:spacing w:line="240" w:lineRule="auto"/>
        <w:rPr>
          <w:rFonts w:hint="default" w:ascii="Arial" w:hAnsi="Arial" w:cs="Arial"/>
          <w:b w:val="0"/>
          <w:bCs w:val="0"/>
        </w:rPr>
      </w:pPr>
      <w:r>
        <w:rPr>
          <w:rFonts w:hint="default" w:ascii="Arial" w:hAnsi="Arial" w:cs="Arial"/>
          <w:b w:val="0"/>
          <w:bCs w:val="0"/>
        </w:rPr>
        <w:t xml:space="preserve">        elevation: 0.0,</w:t>
      </w:r>
    </w:p>
    <w:p w14:paraId="10EEB8E6">
      <w:pPr>
        <w:pStyle w:val="2"/>
        <w:spacing w:line="240" w:lineRule="auto"/>
        <w:rPr>
          <w:rFonts w:hint="default" w:ascii="Arial" w:hAnsi="Arial" w:cs="Arial"/>
          <w:b w:val="0"/>
          <w:bCs w:val="0"/>
        </w:rPr>
      </w:pPr>
      <w:r>
        <w:rPr>
          <w:rFonts w:hint="default" w:ascii="Arial" w:hAnsi="Arial" w:cs="Arial"/>
          <w:b w:val="0"/>
          <w:bCs w:val="0"/>
        </w:rPr>
        <w:t xml:space="preserve">        title: const Text(</w:t>
      </w:r>
    </w:p>
    <w:p w14:paraId="31380488">
      <w:pPr>
        <w:pStyle w:val="2"/>
        <w:spacing w:line="240" w:lineRule="auto"/>
        <w:rPr>
          <w:rFonts w:hint="default" w:ascii="Arial" w:hAnsi="Arial" w:cs="Arial"/>
          <w:b w:val="0"/>
          <w:bCs w:val="0"/>
        </w:rPr>
      </w:pPr>
      <w:r>
        <w:rPr>
          <w:rFonts w:hint="default" w:ascii="Arial" w:hAnsi="Arial" w:cs="Arial"/>
          <w:b w:val="0"/>
          <w:bCs w:val="0"/>
        </w:rPr>
        <w:t xml:space="preserve">          "Extra Knowledge",</w:t>
      </w:r>
    </w:p>
    <w:p w14:paraId="4D1298FE">
      <w:pPr>
        <w:pStyle w:val="2"/>
        <w:spacing w:line="240" w:lineRule="auto"/>
        <w:rPr>
          <w:rFonts w:hint="default" w:ascii="Arial" w:hAnsi="Arial" w:cs="Arial"/>
          <w:b w:val="0"/>
          <w:bCs w:val="0"/>
        </w:rPr>
      </w:pPr>
      <w:r>
        <w:rPr>
          <w:rFonts w:hint="default" w:ascii="Arial" w:hAnsi="Arial" w:cs="Arial"/>
          <w:b w:val="0"/>
          <w:bCs w:val="0"/>
        </w:rPr>
        <w:t xml:space="preserve">          style: TextStyle(</w:t>
      </w:r>
    </w:p>
    <w:p w14:paraId="5D841BF8">
      <w:pPr>
        <w:pStyle w:val="2"/>
        <w:spacing w:line="240" w:lineRule="auto"/>
        <w:rPr>
          <w:rFonts w:hint="default" w:ascii="Arial" w:hAnsi="Arial" w:cs="Arial"/>
          <w:b w:val="0"/>
          <w:bCs w:val="0"/>
        </w:rPr>
      </w:pPr>
      <w:r>
        <w:rPr>
          <w:rFonts w:hint="default" w:ascii="Arial" w:hAnsi="Arial" w:cs="Arial"/>
          <w:b w:val="0"/>
          <w:bCs w:val="0"/>
        </w:rPr>
        <w:t xml:space="preserve">            color: Colors.white,</w:t>
      </w:r>
    </w:p>
    <w:p w14:paraId="4FDDDD8A">
      <w:pPr>
        <w:pStyle w:val="2"/>
        <w:spacing w:line="240" w:lineRule="auto"/>
        <w:rPr>
          <w:rFonts w:hint="default" w:ascii="Arial" w:hAnsi="Arial" w:cs="Arial"/>
          <w:b w:val="0"/>
          <w:bCs w:val="0"/>
        </w:rPr>
      </w:pPr>
      <w:r>
        <w:rPr>
          <w:rFonts w:hint="default" w:ascii="Arial" w:hAnsi="Arial" w:cs="Arial"/>
          <w:b w:val="0"/>
          <w:bCs w:val="0"/>
        </w:rPr>
        <w:t xml:space="preserve">          ),),),</w:t>
      </w:r>
    </w:p>
    <w:p w14:paraId="0D88D71F">
      <w:pPr>
        <w:pStyle w:val="2"/>
        <w:spacing w:line="240" w:lineRule="auto"/>
        <w:rPr>
          <w:rFonts w:hint="default" w:ascii="Arial" w:hAnsi="Arial" w:cs="Arial"/>
          <w:b w:val="0"/>
          <w:bCs w:val="0"/>
        </w:rPr>
      </w:pPr>
      <w:r>
        <w:rPr>
          <w:rFonts w:hint="default" w:ascii="Arial" w:hAnsi="Arial" w:cs="Arial"/>
          <w:b w:val="0"/>
          <w:bCs w:val="0"/>
        </w:rPr>
        <w:t xml:space="preserve">      body: GridView.count(</w:t>
      </w:r>
    </w:p>
    <w:p w14:paraId="55B17E87">
      <w:pPr>
        <w:pStyle w:val="2"/>
        <w:spacing w:line="240" w:lineRule="auto"/>
        <w:rPr>
          <w:rFonts w:hint="default" w:ascii="Arial" w:hAnsi="Arial" w:cs="Arial"/>
          <w:b w:val="0"/>
          <w:bCs w:val="0"/>
        </w:rPr>
      </w:pPr>
      <w:r>
        <w:rPr>
          <w:rFonts w:hint="default" w:ascii="Arial" w:hAnsi="Arial" w:cs="Arial"/>
          <w:b w:val="0"/>
          <w:bCs w:val="0"/>
        </w:rPr>
        <w:t xml:space="preserve">        crossAxisCount: 1,</w:t>
      </w:r>
    </w:p>
    <w:p w14:paraId="154FD8B6">
      <w:pPr>
        <w:pStyle w:val="2"/>
        <w:spacing w:line="240" w:lineRule="auto"/>
        <w:rPr>
          <w:rFonts w:hint="default" w:ascii="Arial" w:hAnsi="Arial" w:cs="Arial"/>
          <w:b w:val="0"/>
          <w:bCs w:val="0"/>
        </w:rPr>
      </w:pPr>
      <w:r>
        <w:rPr>
          <w:rFonts w:hint="default" w:ascii="Arial" w:hAnsi="Arial" w:cs="Arial"/>
          <w:b w:val="0"/>
          <w:bCs w:val="0"/>
        </w:rPr>
        <w:t xml:space="preserve">        children: List.generate(gridTitles.length, (index) {</w:t>
      </w:r>
    </w:p>
    <w:p w14:paraId="33398586">
      <w:pPr>
        <w:pStyle w:val="2"/>
        <w:spacing w:line="240" w:lineRule="auto"/>
        <w:rPr>
          <w:rFonts w:hint="default" w:ascii="Arial" w:hAnsi="Arial" w:cs="Arial"/>
          <w:b w:val="0"/>
          <w:bCs w:val="0"/>
        </w:rPr>
      </w:pPr>
      <w:r>
        <w:rPr>
          <w:rFonts w:hint="default" w:ascii="Arial" w:hAnsi="Arial" w:cs="Arial"/>
          <w:b w:val="0"/>
          <w:bCs w:val="0"/>
        </w:rPr>
        <w:t xml:space="preserve">          return InkWell(</w:t>
      </w:r>
    </w:p>
    <w:p w14:paraId="40C4437D">
      <w:pPr>
        <w:pStyle w:val="2"/>
        <w:spacing w:line="240" w:lineRule="auto"/>
        <w:rPr>
          <w:rFonts w:hint="default" w:ascii="Arial" w:hAnsi="Arial" w:cs="Arial"/>
          <w:b w:val="0"/>
          <w:bCs w:val="0"/>
        </w:rPr>
      </w:pPr>
      <w:r>
        <w:rPr>
          <w:rFonts w:hint="default" w:ascii="Arial" w:hAnsi="Arial" w:cs="Arial"/>
          <w:b w:val="0"/>
          <w:bCs w:val="0"/>
        </w:rPr>
        <w:t xml:space="preserve">            onTap: () {</w:t>
      </w:r>
    </w:p>
    <w:p w14:paraId="445DFC22">
      <w:pPr>
        <w:pStyle w:val="2"/>
        <w:spacing w:line="240" w:lineRule="auto"/>
        <w:rPr>
          <w:rFonts w:hint="default" w:ascii="Arial" w:hAnsi="Arial" w:cs="Arial"/>
          <w:b w:val="0"/>
          <w:bCs w:val="0"/>
        </w:rPr>
      </w:pPr>
      <w:r>
        <w:rPr>
          <w:rFonts w:hint="default" w:ascii="Arial" w:hAnsi="Arial" w:cs="Arial"/>
          <w:b w:val="0"/>
          <w:bCs w:val="0"/>
        </w:rPr>
        <w:t xml:space="preserve">              Navigator.push(</w:t>
      </w:r>
    </w:p>
    <w:p w14:paraId="649E8981">
      <w:pPr>
        <w:pStyle w:val="2"/>
        <w:spacing w:line="240" w:lineRule="auto"/>
        <w:rPr>
          <w:rFonts w:hint="default" w:ascii="Arial" w:hAnsi="Arial" w:cs="Arial"/>
          <w:b w:val="0"/>
          <w:bCs w:val="0"/>
        </w:rPr>
      </w:pPr>
      <w:r>
        <w:rPr>
          <w:rFonts w:hint="default" w:ascii="Arial" w:hAnsi="Arial" w:cs="Arial"/>
          <w:b w:val="0"/>
          <w:bCs w:val="0"/>
        </w:rPr>
        <w:t xml:space="preserve">                context,</w:t>
      </w:r>
    </w:p>
    <w:p w14:paraId="310DFBF2">
      <w:pPr>
        <w:pStyle w:val="2"/>
        <w:spacing w:line="240" w:lineRule="auto"/>
        <w:rPr>
          <w:rFonts w:hint="default" w:ascii="Arial" w:hAnsi="Arial" w:cs="Arial"/>
          <w:b w:val="0"/>
          <w:bCs w:val="0"/>
        </w:rPr>
      </w:pPr>
      <w:r>
        <w:rPr>
          <w:rFonts w:hint="default" w:ascii="Arial" w:hAnsi="Arial" w:cs="Arial"/>
          <w:b w:val="0"/>
          <w:bCs w:val="0"/>
        </w:rPr>
        <w:t xml:space="preserve">                MaterialPageRoute(</w:t>
      </w:r>
    </w:p>
    <w:p w14:paraId="69FE146B">
      <w:pPr>
        <w:pStyle w:val="2"/>
        <w:spacing w:line="240" w:lineRule="auto"/>
        <w:rPr>
          <w:rFonts w:hint="default" w:ascii="Arial" w:hAnsi="Arial" w:cs="Arial"/>
          <w:b w:val="0"/>
          <w:bCs w:val="0"/>
        </w:rPr>
      </w:pPr>
      <w:r>
        <w:rPr>
          <w:rFonts w:hint="default" w:ascii="Arial" w:hAnsi="Arial" w:cs="Arial"/>
          <w:b w:val="0"/>
          <w:bCs w:val="0"/>
        </w:rPr>
        <w:t xml:space="preserve">                    builder: (context) =&gt; navigationTargets[index]), );},</w:t>
      </w:r>
    </w:p>
    <w:p w14:paraId="536246B4">
      <w:pPr>
        <w:pStyle w:val="2"/>
        <w:spacing w:line="240" w:lineRule="auto"/>
        <w:rPr>
          <w:rFonts w:hint="default" w:ascii="Arial" w:hAnsi="Arial" w:cs="Arial"/>
          <w:b w:val="0"/>
          <w:bCs w:val="0"/>
        </w:rPr>
      </w:pPr>
      <w:r>
        <w:rPr>
          <w:rFonts w:hint="default" w:ascii="Arial" w:hAnsi="Arial" w:cs="Arial"/>
          <w:b w:val="0"/>
          <w:bCs w:val="0"/>
        </w:rPr>
        <w:t xml:space="preserve">            child: Container(</w:t>
      </w:r>
    </w:p>
    <w:p w14:paraId="7C3F4E90">
      <w:pPr>
        <w:pStyle w:val="2"/>
        <w:spacing w:line="240" w:lineRule="auto"/>
        <w:rPr>
          <w:rFonts w:hint="default" w:ascii="Arial" w:hAnsi="Arial" w:cs="Arial"/>
          <w:b w:val="0"/>
          <w:bCs w:val="0"/>
        </w:rPr>
      </w:pPr>
      <w:r>
        <w:rPr>
          <w:rFonts w:hint="default" w:ascii="Arial" w:hAnsi="Arial" w:cs="Arial"/>
          <w:b w:val="0"/>
          <w:bCs w:val="0"/>
        </w:rPr>
        <w:t xml:space="preserve">              margin: const EdgeInsets.all(4.0),</w:t>
      </w:r>
    </w:p>
    <w:p w14:paraId="23B5EF16">
      <w:pPr>
        <w:pStyle w:val="2"/>
        <w:spacing w:line="240" w:lineRule="auto"/>
        <w:rPr>
          <w:rFonts w:hint="default" w:ascii="Arial" w:hAnsi="Arial" w:cs="Arial"/>
          <w:b w:val="0"/>
          <w:bCs w:val="0"/>
        </w:rPr>
      </w:pPr>
      <w:r>
        <w:rPr>
          <w:rFonts w:hint="default" w:ascii="Arial" w:hAnsi="Arial" w:cs="Arial"/>
          <w:b w:val="0"/>
          <w:bCs w:val="0"/>
        </w:rPr>
        <w:t xml:space="preserve">              child: GridTile(</w:t>
      </w:r>
    </w:p>
    <w:p w14:paraId="15A1F3BD">
      <w:pPr>
        <w:pStyle w:val="2"/>
        <w:spacing w:line="240" w:lineRule="auto"/>
        <w:rPr>
          <w:rFonts w:hint="default" w:ascii="Arial" w:hAnsi="Arial" w:cs="Arial"/>
          <w:b w:val="0"/>
          <w:bCs w:val="0"/>
        </w:rPr>
      </w:pPr>
      <w:r>
        <w:rPr>
          <w:rFonts w:hint="default" w:ascii="Arial" w:hAnsi="Arial" w:cs="Arial"/>
          <w:b w:val="0"/>
          <w:bCs w:val="0"/>
        </w:rPr>
        <w:t xml:space="preserve">                footer: Cont</w:t>
      </w:r>
      <w:r>
        <w:rPr>
          <w:rFonts w:hint="default" w:ascii="Arial" w:hAnsi="Arial" w:cs="Arial"/>
          <w:b w:val="0"/>
          <w:bCs w:val="0"/>
        </w:rPr>
        <mc:AlternateContent>
          <mc:Choice Requires="wpg">
            <w:drawing>
              <wp:anchor distT="0" distB="0" distL="0" distR="0" simplePos="0" relativeHeight="25186508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338" name="Group 133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3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4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4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5139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50q1SGsEAAAVFgAADgAAAGRycy9lMm9Eb2MueG1s7Vjb&#10;jts2EH0v0H8Q9N61LpZlG+sNmmyzKFCkAZJ+AC1RlgBJVEn6sn/fISmKtLy7ojfZPAR9MWn7cDhz&#10;hjM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">
                <o:lock v:ext="edit" aspectratio="f"/>
                <v:shape id="Graphic 2" o:spid="_x0000_s1026" o:spt="100" style="position:absolute;left:0;top:0;height:10151745;width:7056120;" fillcolor="#5B9BD5 [3204]" filled="t" stroked="f" coordsize="7056120,10151745" o:gfxdata="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djqL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L4hmEMEAAADd&#10;AAAADwAAAGRycy9kb3ducmV2LnhtbEWPzW7CQAyE75V4h5UrcSsbAkJtysIhCFQBFyiqerSyJknJ&#10;eqPslp+3xwckbrZmPPN5Or+6Rp2pC7VnA8NBAoq48Lbm0sDhe/n2DipEZIuNZzJwowDzWe9lipn1&#10;F97ReR9LJSEcMjRQxdhmWoeiIodh4Fti0Y6+cxhl7UptO7xIuGt0miQT7bBmaaiwpbyi4rT/dwaK&#10;Q376q9erzfE31YvtbvTzkeYrY/qvw+QTVKRrfJof119W8Edj4ZdvZAQ9u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4hm&#10;EM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y6iVVb4AAADd&#10;AAAADwAAAGRycy9kb3ducmV2LnhtbEVPS2sCMRC+F/ofwhR6q9m0VXQ1Cq0U2puuongbNuPu2mSy&#10;blIf/74pFLzNx/ecyezirDhRFxrPGlQvA0FcetNwpWG9+ngagggR2aD1TBquFGA2vb+bYG78mZd0&#10;KmIlUgiHHDXUMba5lKGsyWHo+ZY4cXvfOYwJdpU0HZ5TuLPyOcsG0mHDqaHGlt5rKr+LH6dhp67H&#10;+V7Z0WCh+sXXYfO2tdVS68cHlY1BRLrEm/jf/WnS/JdXBX/fpB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6iVVb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rPr>
        <w:t>ainer(</w:t>
      </w:r>
    </w:p>
    <w:p w14:paraId="01105DD9">
      <w:pPr>
        <w:pStyle w:val="2"/>
        <w:spacing w:line="240" w:lineRule="auto"/>
        <w:rPr>
          <w:rFonts w:hint="default" w:ascii="Arial" w:hAnsi="Arial" w:cs="Arial"/>
          <w:b w:val="0"/>
          <w:bCs w:val="0"/>
        </w:rPr>
      </w:pPr>
      <w:r>
        <w:rPr>
          <w:rFonts w:hint="default" w:ascii="Arial" w:hAnsi="Arial" w:cs="Arial"/>
          <w:b w:val="0"/>
          <w:bCs w:val="0"/>
        </w:rPr>
        <w:t xml:space="preserve">                  color: Colors.black.withOpacity(0.5),</w:t>
      </w:r>
    </w:p>
    <w:p w14:paraId="6BED0C8B">
      <w:pPr>
        <w:pStyle w:val="2"/>
        <w:spacing w:line="240" w:lineRule="auto"/>
        <w:rPr>
          <w:rFonts w:hint="default" w:ascii="Arial" w:hAnsi="Arial" w:cs="Arial"/>
          <w:b w:val="0"/>
          <w:bCs w:val="0"/>
        </w:rPr>
      </w:pPr>
      <w:r>
        <w:rPr>
          <w:rFonts w:hint="default" w:ascii="Arial" w:hAnsi="Arial" w:cs="Arial"/>
          <w:b w:val="0"/>
          <w:bCs w:val="0"/>
        </w:rPr>
        <w:t xml:space="preserve">                  child: Center(</w:t>
      </w:r>
    </w:p>
    <w:p w14:paraId="000731FA">
      <w:pPr>
        <w:pStyle w:val="2"/>
        <w:spacing w:line="240" w:lineRule="auto"/>
        <w:rPr>
          <w:rFonts w:hint="default" w:ascii="Arial" w:hAnsi="Arial" w:cs="Arial"/>
          <w:b w:val="0"/>
          <w:bCs w:val="0"/>
        </w:rPr>
      </w:pPr>
      <w:r>
        <w:rPr>
          <w:rFonts w:hint="default" w:ascii="Arial" w:hAnsi="Arial" w:cs="Arial"/>
          <w:b w:val="0"/>
          <w:bCs w:val="0"/>
        </w:rPr>
        <w:t xml:space="preserve">                    child: Text(</w:t>
      </w:r>
    </w:p>
    <w:p w14:paraId="2F14FE0A">
      <w:pPr>
        <w:pStyle w:val="2"/>
        <w:spacing w:line="240" w:lineRule="auto"/>
        <w:rPr>
          <w:rFonts w:hint="default" w:ascii="Arial" w:hAnsi="Arial" w:cs="Arial"/>
          <w:b w:val="0"/>
          <w:bCs w:val="0"/>
        </w:rPr>
      </w:pPr>
      <w:r>
        <w:rPr>
          <w:rFonts w:hint="default" w:ascii="Arial" w:hAnsi="Arial" w:cs="Arial"/>
          <w:b w:val="0"/>
          <w:bCs w:val="0"/>
        </w:rPr>
        <w:t xml:space="preserve">                      gridTitles[index],</w:t>
      </w:r>
    </w:p>
    <w:p w14:paraId="5362A4A4">
      <w:pPr>
        <w:pStyle w:val="2"/>
        <w:spacing w:line="240" w:lineRule="auto"/>
        <w:rPr>
          <w:rFonts w:hint="default" w:ascii="Arial" w:hAnsi="Arial" w:cs="Arial"/>
          <w:b w:val="0"/>
          <w:bCs w:val="0"/>
        </w:rPr>
      </w:pPr>
      <w:r>
        <w:rPr>
          <w:rFonts w:hint="default" w:ascii="Arial" w:hAnsi="Arial" w:cs="Arial"/>
          <w:b w:val="0"/>
          <w:bCs w:val="0"/>
        </w:rPr>
        <w:t xml:space="preserve">                      style: const TextStyle(color: Colors.white),</w:t>
      </w:r>
    </w:p>
    <w:p w14:paraId="0A531B59">
      <w:pPr>
        <w:pStyle w:val="2"/>
        <w:spacing w:line="240" w:lineRule="auto"/>
        <w:rPr>
          <w:rFonts w:hint="default" w:ascii="Arial" w:hAnsi="Arial" w:cs="Arial"/>
          <w:b w:val="0"/>
          <w:bCs w:val="0"/>
        </w:rPr>
      </w:pPr>
      <w:r>
        <w:rPr>
          <w:rFonts w:hint="default" w:ascii="Arial" w:hAnsi="Arial" w:cs="Arial"/>
          <w:b w:val="0"/>
          <w:bCs w:val="0"/>
        </w:rPr>
        <w:t xml:space="preserve">                      textAlign: TextAlign.center,</w:t>
      </w:r>
    </w:p>
    <w:p w14:paraId="314CCACC">
      <w:pPr>
        <w:pStyle w:val="2"/>
        <w:spacing w:line="240" w:lineRule="auto"/>
        <w:rPr>
          <w:rFonts w:hint="default" w:ascii="Arial" w:hAnsi="Arial" w:cs="Arial"/>
          <w:b w:val="0"/>
          <w:bCs w:val="0"/>
        </w:rPr>
      </w:pPr>
      <w:r>
        <w:rPr>
          <w:rFonts w:hint="default" w:ascii="Arial" w:hAnsi="Arial" w:cs="Arial"/>
          <w:b w:val="0"/>
          <w:bCs w:val="0"/>
        </w:rPr>
        <w:t xml:space="preserve">                    ),</w:t>
      </w:r>
    </w:p>
    <w:p w14:paraId="6A0CC70E">
      <w:pPr>
        <w:pStyle w:val="2"/>
        <w:spacing w:line="240" w:lineRule="auto"/>
        <w:rPr>
          <w:rFonts w:hint="default" w:ascii="Arial" w:hAnsi="Arial" w:cs="Arial"/>
          <w:b w:val="0"/>
          <w:bCs w:val="0"/>
        </w:rPr>
      </w:pPr>
      <w:r>
        <w:rPr>
          <w:rFonts w:hint="default" w:ascii="Arial" w:hAnsi="Arial" w:cs="Arial"/>
          <w:b w:val="0"/>
          <w:bCs w:val="0"/>
        </w:rPr>
        <w:t xml:space="preserve">                  ),</w:t>
      </w:r>
    </w:p>
    <w:p w14:paraId="073D40DA">
      <w:pPr>
        <w:pStyle w:val="2"/>
        <w:spacing w:line="240" w:lineRule="auto"/>
        <w:rPr>
          <w:rFonts w:hint="default" w:ascii="Arial" w:hAnsi="Arial" w:cs="Arial"/>
          <w:b w:val="0"/>
          <w:bCs w:val="0"/>
        </w:rPr>
      </w:pPr>
      <w:r>
        <w:rPr>
          <w:rFonts w:hint="default" w:ascii="Arial" w:hAnsi="Arial" w:cs="Arial"/>
          <w:b w:val="0"/>
          <w:bCs w:val="0"/>
        </w:rPr>
        <w:t xml:space="preserve">                ),</w:t>
      </w:r>
    </w:p>
    <w:p w14:paraId="53ED99BA">
      <w:pPr>
        <w:pStyle w:val="2"/>
        <w:spacing w:line="240" w:lineRule="auto"/>
        <w:rPr>
          <w:rFonts w:hint="default" w:ascii="Arial" w:hAnsi="Arial" w:cs="Arial"/>
          <w:b w:val="0"/>
          <w:bCs w:val="0"/>
        </w:rPr>
      </w:pPr>
      <w:r>
        <w:rPr>
          <w:rFonts w:hint="default" w:ascii="Arial" w:hAnsi="Arial" w:cs="Arial"/>
          <w:b w:val="0"/>
          <w:bCs w:val="0"/>
        </w:rPr>
        <w:t xml:space="preserve">                child: Image.asset(</w:t>
      </w:r>
    </w:p>
    <w:p w14:paraId="5D2F46B1">
      <w:pPr>
        <w:pStyle w:val="2"/>
        <w:spacing w:line="240" w:lineRule="auto"/>
        <w:rPr>
          <w:rFonts w:hint="default" w:ascii="Arial" w:hAnsi="Arial" w:cs="Arial"/>
          <w:b w:val="0"/>
          <w:bCs w:val="0"/>
        </w:rPr>
      </w:pPr>
      <w:r>
        <w:rPr>
          <w:rFonts w:hint="default" w:ascii="Arial" w:hAnsi="Arial" w:cs="Arial"/>
          <w:b w:val="0"/>
          <w:bCs w:val="0"/>
        </w:rPr>
        <w:t xml:space="preserve">                  imagePaths[index],</w:t>
      </w:r>
    </w:p>
    <w:p w14:paraId="11DB2311">
      <w:pPr>
        <w:pStyle w:val="2"/>
        <w:spacing w:line="240" w:lineRule="auto"/>
        <w:rPr>
          <w:rFonts w:hint="default" w:ascii="Arial" w:hAnsi="Arial" w:cs="Arial"/>
          <w:b w:val="0"/>
          <w:bCs w:val="0"/>
          <w:color w:val="0000FF"/>
          <w:lang w:val="en-US"/>
        </w:rPr>
      </w:pPr>
      <w:r>
        <w:rPr>
          <w:rFonts w:hint="default" w:ascii="Arial" w:hAnsi="Arial" w:cs="Arial"/>
          <w:b w:val="0"/>
          <w:bCs w:val="0"/>
        </w:rPr>
        <w:t xml:space="preserve">                  fit: BoxFit.cover,)</w:t>
      </w:r>
      <w:r>
        <w:rPr>
          <w:rFonts w:hint="default" w:ascii="Arial" w:hAnsi="Arial" w:cs="Arial"/>
          <w:b w:val="0"/>
          <w:bCs w:val="0"/>
          <w:lang w:val="en-US"/>
        </w:rPr>
        <w:t>,</w:t>
      </w:r>
      <w:r>
        <w:rPr>
          <w:rFonts w:hint="default" w:ascii="Arial" w:hAnsi="Arial" w:cs="Arial"/>
          <w:b w:val="0"/>
          <w:bCs w:val="0"/>
        </w:rPr>
        <w:t>),),);}), ),);}</w:t>
      </w:r>
      <w:r>
        <w:rPr>
          <w:rFonts w:hint="default" w:ascii="Arial" w:hAnsi="Arial" w:cs="Arial"/>
          <w:b w:val="0"/>
          <w:bCs w:val="0"/>
        </w:rPr>
        <mc:AlternateContent>
          <mc:Choice Requires="wpg">
            <w:drawing>
              <wp:anchor distT="0" distB="0" distL="0" distR="0" simplePos="0" relativeHeight="25186611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342" name="Group 134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4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4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4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5036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6oho2cEAAAVFgAADgAAAGRycy9lMm9Eb2MueG1s7Vjb&#10;jts2EH0v0H8Q9N61LpZlG+sNmmyzKFCkAZJ+AC1RlgBJVEn6sn/fISmKtLy7ojfZPAR9MWn7cDhz&#10;hjM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6oho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VDauub4AAADd&#10;AAAADwAAAGRycy9kb3ducmV2LnhtbEVPS2sCMRC+F/wPYYTeajbaSrsaBVsK9VZXafE2bMbd1WSy&#10;3aQ+/r0RCr3Nx/ec6fzsrDhSFxrPGtQgA0FcetNwpWGzfn94BhEiskHrmTRcKMB81rubYm78iVd0&#10;LGIlUgiHHDXUMba5lKGsyWEY+JY4cTvfOYwJdpU0HZ5SuLNymGVj6bDh1FBjS681lYfi12nYqsvP&#10;207Zl/GneiqW+6/Ft61WWt/3VTYBEekc/8V/7g+T5o8eR3D7Jp0gZ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Dauub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ULNgE78AAADd&#10;AAAADwAAAGRycy9kb3ducmV2LnhtbEVPS2vCQBC+C/0PyxR6M5tEKW109ZBSKdaLaSgeh+yYpMnO&#10;huzWx7/vCgVv8/E9Z7m+mF6caHStZQVJFIMgrqxuuVZQfr1PX0A4j6yxt0wKruRgvXqYLDHT9sx7&#10;OhW+FiGEXYYKGu+HTEpXNWTQRXYgDtzRjgZ9gGMt9YjnEG56mcbxszTYcmhocKC8oaorfo2Cqsy7&#10;n3a7+TweUvm228++X9N8o9TTYxIvQHi6+Lv43/2hw/zZfA63b8IJc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CzYBO/&#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tJOTVr4AAADd&#10;AAAADwAAAGRycy9kb3ducmV2LnhtbEVPS2sCMRC+F/wPYYTeajZtlXY1Cm0ptDddpcXbsBl3V5PJ&#10;dpP6+PdGELzNx/ecyezorNhTFxrPGtQgA0FcetNwpWG1/Hx4AREiskHrmTScKMBs2rubYG78gRe0&#10;L2IlUgiHHDXUMba5lKGsyWEY+JY4cRvfOYwJdpU0HR5SuLPyMctG0mHDqaHGlt5rKnfFv9OwVqe/&#10;j42yr6O5Ghbf25+3X1sttL7vq2wMItIx3sRX95dJ85+eh3D5Jp0gp2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JOTV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rPr>
        <w:t>}</w:t>
      </w:r>
    </w:p>
    <w:p w14:paraId="69E8CECE">
      <w:pPr>
        <w:pStyle w:val="2"/>
        <w:spacing w:line="240" w:lineRule="auto"/>
        <w:rPr>
          <w:rFonts w:hint="default" w:ascii="Arial" w:hAnsi="Arial" w:cs="Arial"/>
          <w:b/>
          <w:bCs/>
          <w:color w:val="auto"/>
          <w:sz w:val="40"/>
          <w:szCs w:val="40"/>
        </w:rPr>
      </w:pPr>
      <w:r>
        <w:rPr>
          <w:rFonts w:hint="default" w:ascii="Arial" w:hAnsi="Arial" w:cs="Arial"/>
          <w:b/>
          <w:bCs/>
          <w:color w:val="auto"/>
          <w:sz w:val="40"/>
          <w:szCs w:val="40"/>
          <w:lang w:val="en-US"/>
        </w:rPr>
        <w:t>5.7.</w:t>
      </w:r>
      <w:r>
        <w:rPr>
          <w:rFonts w:hint="default" w:ascii="Arial" w:hAnsi="Arial" w:cs="Arial"/>
          <w:b/>
          <w:bCs/>
          <w:color w:val="auto"/>
          <w:sz w:val="40"/>
          <w:szCs w:val="40"/>
        </w:rPr>
        <w:t>programming languages page</w:t>
      </w:r>
    </w:p>
    <w:p w14:paraId="2352B258">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'package:flutter/material.dart';</w:t>
      </w:r>
    </w:p>
    <w:p w14:paraId="369096F6">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'package:roadx/constants.dart';</w:t>
      </w:r>
    </w:p>
    <w:p w14:paraId="63FC2FA9">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'package:roadx/pages_of_programming_languages/cplusplus_programming_language.dart';</w:t>
      </w:r>
    </w:p>
    <w:p w14:paraId="5CBD4D7F">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'package:roadx/pages_of_programming_languages/csharp_programming_language.dart';</w:t>
      </w:r>
    </w:p>
    <w:p w14:paraId="6552D893">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'package:roadx/pages_of_programming_languages/java_programming_language.dart';</w:t>
      </w:r>
    </w:p>
    <w:p w14:paraId="364B7EA2">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w:t>
      </w:r>
      <w:r>
        <w:rPr>
          <w:rFonts w:hint="default" w:ascii="Arial" w:hAnsi="Arial" w:cs="Arial"/>
          <w:b w:val="0"/>
          <w:bCs w:val="0"/>
          <w:sz w:val="36"/>
          <w:szCs w:val="36"/>
        </w:rPr>
        <mc:AlternateContent>
          <mc:Choice Requires="wpg">
            <w:drawing>
              <wp:anchor distT="0" distB="0" distL="0" distR="0" simplePos="0" relativeHeight="25186816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374" name="Group 137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7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7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7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4832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CF/XFY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ev9Z674AAADd&#10;AAAADwAAAGRycy9kb3ducmV2LnhtbEVPS2sCMRC+F/wPYYTeajYtarsahbYU2puu0uJt2Iy7q8lk&#10;u0l9/PtGELzNx/ec6fzkrDhQFxrPGtQgA0FcetNwpWG9+nh4BhEiskHrmTScKcB81rubYm78kZd0&#10;KGIlUgiHHDXUMba5lKGsyWEY+JY4cVvfOYwJdpU0HR5TuLPyMctG0mHDqaHGlt5qKvfFn9OwUeff&#10;962yL6OFGhZfu+/XH1sttb7vq2wCItIp3sRX96dJ85/GQ7h8k06Qs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v9Z6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AUGRQr8AAADd&#10;AAAADwAAAGRycy9kb3ducmV2LnhtbEVPS2vCQBC+C/0PyxR6M5tEsG109ZBSKdaLaSgeh+yYpMnO&#10;huzWx7/vCgVv8/E9Z7m+mF6caHStZQVJFIMgrqxuuVZQfr1PX0A4j6yxt0wKruRgvXqYLDHT9sx7&#10;OhW+FiGEXYYKGu+HTEpXNWTQRXYgDtzRjgZ9gGMt9YjnEG56mcbxXBpsOTQ0OFDeUNUVv0ZBVebd&#10;T7vdfB4PqXzb7Wffr2m+UerpMYkXIDxd/F387/7QYf7seQ63b8IJc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FBkUK/&#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5WFiB74AAADd&#10;AAAADwAAAGRycy9kb3ducmV2LnhtbEVPS2sCMRC+F/wPYYTeajYt1XY1Cm0ptDddpcXbsBl3V5PJ&#10;dpP6+PdGELzNx/ecyezorNhTFxrPGtQgA0FcetNwpWG1/Hx4AREiskHrmTScKMBs2rubYG78gRe0&#10;L2IlUgiHHDXUMba5lKGsyWEY+JY4cRvfOYwJdpU0HR5SuLPyMcuG0mHDqaHGlt5rKnfFv9OwVqe/&#10;j42yr8O5ei6+tz9vv7ZaaH3fV9kYRKRjvImv7i+T5j+NRnD5Jp0gp2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WFiB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_programming_languages/javascript_programming_language.dart';</w:t>
      </w:r>
    </w:p>
    <w:p w14:paraId="0945D0AA">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'package:roadx/pages_of_programming_languages/python_programming_language.dart';</w:t>
      </w:r>
    </w:p>
    <w:p w14:paraId="2738BEFE">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'package:roadx/widgets/nav.dart';</w:t>
      </w:r>
    </w:p>
    <w:p w14:paraId="4703E972">
      <w:pPr>
        <w:pStyle w:val="2"/>
        <w:spacing w:line="240" w:lineRule="auto"/>
        <w:rPr>
          <w:rFonts w:hint="default" w:ascii="Arial" w:hAnsi="Arial" w:cs="Arial"/>
          <w:b w:val="0"/>
          <w:bCs w:val="0"/>
          <w:sz w:val="36"/>
          <w:szCs w:val="36"/>
        </w:rPr>
      </w:pPr>
      <w:r>
        <w:rPr>
          <w:rFonts w:hint="default" w:ascii="Arial" w:hAnsi="Arial" w:cs="Arial"/>
          <w:b w:val="0"/>
          <w:bCs w:val="0"/>
          <w:sz w:val="36"/>
          <w:szCs w:val="36"/>
        </w:rPr>
        <w:t>class ProgrammingLanguages extends StatelessWidget {</w:t>
      </w:r>
    </w:p>
    <w:p w14:paraId="7C1F85B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ProgrammingLanguages({super.key});</w:t>
      </w:r>
    </w:p>
    <w:p w14:paraId="6B36B21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static String id = 'Programming Languages';</w:t>
      </w:r>
    </w:p>
    <w:p w14:paraId="657F495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final List&lt;String&gt; gridTitles = ["Java", "C++", "C#", "Python", "Javascript"];</w:t>
      </w:r>
    </w:p>
    <w:p w14:paraId="5F2CFD1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final List&lt;String&gt; imagePaths = [</w:t>
      </w:r>
    </w:p>
    <w:p w14:paraId="5BF5886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'assets/images/programming_languages/java.jpg',</w:t>
      </w:r>
    </w:p>
    <w:p w14:paraId="757EFB0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'assets/images/programming_languages/911_c_logo.jpg',</w:t>
      </w:r>
    </w:p>
    <w:p w14:paraId="2372634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'assets/images/programming_languages/CSharp.png',</w:t>
      </w:r>
    </w:p>
    <w:p w14:paraId="7E2BB97B">
      <w:pPr>
        <w:pStyle w:val="2"/>
        <w:spacing w:line="240" w:lineRule="auto"/>
        <w:rPr>
          <w:rFonts w:hint="default" w:ascii="Arial" w:hAnsi="Arial" w:cs="Arial"/>
          <w:b w:val="0"/>
          <w:bCs w:val="0"/>
          <w:sz w:val="36"/>
          <w:szCs w:val="36"/>
        </w:rPr>
      </w:pPr>
      <w:r>
        <w:rPr>
          <w:rFonts w:hint="default" w:ascii="Arial" w:hAnsi="Arial" w:cs="Arial"/>
          <w:b w:val="0"/>
          <w:bCs w:val="0"/>
          <w:sz w:val="36"/>
          <w:szCs w:val="36"/>
        </w:rPr>
        <w:t>'assets/images/programming_languages/python.png',   'assets/images/programming_languages/javascript.png',</w:t>
      </w:r>
    </w:p>
    <w:p w14:paraId="7F7805F7">
      <w:pPr>
        <w:pStyle w:val="2"/>
        <w:spacing w:line="240" w:lineRule="auto"/>
        <w:rPr>
          <w:rFonts w:hint="default" w:ascii="Arial" w:hAnsi="Arial" w:eastAsia="SimSun" w:cs="Arial"/>
          <w:b w:val="0"/>
          <w:bCs w:val="0"/>
          <w:sz w:val="36"/>
          <w:szCs w:val="36"/>
        </w:rPr>
      </w:pPr>
      <w:r>
        <w:rPr>
          <w:rFonts w:hint="default" w:ascii="Arial" w:hAnsi="Arial" w:cs="Arial"/>
          <w:b w:val="0"/>
          <w:bCs w:val="0"/>
          <w:sz w:val="36"/>
          <w:szCs w:val="36"/>
        </w:rPr>
        <w:t xml:space="preserve">  ];</w:t>
      </w:r>
      <w:r>
        <w:rPr>
          <w:rFonts w:hint="default" w:ascii="Arial" w:hAnsi="Arial" w:cs="Arial"/>
          <w:b w:val="0"/>
          <w:bCs w:val="0"/>
          <w:sz w:val="36"/>
          <w:szCs w:val="36"/>
        </w:rPr>
        <mc:AlternateContent>
          <mc:Choice Requires="wpg">
            <w:drawing>
              <wp:anchor distT="0" distB="0" distL="0" distR="0" simplePos="0" relativeHeight="25186918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378" name="Group 137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7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8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8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4729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8Gm1DWc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8Gm1DW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7JT7r4AAADd&#10;AAAADwAAAGRycy9kb3ducmV2LnhtbEVPS2sCMRC+F/ofwhR6q9lYqnU1ClUK7U1Xaelt2Iy7a5PJ&#10;ukl9/PtGELzNx/ecyezkrDhQFxrPGlQvA0FcetNwpWGzfn96BREiskHrmTScKcBsen83wdz4I6/o&#10;UMRKpBAOOWqoY2xzKUNZk8PQ8y1x4ra+cxgT7CppOjymcGdlP8sG0mHDqaHGluY1lb/Fn9Pwo877&#10;xVbZ0WCpXorP3dfbt61WWj8+qGwMItIp3sRX94dJ85+HI7h8k06Q0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JT7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1DHcisEAAADd&#10;AAAADwAAAGRycy9kb3ducmV2LnhtbEWPS2/CQAyE75X4DytX4lY2BKmClIVDUBGiXHgI9WhlTZKS&#10;9UbZLY9/jw9I3GzNeObzdH5zjbpQF2rPBoaDBBRx4W3NpYHD/vtjDCpEZIuNZzJwpwDzWe9tipn1&#10;V97SZRdLJSEcMjRQxdhmWoeiIodh4Fti0U6+cxhl7UptO7xKuGt0miSf2mHN0lBhS3lFxXn37wwU&#10;h/z8V6+XP6ffVC8229FxkuZLY/rvw+QLVKRbfJmf1ysr+KOx8Ms3MoKeP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DHc&#10;is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MBEvz74AAADd&#10;AAAADwAAAGRycy9kb3ducmV2LnhtbEVPS2sCMRC+F/wPYQq91WxaFF2Ngi0Fvem2KN6Gzbi7Npls&#10;N6mPf2+EQm/z8T1nOr84K07UhcazBtXPQBCX3jRcafj6/HgegQgR2aD1TBquFGA+6z1MMTf+zBs6&#10;FbESKYRDjhrqGNtcylDW5DD0fUucuIPvHMYEu0qaDs8p3Fn5kmVD6bDh1FBjS281ld/Fr9OwV9ef&#10;94Oy4+FaDYrVcbvY2Wqj9dOjyiYgIl3iv/jPvTRp/utIwf2bdIKc3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BEvz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3A89DAE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final List&lt;Widget&gt; navigationTargets = [</w:t>
      </w:r>
    </w:p>
    <w:p w14:paraId="55A09C3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JavaProgrammingLanguage(),</w:t>
      </w:r>
    </w:p>
    <w:p w14:paraId="0D9626A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CPlusPlusProgrammingLanguage(),</w:t>
      </w:r>
    </w:p>
    <w:p w14:paraId="5455966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CSharpProgrammingLanguage(),</w:t>
      </w:r>
    </w:p>
    <w:p w14:paraId="7276EC8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PythonProgrammingLanguage(),</w:t>
      </w:r>
    </w:p>
    <w:p w14:paraId="575D5A2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JavaScriptProgrammingLanguage(),</w:t>
      </w:r>
    </w:p>
    <w:p w14:paraId="5E720FE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58D83D5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@override</w:t>
      </w:r>
    </w:p>
    <w:p w14:paraId="7AB7516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Widget build(BuildContext context) {</w:t>
      </w:r>
    </w:p>
    <w:p w14:paraId="65BAF23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return Scaffold(</w:t>
      </w:r>
    </w:p>
    <w:p w14:paraId="4FEA6C4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appBar: AppBar(</w:t>
      </w:r>
    </w:p>
    <w:p w14:paraId="6F48291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backgroundColor: kPrimaryColor,</w:t>
      </w:r>
    </w:p>
    <w:p w14:paraId="3E5D66F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leading: IconButton(</w:t>
      </w:r>
    </w:p>
    <w:p w14:paraId="2045000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onPressed: () {</w:t>
      </w:r>
    </w:p>
    <w:p w14:paraId="121FF48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Navigator.pushNamed(context, Nav.id);</w:t>
      </w:r>
    </w:p>
    <w:p w14:paraId="6EF39D0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12DCF1A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icon: const Icon(</w:t>
      </w:r>
    </w:p>
    <w:p w14:paraId="412FB6A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Icons.arrow_back,</w:t>
      </w:r>
    </w:p>
    <w:p w14:paraId="5E7E67A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color: C</w:t>
      </w:r>
      <w:r>
        <w:rPr>
          <w:rFonts w:hint="default" w:ascii="Arial" w:hAnsi="Arial" w:cs="Arial"/>
          <w:b w:val="0"/>
          <w:bCs w:val="0"/>
          <w:sz w:val="36"/>
          <w:szCs w:val="36"/>
        </w:rPr>
        <mc:AlternateContent>
          <mc:Choice Requires="wpg">
            <w:drawing>
              <wp:anchor distT="0" distB="0" distL="0" distR="0" simplePos="0" relativeHeight="25187020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382" name="Group 138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8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8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8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4627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a78vZGcEAAAVFgAADgAAAGRycy9lMm9Eb2MueG1s7Vjb&#10;jts2EH0v0H8Q9N61LpZlG+sNmmyzKFCkAZJ+AC1RlgBJVEn6sn/fISmKtLy7ojfZPAR9MWn7cDhz&#10;hjM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a78vZG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r48UI74AAADd&#10;AAAADwAAAGRycy9kb3ducmV2LnhtbEVPS2sCMRC+F/wPYYTeajYVRVej0Iqgt7otFW/DZtzdNpls&#10;N6mPf98IQm/z8T1nvrw4K07UhcazBjXIQBCX3jRcafh4Xz9NQISIbNB6Jg1XCrBc9B7mmBt/5h2d&#10;iliJFMIhRw11jG0uZShrchgGviVO3NF3DmOCXSVNh+cU7qx8zrKxdNhwaqixpdeayu/i12k4qOvP&#10;6qjsdPymRsX26/Nlb6ud1o99lc1ARLrEf/HdvTFp/nAyhNs36QS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48UI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qwraib8AAADd&#10;AAAADwAAAGRycy9kb3ducmV2LnhtbEVPTWvCQBC9F/oflil4azaJIja6ekhRivViGorHITsmabKz&#10;IbtV+++7BaG3ebzPWW1uphcXGl1rWUESxSCIK6tbrhWUH9vnBQjnkTX2lknBDznYrB8fVphpe+Uj&#10;XQpfixDCLkMFjfdDJqWrGjLoIjsQB+5sR4M+wLGWesRrCDe9TON4Lg22HBoaHChvqOqKb6OgKvPu&#10;q93v3s+nVL4ejtPPlzTfKTV5SuIlCE83/y++u990mD9dzODvm3CCX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sK2om/&#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TyopzL4AAADd&#10;AAAADwAAAGRycy9kb3ducmV2LnhtbEVPS2sCMRC+C/0PYQq9aTYWxW6NQitCe9O1tPQ2bMbd1WSy&#10;blIf/94UBG/z8T1nOj87K47UhcazBjXIQBCX3jRcafjaLPsTECEiG7SeScOFAsxnD70p5safeE3H&#10;IlYihXDIUUMdY5tLGcqaHIaBb4kTt/Wdw5hgV0nT4SmFOyuHWTaWDhtODTW29F5TuS/+nIZfdTks&#10;tsq+jFdqVHzuvt9+bLXW+ulRZa8gIp3jXXxzf5g0/3kygv9v0glyd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yopzL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olors.white,</w:t>
      </w:r>
    </w:p>
    <w:p w14:paraId="325C373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16BFB50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elevation: 0.0</w:t>
      </w:r>
      <w:r>
        <w:rPr>
          <w:rFonts w:hint="default" w:ascii="Arial" w:hAnsi="Arial" w:cs="Arial"/>
          <w:b w:val="0"/>
          <w:bCs w:val="0"/>
          <w:sz w:val="36"/>
          <w:szCs w:val="36"/>
        </w:rPr>
        <mc:AlternateContent>
          <mc:Choice Requires="wpg">
            <w:drawing>
              <wp:anchor distT="0" distB="0" distL="0" distR="0" simplePos="0" relativeHeight="25187737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54" name="Group 65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5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5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5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3910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L0UJcB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U3DhPMAAAADc&#10;AAAADwAAAGRycy9kb3ducmV2LnhtbEWPzWrDMBCE74W+g9hAbo2sgk3qRAmkJZDeGqe05LZYG9ut&#10;tHIsNT9vXwUKPQ4z8w0zX16cFScaQudZg5pkIIhrbzpuNLzv1g9TECEiG7SeScOVAiwX93dzLI0/&#10;85ZOVWxEgnAoUUMbY19KGeqWHIaJ74mTd/CDw5jk0Egz4DnBnZWPWVZIhx2nhRZ7em6p/q5+nIa9&#10;uh5fDso+FW8qr16/PlafttlqPR6pbAYi0iX+h//aG6OhyHO4nU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cOE8&#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TuyNpr8AAADc&#10;AAAADwAAAGRycy9kb3ducmV2LnhtbEWPS4vCQBCE7wv+h6EFb+vEyAaNjh4iyrLuxQfiscm0STTT&#10;EzKzPv69Iyx4LKrqK2o6v5taXKl1lWUFg34Egji3uuJCwX63/ByBcB5ZY22ZFDzIwXzW+Zhiqu2N&#10;N3Td+kIECLsUFZTeN6mULi/JoOvbhjh4J9sa9EG2hdQt3gLc1DKOokQarDgslNhQVlJ+2f4ZBfk+&#10;u5yrn9X6dIzl4nczPIzjbKVUrzuIJiA83f07/N/+1gqSrwReZ8IRkLM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7sjaa/&#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zO7a0MAAAADc&#10;AAAADwAAAGRycy9kb3ducmV2LnhtbEWPT2sCMRTE70K/Q3hCb5qN4NpujUItBXur29LS22Pz3N2a&#10;vGw38d+3N0LB4zAzv2Hmy5Oz4kB9aD1rUOMMBHHlTcu1hs+P19EDiBCRDVrPpOFMAZaLu8EcC+OP&#10;vKFDGWuRIBwK1NDE2BVShqohh2HsO+LkbX3vMCbZ19L0eExwZ+Uky3LpsOW00GBHq4aqXbl3Gn7U&#10;+e9lq+xj/q6m5dvv1/O3rTda3w9V9gQi0inewv/ttdGQT2dwPZOOgFx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7trQ&#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3911BF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title: const Text(</w:t>
      </w:r>
    </w:p>
    <w:p w14:paraId="00EAE30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"Programming Languages",</w:t>
      </w:r>
    </w:p>
    <w:p w14:paraId="4E14F0B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style: TextSt</w:t>
      </w:r>
      <w:r>
        <w:rPr>
          <w:rFonts w:hint="default" w:ascii="Arial" w:hAnsi="Arial" w:cs="Arial"/>
          <w:b w:val="0"/>
          <w:bCs w:val="0"/>
          <w:sz w:val="36"/>
          <w:szCs w:val="36"/>
        </w:rPr>
        <mc:AlternateContent>
          <mc:Choice Requires="wpg">
            <w:drawing>
              <wp:anchor distT="0" distB="0" distL="0" distR="0" simplePos="0" relativeHeight="25193164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482" name="Group 148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48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8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8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8483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PtyKvWgEAAAV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D7cir1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byXZRr4AAADd&#10;AAAADwAAAGRycy9kb3ducmV2LnhtbEVPS2sCMRC+F/ofwhR6q9nYKroahSqF9qbb0uJt2Iy7a5PJ&#10;ukl9/PtGELzNx/ec6fzkrDhQFxrPGlQvA0FcetNwpeHr8+1pBCJEZIPWM2k4U4D57P5uirnxR17T&#10;oYiVSCEcctRQx9jmUoayJoeh51vixG195zAm2FXSdHhM4c7KfpYNpcOGU0ONLS1qKn+LP6dho877&#10;5VbZ8XClBsXH7vv1x1ZrrR8fVDYBEekUb+Kr+92k+S+jZ7h8k06Qs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yXZR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a6AX7L8AAADd&#10;AAAADwAAAGRycy9kb3ducmV2LnhtbEVPTWvCQBC9F/oflin01myMIja6ySFFEevFNBSPQ3ZMUrOz&#10;IbtV+++7BaG3ebzPWeU304sLja6zrGASxSCIa6s7bhRUH+uXBQjnkTX2lknBDznIs8eHFabaXvlA&#10;l9I3IoSwS1FB6/2QSunqlgy6yA7EgTvZ0aAPcGykHvEawk0vkzieS4Mdh4YWBypaqs/lt1FQV8X5&#10;q9tt3k/HRL7tD9PP16TYKPX8NImXIDzd/L/47t7qMH+2mMHfN+EEmf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gF+y/&#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j4Dkqb4AAADd&#10;AAAADwAAAGRycy9kb3ducmV2LnhtbEVPS2sCMRC+C/0PYQq9aTZSxW6NQitCe9O1tPQ2bMbd1WSy&#10;blIf/94UBG/z8T1nOj87K47UhcazBjXIQBCX3jRcafjaLPsTECEiG7SeScOFAsxnD70p5safeE3H&#10;IlYihXDIUUMdY5tLGcqaHIaBb4kTt/Wdw5hgV0nT4SmFOyuHWTaWDhtODTW29F5TuS/+nIZfdTks&#10;tsq+jFdqVHzuvt9+bLXW+ulRZa8gIp3jXXxzf5g0/3kygv9v0glyd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4Dkqb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yle(</w:t>
      </w:r>
    </w:p>
    <w:p w14:paraId="6D123A6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color: Colors.white,),),),</w:t>
      </w:r>
    </w:p>
    <w:p w14:paraId="6F5821D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body: GridView.count(</w:t>
      </w:r>
    </w:p>
    <w:p w14:paraId="23162E0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crossAxisCount: 1,</w:t>
      </w:r>
    </w:p>
    <w:p w14:paraId="24EFEFE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children: List.generate(gridTitles.length, (index) {</w:t>
      </w:r>
    </w:p>
    <w:p w14:paraId="23D316F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return InkWell(</w:t>
      </w:r>
    </w:p>
    <w:p w14:paraId="74257F8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onTap: () {</w:t>
      </w:r>
    </w:p>
    <w:p w14:paraId="5D99A6B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Navigator.push(</w:t>
      </w:r>
    </w:p>
    <w:p w14:paraId="6A9EC56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context,</w:t>
      </w:r>
    </w:p>
    <w:p w14:paraId="6808D0D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MaterialPageRoute(</w:t>
      </w:r>
    </w:p>
    <w:p w14:paraId="63491A3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builder: (context) =&gt; navigationTargets[index]),);},</w:t>
      </w:r>
    </w:p>
    <w:p w14:paraId="067EB7F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w:t>
      </w:r>
      <w:r>
        <w:rPr>
          <w:rFonts w:hint="default" w:ascii="Arial" w:hAnsi="Arial" w:cs="Arial"/>
          <w:b w:val="0"/>
          <w:bCs w:val="0"/>
          <w:sz w:val="36"/>
          <w:szCs w:val="36"/>
        </w:rPr>
        <mc:AlternateContent>
          <mc:Choice Requires="wpg">
            <w:drawing>
              <wp:anchor distT="0" distB="0" distL="0" distR="0" simplePos="0" relativeHeight="25204121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2031" name="Group 203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3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3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3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7526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x7YgfWgEAAAVFgAADgAAAGRycy9lMm9Eb2MueG1s7Vjb&#10;jts2EH0v0H8Q9N61LpZlG+sNmmyzKFCkAZJ+AC1RlgBJVEn6sn/fISmKtLy7ojfZPAR9MWn7cDhz&#10;hjM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Me2IH1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wTNkMsAAAADd&#10;AAAADwAAAGRycy9kb3ducmV2LnhtbEWPT0sDMRTE74LfITyhN5tki6VumxZUBL21a1G8PTavu1uT&#10;l3UT++fbm4LgcZiZ3zCL1ck7caAhdoEN6LECQVwH23FjYPv2fDsDEROyRReYDJwpwmp5fbXA0oYj&#10;b+hQpUZkCMcSDbQp9aWUsW7JYxyHnjh7uzB4TFkOjbQDHjPcO1koNZUeO84LLfb02FL9Vf14A5/6&#10;/P200+5+utZ31ev+/eHDNRtjRjdazUEkOqX/8F/7xRoo1KSAy5v8BOTy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M2Qy&#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JROXd8AAAADd&#10;AAAADwAAAGRycy9kb3ducmV2LnhtbEWPT4vCMBTE7wt+h/AEb2tiC8tajR4qyuJ68Q/i8dE822rz&#10;Upqsut9+Iyx4HGbmN8x0/rCNuFHna8caRkMFgrhwpuZSw2G/fP8E4QOywcYxafglD/NZ722KmXF3&#10;3tJtF0oRIewz1FCF0GZS+qIii37oWuLonV1nMUTZldJ0eI9w28hEqQ9psea4UGFLeUXFdfdjNRSH&#10;/Hqp16vv8ymRi802PY6TfKX1oD9SExCBHuEV/m9/GQ2JSlN4volP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E5d3&#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IZZZ3cAAAADd&#10;AAAADwAAAGRycy9kb3ducmV2LnhtbEWPT0sDMRTE74LfITzBm5uk1tKuTQsqQr3ZVVq8PTavu6vJ&#10;y7qJ/fPtTUHwOMzMb5j58uid2NMQu8AGdKFAENfBdtwYeH97vpmCiAnZogtMBk4UYbm4vJhjacOB&#10;17SvUiMyhGOJBtqU+lLKWLfkMRahJ87eLgweU5ZDI+2Ahwz3To6UmkiPHeeFFnt6bKn+qn68gQ99&#10;+n7aaTebvOq76uVz87B1zdqY6yut7kEkOqb/8F97ZQ2M1O0Yzm/yE5C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llnd&#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 xml:space="preserve"> Container(</w:t>
      </w:r>
    </w:p>
    <w:p w14:paraId="4663993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margin: const EdgeInsets.all(4.0),</w:t>
      </w:r>
    </w:p>
    <w:p w14:paraId="75F9350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 GridTile(</w:t>
      </w:r>
    </w:p>
    <w:p w14:paraId="789EA1F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footer: Container(</w:t>
      </w:r>
    </w:p>
    <w:p w14:paraId="0C52E0AA">
      <w:pPr>
        <w:pStyle w:val="2"/>
        <w:spacing w:line="240" w:lineRule="auto"/>
        <w:rPr>
          <w:rFonts w:hint="default" w:ascii="Arial" w:hAnsi="Arial" w:cs="Arial"/>
          <w:b w:val="0"/>
          <w:bCs w:val="0"/>
          <w:sz w:val="36"/>
          <w:szCs w:val="36"/>
        </w:rPr>
      </w:pPr>
      <w:r>
        <w:rPr>
          <w:rFonts w:hint="default" w:ascii="Arial" w:hAnsi="Arial" w:cs="Arial"/>
          <w:b w:val="0"/>
          <w:bCs w:val="0"/>
          <w:sz w:val="36"/>
          <w:szCs w:val="36"/>
        </w:rPr>
        <w:t>color: Colors.black.withOpacity(0.5),</w:t>
      </w:r>
    </w:p>
    <w:p w14:paraId="6281976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 Center(</w:t>
      </w:r>
    </w:p>
    <w:p w14:paraId="209AF6E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 Text(</w:t>
      </w:r>
    </w:p>
    <w:p w14:paraId="73FDFE1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gridTitles[index],</w:t>
      </w:r>
    </w:p>
    <w:p w14:paraId="720A795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style: const TextStyle(color: Colors.white),</w:t>
      </w:r>
    </w:p>
    <w:p w14:paraId="71C08EC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textAlign: TextAlign.center,),),</w:t>
      </w:r>
      <w:r>
        <w:rPr>
          <w:rFonts w:hint="default" w:ascii="Arial" w:hAnsi="Arial" w:cs="Arial"/>
          <w:b w:val="0"/>
          <w:bCs w:val="0"/>
          <w:sz w:val="36"/>
          <w:szCs w:val="36"/>
        </w:rPr>
        <mc:AlternateContent>
          <mc:Choice Requires="wpg">
            <w:drawing>
              <wp:anchor distT="0" distB="0" distL="0" distR="0" simplePos="0" relativeHeight="25187123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386" name="Group 138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8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8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8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4524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Rt1Qu2cEAAAVFgAADgAAAGRycy9lMm9Eb2MueG1s7Vjb&#10;jts2EH0v0H8Q9N61LpZlG+sNmmyzKFCkAZJ+AC1RlgBJVEn6sn/fISmKtLy7ojfZPAR9MWn7cDhz&#10;hjM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Rt1Qu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0LQSIL4AAADd&#10;AAAADwAAAGRycy9kb3ducmV2LnhtbEVPS2sCMRC+F/ofwhR6q9lY6mM1ClUK7U23pcXbsBl31yaT&#10;dZP6+PeNIHibj+850/nJWXGgLjSeNaheBoK49KbhSsPX59vTCESIyAatZ9JwpgDz2f3dFHPjj7ym&#10;QxErkUI45KihjrHNpQxlTQ5Dz7fEidv6zmFMsKuk6fCYwp2V/SwbSIcNp4YaW1rUVP4Wf07DRp33&#10;y62y48FKvRQfu+/XH1uttX58UNkERKRTvImv7neT5j+PhnD5Jp0g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LQSIL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KkfQjMEAAADd&#10;AAAADwAAAGRycy9kb3ducmV2LnhtbEWPS2/CQAyE75X4DytX4lY2BKmClIVDUBGiXHgI9WhlTZKS&#10;9UbZLY9/jw9I3GzNeObzdH5zjbpQF2rPBoaDBBRx4W3NpYHD/vtjDCpEZIuNZzJwpwDzWe9tipn1&#10;V97SZRdLJSEcMjRQxdhmWoeiIodh4Fti0U6+cxhl7UptO7xKuGt0miSf2mHN0lBhS3lFxXn37wwU&#10;h/z8V6+XP6ffVC8229FxkuZLY/rvw+QLVKRbfJmf1ysr+KOx4Mo3MoKeP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kfQ&#10;jM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zmcjyb4AAADd&#10;AAAADwAAAGRycy9kb3ducmV2LnhtbEVPS2sCMRC+F/wPYQreajYWRbdGQUtBb7otLb0Nm3F322Sy&#10;3cTXvzeC0Nt8fM+ZLc7OiiN1ofGsQQ0yEMSlNw1XGj7e354mIEJENmg9k4YLBVjMew8zzI0/8Y6O&#10;RaxECuGQo4Y6xjaXMpQ1OQwD3xInbu87hzHBrpKmw1MKd1YOs2wsHTacGmpsaVVT+VscnIZvdfl7&#10;3Ss7HW/VqNj8fC6/bLXTuv+oshcQkc7xX3x3r02a/zyZwu2bdIKcX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mcjyb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w:t>
      </w:r>
    </w:p>
    <w:p w14:paraId="03319BD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 Image.asset(</w:t>
      </w:r>
    </w:p>
    <w:p w14:paraId="2135630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imagePaths[index],</w:t>
      </w:r>
    </w:p>
    <w:p w14:paraId="5BF6BFE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fit: BoxFit.cover,),),),);}),),);}}</w:t>
      </w:r>
      <w:r>
        <w:rPr>
          <w:rFonts w:hint="default" w:ascii="Arial" w:hAnsi="Arial" w:cs="Arial"/>
          <w:b w:val="0"/>
          <w:bCs w:val="0"/>
          <w:sz w:val="36"/>
          <w:szCs w:val="36"/>
        </w:rPr>
        <mc:AlternateContent>
          <mc:Choice Requires="wpg">
            <w:drawing>
              <wp:anchor distT="0" distB="0" distL="0" distR="0" simplePos="0" relativeHeight="25209241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909" name="Group 90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91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91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91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2406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B2rkVJoBAAAEB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I9lvMrwAAADc&#10;AAAADwAAAGRycy9kb3ducmV2LnhtbEVPW2vCMBR+F/YfwhnsbaYRlNmZFjYR3NussrG3Q3NsuyUn&#10;tcm8/HvzIPj48d0X5dlZcaQhdJ41qHEGgrj2puNGw267en4BESKyQeuZNFwoQFk8jBaYG3/iDR2r&#10;2IgUwiFHDW2MfS5lqFtyGMa+J07c3g8OY4JDI82ApxTurJxk2Uw67Dg1tNjTe0v1X/XvNPyoy2G5&#10;V3Y++1TT6uP36+3bNhutnx5V9goi0jnexTf32miYqzQ/nUlHQBZ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ZbzK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ods4RL8AAADc&#10;AAAADwAAAGRycy9kb3ducmV2LnhtbEWPS4vCQBCE7wv7H4YWvK2TRJBNdPSQRRHdiw/EY5Npk2im&#10;J2TG1793FhY8FlX1FTWZPUwjbtS52rKCeBCBIC6srrlUsN/Nv75BOI+ssbFMCp7kYDb9/Jhgpu2d&#10;N3Tb+lIECLsMFVTet5mUrqjIoBvYljh4J9sZ9EF2pdQd3gPcNDKJopE0WHNYqLClvKLisr0aBcU+&#10;v5zr1WJ9Oiby53czPKRJvlCq34ujMQhPD/8O/7eXWkEax/B3JhwBOX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HbOES/&#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vEdU3r4AAADc&#10;AAAADwAAAGRycy9kb3ducmV2LnhtbEWPT2sCMRTE7wW/Q3iF3jQboVJXo1CLoLe6LYq3x+a5u5q8&#10;bDfx37dvCkKPw8z8hpnOb86KC3Wh8axBDTIQxKU3DVcavr+W/TcQISIbtJ5Jw50CzGe9pynmxl95&#10;Q5ciViJBOOSooY6xzaUMZU0Ow8C3xMk7+M5hTLKrpOnwmuDOymGWjaTDhtNCjS0taipPxdlp2Kv7&#10;z8dB2fHoU70W6+P2fWerjdYvzyqbgIh0i//hR3tlNIzVEP7OpCMgZ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EdU3r4A&#10;AADc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68A4826E">
      <w:pPr>
        <w:pStyle w:val="2"/>
        <w:spacing w:line="240" w:lineRule="auto"/>
        <w:rPr>
          <w:rFonts w:hint="default" w:ascii="Arial" w:hAnsi="Arial" w:cs="Arial"/>
          <w:b/>
          <w:bCs/>
          <w:color w:val="auto"/>
          <w:sz w:val="40"/>
          <w:szCs w:val="40"/>
        </w:rPr>
      </w:pPr>
      <w:r>
        <w:rPr>
          <w:rFonts w:hint="default" w:ascii="Arial" w:hAnsi="Arial" w:cs="Arial"/>
          <w:b/>
          <w:bCs/>
          <w:color w:val="auto"/>
          <w:sz w:val="40"/>
          <w:szCs w:val="40"/>
          <w:lang w:val="en-US"/>
        </w:rPr>
        <w:t>5.8</w:t>
      </w:r>
      <w:r>
        <w:rPr>
          <w:rFonts w:hint="default" w:ascii="Arial" w:hAnsi="Arial" w:cs="Arial"/>
          <w:b/>
          <w:bCs/>
          <w:color w:val="auto"/>
          <w:sz w:val="40"/>
          <w:szCs w:val="40"/>
        </w:rPr>
        <w:t>-learning kids page</w:t>
      </w:r>
    </w:p>
    <w:p w14:paraId="190A6412">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'package:flutter/material.dart';</w:t>
      </w:r>
    </w:p>
    <w:p w14:paraId="779B3CC6">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'package:roadx/constants.dart';</w:t>
      </w:r>
    </w:p>
    <w:p w14:paraId="00391B57">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'package:roadx/widgets/nav.dart';</w:t>
      </w:r>
    </w:p>
    <w:p w14:paraId="626E0BD2">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'package:roadx/widgets/custom_list_tile.dart';</w:t>
      </w:r>
    </w:p>
    <w:p w14:paraId="1F3A2BE6">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'package:url_launcher/url_launcher.dart';</w:t>
      </w:r>
    </w:p>
    <w:p w14:paraId="295C2B91">
      <w:pPr>
        <w:pStyle w:val="2"/>
        <w:spacing w:line="240" w:lineRule="auto"/>
        <w:rPr>
          <w:rFonts w:hint="default" w:ascii="Arial" w:hAnsi="Arial" w:cs="Arial"/>
          <w:b w:val="0"/>
          <w:bCs w:val="0"/>
          <w:sz w:val="36"/>
          <w:szCs w:val="36"/>
        </w:rPr>
      </w:pPr>
      <w:r>
        <w:rPr>
          <w:rFonts w:hint="default" w:ascii="Arial" w:hAnsi="Arial" w:cs="Arial"/>
          <w:b w:val="0"/>
          <w:bCs w:val="0"/>
          <w:sz w:val="36"/>
          <w:szCs w:val="36"/>
        </w:rPr>
        <w:t>final Uri _programmingkidsfirst = Uri.parse(</w:t>
      </w:r>
    </w:p>
    <w:p w14:paraId="0496496D">
      <w:pPr>
        <w:pStyle w:val="2"/>
        <w:spacing w:line="240" w:lineRule="auto"/>
        <w:rPr>
          <w:rFonts w:hint="default" w:ascii="Arial" w:hAnsi="Arial" w:cs="Arial"/>
          <w:b w:val="0"/>
          <w:bCs w:val="0"/>
          <w:sz w:val="36"/>
          <w:szCs w:val="36"/>
        </w:rPr>
      </w:pPr>
      <w:r>
        <w:rPr>
          <w:rFonts w:hint="default" w:ascii="Arial" w:hAnsi="Arial" w:cs="Arial"/>
          <w:b w:val="0"/>
          <w:bCs w:val="0"/>
          <w:sz w:val="36"/>
          <w:szCs w:val="36"/>
        </w:rPr>
        <w:t>'https://www.youtube.com/playlist?list=PLnb0FwCbM-50UuNjpeIrdEnlSbbMK891Q');</w:t>
      </w:r>
    </w:p>
    <w:p w14:paraId="4400F6F5">
      <w:pPr>
        <w:pStyle w:val="2"/>
        <w:spacing w:line="240" w:lineRule="auto"/>
        <w:rPr>
          <w:rFonts w:hint="default" w:ascii="Arial" w:hAnsi="Arial" w:cs="Arial"/>
          <w:b w:val="0"/>
          <w:bCs w:val="0"/>
          <w:sz w:val="36"/>
          <w:szCs w:val="36"/>
        </w:rPr>
      </w:pPr>
      <w:r>
        <w:rPr>
          <w:rFonts w:hint="default" w:ascii="Arial" w:hAnsi="Arial" w:cs="Arial"/>
          <w:b w:val="0"/>
          <w:bCs w:val="0"/>
          <w:sz w:val="36"/>
          <w:szCs w:val="36"/>
        </w:rPr>
        <w:t>final Uri _programmingkidssecond = Uri.parse(</w:t>
      </w:r>
    </w:p>
    <w:p w14:paraId="273CEFE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'https://www.youtube.com/playlist?list=PLzTFSn-Bzi_wguTJLHUgrJgCy42mdT-Yn');</w:t>
      </w:r>
    </w:p>
    <w:p w14:paraId="4D4D99E2">
      <w:pPr>
        <w:pStyle w:val="2"/>
        <w:spacing w:line="240" w:lineRule="auto"/>
        <w:rPr>
          <w:rFonts w:hint="default" w:ascii="Arial" w:hAnsi="Arial" w:cs="Arial"/>
          <w:b w:val="0"/>
          <w:bCs w:val="0"/>
          <w:sz w:val="36"/>
          <w:szCs w:val="36"/>
        </w:rPr>
      </w:pPr>
      <w:r>
        <w:rPr>
          <w:rFonts w:hint="default" w:ascii="Arial" w:hAnsi="Arial" w:cs="Arial"/>
          <w:b w:val="0"/>
          <w:bCs w:val="0"/>
          <w:sz w:val="36"/>
          <w:szCs w:val="36"/>
        </w:rPr>
        <w:t>final Uri _computerbasicsfirst = Uri.parse(</w:t>
      </w:r>
    </w:p>
    <w:p w14:paraId="17D1A18A">
      <w:pPr>
        <w:pStyle w:val="2"/>
        <w:spacing w:line="240" w:lineRule="auto"/>
        <w:rPr>
          <w:rFonts w:hint="default" w:ascii="Arial" w:hAnsi="Arial" w:cs="Arial"/>
          <w:b w:val="0"/>
          <w:bCs w:val="0"/>
          <w:sz w:val="36"/>
          <w:szCs w:val="36"/>
        </w:rPr>
      </w:pPr>
      <w:r>
        <w:rPr>
          <w:rFonts w:hint="default" w:ascii="Arial" w:hAnsi="Arial" w:cs="Arial"/>
          <w:b w:val="0"/>
          <w:bCs w:val="0"/>
          <w:sz w:val="36"/>
          <w:szCs w:val="36"/>
        </w:rPr>
        <w:t>'https://www.youtube.com/playlist?list=PL4316FC411AD077AA');</w:t>
      </w:r>
    </w:p>
    <w:p w14:paraId="2CC58126">
      <w:pPr>
        <w:pStyle w:val="2"/>
        <w:spacing w:line="240" w:lineRule="auto"/>
        <w:rPr>
          <w:rFonts w:hint="default" w:ascii="Arial" w:hAnsi="Arial" w:cs="Arial"/>
          <w:b w:val="0"/>
          <w:bCs w:val="0"/>
          <w:sz w:val="36"/>
          <w:szCs w:val="36"/>
        </w:rPr>
      </w:pPr>
      <w:r>
        <w:rPr>
          <w:rFonts w:hint="default" w:ascii="Arial" w:hAnsi="Arial" w:cs="Arial"/>
          <w:b w:val="0"/>
          <w:bCs w:val="0"/>
          <w:sz w:val="36"/>
          <w:szCs w:val="36"/>
        </w:rPr>
        <w:t>final Uri _computerbasicssecond = Uri.parse(</w:t>
      </w:r>
    </w:p>
    <w:p w14:paraId="52F84A7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'https://www.youtube.com/watch?v=W7-u_w-0zHc&amp;list=PLqleLpAMfxGAkXyW-QIwBPYDXpxAmb5La');</w:t>
      </w:r>
    </w:p>
    <w:p w14:paraId="77FDCA5A">
      <w:pPr>
        <w:pStyle w:val="2"/>
        <w:spacing w:line="240" w:lineRule="auto"/>
        <w:rPr>
          <w:rFonts w:hint="default" w:ascii="Arial" w:hAnsi="Arial" w:cs="Arial"/>
          <w:b w:val="0"/>
          <w:bCs w:val="0"/>
          <w:sz w:val="36"/>
          <w:szCs w:val="36"/>
        </w:rPr>
      </w:pPr>
      <w:r>
        <w:rPr>
          <w:rFonts w:hint="default" w:ascii="Arial" w:hAnsi="Arial" w:cs="Arial"/>
          <w:b w:val="0"/>
          <w:bCs w:val="0"/>
          <w:sz w:val="36"/>
          <w:szCs w:val="36"/>
        </w:rPr>
        <w:t>final Uri _computerfundamentalsfirst = Uri.parse(</w:t>
      </w:r>
    </w:p>
    <w:p w14:paraId="1A98FE4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r>
        <w:rPr>
          <w:rFonts w:hint="default" w:ascii="Arial" w:hAnsi="Arial" w:cs="Arial"/>
          <w:b w:val="0"/>
          <w:bCs w:val="0"/>
          <w:sz w:val="36"/>
          <w:szCs w:val="36"/>
        </w:rPr>
        <mc:AlternateContent>
          <mc:Choice Requires="wpg">
            <w:drawing>
              <wp:anchor distT="0" distB="0" distL="0" distR="0" simplePos="0" relativeHeight="25206374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59" name="Group 215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4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4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4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5273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gaVlCWsEAAAVFgAADgAAAGRycy9lMm9Eb2MueG1s7Vjb&#10;jts2EH0v0H8Q9N61LpZlG+sNmmyzKFCkAZJ+AC1RlgBJVEn6sn/fISmKtLy7ojfZPAR9MWn7cDhz&#10;hjM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">
                <o:lock v:ext="edit" aspectratio="f"/>
                <v:shape id="Graphic 2" o:spid="_x0000_s1026" o:spt="100" style="position:absolute;left:0;top:0;height:10151745;width:7056120;" fillcolor="#5B9BD5 [3204]" filled="t" stroked="f" coordsize="7056120,10151745" o:gfxdata="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NqLq/&#10;AAAA3Q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0f5qFsEAAADd&#10;AAAADwAAAGRycy9kb3ducmV2LnhtbEWPzW7CQAyE75V4h5UrcSsbAkJtysIhCFQBFyiqerSyJknJ&#10;eqPslp+3xwckbrZmPPN5Or+6Rp2pC7VnA8NBAoq48Lbm0sDhe/n2DipEZIuNZzJwowDzWe9lipn1&#10;F97ReR9LJSEcMjRQxdhmWoeiIodh4Fti0Y6+cxhl7UptO7xIuGt0miQT7bBmaaiwpbyi4rT/dwaK&#10;Q376q9erzfE31YvtbvTzkeYrY/qvw+QTVKRrfJof119W8EdjwZVvZAQ9u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f5q&#10;Fs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Nd6ZU74AAADd&#10;AAAADwAAAGRycy9kb3ducmV2LnhtbEVPS2sCMRC+F/ofwhR6q9nYKnU1ClUK7U1Xaelt2Iy7a5PJ&#10;ukl9/PtGELzNx/ecyezkrDhQFxrPGlQvA0FcetNwpWGzfn96BREiskHrmTScKcBsen83wdz4I6/o&#10;UMRKpBAOOWqoY2xzKUNZk8PQ8y1x4ra+cxgT7CppOjymcGdlP8uG0mHDqaHGluY1lb/Fn9Pwo877&#10;xVbZ0XCpBsXn7uvt21YrrR8fVDYGEekUb+Kr+8Ok+c8vI7h8k06Q0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d6ZU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'https://www.youtube.com/playlist?list=PLSzuwmVgelNxSi7pWzRTPOSiqdXHLI0GP');</w:t>
      </w:r>
    </w:p>
    <w:p w14:paraId="5B3E535A">
      <w:pPr>
        <w:pStyle w:val="2"/>
        <w:spacing w:line="240" w:lineRule="auto"/>
        <w:rPr>
          <w:rFonts w:hint="default" w:ascii="Arial" w:hAnsi="Arial" w:cs="Arial"/>
          <w:b w:val="0"/>
          <w:bCs w:val="0"/>
          <w:sz w:val="36"/>
          <w:szCs w:val="36"/>
        </w:rPr>
      </w:pPr>
      <w:r>
        <w:rPr>
          <w:rFonts w:hint="default" w:ascii="Arial" w:hAnsi="Arial" w:cs="Arial"/>
          <w:b w:val="0"/>
          <w:bCs w:val="0"/>
          <w:sz w:val="36"/>
          <w:szCs w:val="36"/>
        </w:rPr>
        <w:t>final Uri _flowchartsfirst = Uri.parse(</w:t>
      </w:r>
    </w:p>
    <w:p w14:paraId="3DA8A51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'https://www.youtube.com/playlist?list=PLMQ4k-hUWGNl-_4tGH-2Gq-06yZbzl5az');</w:t>
      </w:r>
    </w:p>
    <w:p w14:paraId="2073108C">
      <w:pPr>
        <w:pStyle w:val="2"/>
        <w:spacing w:line="240" w:lineRule="auto"/>
        <w:rPr>
          <w:rFonts w:hint="default" w:ascii="Arial" w:hAnsi="Arial" w:cs="Arial"/>
          <w:b w:val="0"/>
          <w:bCs w:val="0"/>
          <w:sz w:val="36"/>
          <w:szCs w:val="36"/>
        </w:rPr>
      </w:pPr>
      <w:r>
        <w:rPr>
          <w:rFonts w:hint="default" w:ascii="Arial" w:hAnsi="Arial" w:cs="Arial"/>
          <w:b w:val="0"/>
          <w:bCs w:val="0"/>
          <w:sz w:val="36"/>
          <w:szCs w:val="36"/>
        </w:rPr>
        <w:t>final Uri _flowchartssecond = Uri.parse(</w:t>
      </w:r>
    </w:p>
    <w:p w14:paraId="5B1BE44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'https://www.youtube.com/playlist?list=PLQ8QGneqFjxNnPszJsQs2qS1m0uqfXCob');</w:t>
      </w:r>
    </w:p>
    <w:p w14:paraId="19602579">
      <w:pPr>
        <w:pStyle w:val="2"/>
        <w:spacing w:line="240" w:lineRule="auto"/>
        <w:rPr>
          <w:rFonts w:hint="default" w:ascii="Arial" w:hAnsi="Arial" w:cs="Arial"/>
          <w:b w:val="0"/>
          <w:bCs w:val="0"/>
          <w:sz w:val="36"/>
          <w:szCs w:val="36"/>
        </w:rPr>
      </w:pPr>
      <w:r>
        <w:rPr>
          <w:rFonts w:hint="default" w:ascii="Arial" w:hAnsi="Arial" w:cs="Arial"/>
          <w:b w:val="0"/>
          <w:bCs w:val="0"/>
          <w:sz w:val="36"/>
          <w:szCs w:val="36"/>
        </w:rPr>
        <w:t>class LearningKids extends StatefulWidget {</w:t>
      </w:r>
    </w:p>
    <w:p w14:paraId="57E1227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LearningKids({super.key});</w:t>
      </w:r>
    </w:p>
    <w:p w14:paraId="2CE4F85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static String id = 'Learning Kids';</w:t>
      </w:r>
    </w:p>
    <w:p w14:paraId="0BF17BC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@override</w:t>
      </w:r>
    </w:p>
    <w:p w14:paraId="2834E9F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State&lt;LearningKids&gt; createState() =&gt; _LearningKidsState();</w:t>
      </w:r>
    </w:p>
    <w:p w14:paraId="104B5CE7">
      <w:pPr>
        <w:pStyle w:val="2"/>
        <w:spacing w:line="240" w:lineRule="auto"/>
        <w:rPr>
          <w:rFonts w:hint="default" w:ascii="Arial" w:hAnsi="Arial" w:cs="Arial"/>
          <w:b w:val="0"/>
          <w:bCs w:val="0"/>
          <w:sz w:val="36"/>
          <w:szCs w:val="36"/>
        </w:rPr>
      </w:pPr>
      <w:r>
        <w:rPr>
          <w:rFonts w:hint="default" w:ascii="Arial" w:hAnsi="Arial" w:cs="Arial"/>
          <w:b w:val="0"/>
          <w:bCs w:val="0"/>
          <w:sz w:val="36"/>
          <w:szCs w:val="36"/>
        </w:rPr>
        <w:t>}</w:t>
      </w:r>
    </w:p>
    <w:p w14:paraId="43E261C2">
      <w:pPr>
        <w:pStyle w:val="2"/>
        <w:spacing w:line="240" w:lineRule="auto"/>
        <w:rPr>
          <w:rFonts w:hint="default" w:ascii="Arial" w:hAnsi="Arial" w:cs="Arial"/>
          <w:b w:val="0"/>
          <w:bCs w:val="0"/>
          <w:sz w:val="36"/>
          <w:szCs w:val="36"/>
        </w:rPr>
      </w:pPr>
      <w:r>
        <w:rPr>
          <w:rFonts w:hint="default" w:ascii="Arial" w:hAnsi="Arial" w:cs="Arial"/>
          <w:b w:val="0"/>
          <w:bCs w:val="0"/>
          <w:sz w:val="36"/>
          <w:szCs w:val="36"/>
        </w:rPr>
        <w:t>class _LearningKidsState extends State&lt;LearningKids&gt; {</w:t>
      </w:r>
    </w:p>
    <w:p w14:paraId="631E7C2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Future&lt;void&gt; __programmingkidsfirst() async {</w:t>
      </w:r>
    </w:p>
    <w:p w14:paraId="1642291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if (!await launchUrl(_programmingkidsfirst)) {</w:t>
      </w:r>
    </w:p>
    <w:p w14:paraId="74C893B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throw Exception('Could not launch $_programmingkidsfirst');</w:t>
      </w:r>
    </w:p>
    <w:p w14:paraId="09D7CF5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4F5AE94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Future&lt;void&gt; __programmingkidssecond() async {</w:t>
      </w:r>
    </w:p>
    <w:p w14:paraId="7E221E1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if (!await launchUrl(_programmingkidssecond)) {</w:t>
      </w:r>
    </w:p>
    <w:p w14:paraId="7BC42EE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throw Exception('Could not launch $_programmingkidssecond');</w:t>
      </w:r>
    </w:p>
    <w:p w14:paraId="1171952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r>
        <w:rPr>
          <w:rFonts w:hint="default" w:ascii="Arial" w:hAnsi="Arial" w:cs="Arial"/>
          <w:b w:val="0"/>
          <w:bCs w:val="0"/>
          <w:sz w:val="36"/>
          <w:szCs w:val="36"/>
        </w:rPr>
        <mc:AlternateContent>
          <mc:Choice Requires="wpg">
            <w:drawing>
              <wp:anchor distT="0" distB="0" distL="0" distR="0" simplePos="0" relativeHeight="252064768"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60" name="Group 216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5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5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5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5171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5BsQZ2oEAAAVFgAADgAAAGRycy9lMm9Eb2MueG1s7Vjb&#10;jts2EH0v0H8Q9N61LpZlG+sNmmyzKFCkAZJ+AC1RlgBJVEn6sn/fISmKtLy7ojfZPAR9MWn7cDhz&#10;hjM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B/At7+2AAAAAsBAAAPAAAAAAAAAAEAIAAAACIAAABkcnMvZG93bnJldi54bWxQ&#10;SwECFAAUAAAACACHTuJA5BsQZ2oEAAAVFgAADgAAAAAAAAABACAAAAAnAQAAZHJzL2Uyb0RvYy54&#10;bWxQSwUGAAAAAAYABgBZAQAAAwgAAAAA&#10;">
                <o:lock v:ext="edit" aspectratio="f"/>
                <v:shape id="Graphic 2" o:spid="_x0000_s1026" o:spt="100" style="position:absolute;left:0;top:0;height:10151745;width:7056120;" fillcolor="#5B9BD5 [3204]" filled="t" stroked="f" coordsize="7056120,10151745" o:gfxdata="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cQOI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Nc/LIb8AAADd&#10;AAAADwAAAGRycy9kb3ducmV2LnhtbEVPTWvCQBC9C/0PyxR6MxsjlTZ1k0NEKdWLaSg9DtkxSc3O&#10;huxW7b93BaG3ebzPWeYX04sTja6zrGAWxSCIa6s7bhRUn+vpCwjnkTX2lknBHznIs4fJElNtz7yn&#10;U+kbEULYpaig9X5IpXR1SwZdZAfiwB3saNAHODZSj3gO4aaXSRwvpMGOQ0OLAxUt1cfy1yioq+L4&#10;031stofvRK52+/nXa1JslHp6nMVvIDxd/L/47n7XYf78OYHbN+EEm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XPyyG/&#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0e84ZL4AAADd&#10;AAAADwAAAGRycy9kb3ducmV2LnhtbEVPS2sCMRC+C/0PYQq9aTaKYrdGQUuhvelaWnobNuPutslk&#10;3aQ+/r0RBG/z8T1ntjg5Kw7UhcazBjXIQBCX3jRcafjcvvWnIEJENmg9k4YzBVjMH3ozzI0/8oYO&#10;RaxECuGQo4Y6xjaXMpQ1OQwD3xInbuc7hzHBrpKmw2MKd1YOs2wiHTacGmpsaVVT+Vf8Ow0/6rx/&#10;3Sn7PFmrcfHx+7X8ttVG66dHlb2AiHSKd/HN/W7S/NF4BNdv0gly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e84ZL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w:t>
      </w:r>
      <w:r>
        <w:rPr>
          <w:rFonts w:hint="default" w:ascii="Arial" w:hAnsi="Arial" w:cs="Arial"/>
          <w:b w:val="0"/>
          <w:bCs w:val="0"/>
          <w:sz w:val="36"/>
          <w:szCs w:val="36"/>
        </w:rPr>
        <mc:AlternateContent>
          <mc:Choice Requires="wpg">
            <w:drawing>
              <wp:anchor distT="0" distB="0" distL="0" distR="0" simplePos="0" relativeHeight="252070912"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61" name="Group 216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0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0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0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4556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fj2E02oEAAAS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B/At7+2AAAAAsBAAAPAAAAAAAAAAEAIAAAACIAAABkcnMvZG93bnJldi54bWxQ&#10;SwECFAAUAAAACACHTuJAfj2E02oEAAASFgAADgAAAAAAAAABACAAAAAnAQAAZHJzL2Uyb0RvYy54&#10;bWxQSwUGAAAAAAYABgBZAQAAAwgAAAAA&#10;">
                <o:lock v:ext="edit" aspectratio="f"/>
                <v:shape id="Graphic 2" o:spid="_x0000_s1026" o:spt="100" style="position:absolute;left:0;top:0;height:10151745;width:7056120;" fillcolor="#5B9BD5 [3204]" filled="t" stroked="f" coordsize="7056120,10151745" o:gfxdata="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gJswvQAA&#10;ANw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jYLMRr0AAADc&#10;AAAADwAAAGRycy9kb3ducmV2LnhtbEVPTWvCQBC9F/wPywje6m4ilJq6eogoxfYSldLjkB2TNNnZ&#10;kN1q+u+7hYK3ebzPWW1G24krDb5xrCGZKxDEpTMNVxrOp93jMwgfkA12jknDD3nYrCcPK8yMu3FB&#10;12OoRAxhn6GGOoQ+k9KXNVn0c9cTR+7iBoshwqGSZsBbDLedTJV6khYbjg019pTXVLbHb6uhPOft&#10;V3PYv10+U7l9LxYfyzTfaz2bJuoFRKAx3MX/7lcT56sF/D0TL5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gsxGvQAA&#10;ANw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7yWm370AAADc&#10;AAAADwAAAGRycy9kb3ducmV2LnhtbEVPS0sDMRC+F/wPYYTebJJSi12bFlSEerOrWLwNm+nuajLZ&#10;btLXvzdCobf5+J4zX568EwfqYxvYgB4pEMRVsC3XBj4/Xu8eQMSEbNEFJgNnirBc3AzmWNhw5DUd&#10;ylSLHMKxQANNSl0hZawa8hhHoSPO3Db0HlOGfS1tj8cc7p0cKzWVHlvODQ129NxQ9VvuvYFvfd69&#10;bLWbTd/1ffn28/W0cfXamOGtVo8gEp3SVXxxr2yerybw/0y+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JabfvQAA&#10;ANw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2A16A71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Future&lt;void&gt; __computerbasicsfirst() async {</w:t>
      </w:r>
    </w:p>
    <w:p w14:paraId="61CBC63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if (!await launchUrl(_computerbasicsfirst)) {</w:t>
      </w:r>
    </w:p>
    <w:p w14:paraId="55C46A8C">
      <w:pPr>
        <w:pStyle w:val="2"/>
        <w:spacing w:line="240" w:lineRule="auto"/>
        <w:rPr>
          <w:rFonts w:hint="default" w:ascii="Arial" w:hAnsi="Arial" w:cs="Arial"/>
          <w:b w:val="0"/>
          <w:bCs w:val="0"/>
          <w:sz w:val="36"/>
          <w:szCs w:val="36"/>
        </w:rPr>
      </w:pPr>
      <w:r>
        <w:rPr>
          <w:rFonts w:hint="default" w:ascii="Arial" w:hAnsi="Arial" w:cs="Arial"/>
          <w:b w:val="0"/>
          <w:bCs w:val="0"/>
          <w:sz w:val="36"/>
          <w:szCs w:val="36"/>
        </w:rPr>
        <w:t>throw Exception('Could not launch $_computerbasicsfirst');</w:t>
      </w:r>
    </w:p>
    <w:p w14:paraId="70B038A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3EE717F2">
      <w:pPr>
        <w:pStyle w:val="2"/>
        <w:spacing w:line="240" w:lineRule="auto"/>
        <w:rPr>
          <w:rFonts w:hint="default" w:ascii="Arial" w:hAnsi="Arial" w:cs="Arial"/>
          <w:b w:val="0"/>
          <w:bCs w:val="0"/>
          <w:sz w:val="36"/>
          <w:szCs w:val="36"/>
        </w:rPr>
      </w:pPr>
      <w:r>
        <w:rPr>
          <w:rFonts w:hint="default" w:ascii="Arial" w:hAnsi="Arial" w:cs="Arial"/>
          <w:b w:val="0"/>
          <w:bCs w:val="0"/>
          <w:sz w:val="36"/>
          <w:szCs w:val="36"/>
        </w:rPr>
        <w:t>Future&lt;void&gt; __computerbasicssecond() async {</w:t>
      </w:r>
    </w:p>
    <w:p w14:paraId="6130279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if (!await launchUrl(_computerbasicssecond)) {</w:t>
      </w:r>
    </w:p>
    <w:p w14:paraId="58E2A3F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throw Exception('Could not launch $_computerbasicssecond');</w:t>
      </w:r>
    </w:p>
    <w:p w14:paraId="14C95BB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6F892D8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Future&lt;void&gt; __computerfundamentalsfirst() async {</w:t>
      </w:r>
    </w:p>
    <w:p w14:paraId="095A632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if (!await launchUrl(_computerfundamentalsfirst)) {</w:t>
      </w:r>
    </w:p>
    <w:p w14:paraId="276FD94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throw Exception('Could not launch $_computerfundamentalsfirst');</w:t>
      </w:r>
    </w:p>
    <w:p w14:paraId="62ABB78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28FA84F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Future&lt;void&gt; __flowchartsfirst() async {</w:t>
      </w:r>
    </w:p>
    <w:p w14:paraId="384C60D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if (!await launchUrl(_flowchartsfirst)) {</w:t>
      </w:r>
    </w:p>
    <w:p w14:paraId="205EB8B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throw Exception('Could not lau</w:t>
      </w:r>
      <w:r>
        <w:rPr>
          <w:rFonts w:hint="default" w:ascii="Arial" w:hAnsi="Arial" w:cs="Arial"/>
          <w:b w:val="0"/>
          <w:bCs w:val="0"/>
          <w:sz w:val="36"/>
          <w:szCs w:val="36"/>
        </w:rPr>
        <mc:AlternateContent>
          <mc:Choice Requires="wpg">
            <w:drawing>
              <wp:anchor distT="0" distB="0" distL="0" distR="0" simplePos="0" relativeHeight="252075008"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62" name="Group 216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4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4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5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4147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HuhACx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N0gpb0AAADd&#10;AAAADwAAAGRycy9kb3ducmV2LnhtbEVPy04CMRTdk/gPzTVxB20JEhkoJGpIdCcjgbC7mV5mRtvb&#10;cVp5/L1dmLA8Oe/F6uKdOFEf28AG9EiBIK6Cbbk2sP1cD59AxIRs0QUmA1eKsFreDRZY2HDmDZ3K&#10;VIscwrFAA01KXSFlrBryGEehI87cMfQeU4Z9LW2P5xzunRwrNZUeW84NDXb00lD1Xf56Awd9/Xk9&#10;ajebfujH8v1r97x39caYh3ut5iASXdJN/O9+swbGapLn5jf5Ccj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3SCl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HP3T4MAAAADd&#10;AAAADwAAAGRycy9kb3ducmV2LnhtbEWPzWsCMRTE7wX/h/AEbzVxK6VuzXpYqYj2opXS42Pz9kM3&#10;L8smfv33plDocZiZ3zDzxc224kK9bxxrmIwVCOLCmYYrDYevj+c3ED4gG2wdk4Y7eVhkg6c5psZd&#10;eUeXfahEhLBPUUMdQpdK6YuaLPqx64ijV7reYoiyr6Tp8RrhtpWJUq/SYsNxocaO8pqK0/5sNRSH&#10;/HRsNqtt+ZPI5efu5XuW5CutR8OJegcR6Bb+w3/ttdGQqOkMft/EJyCz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dPg&#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g3K6fr0AAADd&#10;AAAADwAAAGRycy9kb3ducmV2LnhtbEVPy2oCMRTdF/oP4QrdaRJBsaNRsEWwuzqWFneXyXVm2uRm&#10;Okl9/L1ZCF0eznuxungnTtTHNrABPVIgiKtgW64NfOw3wxmImJAtusBk4EoRVsvHhwUWNpx5R6cy&#10;1SKHcCzQQJNSV0gZq4Y8xlHoiDN3DL3HlGFfS9vjOYd7J8dKTaXHlnNDgx29NFT9lH/ewEFff1+P&#10;2j1P3/WkfPv+XH+5emfM00CrOYhEl/Qvvru31sBYTfL+/CY/Abm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crp+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nch $_flowchartsfirst');</w:t>
      </w:r>
    </w:p>
    <w:p w14:paraId="65893A6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328A26C3">
      <w:pPr>
        <w:pStyle w:val="2"/>
        <w:spacing w:line="240" w:lineRule="auto"/>
        <w:rPr>
          <w:rFonts w:hint="default" w:ascii="Arial" w:hAnsi="Arial" w:cs="Arial"/>
          <w:b w:val="0"/>
          <w:bCs w:val="0"/>
          <w:sz w:val="36"/>
          <w:szCs w:val="36"/>
        </w:rPr>
      </w:pPr>
    </w:p>
    <w:p w14:paraId="3E0EC7F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Future&lt;void&gt; __flowchartssecond() async {</w:t>
      </w:r>
    </w:p>
    <w:p w14:paraId="751C667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if (!await launchUrl(_flowchartssecond)) {</w:t>
      </w:r>
    </w:p>
    <w:p w14:paraId="140F82B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throw Exceptio</w:t>
      </w:r>
      <w:r>
        <w:rPr>
          <w:rFonts w:hint="default" w:ascii="Arial" w:hAnsi="Arial" w:cs="Arial"/>
          <w:b w:val="0"/>
          <w:bCs w:val="0"/>
          <w:sz w:val="36"/>
          <w:szCs w:val="36"/>
        </w:rPr>
        <mc:AlternateContent>
          <mc:Choice Requires="wpg">
            <w:drawing>
              <wp:anchor distT="0" distB="0" distL="0" distR="0" simplePos="0" relativeHeight="252065792"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63" name="Group 216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5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5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5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5068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P+VajB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MUoFi74AAADd&#10;AAAADwAAAGRycy9kb3ducmV2LnhtbEVPS2sCMRC+F/wPYYTeajYtK3Y1ClYK7U230tLbsBl3V5PJ&#10;ukl9/PtGKPQ2H99zZouLs+JEfWg9a1CjDARx5U3LtYbtx+vDBESIyAatZ9JwpQCL+eBuhoXxZ97Q&#10;qYy1SCEcCtTQxNgVUoaqIYdh5DvixO187zAm2NfS9HhO4c7KxywbS4ctp4YGO3ppqDqUP07Dt7oe&#10;Vztln8drlZfv+8/ll603Wt8PVTYFEekS/8V/7jeT5j/lOdy+SSf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UoFi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SvTNIr8AAADd&#10;AAAADwAAAGRycy9kb3ducmV2LnhtbEVPTWvCQBC9C/0PyxS8mU0iShtdPaQoxfZiGorHITsmabKz&#10;IbtV+++7hYK3ebzPWW9vphcXGl1rWUESxSCIK6tbrhWUH7vZEwjnkTX2lknBDznYbh4ma8y0vfKR&#10;LoWvRQhhl6GCxvshk9JVDRl0kR2IA3e2o0Ef4FhLPeI1hJtepnG8lAZbDg0NDpQ3VHXFt1FQlXn3&#10;1R72b+dTKl/ej/PP5zTfKzV9TOIVCE83fxf/u191mD9fLOHvm3CC3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0zSK/&#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rtQ+Z74AAADd&#10;AAAADwAAAGRycy9kb3ducmV2LnhtbEVPS2sCMRC+F/wPYYTeajYtarsahbYU2puu0uJt2Iy7q8lk&#10;u0l9/PtGELzNx/ec6fzkrDhQFxrPGtQgA0FcetNwpWG9+nh4BhEiskHrmTScKcB81rubYm78kZd0&#10;KGIlUgiHHDXUMba5lKGsyWEY+JY4cVvfOYwJdpU0HR5TuLPyMctG0mHDqaHGlt5qKvfFn9OwUeff&#10;962yL6OFGhZfu+/XH1sttb7vq2wCItIp3sRX96dJ85+GY7h8k06Qs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tQ+Z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n('Could not launch $_flowchartssecond');}}</w:t>
      </w:r>
    </w:p>
    <w:p w14:paraId="2EF6B03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@override</w:t>
      </w:r>
    </w:p>
    <w:p w14:paraId="16E655F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Widget build(BuildContext context) {</w:t>
      </w:r>
    </w:p>
    <w:p w14:paraId="33FCA68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return Scaffold(</w:t>
      </w:r>
    </w:p>
    <w:p w14:paraId="542A947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appBar: AppBar(</w:t>
      </w:r>
    </w:p>
    <w:p w14:paraId="782A37B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backgroundColor: kPrimaryColor,</w:t>
      </w:r>
    </w:p>
    <w:p w14:paraId="072AF31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leading: IconButton(</w:t>
      </w:r>
    </w:p>
    <w:p w14:paraId="1165201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onPressed: () {</w:t>
      </w:r>
    </w:p>
    <w:p w14:paraId="3BE990A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Navigator.pushNamed(context, Nav.id);</w:t>
      </w:r>
    </w:p>
    <w:p w14:paraId="5211D49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0A17F56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icon: const Icon(</w:t>
      </w:r>
    </w:p>
    <w:p w14:paraId="46E4562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Icons.arrow_back,</w:t>
      </w:r>
    </w:p>
    <w:p w14:paraId="7F0A2F8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color: Colors.white,)),</w:t>
      </w:r>
    </w:p>
    <w:p w14:paraId="3FE76F5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elevation: 0.0,</w:t>
      </w:r>
      <w:r>
        <w:rPr>
          <w:rFonts w:hint="default" w:ascii="Arial" w:hAnsi="Arial" w:cs="Arial"/>
          <w:b w:val="0"/>
          <w:bCs w:val="0"/>
          <w:sz w:val="36"/>
          <w:szCs w:val="36"/>
        </w:rPr>
        <mc:AlternateContent>
          <mc:Choice Requires="wpg">
            <w:drawing>
              <wp:anchor distT="0" distB="0" distL="0" distR="0" simplePos="0" relativeHeight="252066816"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64" name="Group 216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5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6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6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4966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">
                <o:lock v:ext="edit" aspectratio="f"/>
                <v:shape id="Graphic 2" o:spid="_x0000_s1026" o:spt="100" style="position:absolute;left:0;top:0;height:10151745;width:7056120;" fillcolor="#5B9BD5 [3204]" filled="t" stroked="f" coordsize="7056120,10151745" o:gfxdata="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AcPj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ZD06cMAAAADd&#10;AAAADwAAAGRycy9kb3ducmV2LnhtbEWPS2/CQAyE75X4DytX4lY2BAmVlIVDEAhRLjyEerSyJknJ&#10;eqPs8vr39QGpN1sznvk8nT9co27UhdqzgeEgAUVceFtzaeB4WH58ggoR2WLjmQw8KcB81nubYmb9&#10;nXd028dSSQiHDA1UMbaZ1qGoyGEY+JZYtLPvHEZZu1LbDu8S7hqdJslYO6xZGipsKa+ouOyvzkBx&#10;zC+/9Wb1ff5J9WK7G50mab4ypv8+TL5ARXrEf/Prem0FfzQWfvlGRtC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PTpw&#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gB3JNb4AAADd&#10;AAAADwAAAGRycy9kb3ducmV2LnhtbEVPS2sCMRC+F/wPYYTeajYWl3ZrFFSEetNtaelt2Iy72yaT&#10;dZP6+PeNIPQ2H99zpvOzs+JIfWg9a1CjDARx5U3LtYb3t/XDE4gQkQ1az6ThQgHms8HdFAvjT7yj&#10;YxlrkUI4FKihibErpAxVQw7DyHfEidv73mFMsK+l6fGUwp2V4yzLpcOWU0ODHS0bqn7KX6fhS10O&#10;q72yz/lWTcrN98fi09Y7re+HKnsBEekc/8U396tJ8x9zBddv0gly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B3JNb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D207F9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title: const Text(</w:t>
      </w:r>
    </w:p>
    <w:p w14:paraId="19DACA3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"Learning Kids",</w:t>
      </w:r>
    </w:p>
    <w:p w14:paraId="7DE6A8E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style: TextStyle(</w:t>
      </w:r>
    </w:p>
    <w:p w14:paraId="1705D05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color: Colors.white,),),),</w:t>
      </w:r>
    </w:p>
    <w:p w14:paraId="2017AB6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body: ListView.custom(</w:t>
      </w:r>
    </w:p>
    <w:p w14:paraId="1F590DA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childrenDelegate: SliverChildListDelegate(</w:t>
      </w:r>
    </w:p>
    <w:p w14:paraId="4558374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1662383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SizedBox(</w:t>
      </w:r>
    </w:p>
    <w:p w14:paraId="2D8FD09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height: 10,</w:t>
      </w:r>
    </w:p>
    <w:p w14:paraId="3065E31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3B5A04B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CustomListTile(</w:t>
      </w:r>
    </w:p>
    <w:p w14:paraId="5C75923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onTap: __programmingkidsfirst,</w:t>
      </w:r>
    </w:p>
    <w:p w14:paraId="195D1E0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img: 'assets/images/content_of_stacks/kids link 1.png',</w:t>
      </w:r>
    </w:p>
    <w:p w14:paraId="14BDA8E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title: 'NPStation',</w:t>
      </w:r>
    </w:p>
    <w:p w14:paraId="7687579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subtitle: 'Programming Courses For Kids - English',</w:t>
      </w:r>
    </w:p>
    <w:p w14:paraId="1E86DFB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02A341C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Sized</w:t>
      </w:r>
      <w:r>
        <w:rPr>
          <w:rFonts w:hint="default" w:ascii="Arial" w:hAnsi="Arial" w:cs="Arial"/>
          <w:b w:val="0"/>
          <w:bCs w:val="0"/>
          <w:sz w:val="36"/>
          <w:szCs w:val="36"/>
        </w:rPr>
        <mc:AlternateContent>
          <mc:Choice Requires="wpg">
            <w:drawing>
              <wp:anchor distT="0" distB="0" distL="0" distR="0" simplePos="0" relativeHeight="252067840"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65" name="Group 216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6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6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6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4864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">
                <o:lock v:ext="edit" aspectratio="f"/>
                <v:shape id="Graphic 2" o:spid="_x0000_s1026" o:spt="100" style="position:absolute;left:0;top:0;height:10151745;width:7056120;" fillcolor="#5B9BD5 [3204]" filled="t" stroked="f" coordsize="7056120,10151745" o:gfxdata="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4Py2b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GwY8c78AAADd&#10;AAAADwAAAGRycy9kb3ducmV2LnhtbEVPTWvCQBC9C/0PyxS8mU2iSBtdPaQoxfZiGorHITsmabKz&#10;IbtV+++7hYK3ebzPWW9vphcXGl1rWUESxSCIK6tbrhWUH7vZEwjnkTX2lknBDznYbh4ma8y0vfKR&#10;LoWvRQhhl6GCxvshk9JVDRl0kR2IA3e2o0Ef4FhLPeI1hJtepnG8lAZbDg0NDpQ3VHXFt1FQlXn3&#10;1R72b+dTKl/ej/PP5zTfKzV9TOIVCE83fxf/u191mD9fLuDvm3CC3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sGPHO/&#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ybPNr4AAADd&#10;AAAADwAAAGRycy9kb3ducmV2LnhtbEVPS2sCMRC+F/wPYYTeNJsWl7o1CrYU2ptui+Jt2Iy7W5PJ&#10;dpP6+PdGKPQ2H99zZouzs+JIfWg9a1DjDARx5U3LtYavz7fRE4gQkQ1az6ThQgEW88HdDAvjT7ym&#10;YxlrkUI4FKihibErpAxVQw7D2HfEidv73mFMsK+l6fGUwp2VD1mWS4ctp4YGO3ppqDqUv07DTl1+&#10;XvfKTvOVmpQf35vl1tZrre+HKnsGEekc/8V/7neT5j/mE7h9k06Q8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bPN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Box(</w:t>
      </w:r>
    </w:p>
    <w:p w14:paraId="1C706E4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height: 10,</w:t>
      </w:r>
    </w:p>
    <w:p w14:paraId="02E7E6D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25C5939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CustomListTile(</w:t>
      </w:r>
    </w:p>
    <w:p w14:paraId="79EA063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onTap: __programmingkidssecond,</w:t>
      </w:r>
    </w:p>
    <w:p w14:paraId="4829B1F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img: 'assets/images/content_of_stacks/kids link 2.png',</w:t>
      </w:r>
    </w:p>
    <w:p w14:paraId="6746F02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title: 'coding for kids',</w:t>
      </w:r>
    </w:p>
    <w:p w14:paraId="1BA42FF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subtitle: 'Programming Courses For Kids - Arabic',</w:t>
      </w:r>
    </w:p>
    <w:p w14:paraId="317CD37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74E46FD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SizedBox(</w:t>
      </w:r>
    </w:p>
    <w:p w14:paraId="4B54E16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height: 10,</w:t>
      </w:r>
    </w:p>
    <w:p w14:paraId="09C0A76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1F1D0FB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Cust</w:t>
      </w:r>
      <w:r>
        <w:rPr>
          <w:rFonts w:hint="default" w:ascii="Arial" w:hAnsi="Arial" w:cs="Arial"/>
          <w:b w:val="0"/>
          <w:bCs w:val="0"/>
          <w:sz w:val="36"/>
          <w:szCs w:val="36"/>
        </w:rPr>
        <mc:AlternateContent>
          <mc:Choice Requires="wpg">
            <w:drawing>
              <wp:anchor distT="0" distB="0" distL="0" distR="0" simplePos="0" relativeHeight="25207398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66" name="Group 216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4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4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4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4249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DT0QWu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eZAqoMAAAADd&#10;AAAADwAAAGRycy9kb3ducmV2LnhtbEWPT0sDMRTE74LfITzBm01S2mK3TQsqgr21q1h6e2xed1eT&#10;l3UT++fbm0LB4zAzv2Hmy5N34kB9bAMb0AMFgrgKtuXawMf768MjiJiQLbrAZOBMEZaL25s5FjYc&#10;eUOHMtUiQzgWaKBJqSukjFVDHuMgdMTZ24feY8qyr6Xt8Zjh3smhUhPpseW80GBHzw1V3+WvN7DT&#10;55+XvXbTyVqPy9XX59PW1Rtj7u+0moFIdEr/4Wv7zRoYqtEILm/yE5C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5kCqg&#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nbDZ5cEAAADd&#10;AAAADwAAAGRycy9kb3ducmV2LnhtbEWPS2/CMBCE70j9D9ZW6g1s0oLagOEQBEKUCw9VPa7iJQnE&#10;6yg2j/57XAmJ42hmvtGMpzdbiwu1vnKsod9TIIhzZyouNOx38+4nCB+QDdaOScMfeZhOXjpjTI27&#10;8oYu21CICGGfooYyhCaV0uclWfQ91xBH7+BaiyHKtpCmxWuE21omSg2lxYrjQokNZSXlp+3Zasj3&#10;2elYrRbfh99Eztab95+vJFto/fbaVyMQgW7hGX60l0ZDoj4G8P8mPgE5u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bDZ&#10;5c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5g4RTMAAAADd&#10;AAAADwAAAGRycy9kb3ducmV2LnhtbEWPT0sDMRTE74LfITzBm01SdKnbpgUthXqza1G8PTavu1uT&#10;l3WT/vv2RhA8DjPzG2a2OHsnjjTELrABPVIgiOtgO24MbN9WdxMQMSFbdIHJwIUiLObXVzMsbTjx&#10;ho5VakSGcCzRQJtSX0oZ65Y8xlHoibO3C4PHlOXQSDvgKcO9k2OlCumx47zQYk/PLdVf1cEb+NSX&#10;7+VOu8fiVT9UL/v3pw/XbIy5vdFqCiLROf2H/9pra2Cs7gv4fZOfgJ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DhFM&#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omListTile(</w:t>
      </w:r>
    </w:p>
    <w:p w14:paraId="1C86B23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onTap: __computerbasicsfirst,</w:t>
      </w:r>
    </w:p>
    <w:p w14:paraId="32A6932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img: 'assets/images/content_of_stacks/kids link 3.png',</w:t>
      </w:r>
    </w:p>
    <w:p w14:paraId="142FD2F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title: 'LearnFree',</w:t>
      </w:r>
    </w:p>
    <w:p w14:paraId="31E99AD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subtitle: 'Computer Basics - English',</w:t>
      </w:r>
    </w:p>
    <w:p w14:paraId="5161111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53D796A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SizedBox(</w:t>
      </w:r>
    </w:p>
    <w:p w14:paraId="1899A4F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height: 10,</w:t>
      </w:r>
    </w:p>
    <w:p w14:paraId="0CDC5F2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6B47AD6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CustomListTile(</w:t>
      </w:r>
    </w:p>
    <w:p w14:paraId="431A77A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onTap: __computerbasicssecond,</w:t>
      </w:r>
    </w:p>
    <w:p w14:paraId="7B823D3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img: 'asse</w:t>
      </w:r>
      <w:r>
        <w:rPr>
          <w:rFonts w:hint="default" w:ascii="Arial" w:hAnsi="Arial" w:cs="Arial"/>
          <w:b w:val="0"/>
          <w:bCs w:val="0"/>
          <w:sz w:val="36"/>
          <w:szCs w:val="36"/>
        </w:rPr>
        <mc:AlternateContent>
          <mc:Choice Requires="wpg">
            <w:drawing>
              <wp:anchor distT="0" distB="0" distL="0" distR="0" simplePos="0" relativeHeight="25206886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67" name="Group 216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6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6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6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476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IH2MTl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YLj02r8AAADd&#10;AAAADwAAAGRycy9kb3ducmV2LnhtbEVPS08CMRC+m/gfmjHhJt1KWHWhkCgxgRusRuNtsh12F9vp&#10;sq08/j01IfE2X77nTOcnZ8WB+tB61qCGGQjiypuWaw0f72/3TyBCRDZoPZOGMwWYz25vplgYf+QN&#10;HcpYixTCoUANTYxdIWWoGnIYhr4jTtzW9w5jgn0tTY/HFO6sfMiyXDpsOTU02NFrQ9VP+es0fKvz&#10;frFV9jlfq3G52n2+fNl6o/XgTmUTEJFO8V98dS9Nmj/KH+Hvm3SCnF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49Nq/&#10;AAAA3Q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mks2dsAAAADd&#10;AAAADwAAAGRycy9kb3ducmV2LnhtbEWPS2/CQAyE75X4DytX4lY2BAmVlIVDEAhRLjyEerSyJknJ&#10;eqPs8vr39QGpN1sznvk8nT9co27UhdqzgeEgAUVceFtzaeB4WH58ggoR2WLjmQw8KcB81nubYmb9&#10;nXd028dSSQiHDA1UMbaZ1qGoyGEY+JZYtLPvHEZZu1LbDu8S7hqdJslYO6xZGipsKa+ouOyvzkBx&#10;zC+/9Wb1ff5J9WK7G50mab4ypv8+TL5ARXrEf/Prem0FfzQWXPlGRtC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SzZ2&#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fmvFM74AAADd&#10;AAAADwAAAGRycy9kb3ducmV2LnhtbEVPS2sCMRC+F/wPYQRvNRvFpW6NgpaC3uq2tPQ2bMbdbZPJ&#10;uomvf98UCr3Nx/ecxerqrDhTH1rPGtQ4A0FcedNyreHt9fn+AUSIyAatZ9JwowCr5eBugYXxF97T&#10;uYy1SCEcCtTQxNgVUoaqIYdh7DvixB187zAm2NfS9HhJ4c7KSZbl0mHLqaHBjjYNVd/lyWn4VLfj&#10;00HZef6iZuXu6339Yeu91qOhyh5BRLrGf/Gfe2vS/Gk+h99v0gl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mvFM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ts/images/content_of_stacks/kids link 4.png',</w:t>
      </w:r>
    </w:p>
    <w:p w14:paraId="7504F49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title: 'Learn Coding',</w:t>
      </w:r>
    </w:p>
    <w:p w14:paraId="2E307BC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subtitle: 'Computer Basics - English',</w:t>
      </w:r>
    </w:p>
    <w:p w14:paraId="694AE53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67DD3FF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SizedBox(</w:t>
      </w:r>
    </w:p>
    <w:p w14:paraId="4900576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height: 10,</w:t>
      </w:r>
    </w:p>
    <w:p w14:paraId="73A733F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0FA86FF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CustomListTile(</w:t>
      </w:r>
    </w:p>
    <w:p w14:paraId="1DD863F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onTap: __computerfundamentalsfirst,</w:t>
      </w:r>
    </w:p>
    <w:p w14:paraId="02D29CB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img: 'assets/images/content_of_stacks/kids link 5.png',</w:t>
      </w:r>
    </w:p>
    <w:p w14:paraId="386134B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title: 'Make It Easy Educatio</w:t>
      </w:r>
      <w:r>
        <w:rPr>
          <w:rFonts w:hint="default" w:ascii="Arial" w:hAnsi="Arial" w:cs="Arial"/>
          <w:b w:val="0"/>
          <w:bCs w:val="0"/>
          <w:sz w:val="36"/>
          <w:szCs w:val="36"/>
        </w:rPr>
        <mc:AlternateContent>
          <mc:Choice Requires="wpg">
            <w:drawing>
              <wp:anchor distT="0" distB="0" distL="0" distR="0" simplePos="0" relativeHeight="252071936"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68" name="Group 216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48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5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5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4454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">
                <o:lock v:ext="edit" aspectratio="f"/>
                <v:shape id="Graphic 2" o:spid="_x0000_s1026" o:spt="100" style="position:absolute;left:0;top:0;height:10151745;width:7056120;" fillcolor="#5B9BD5 [3204]" filled="t" stroked="f" coordsize="7056120,10151745" o:gfxdata="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DUo5q/&#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MdeLpcAAAADc&#10;AAAADwAAAGRycy9kb3ducmV2LnhtbEWPT2vCQBTE74LfYXlCb2aTlEpNXT1ElFJ7UUPp8ZF9Jmmy&#10;b0N2659v7wqFHoeZ+Q2zWF1NJ840uMaygiSKQRCXVjdcKSiOm+krCOeRNXaWScGNHKyW49ECM20v&#10;vKfzwVciQNhlqKD2vs+kdGVNBl1ke+Lgnexg0Ac5VFIPeAlw08k0jmfSYMNhocae8prK9vBrFJRF&#10;3v40H9vd6TuV68/989c8zbdKPU2S+A2Ep6v/D/+137WC2UsKjzPhCMjl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14ul&#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s9Xc08AAAADc&#10;AAAADwAAAGRycy9kb3ducmV2LnhtbEWPT2sCMRTE7wW/Q3hCb5pNi0vdGgVbCu1Nt0Xx9tg8d7cm&#10;L9tN6p9vb4RCj8PM/IaZLc7OiiP1ofWsQY0zEMSVNy3XGr4+30ZPIEJENmg9k4YLBVjMB3czLIw/&#10;8ZqOZaxFgnAoUEMTY1dIGaqGHIax74iTt/e9w5hkX0vT4ynBnZUPWZZLhy2nhQY7emmoOpS/TsNO&#10;XX5e98pO85WalB/fm+XW1mut74cqewYR6Rz/w3/td6MhnzzC7Uw6AnJ+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1dzT&#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n',</w:t>
      </w:r>
    </w:p>
    <w:p w14:paraId="5569AEA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subtitle: 'Computer Fundamentals - English',</w:t>
      </w:r>
    </w:p>
    <w:p w14:paraId="1C60E64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6AE60E4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SizedBox(</w:t>
      </w:r>
    </w:p>
    <w:p w14:paraId="17E2D51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height: 10,</w:t>
      </w:r>
    </w:p>
    <w:p w14:paraId="2B73606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49D254F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CustomListTile(</w:t>
      </w:r>
    </w:p>
    <w:p w14:paraId="6088425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onTap: __flowchartsfirst,</w:t>
      </w:r>
    </w:p>
    <w:p w14:paraId="28A9B0D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img: 'assets/images/content_of_stacks/kids link 6.p</w:t>
      </w:r>
      <w:r>
        <w:rPr>
          <w:rFonts w:hint="default" w:ascii="Arial" w:hAnsi="Arial" w:cs="Arial"/>
          <w:b w:val="0"/>
          <w:bCs w:val="0"/>
          <w:sz w:val="36"/>
          <w:szCs w:val="36"/>
        </w:rPr>
        <mc:AlternateContent>
          <mc:Choice Requires="wpg">
            <w:drawing>
              <wp:anchor distT="0" distB="0" distL="0" distR="0" simplePos="0" relativeHeight="252072960"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69" name="Group 216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4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4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4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4352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FbFqkV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Bqsso70AAADd&#10;AAAADwAAAGRycy9kb3ducmV2LnhtbEVPy04CMRTdk/gPzTVxB20JEhkoJGpIdCcjgbC7mV5mRtvb&#10;cVp5/L1dmLA8Oe/F6uKdOFEf28AG9EiBIK6Cbbk2sP1cD59AxIRs0QUmA1eKsFreDRZY2HDmDZ3K&#10;VIscwrFAA01KXSFlrBryGEehI87cMfQeU4Z9LW2P5xzunRwrNZUeW84NDXb00lD1Xf56Awd9/Xk9&#10;ajebfujH8v1r97x39caYh3ut5iASXdJN/O9+swbGapL35zf5Ccj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qyyj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4ovf5sAAAADd&#10;AAAADwAAAGRycy9kb3ducmV2LnhtbEWPzWvCQBTE70L/h+UJveluohQbXT2kKGJ78YPi8ZF9JtHs&#10;25Dd+vHfdwsFj8PM/IaZLe62EVfqfO1YQzJUIIgLZ2ouNRz2y8EEhA/IBhvHpOFBHhbzl94MM+Nu&#10;vKXrLpQiQthnqKEKoc2k9EVFFv3QtcTRO7nOYoiyK6Xp8BbhtpGpUm/SYs1xocKW8oqKy+7HaigO&#10;+eVcb1afp2MqP762o+/3NF9p/dpP1BREoHt4hv/ba6MhVeME/t7EJyDn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i9/m&#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mTUXT8AAAADd&#10;AAAADwAAAGRycy9kb3ducmV2LnhtbEWPT0sDMRTE74LfITyhN5tkqaVumxZUBL21a1G8PTavu1uT&#10;l3UT++fbm4LgcZiZ3zCL1ck7caAhdoEN6LECQVwH23FjYPv2fDsDEROyRReYDJwpwmp5fbXA0oYj&#10;b+hQpUZkCMcSDbQp9aWUsW7JYxyHnjh7uzB4TFkOjbQDHjPcO1koNZUeO84LLfb02FL9Vf14A5/6&#10;/P200+5+utZ31ev+/eHDNRtjRjdazUEkOqX/8F/7xRoo1KSAy5v8BOTy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NRdP&#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ng',</w:t>
      </w:r>
    </w:p>
    <w:p w14:paraId="21E7D15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title: 'Bijoyan Das',</w:t>
      </w:r>
    </w:p>
    <w:p w14:paraId="7D2EF37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subtitle: 'Flowcharts - English',</w:t>
      </w:r>
    </w:p>
    <w:p w14:paraId="7B63ADF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33E93C0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SizedBox(</w:t>
      </w:r>
    </w:p>
    <w:p w14:paraId="1EB5420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height: 10,</w:t>
      </w:r>
    </w:p>
    <w:p w14:paraId="0F08F7E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4C7AA57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CustomListTile(</w:t>
      </w:r>
    </w:p>
    <w:p w14:paraId="481C086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onTap: __flowchartssecond,</w:t>
      </w:r>
    </w:p>
    <w:p w14:paraId="3894067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img: 'assets/images/content_of_stacks/kids link 7.png',</w:t>
      </w:r>
    </w:p>
    <w:p w14:paraId="4EDD946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title: 'Wondershare Edraw',</w:t>
      </w:r>
    </w:p>
    <w:p w14:paraId="7DC480A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subtitle: 'Flowcharts - English',</w:t>
      </w:r>
    </w:p>
    <w:p w14:paraId="09B644B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088B5FE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SizedBox(height: 10,),],</w:t>
      </w:r>
      <w:r>
        <w:rPr>
          <w:rFonts w:hint="default" w:ascii="Arial" w:hAnsi="Arial" w:cs="Arial"/>
          <w:b w:val="0"/>
          <w:bCs w:val="0"/>
          <w:sz w:val="36"/>
          <w:szCs w:val="36"/>
        </w:rPr>
        <mc:AlternateContent>
          <mc:Choice Requires="wpg">
            <w:drawing>
              <wp:anchor distT="0" distB="0" distL="0" distR="0" simplePos="0" relativeHeight="252069888"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70" name="Group 217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7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7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7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4659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xIZzNWoEAAAVFgAADgAAAGRycy9lMm9Eb2MueG1s7Vjb&#10;jts2EH0v0H8Q9N61LpZlG+sNmmyzKFCkAZJ+AC1RlgBJVEn6sn/fISmKtLy7ojfZPAR9MWn7cDhz&#10;hjM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B/At7+2AAAAAsBAAAPAAAAAAAAAAEAIAAAACIAAABkcnMvZG93bnJldi54bWxQ&#10;SwECFAAUAAAACACHTuJAxIZzNWoEAAAVFgAADgAAAAAAAAABACAAAAAnAQAAZHJzL2Uyb0RvYy54&#10;bWxQSwUGAAAAAAYABgBZAQAAAwgAAAAA&#10;">
                <o:lock v:ext="edit" aspectratio="f"/>
                <v:shape id="Graphic 2" o:spid="_x0000_s1026" o:spt="100" style="position:absolute;left:0;top:0;height:10151745;width:7056120;" fillcolor="#5B9BD5 [3204]" filled="t" stroked="f" coordsize="7056120,10151745" o:gfxdata="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cRf6L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fnqXQb8AAADd&#10;AAAADwAAAGRycy9kb3ducmV2LnhtbEVPTWvCQBC9C/0PyxR6Mxsj1DZ1k0NEKdWLaSg9DtkxSc3O&#10;huxW7b93BaG3ebzPWeYX04sTja6zrGAWxSCIa6s7bhRUn+vpCwjnkTX2lknBHznIs4fJElNtz7yn&#10;U+kbEULYpaig9X5IpXR1SwZdZAfiwB3saNAHODZSj3gO4aaXSRw/S4Mdh4YWBypaqo/lr1FQV8Xx&#10;p/vYbA/fiVzt9vOv16TYKPX0OIvfQHi6+H/x3f2uw/z5IoHbN+EEm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56l0G/&#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mlpkBL4AAADd&#10;AAAADwAAAGRycy9kb3ducmV2LnhtbEVPS2sCMRC+F/wPYYTeajaVarsahbYU2puu0uJt2Iy7q8lk&#10;u0l9/PtGELzNx/ec6fzkrDhQFxrPGtQgA0FcetNwpWG9+nh4BhEiskHrmTScKcB81rubYm78kZd0&#10;KGIlUgiHHDXUMba5lKGsyWEY+JY4cVvfOYwJdpU0HR5TuLPyMctG0mHDqaHGlt5qKvfFn9OwUeff&#10;962yL6OFeiq+dt+vP7Zaan3fV9kERKRTvImv7k+T5g/HQ7h8k06Qs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lpkBL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w:t>
      </w:r>
    </w:p>
    <w:p w14:paraId="04CEEDB7">
      <w:pPr>
        <w:pStyle w:val="2"/>
        <w:spacing w:line="240" w:lineRule="auto"/>
        <w:rPr>
          <w:rFonts w:hint="default" w:ascii="Arial" w:hAnsi="Arial" w:cs="Arial"/>
          <w:b w:val="0"/>
          <w:bCs w:val="0"/>
        </w:rPr>
      </w:pPr>
    </w:p>
    <w:p w14:paraId="11176A05">
      <w:pPr>
        <w:pStyle w:val="2"/>
        <w:spacing w:line="240" w:lineRule="auto"/>
        <w:rPr>
          <w:rFonts w:hint="default" w:ascii="Arial" w:hAnsi="Arial" w:cs="Arial"/>
          <w:b w:val="0"/>
          <w:bCs w:val="0"/>
        </w:rPr>
      </w:pPr>
    </w:p>
    <w:p w14:paraId="6761C30B">
      <w:pPr>
        <w:pStyle w:val="2"/>
        <w:spacing w:line="240" w:lineRule="auto"/>
        <w:rPr>
          <w:rFonts w:hint="default" w:ascii="Arial" w:hAnsi="Arial" w:cs="Arial"/>
          <w:b w:val="0"/>
          <w:bCs w:val="0"/>
        </w:rPr>
      </w:pPr>
    </w:p>
    <w:p w14:paraId="00747C28">
      <w:pPr>
        <w:pStyle w:val="2"/>
        <w:spacing w:line="240" w:lineRule="auto"/>
        <w:rPr>
          <w:rFonts w:hint="default" w:ascii="Arial" w:hAnsi="Arial" w:cs="Arial"/>
          <w:b/>
          <w:bCs/>
          <w:color w:val="auto"/>
          <w:sz w:val="40"/>
          <w:szCs w:val="40"/>
        </w:rPr>
      </w:pPr>
      <w:r>
        <w:rPr>
          <w:rFonts w:hint="default" w:ascii="Arial" w:hAnsi="Arial" w:cs="Arial"/>
          <w:b/>
          <w:bCs/>
          <w:color w:val="auto"/>
          <w:sz w:val="40"/>
          <w:szCs w:val="40"/>
          <w:lang w:val="en-US"/>
        </w:rPr>
        <w:t>5.9.</w:t>
      </w:r>
      <w:r>
        <w:rPr>
          <w:rFonts w:hint="default" w:ascii="Arial" w:hAnsi="Arial" w:cs="Arial"/>
          <w:b/>
          <w:bCs/>
          <w:color w:val="auto"/>
          <w:sz w:val="40"/>
          <w:szCs w:val="40"/>
        </w:rPr>
        <w:t>quizzes page</w:t>
      </w:r>
    </w:p>
    <w:p w14:paraId="0FCBC581">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'package:f</w:t>
      </w:r>
      <w:r>
        <w:rPr>
          <w:rFonts w:hint="default" w:ascii="Arial" w:hAnsi="Arial" w:cs="Arial"/>
          <w:b w:val="0"/>
          <w:bCs w:val="0"/>
          <w:sz w:val="36"/>
          <w:szCs w:val="36"/>
        </w:rPr>
        <mc:AlternateContent>
          <mc:Choice Requires="wpg">
            <w:drawing>
              <wp:anchor distT="0" distB="0" distL="0" distR="0" simplePos="0" relativeHeight="25187225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390" name="Group 139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9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9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9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4422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fg6W9mcEAAAVFgAADgAAAGRycy9lMm9Eb2MueG1s7Vjb&#10;jts2EH0v0H8Q9N61LpZlG+sNmmyzKFCkAZJ+AC1RlgBJVEn6sn/fISmKtLy7ojfZPAR9MWn7cDhz&#10;ZoY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fg6W9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tci5Er4AAADd&#10;AAAADwAAAGRycy9kb3ducmV2LnhtbEVPS2sCMRC+F/wPYYTeajaWiq5GoRWhvdWtKN6Gzbi7mkzW&#10;Terj3zeFQm/z8T1ntrg5Ky7UhcazBjXIQBCX3jRcadh8rZ7GIEJENmg9k4Y7BVjMew8zzI2/8pou&#10;RaxECuGQo4Y6xjaXMpQ1OQwD3xIn7uA7hzHBrpKmw2sKd1YOs2wkHTacGmps6a2m8lR8Ow17dT8v&#10;D8pORp/qpfg4bl93tlpr/dhX2RREpFv8F/+5302a/zxR8PtNOkHO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ci5E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znZxu74AAADd&#10;AAAADwAAAGRycy9kb3ducmV2LnhtbEVPS2vCQBC+F/wPywje6sYIpUY3HlIqxXrRSulxyE4eJjsb&#10;stsk/fddodDbfHzP2e0n04qBeldbVrBaRiCIc6trLhVcP14fn0E4j6yxtUwKfsjBPp097DDRduQz&#10;DRdfihDCLkEFlfddIqXLKzLolrYjDlxhe4M+wL6UuscxhJtWxlH0JA3WHBoq7CirKG8u30ZBfs2a&#10;W308vBdfsXw5ndefmzg7KLWYr6ItCE+T/xf/ud90mL/exHD/Jpwg0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nZxu7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KlaC/r4AAADd&#10;AAAADwAAAGRycy9kb3ducmV2LnhtbEVPS2sCMRC+F/wPYQq9aTaKUrdGQUtBb7otLb0Nm3F322Sy&#10;3cTXvzeC0Nt8fM+ZLc7OiiN1ofGsQQ0yEMSlNw1XGj7e3/rPIEJENmg9k4YLBVjMew8zzI0/8Y6O&#10;RaxECuGQo4Y6xjaXMpQ1OQwD3xInbu87hzHBrpKmw1MKd1YOs2wiHTacGmpsaVVT+VscnIZvdfl7&#10;3Ss7nWzVuNj8fC6/bLXT+ulRZS8gIp3jv/juXps0fzQdwe2bdIKcX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laC/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lutter/material.dart';</w:t>
      </w:r>
    </w:p>
    <w:p w14:paraId="17649778">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'package:roadx/constants.dart';</w:t>
      </w:r>
    </w:p>
    <w:p w14:paraId="09139F04">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'package:roadx/pages_of_quizzes/quiz_of_android_application.dart';</w:t>
      </w:r>
    </w:p>
    <w:p w14:paraId="50C81210">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'package:roadx/pages_of_quizzes/quiz_of_artificial_intelligence.dart';</w:t>
      </w:r>
    </w:p>
    <w:p w14:paraId="2669DB73">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'package:roadx/pages_of_quizzes/quiz_of_backend.dart';</w:t>
      </w:r>
    </w:p>
    <w:p w14:paraId="46148EAA">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'package:roadx/pages_of_quizzes/quiz_of_cross_platform.dart';</w:t>
      </w:r>
    </w:p>
    <w:p w14:paraId="1DB1D8F7">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w:t>
      </w:r>
      <w:r>
        <w:rPr>
          <w:rFonts w:hint="default" w:ascii="Arial" w:hAnsi="Arial" w:cs="Arial"/>
          <w:b w:val="0"/>
          <w:bCs w:val="0"/>
          <w:sz w:val="36"/>
          <w:szCs w:val="36"/>
        </w:rPr>
        <mc:AlternateContent>
          <mc:Choice Requires="wpg">
            <w:drawing>
              <wp:anchor distT="0" distB="0" distL="0" distR="0" simplePos="0" relativeHeight="252040192"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027" name="Group 202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2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2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3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7628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UCXFW2cEAAAVFgAADgAAAGRycy9lMm9Eb2MueG1s7Vjb&#10;jts2EH0v0H8Q9N61LpZlG+sNmmyzKFCkAZJ+AC1RlgBJVEn6sn/fISmKtLy7ojfZPAR9MWn7cDhz&#10;hjM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UCXFW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JQLFBb0AAADd&#10;AAAADwAAAGRycy9kb3ducmV2LnhtbEVPy2oCMRTdF/yHcIXuNMlARUejUKXQ7uq0WLq7TK4zY5Ob&#10;6ST18ffNotDl4bxXm6t34kxD7AIb0FMFgrgOtuPGwPvb02QOIiZkiy4wGbhRhM16dLfC0oYL7+lc&#10;pUbkEI4lGmhT6kspY92SxzgNPXHmjmHwmDIcGmkHvORw72Sh1Ex67Dg3tNjTtqX6q/rxBj717Xt3&#10;1G4xe9UP1cvp8Pjhmr0x92OtliASXdO/+M/9bA0Uqshz85v8BO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AsUF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wSI2QL8AAADd&#10;AAAADwAAAGRycy9kb3ducmV2LnhtbEWPT2sCMRTE74LfIbxCb5oYQerW6GGlIq0X/yA9PjbP3a2b&#10;l2WTqv32Rih4HGbmN8xscXONuFAXas8GRkMFgrjwtubSwGH/MXgDESKyxcYzGfijAIt5vzfDzPor&#10;b+myi6VIEA4ZGqhibDMpQ1GRwzD0LXHyTr5zGJPsSmk7vCa4a6RWaiId1pwWKmwpr6g4736dgeKQ&#10;n3/qz9XX6VvL5WY7Pk51vjLm9WWk3kFEusVn+L+9tga00lN4vElPQM7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EiNkC/&#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Xq1f3r0AAADd&#10;AAAADwAAAGRycy9kb3ducmV2LnhtbEVPy04CMRTdk/gPzTVxB20hEhkoJGpIdCcjgbC7mV5mRtvb&#10;cVp5/L1dmLA8Oe/F6uKdOFEf28AG9EiBIK6Cbbk2sP1cD59AxIRs0QUmA1eKsFreDRZY2HDmDZ3K&#10;VIscwrFAA01KXSFlrBryGEehI87cMfQeU4Z9LW2P5xzunRwrNZUeW84NDXb00lD1Xf56Awd9/Xk9&#10;ajebfujH8v1r97x39caYh3ut5iASXdJN/O9+swbGapL35zf5Ccj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rV/e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adx/pages_of_quizzes/quiz_of_cyber_security.dart';</w:t>
      </w:r>
    </w:p>
    <w:p w14:paraId="4ADD40F7">
      <w:pPr>
        <w:pStyle w:val="2"/>
        <w:spacing w:line="240" w:lineRule="auto"/>
        <w:rPr>
          <w:rFonts w:hint="default" w:ascii="Arial" w:hAnsi="Arial" w:cs="Arial"/>
          <w:b w:val="0"/>
          <w:bCs w:val="0"/>
          <w:sz w:val="36"/>
          <w:szCs w:val="36"/>
        </w:rPr>
      </w:pPr>
      <w:r>
        <w:rPr>
          <w:rFonts w:hint="default" w:ascii="Arial" w:hAnsi="Arial" w:cs="Arial"/>
          <w:b w:val="0"/>
          <w:bCs w:val="0"/>
          <w:sz w:val="36"/>
          <w:szCs w:val="36"/>
        </w:rPr>
        <mc:AlternateContent>
          <mc:Choice Requires="wpg">
            <w:drawing>
              <wp:anchor distT="0" distB="0" distL="0" distR="0" simplePos="0" relativeHeight="252062720"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27" name="Group 212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12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2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3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5376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oeqy+WcEAAAVFgAADgAAAGRycy9lMm9Eb2MueG1s7Vjb&#10;jts2EH0v0H8Q9N61LpZlG+sNmmyzKFCkAZJ+AC1RlgBJVEn6sn/fISmKtLy7ojfZPAR9MWn7cDhz&#10;hjM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oeqy+W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U+PKmL0AAADd&#10;AAAADwAAAGRycy9kb3ducmV2LnhtbEVPy2oCMRTdF/oP4Ra600wGFB2NQlsEu6ujWLq7TK4zY5Ob&#10;cZL6+HuzELo8nPd8eXVWnKkPrWcNapiBIK68abnWsNuuBhMQISIbtJ5Jw40CLBfPT3MsjL/whs5l&#10;rEUK4VCghibGrpAyVA05DEPfESfu4HuHMcG+lqbHSwp3VuZZNpYOW04NDXb03lD1W/45DT/qdvo4&#10;KDsdf6lR+Xncv33beqP164vKZiAiXeO/+OFeGw25ytPc9CY9Ab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48qY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t8M53cAAAADd&#10;AAAADwAAAGRycy9kb3ducmV2LnhtbEWPzYvCMBTE7wv7P4QneFvTRpC1Gj10WRHdix+Ix0fzbKvN&#10;S2myfvz3ZmHB4zAzv2Gm87ttxJU6XzvWkA4SEMSFMzWXGva7749PED4gG2wck4YHeZjP3t+mmBl3&#10;4w1dt6EUEcI+Qw1VCG0mpS8qsugHriWO3sl1FkOUXSlNh7cIt41USTKSFmuOCxW2lFdUXLa/VkOx&#10;zy/nerVYn45Kfv1shoexyhda93tpMgER6B5e4f/20mhQqRrD35v4BOTsC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3wznd&#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KExQQ70AAADd&#10;AAAADwAAAGRycy9kb3ducmV2LnhtbEVPy2oCMRTdC/2HcAvdaSZKRadGQUVod3Usle4uk+vMtMnN&#10;OEl9/L1ZCC4P5z1bXJwVJ+pC41mDGmQgiEtvGq40fO02/QmIEJENWs+k4UoBFvOn3gxz48+8pVMR&#10;K5FCOOSooY6xzaUMZU0Ow8C3xIk7+M5hTLCrpOnwnMKdlcMsG0uHDaeGGlta1VT+Ff9Ow4+6HtcH&#10;ZafjT/VafPx+L/e22mr98qyyNxCRLvEhvrvfjYahGqX96U16An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TFBD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import 'package:roadx/pages_of_quizzes/quiz_of_frontend.dart';</w:t>
      </w:r>
    </w:p>
    <w:p w14:paraId="25121747">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'package:roadx/pages_of_quizzes/quiz_of_network.dart';</w:t>
      </w:r>
    </w:p>
    <w:p w14:paraId="4213C693">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'package:roadx/pages_of_quizzes/quiz_of_ui_ux_design.dart';</w:t>
      </w:r>
    </w:p>
    <w:p w14:paraId="0BB5CFB2">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'package:roadx/pages_of_quizzes/quiz_of_wordpress.dart';</w:t>
      </w:r>
    </w:p>
    <w:p w14:paraId="58ED8E6B">
      <w:pPr>
        <w:pStyle w:val="2"/>
        <w:spacing w:line="240" w:lineRule="auto"/>
        <w:rPr>
          <w:rFonts w:hint="default" w:ascii="Arial" w:hAnsi="Arial" w:cs="Arial"/>
          <w:b w:val="0"/>
          <w:bCs w:val="0"/>
          <w:sz w:val="36"/>
          <w:szCs w:val="36"/>
        </w:rPr>
      </w:pPr>
      <w:r>
        <w:rPr>
          <w:rFonts w:hint="default" w:ascii="Arial" w:hAnsi="Arial" w:cs="Arial"/>
          <w:b w:val="0"/>
          <w:bCs w:val="0"/>
          <w:sz w:val="36"/>
          <w:szCs w:val="36"/>
        </w:rPr>
        <w:t>import 'package:roadx/widgets/nav.dart';</w:t>
      </w:r>
    </w:p>
    <w:p w14:paraId="2C7D85E6">
      <w:pPr>
        <w:pStyle w:val="2"/>
        <w:spacing w:line="240" w:lineRule="auto"/>
        <w:rPr>
          <w:rFonts w:hint="default" w:ascii="Arial" w:hAnsi="Arial" w:cs="Arial"/>
          <w:b w:val="0"/>
          <w:bCs w:val="0"/>
          <w:sz w:val="36"/>
          <w:szCs w:val="36"/>
        </w:rPr>
      </w:pPr>
    </w:p>
    <w:p w14:paraId="66869907">
      <w:pPr>
        <w:pStyle w:val="2"/>
        <w:spacing w:line="240" w:lineRule="auto"/>
        <w:rPr>
          <w:rFonts w:hint="default" w:ascii="Arial" w:hAnsi="Arial" w:cs="Arial"/>
          <w:b w:val="0"/>
          <w:bCs w:val="0"/>
          <w:sz w:val="36"/>
          <w:szCs w:val="36"/>
        </w:rPr>
      </w:pPr>
      <w:r>
        <w:rPr>
          <w:rFonts w:hint="default" w:ascii="Arial" w:hAnsi="Arial" w:cs="Arial"/>
          <w:b w:val="0"/>
          <w:bCs w:val="0"/>
          <w:sz w:val="36"/>
          <w:szCs w:val="36"/>
        </w:rPr>
        <w:t>class Quizzes extends StatelessWidget {</w:t>
      </w:r>
    </w:p>
    <w:p w14:paraId="54A97E8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Quizzes({super.key});</w:t>
      </w:r>
    </w:p>
    <w:p w14:paraId="7EA9263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static String id = 'Quizzes';</w:t>
      </w:r>
    </w:p>
    <w:p w14:paraId="3A2C5D0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@override</w:t>
      </w:r>
    </w:p>
    <w:p w14:paraId="52F9CD5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Widget build(BuildContext context) {</w:t>
      </w:r>
    </w:p>
    <w:p w14:paraId="5447E08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final List&lt;String&gt; titles = [</w:t>
      </w:r>
    </w:p>
    <w:p w14:paraId="647E0F1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"Frontend",</w:t>
      </w:r>
    </w:p>
    <w:p w14:paraId="5315899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"Backend",</w:t>
      </w:r>
    </w:p>
    <w:p w14:paraId="7C4D6F4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"Wordpress",</w:t>
      </w:r>
    </w:p>
    <w:p w14:paraId="41B3D54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"Android App</w:t>
      </w:r>
      <w:r>
        <w:rPr>
          <w:rFonts w:hint="default" w:ascii="Arial" w:hAnsi="Arial" w:cs="Arial"/>
          <w:b w:val="0"/>
          <w:bCs w:val="0"/>
          <w:sz w:val="36"/>
          <w:szCs w:val="36"/>
        </w:rPr>
        <mc:AlternateContent>
          <mc:Choice Requires="wpg">
            <w:drawing>
              <wp:anchor distT="0" distB="0" distL="0" distR="0" simplePos="0" relativeHeight="25187328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394" name="Group 139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9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9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9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4320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BX7gK+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yvO/Eb4AAADd&#10;AAAADwAAAGRycy9kb3ducmV2LnhtbEVPS2sCMRC+C/6HMIXeNBuLolujoKWgt7qWlt6Gzbi7bTLZ&#10;blIf/94UBG/z8T1nvjw7K47UhcazBjXMQBCX3jRcaXjfvw6mIEJENmg9k4YLBVgu+r055safeEfH&#10;IlYihXDIUUMdY5tLGcqaHIahb4kTd/Cdw5hgV0nT4SmFOytHWTaRDhtODTW2tK6p/Cn+nIYvdfl9&#10;OSg7m7ypcbH9/lh92mqn9eODyp5BRDrHu/jm3pg0/2k2hv9v0glyc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vO/Eb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sU13uLwAAADd&#10;AAAADwAAAGRycy9kb3ducmV2LnhtbEVPy6rCMBDdC/5DGMGdplYQrUYXFUXudeMDcTk0Y1ttJqWJ&#10;j/v3N4Lgbg7nObPFy1TiQY0rLSsY9CMQxJnVJecKjodVbwzCeWSNlWVS8EcOFvN2a4aJtk/e0WPv&#10;cxFC2CWooPC+TqR0WUEGXd/WxIG72MagD7DJpW7wGcJNJeMoGkmDJYeGAmtKC8pu+7tRkB3T27X8&#10;Wf9ezrFcbnfD0yRO10p1O4NoCsLTy3/FH/dGh/nDyQje34QT5P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FNd7i8AAAA&#10;3Q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VW2E/b4AAADd&#10;AAAADwAAAGRycy9kb3ducmV2LnhtbEVPS2sCMRC+F/ofwhR6q9lYqnU1ClUK7U1Xaelt2Iy7a5PJ&#10;ukl9/PtGELzNx/ecyezkrDhQFxrPGlQvA0FcetNwpWGzfn96BREiskHrmTScKcBsen83wdz4I6/o&#10;UMRKpBAOOWqoY2xzKUNZk8PQ8y1x4ra+cxgT7CppOjymcGdlP8sG0mHDqaHGluY1lb/Fn9Pwo877&#10;xVbZ0WCpXorP3dfbt61WWj8+qGwMItIp3sRX94dJ859HQ7h8k06Q0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W2E/b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lication",</w:t>
      </w:r>
    </w:p>
    <w:p w14:paraId="2B0B06C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"Cross Platform",</w:t>
      </w:r>
    </w:p>
    <w:p w14:paraId="610EBF6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"Network",</w:t>
      </w:r>
    </w:p>
    <w:p w14:paraId="0DD2A3F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"Cyber Security",</w:t>
      </w:r>
    </w:p>
    <w:p w14:paraId="64E9461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"Artificial Intelligence",</w:t>
      </w:r>
    </w:p>
    <w:p w14:paraId="6433013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"UI/UX Design",</w:t>
      </w:r>
    </w:p>
    <w:p w14:paraId="13C2E73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372DC87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final List&lt;Widget&gt; navigationTargets = [</w:t>
      </w:r>
    </w:p>
    <w:p w14:paraId="7270EEC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QuizOfFrontend(),</w:t>
      </w:r>
    </w:p>
    <w:p w14:paraId="7185F95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QuizOfBackend(),</w:t>
      </w:r>
    </w:p>
    <w:p w14:paraId="3BBAD0A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QuizOfWordpress(),</w:t>
      </w:r>
    </w:p>
    <w:p w14:paraId="08E4498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QuizOfAndroidApplication(),</w:t>
      </w:r>
    </w:p>
    <w:p w14:paraId="38E4865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QuizOfCrossPlatform(),</w:t>
      </w:r>
    </w:p>
    <w:p w14:paraId="3203C04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QuizOfNetwork(),</w:t>
      </w:r>
    </w:p>
    <w:p w14:paraId="54F5495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QuizOfCyberSecurity(),</w:t>
      </w:r>
    </w:p>
    <w:p w14:paraId="610BD37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QuizOfArtificialIntelligence(),</w:t>
      </w:r>
    </w:p>
    <w:p w14:paraId="1DBB766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const QuizOfUIUXDesign(),</w:t>
      </w:r>
    </w:p>
    <w:p w14:paraId="3BBA644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78A4B76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final List&lt;String&gt; images = [</w:t>
      </w:r>
      <w:r>
        <w:rPr>
          <w:rFonts w:hint="default" w:ascii="Arial" w:hAnsi="Arial" w:cs="Arial"/>
          <w:b w:val="0"/>
          <w:bCs w:val="0"/>
          <w:sz w:val="36"/>
          <w:szCs w:val="36"/>
        </w:rPr>
        <mc:AlternateContent>
          <mc:Choice Requires="wpg">
            <w:drawing>
              <wp:anchor distT="0" distB="0" distL="0" distR="0" simplePos="0" relativeHeight="252076032"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71" name="Group 217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17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7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7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4044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Lp1rZ1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IbjSb8AAAADd&#10;AAAADwAAAGRycy9kb3ducmV2LnhtbEWPT2sCMRTE74LfITzBW81mQVu3RsGWQnur26J4e2yeu1uT&#10;l+0m9c+3bwoFj8PM/IZZrC7OihP1ofWsQU0yEMSVNy3XGj4/Xu4eQISIbNB6Jg1XCrBaDgcLLIw/&#10;84ZOZaxFgnAoUEMTY1dIGaqGHIaJ74iTd/C9w5hkX0vT4znBnZV5ls2kw5bTQoMdPTVUHcsfp2Gv&#10;rt/PB2Xns3c1Ld++tuudrTdaj0cqewQR6RJv4f/2q9GQq/sc/t6kJyC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uNJv&#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xZghKsAAAADd&#10;AAAADwAAAGRycy9kb3ducmV2LnhtbEWPS4vCQBCE74L/YWjBm04SwV2jo4eIsqx78YF4bDJtEs30&#10;hMz4+vfOwsIei6r6ipotnqYWd2pdZVlBPIxAEOdWV1woOOxXg08QziNrrC2Tghc5WMy7nRmm2j54&#10;S/edL0SAsEtRQel9k0rp8pIMuqFtiIN3tq1BH2RbSN3iI8BNLZMoGkuDFYeFEhvKSsqvu5tRkB+y&#10;66X6Xm/Op0Quf7aj4yTJ1kr1e3E0BeHp6f/Df+0vrSCJP0bw+yY8ATl/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mCEq&#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wR3vgMAAAADd&#10;AAAADwAAAGRycy9kb3ducmV2LnhtbEWPT2sCMRTE7wW/Q3iCt5qNWNuuRqEtQnurq7R4e2yeu6vJ&#10;y3YT/337Rij0OMzMb5jZ4uKsOFEXGs8a1DADQVx603ClYbNe3j+BCBHZoPVMGq4UYDHv3c0wN/7M&#10;KzoVsRIJwiFHDXWMbS5lKGtyGIa+JU7ezncOY5JdJU2H5wR3Vo6ybCIdNpwWamzptabyUBydhq26&#10;/rztlH2efKqH4mP/9fJtq5XWg77KpiAiXeJ/+K/9bjSM1OMYbm/SE5Dz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He+A&#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621BCCB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'assets/images/resources/frontend.jpg',</w:t>
      </w:r>
    </w:p>
    <w:p w14:paraId="5F88950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'assets/images/resources/backend.png',</w:t>
      </w:r>
    </w:p>
    <w:p w14:paraId="15C997D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'assets/images/resources/wordpress.png',</w:t>
      </w:r>
    </w:p>
    <w:p w14:paraId="71D1ECD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'assets/image</w:t>
      </w:r>
      <w:r>
        <w:rPr>
          <w:rFonts w:hint="default" w:ascii="Arial" w:hAnsi="Arial" w:cs="Arial"/>
          <w:b w:val="0"/>
          <w:bCs w:val="0"/>
          <w:sz w:val="36"/>
          <w:szCs w:val="36"/>
        </w:rPr>
        <mc:AlternateContent>
          <mc:Choice Requires="wpg">
            <w:drawing>
              <wp:anchor distT="0" distB="0" distL="0" distR="0" simplePos="0" relativeHeight="25187430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398" name="Group 139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9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0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0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4217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AEJZeC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S761FL4AAADd&#10;AAAADwAAAGRycy9kb3ducmV2LnhtbEVPS2sCMRC+C/6HMIK3mo1S6W6NgpaCvdVtaelt2Iy72yaT&#10;dRNf/74pFLzNx/ecxerirDhRH1rPGtQkA0FcedNyreH97fnuAUSIyAatZ9JwpQCr5XCwwML4M+/o&#10;VMZapBAOBWpoYuwKKUPVkMMw8R1x4va+dxgT7GtpejyncGflNMvm0mHLqaHBjjYNVT/l0Wn4UtfD&#10;017ZfP6q7suX74/1p613Wo9HKnsEEekSb+J/99ak+bM8h79v0gl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761FL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eUgStcEAAADd&#10;AAAADwAAAGRycy9kb3ducmV2LnhtbEWPT2/CMAzF75P2HSJP4jYSyjSxjsCh0xDadoEhxNFqTNvR&#10;OFUT/n17fJjEzdZ7fu/n6fziW3WiPjaBLYyGBhRxGVzDlYXN7+fzBFRMyA7bwGThShHms8eHKeYu&#10;nHlFp3WqlIRwzNFCnVKXax3LmjzGYeiIRduH3mOSta+06/Es4b7VmTGv2mPD0lBjR0VN5WF99BbK&#10;TXH4a74W3/tdpj9+VuPtW1YsrB08jcw7qESXdDf/Xy+d4L8Y4ZdvZAQ9u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UgS&#10;tc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nWjh8L0AAADd&#10;AAAADwAAAGRycy9kb3ducmV2LnhtbEVPS0sDMRC+C/6HMII3m0RssWuzBRXB3tpVLN6GzexDk8m6&#10;iX38e1MoeJuP7zmL5cE7saMx9oEN6IkCQVwH23Nr4P3t5eYeREzIFl1gMnCkCMvy8mKBhQ173tCu&#10;Sq3IIRwLNNClNBRSxrojj3ESBuLMNWH0mDIcW2lH3Odw7+StUjPpsefc0OFATx3V39WvN/Cpjz/P&#10;jXbz2VpPq9XXx+PWtRtjrq+0egCR6JD+xWf3q83z75SG0zf5BF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aOHw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s/resources/android.jpg',</w:t>
      </w:r>
    </w:p>
    <w:p w14:paraId="1D77CBA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'assets/images/resources/cross_platform.jpg',</w:t>
      </w:r>
    </w:p>
    <w:p w14:paraId="17CB729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'assets/images/resources/network.png',</w:t>
      </w:r>
    </w:p>
    <w:p w14:paraId="72F8174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'assets/images/resources/cyber_security.jpg',</w:t>
      </w:r>
    </w:p>
    <w:p w14:paraId="32A19B0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'assets/images/resources/artificial-intellegence.jpg',</w:t>
      </w:r>
    </w:p>
    <w:p w14:paraId="4157E9F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'assets/images/resources/uii_ux_design.png',];</w:t>
      </w:r>
    </w:p>
    <w:p w14:paraId="64B81FD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return Scaffold(</w:t>
      </w:r>
    </w:p>
    <w:p w14:paraId="06AA7D4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appBar: AppBar(</w:t>
      </w:r>
    </w:p>
    <w:p w14:paraId="5594140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backgroundColor: kPrimaryColor,</w:t>
      </w:r>
    </w:p>
    <w:p w14:paraId="2CD0720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leading: IconButton(</w:t>
      </w:r>
    </w:p>
    <w:p w14:paraId="53B4816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onPressed: () {</w:t>
      </w:r>
    </w:p>
    <w:p w14:paraId="74D2ECB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Navigator.pushNamed(context, Nav.id);},</w:t>
      </w:r>
    </w:p>
    <w:p w14:paraId="70113BF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icon: const Icon(Icons.arrow_back,</w:t>
      </w:r>
    </w:p>
    <w:p w14:paraId="1A0CF55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color: Col</w:t>
      </w:r>
      <w:r>
        <w:rPr>
          <w:rFonts w:hint="default" w:ascii="Arial" w:hAnsi="Arial" w:cs="Arial"/>
          <w:b w:val="0"/>
          <w:bCs w:val="0"/>
          <w:sz w:val="36"/>
          <w:szCs w:val="36"/>
        </w:rPr>
        <mc:AlternateContent>
          <mc:Choice Requires="wpg">
            <w:drawing>
              <wp:anchor distT="0" distB="0" distL="0" distR="0" simplePos="0" relativeHeight="25187532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402" name="Group 140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40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0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0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4115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JsV+OGgEAAAV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CbFfjh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AvbaHL0AAADd&#10;AAAADwAAAGRycy9kb3ducmV2LnhtbEVPS0sDMRC+C/6HMEJvbhKrRdemBZWC3uwqLd6GzXR3NZms&#10;m/T1702h4G0+vudM5wfvxI6G2AU2oAsFgrgOtuPGwOfH4voeREzIFl1gMnCkCPPZ5cUUSxv2vKRd&#10;lRqRQziWaKBNqS+ljHVLHmMReuLMbcLgMWU4NNIOuM/h3skbpSbSY8e5ocWenluqf6qtN/Clj78v&#10;G+0eJu/6rnr7Xj2tXbM0ZnSl1SOIRIf0Lz67X22ef6vGcPomnyB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9toc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BnMUtr8AAADd&#10;AAAADwAAAGRycy9kb3ducmV2LnhtbEVPS2vCQBC+F/wPywi91V1TKTV1k0NEKdqLUUqPQ3ZMUrOz&#10;Ibv18e/dQqG3+fies8ivthNnGnzrWMN0okAQV860XGs47FdPryB8QDbYOSYNN/KQZ6OHBabGXXhH&#10;5zLUIoawT1FDE0KfSumrhiz6ieuJI3d0g8UQ4VBLM+AlhttOJkq9SIstx4YGeyoaqk7lj9VQHYrT&#10;d7tZb49fiVx+7J4/50mx1vpxPFVvIAJdw7/4z/1u4vyZmsHvN/EEmd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zFLa/&#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4lPn870AAADd&#10;AAAADwAAAGRycy9kb3ducmV2LnhtbEVPS0sDMRC+C/6HMEJvNom0RdemBZVCe2tXsfQ2bKa7q8lk&#10;3aSvf28Kgrf5+J4znZ+9E0fqYxvYgB4qEMRVsC3XBj7eF/ePIGJCtugCk4ELRZjPbm+mWNhw4g0d&#10;y1SLHMKxQANNSl0hZawa8hiHoSPO3D70HlOGfS1tj6cc7p18UGoiPbacGxrs6LWh6rs8eAM7ffl5&#10;22v3NFnrcbn6+nzZunpjzOBOq2cQic7pX/znXto8f6TGcP0mnyB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U+fz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ors.white,),),</w:t>
      </w:r>
    </w:p>
    <w:p w14:paraId="7E2D002A">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elevation: 0.0,</w:t>
      </w:r>
    </w:p>
    <w:p w14:paraId="1F6C4B3D">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title: const Text(</w:t>
      </w:r>
    </w:p>
    <w:p w14:paraId="188F1FEE">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"Quizzes",</w:t>
      </w:r>
    </w:p>
    <w:p w14:paraId="05C6066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style: TextStyle(color: Colors.white,),),),</w:t>
      </w:r>
    </w:p>
    <w:p w14:paraId="18EFA13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body: GridView.count(</w:t>
      </w:r>
    </w:p>
    <w:p w14:paraId="3C07822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crossAxisCount: 1,</w:t>
      </w:r>
      <w:r>
        <w:rPr>
          <w:rFonts w:hint="default" w:ascii="Arial" w:hAnsi="Arial" w:cs="Arial"/>
          <w:b w:val="0"/>
          <w:bCs w:val="0"/>
          <w:sz w:val="36"/>
          <w:szCs w:val="36"/>
        </w:rPr>
        <mc:AlternateContent>
          <mc:Choice Requires="wpg">
            <w:drawing>
              <wp:anchor distT="0" distB="0" distL="0" distR="0" simplePos="0" relativeHeight="25187840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70" name="Group 67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7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7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7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3808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55iv62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DnmK/r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Z/67X78AAADc&#10;AAAADwAAAGRycy9kb3ducmV2LnhtbEWPT2sCMRTE7wW/Q3hCbzWbQre6NQqtCPZW11Lp7bF57q4m&#10;L9tN/Pftm4LQ4zAzv2Gm84uz4kR9aD1rUKMMBHHlTcu1hs/N8mEMIkRkg9YzabhSgPlscDfFwvgz&#10;r+lUxlokCIcCNTQxdoWUoWrIYRj5jjh5O987jEn2tTQ9nhPcWfmYZbl02HJaaLCjt4aqQ3l0Gr7V&#10;9WexU3aSf6in8n3/9bq19Vrr+6HKXkBEusT/8K29MhryZwV/Z9IRkL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f+u1+/&#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emLXxcAAAADc&#10;AAAADwAAAGRycy9kb3ducmV2LnhtbEWPS2vDMBCE74X8B7GB3ho5LiSNa9kHh4TQ9JIHpcfFWj8a&#10;a2Us5dF/HxUCPQ4z8w2T5jfTiQsNrrWsYDqJQBCXVrdcKzgeVi9vIJxH1thZJgW/5CDPRk8pJtpe&#10;eUeXva9FgLBLUEHjfZ9I6cqGDLqJ7YmDV9nBoA9yqKUe8BrgppNxFM2kwZbDQoM9FQ2Vp/3ZKCiP&#10;xemn/Vhvq+9YLj93r1+LuFgr9TyeRu8gPN38f/jR3mgFs3kMf2fCEZDZ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YtfF&#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GCAs8AAAADc&#10;AAAADwAAAGRycy9kb3ducmV2LnhtbEWPT0sDMRTE74LfITyhN5uNpatumxa0CO2tXUXx9ti87m5N&#10;Xrab2D/fvhEKHoeZ+Q0znZ+cFQfqQ+tZgxpmIIgrb1quNXy8v90/gQgR2aD1TBrOFGA+u72ZYmH8&#10;kTd0KGMtEoRDgRqaGLtCylA15DAMfUecvK3vHcYk+1qaHo8J7qx8yLJcOmw5LTTY0WtD1U/56zR8&#10;q/N+sVX2OV+rcbnafb582Xqj9eBOZRMQkU7xP3xtL42G/HEEf2fSEZCz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4YICz&#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0718281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children: List.generate(titles.length, (index) {</w:t>
      </w:r>
    </w:p>
    <w:p w14:paraId="44C60C9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return InkWell(</w:t>
      </w:r>
    </w:p>
    <w:p w14:paraId="7CDDAC5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onTap: () {</w:t>
      </w:r>
    </w:p>
    <w:p w14:paraId="5F2A2567">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Navigator.push(</w:t>
      </w:r>
    </w:p>
    <w:p w14:paraId="6EE9D47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context,</w:t>
      </w:r>
    </w:p>
    <w:p w14:paraId="1B895A63">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MaterialPageRoute(</w:t>
      </w:r>
    </w:p>
    <w:p w14:paraId="7F5D4A6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builder: (context) =&gt;</w:t>
      </w:r>
    </w:p>
    <w:p w14:paraId="38FD15DC">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navigationTargets[index % navigationTargets.length]),</w:t>
      </w:r>
    </w:p>
    <w:p w14:paraId="603C5FE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0737151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6731628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 Container(</w:t>
      </w:r>
    </w:p>
    <w:p w14:paraId="6C9DDE4F">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width: 500,</w:t>
      </w:r>
    </w:p>
    <w:p w14:paraId="7F6673E8">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margin: const EdgeInsets.all(4.0),</w:t>
      </w:r>
    </w:p>
    <w:p w14:paraId="18798B3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 GridTile(</w:t>
      </w:r>
    </w:p>
    <w:p w14:paraId="09DD665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footer: </w:t>
      </w:r>
      <w:r>
        <w:rPr>
          <w:rFonts w:hint="default" w:ascii="Arial" w:hAnsi="Arial" w:cs="Arial"/>
          <w:b w:val="0"/>
          <w:bCs w:val="0"/>
          <w:sz w:val="36"/>
          <w:szCs w:val="36"/>
        </w:rPr>
        <mc:AlternateContent>
          <mc:Choice Requires="wpg">
            <w:drawing>
              <wp:anchor distT="0" distB="0" distL="0" distR="0" simplePos="0" relativeHeight="25187635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406" name="Group 140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40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0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0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4012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C6cB52c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C6cB5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fc3cH74AAADd&#10;AAAADwAAAGRycy9kb3ducmV2LnhtbEVPS0sDMRC+C/6HMII3N4nYqmvTgorQ3uwqLd6GzXR3NZms&#10;m9jHv28KQm/z8T1nMtt7J7Y0xC6wAV0oEMR1sB03Bj4/3m4eQMSEbNEFJgMHijCbXl5MsLRhx0va&#10;VqkROYRjiQbalPpSyli35DEWoSfO3CYMHlOGQyPtgLsc7p28VWosPXacG1rs6aWl+qf68wa+9OH3&#10;daPd4/hdj6rF9+p57ZqlMddXWj2BSLRPZ/G/e27z/Dt1D6dv8glyeg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c3cH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hz4es8EAAADd&#10;AAAADwAAAGRycy9kb3ducmV2LnhtbEWPT2/CMAzF75P2HSJP4jYSyjSxjsCh0xDadoEhxNFqTNvR&#10;OFUT/n17fJjEzdZ7fu/n6fziW3WiPjaBLYyGBhRxGVzDlYXN7+fzBFRMyA7bwGThShHms8eHKeYu&#10;nHlFp3WqlIRwzNFCnVKXax3LmjzGYeiIRduH3mOSta+06/Es4b7VmTGv2mPD0lBjR0VN5WF99BbK&#10;TXH4a74W3/tdpj9+VuPtW1YsrB08jcw7qESXdDf/Xy+d4L8YwZVvZAQ9u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z4e&#10;s8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Yx7t9r4AAADd&#10;AAAADwAAAGRycy9kb3ducmV2LnhtbEVPS0sDMRC+C/6HMEJvNonU0m6bFlQEvbVraelt2Ex3V5PJ&#10;uol9/HtTELzNx/ec+fLsnThSH9vABvRQgSCugm25NrD5eL2fgIgJ2aILTAYuFGG5uL2ZY2HDidd0&#10;LFMtcgjHAg00KXWFlLFqyGMcho44c4fQe0wZ9rW0PZ5yuHfyQamx9Nhybmiwo+eGqq/yxxvY68v3&#10;y0G76XilH8v3z+3TztVrYwZ3Ws1AJDqnf/Gf+83m+SM1hes3+QS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x7t9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Container(</w:t>
      </w:r>
    </w:p>
    <w:p w14:paraId="0DAAD58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padding: </w:t>
      </w:r>
      <w:r>
        <w:rPr>
          <w:rFonts w:hint="default" w:ascii="Arial" w:hAnsi="Arial" w:cs="Arial"/>
          <w:b w:val="0"/>
          <w:bCs w:val="0"/>
          <w:sz w:val="36"/>
          <w:szCs w:val="36"/>
        </w:rPr>
        <mc:AlternateContent>
          <mc:Choice Requires="wpg">
            <w:drawing>
              <wp:anchor distT="0" distB="0" distL="0" distR="0" simplePos="0" relativeHeight="25193062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473" name="Group 147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47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7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8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8585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B2YYIM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1RkxFb4AAADd&#10;AAAADwAAAGRycy9kb3ducmV2LnhtbEVPS2sCMRC+F/wPYYTeajbFarsahbYU2puu0uJt2Iy7q8lk&#10;u0l9/PtGELzNx/ec6fzkrDhQFxrPGtQgA0FcetNwpWG9+nh4BhEiskHrmTScKcB81rubYm78kZd0&#10;KGIlUgiHHDXUMba5lKGsyWEY+JY4cVvfOYwJdpU0HR5TuLPyMctG0mHDqaHGlt5qKvfFn9OwUeff&#10;962yL6OFeiq+dt+vP7Zaan3fV9kERKRTvImv7k+T5g/HQ7h8k06Qs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RkxFb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MTnCUL8AAADd&#10;AAAADwAAAGRycy9kb3ducmV2LnhtbEVPTWvCQBC9F/oflhG81U1iqzZm9RBRSvUSFelxyI5JanY2&#10;ZLdq/323UOhtHu9zsuXdtOJKvWssK4hHEQji0uqGKwXHw/ppBsJ5ZI2tZVLwTQ6Wi8eHDFNtb1zQ&#10;de8rEULYpaig9r5LpXRlTQbdyHbEgTvb3qAPsK+k7vEWwk0rkyiaSIMNh4YaO8prKi/7L6OgPOaX&#10;z+Z9sz1/JHK1K8an1yTfKDUcxNEchKe7/xf/ud90mP88fYHfb8IJcv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E5wlC/&#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8Lviqr4AAADd&#10;AAAADwAAAGRycy9kb3ducmV2LnhtbEVPS2sCMRC+F/wPYQq91WxKFV2Ngi0Fvem2KN6Gzbi7Npls&#10;N6mPf2+EQm/z8T1nOr84K07UhcazBtXPQBCX3jRcafj6/HgegQgR2aD1TBquFGA+6z1MMTf+zBs6&#10;FbESKYRDjhrqGNtcylDW5DD0fUucuIPvHMYEu0qaDs8p3Fn5kmVD6bDh1FBjS281ld/Fr9OwV9ef&#10;94Oy4+FaDYrVcbvY2Wqj9dOjyiYgIl3iv/jPvTRp/utIwf2bdIKc3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Lviq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const EdgeInsets.all(8.0),</w:t>
      </w:r>
    </w:p>
    <w:p w14:paraId="6DCEFE1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color: Colors.black.withOpacity(0.5),</w:t>
      </w:r>
    </w:p>
    <w:p w14:paraId="38F705A9">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 Text(</w:t>
      </w:r>
    </w:p>
    <w:p w14:paraId="77A0F28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titles[index],</w:t>
      </w:r>
    </w:p>
    <w:p w14:paraId="7485A9A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style: const TextStyle(color: Colors.white),</w:t>
      </w:r>
    </w:p>
    <w:p w14:paraId="46C9EF3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textAlign: TextAlign.center,</w:t>
      </w:r>
    </w:p>
    <w:p w14:paraId="4BE9F2F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691A77C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3771A772">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child: Image.asset(</w:t>
      </w:r>
    </w:p>
    <w:p w14:paraId="1E3182F4">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images[index % images.l</w:t>
      </w:r>
      <w:r>
        <w:rPr>
          <w:rFonts w:hint="default" w:ascii="Arial" w:hAnsi="Arial" w:cs="Arial"/>
          <w:b w:val="0"/>
          <w:bCs w:val="0"/>
          <w:sz w:val="36"/>
          <w:szCs w:val="36"/>
        </w:rPr>
        <mc:AlternateContent>
          <mc:Choice Requires="wpg">
            <w:drawing>
              <wp:anchor distT="0" distB="0" distL="0" distR="0" simplePos="0" relativeHeight="252019712"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933" name="Group 193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3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3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3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676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DrrLj9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GANyYr4AAADd&#10;AAAADwAAAGRycy9kb3ducmV2LnhtbEVPS2sCMRC+F/ofwhR6q9nYKnU1ClUK7U1Xaelt2Iy7a5PJ&#10;ukl9/PtGELzNx/ecyezkrDhQFxrPGlQvA0FcetNwpWGzfn96BREiskHrmTScKcBsen83wdz4I6/o&#10;UMRKpBAOOWqoY2xzKUNZk8PQ8y1x4ra+cxgT7CppOjymcGdlP8uG0mHDqaHGluY1lb/Fn9Pwo877&#10;xVbZ0XCpBsXn7uvt21YrrR8fVDYGEekUb+Kr+8Ok+aPnF7h8k06Q0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ANyY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COBJ70AAADd&#10;AAAADwAAAGRycy9kb3ducmV2LnhtbEVPS4vCMBC+C/sfwizsTVMrylqNHiqKqBe7suxxaMa22kxK&#10;k/Xx740geJuP7znT+c3U4kKtqywr6PciEMS51RUXCg4/y+43COeRNdaWScGdHMxnH50pJtpeeU+X&#10;zBcihLBLUEHpfZNI6fKSDLqebYgDd7StQR9gW0jd4jWEm1rGUTSSBisODSU2lJaUn7N/oyA/pOdT&#10;tVltj3+xXOz2g99xnK6U+vrsRxMQnm7+LX651zrMHw+G8PwmnC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I4En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h51Jjr4AAADd&#10;AAAADwAAAGRycy9kb3ducmV2LnhtbEVPS2sCMRC+F/wPYQRvNRvFpW6NgpaC3uq2tPQ2bMbdbZPJ&#10;uomvf98UCr3Nx/ecxerqrDhTH1rPGtQ4A0FcedNyreHt9fn+AUSIyAatZ9JwowCr5eBugYXxF97T&#10;uYy1SCEcCtTQxNgVUoaqIYdh7DvixB187zAm2NfS9HhJ4c7KSZbl0mHLqaHBjjYNVd/lyWn4VLfj&#10;00HZef6iZuXu6339Yeu91qOhyh5BRLrGf/Gfe2vS/Pk0h99v0gl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51Jj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ength],</w:t>
      </w:r>
    </w:p>
    <w:p w14:paraId="6C798981">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fit: BoxFit.cover,</w:t>
      </w:r>
    </w:p>
    <w:p w14:paraId="0D9D02EB">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5B8597F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2F2380C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000F0B10">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r>
        <w:rPr>
          <w:rFonts w:hint="default" w:ascii="Arial" w:hAnsi="Arial" w:cs="Arial"/>
          <w:b w:val="0"/>
          <w:bCs w:val="0"/>
          <w:sz w:val="36"/>
          <w:szCs w:val="36"/>
        </w:rPr>
        <mc:AlternateContent>
          <mc:Choice Requires="wpg">
            <w:drawing>
              <wp:anchor distT="0" distB="0" distL="0" distR="0" simplePos="0" relativeHeight="25205043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2087" name="Group 208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8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8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9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6604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DjpM/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A2SaP70AAADd&#10;AAAADwAAAGRycy9kb3ducmV2LnhtbEVPy2oCMRTdF/oP4Qrd1SRCxY5GwRbB7upYFHeXyXVmNLmZ&#10;TlIff98sCl0eznu2uHknLtTHNrABPVQgiKtgW64NfG1XzxMQMSFbdIHJwJ0iLOaPDzMsbLjyhi5l&#10;qkUO4ViggSalrpAyVg15jMPQEWfuGHqPKcO+lrbHaw73To6UGkuPLeeGBjt6a6g6lz/ewEHfv9+P&#10;2r2OP/VL+XHaLfeu3hjzNNBqCiLRLf2L/9xra2CkJnlufpOfgJ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ZJo/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50Rper8AAADd&#10;AAAADwAAAGRycy9kb3ducmV2LnhtbEWPT4vCMBTE74LfITzBmyZWWLQaPVQUcfeiK+Lx0TzbavNS&#10;mvjv228WFvY4zMxvmPnyZWvxoNZXjjWMhgoEce5MxYWG4/d6MAHhA7LB2jFpeJOH5aLbmWNq3JP3&#10;9DiEQkQI+xQ1lCE0qZQ+L8miH7qGOHoX11oMUbaFNC0+I9zWMlHqQ1qsOC6U2FBWUn473K2G/Jjd&#10;rtVu83k5J3L1tR+fpkm20brfG6kZiECv8B/+a2+NhkRNpvD7Jj4Buf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dEaXq/&#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eMsA5L0AAADd&#10;AAAADwAAAGRycy9kb3ducmV2LnhtbEVPy2oCMRTdF/yHcIXuahJBqaNRqCLYXR1LS3eXyXVmbHIz&#10;TlIff98sCl0eznuxunknLtTHNrABPVIgiKtgW64NvB+2T88gYkK26AKTgTtFWC0HDwssbLjyni5l&#10;qkUO4ViggSalrpAyVg15jKPQEWfuGHqPKcO+lrbHaw73To6VmkqPLeeGBjtaN1R9lz/ewJe+nzdH&#10;7WbTNz0pX08fL5+u3hvzONRqDiLRLf2L/9w7a2CsZnl/fpOfgF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ywDk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C2818F6">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09527F65">
      <w:pPr>
        <w:pStyle w:val="2"/>
        <w:spacing w:line="240" w:lineRule="auto"/>
        <w:rPr>
          <w:rFonts w:hint="default" w:ascii="Arial" w:hAnsi="Arial" w:cs="Arial"/>
          <w:b w:val="0"/>
          <w:bCs w:val="0"/>
          <w:sz w:val="36"/>
          <w:szCs w:val="36"/>
        </w:rPr>
      </w:pPr>
      <w:r>
        <w:rPr>
          <w:rFonts w:hint="default" w:ascii="Arial" w:hAnsi="Arial" w:cs="Arial"/>
          <w:b w:val="0"/>
          <w:bCs w:val="0"/>
          <w:sz w:val="36"/>
          <w:szCs w:val="36"/>
        </w:rPr>
        <w:t xml:space="preserve">      ),</w:t>
      </w:r>
    </w:p>
    <w:p w14:paraId="12694692">
      <w:pPr>
        <w:pStyle w:val="2"/>
        <w:spacing w:line="240" w:lineRule="auto"/>
        <w:ind w:firstLine="400"/>
        <w:rPr>
          <w:rFonts w:hint="default" w:ascii="Arial" w:hAnsi="Arial" w:cs="Arial"/>
          <w:b w:val="0"/>
          <w:bCs w:val="0"/>
        </w:rPr>
      </w:pPr>
      <w:r>
        <w:rPr>
          <w:rFonts w:hint="default" w:ascii="Arial" w:hAnsi="Arial" w:cs="Arial"/>
          <w:b w:val="0"/>
          <w:bCs w:val="0"/>
          <w:sz w:val="36"/>
          <w:szCs w:val="36"/>
        </w:rPr>
        <w:t>);</w:t>
      </w:r>
      <w:r>
        <w:rPr>
          <w:rFonts w:hint="default" w:ascii="Arial" w:hAnsi="Arial" w:cs="Arial"/>
          <w:b w:val="0"/>
          <w:bCs w:val="0"/>
        </w:rPr>
        <w:t xml:space="preserve"> }}</w:t>
      </w:r>
    </w:p>
    <w:p w14:paraId="50762893">
      <w:pPr>
        <w:pStyle w:val="2"/>
        <w:spacing w:line="240" w:lineRule="auto"/>
        <w:rPr>
          <w:rFonts w:hint="default" w:ascii="Arial" w:hAnsi="Arial" w:cs="Arial"/>
        </w:rPr>
      </w:pPr>
      <w:r>
        <w:rPr>
          <w:rFonts w:hint="default" w:ascii="Arial" w:hAnsi="Arial" w:cs="Arial"/>
        </w:rPr>
        <mc:AlternateContent>
          <mc:Choice Requires="wpg">
            <w:drawing>
              <wp:anchor distT="0" distB="0" distL="0" distR="0" simplePos="0" relativeHeight="25174937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287" name="Group 28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9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1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31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56710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B/At7+2AAAAAsBAAAPAAAAAAAAAAEAIAAAACIAAABkcnMvZG93bnJldi54bWxQ&#10;SwECFAAUAAAACACHTuJAT8JT+GoEAAAQFgAADgAAAAAAAAABACAAAAAnAQAAZHJzL2Uyb0RvYy54&#10;bWxQSwUGAAAAAAYABgBZAQAAAwgAAAAA&#10;">
                <o:lock v:ext="edit" aspectratio="f"/>
                <v:shape id="Graphic 2" o:spid="_x0000_s1026" o:spt="100" style="position:absolute;left:0;top:0;height:10151745;width:7056120;" fillcolor="#5B9BD5 [3204]" filled="t" stroked="f" coordsize="7056120,10151745" o:gfxdata="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H3xvL4A&#10;AADc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teiX4r4AAADc&#10;AAAADwAAAGRycy9kb3ducmV2LnhtbEWPT4vCMBTE78J+h/CEvWnaCuJWo4cuyqJ7Ucvi8dE822rz&#10;Upr479ubBcHjMDO/YWaLu2nElTpXW1YQDyMQxIXVNZcK8v1yMAHhPLLGxjIpeJCDxfyjN8NU2xtv&#10;6brzpQgQdikqqLxvUyldUZFBN7QtcfCOtjPog+xKqTu8BbhpZBJFY2mw5rBQYUtZRcV5dzEKijw7&#10;n+r1anM8JPL7dzv6+0qylVKf/TiagvB09+/wq/2jFYziMfyfCUdAz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eiX4r4A&#10;AADc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N+rAlMAAAADc&#10;AAAADwAAAGRycy9kb3ducmV2LnhtbEWPW2sCMRSE3wv9D+EU+lazaamX1SjYUmjfdBXFt8PmuLua&#10;nGw3qZd/3xSEPg4z8w0zmV2cFSfqQuNZg+plIIhLbxquNKxXH09DECEiG7SeScOVAsym93cTzI0/&#10;85JORaxEgnDIUUMdY5tLGcqaHIaeb4mTt/edw5hkV0nT4TnBnZXPWdaXDhtOCzW29FZTeSx+nIad&#10;un6/75Ud9Rfqtfg6bOZbWy21fnxQ2RhEpEv8D9/an0bDixrA35l0BOT0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6sCU&#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sz w:val="40"/>
          <w:szCs w:val="40"/>
        </w:rPr>
        <w:t xml:space="preserve">Machine learning  </w:t>
      </w:r>
    </w:p>
    <w:p w14:paraId="5FFF6605">
      <w:pPr>
        <w:pStyle w:val="2"/>
        <w:rPr>
          <w:rFonts w:hint="default" w:ascii="Arial" w:hAnsi="Arial" w:cs="Arial"/>
          <w:b w:val="0"/>
          <w:bCs w:val="0"/>
          <w:sz w:val="36"/>
          <w:szCs w:val="36"/>
        </w:rPr>
      </w:pPr>
      <w:r>
        <w:rPr>
          <w:rFonts w:hint="default" w:ascii="Arial" w:hAnsi="Arial" w:cs="Arial"/>
          <w:b w:val="0"/>
          <w:bCs w:val="0"/>
          <w:sz w:val="36"/>
          <w:szCs w:val="36"/>
        </w:rPr>
        <w:t>The following libraries are important at the beginnning of the code :</w:t>
      </w:r>
    </w:p>
    <w:p w14:paraId="63F9A6C1">
      <w:pPr>
        <w:pStyle w:val="2"/>
        <w:rPr>
          <w:rFonts w:hint="default" w:ascii="Arial" w:hAnsi="Arial" w:cs="Arial"/>
          <w:b w:val="0"/>
          <w:bCs w:val="0"/>
          <w:sz w:val="36"/>
          <w:szCs w:val="36"/>
        </w:rPr>
      </w:pPr>
      <w:r>
        <w:rPr>
          <w:rFonts w:hint="default" w:ascii="Arial" w:hAnsi="Arial" w:cs="Arial"/>
          <w:b w:val="0"/>
          <w:bCs w:val="0"/>
          <w:sz w:val="36"/>
          <w:szCs w:val="36"/>
        </w:rPr>
        <w:t>-TensorFlow is an open-source framework specialized in developing artificial intelligence and machine learning models used for building and training deep learning models.</w:t>
      </w:r>
    </w:p>
    <w:p w14:paraId="7B7F2B40">
      <w:pPr>
        <w:pStyle w:val="2"/>
        <w:rPr>
          <w:rFonts w:hint="default" w:ascii="Arial" w:hAnsi="Arial" w:cs="Arial"/>
          <w:b w:val="0"/>
          <w:bCs w:val="0"/>
          <w:sz w:val="36"/>
          <w:szCs w:val="36"/>
        </w:rPr>
      </w:pPr>
      <w:r>
        <w:rPr>
          <w:rFonts w:hint="default" w:ascii="Arial" w:hAnsi="Arial" w:cs="Arial"/>
          <w:b w:val="0"/>
          <w:bCs w:val="0"/>
          <w:sz w:val="36"/>
          <w:szCs w:val="36"/>
        </w:rPr>
        <w:t xml:space="preserve">-nltk: A natural language processing library that is used for tokenization, stemming, and lemmatization of words. </w:t>
      </w:r>
    </w:p>
    <w:p w14:paraId="58AB4117">
      <w:pPr>
        <w:pStyle w:val="2"/>
        <w:rPr>
          <w:rFonts w:hint="default" w:ascii="Arial" w:hAnsi="Arial" w:cs="Arial"/>
          <w:b w:val="0"/>
          <w:bCs w:val="0"/>
          <w:sz w:val="36"/>
          <w:szCs w:val="36"/>
        </w:rPr>
      </w:pPr>
      <w:r>
        <w:rPr>
          <w:rFonts w:hint="default" w:ascii="Arial" w:hAnsi="Arial" w:cs="Arial"/>
          <w:b w:val="0"/>
          <w:bCs w:val="0"/>
          <w:sz w:val="36"/>
          <w:szCs w:val="36"/>
        </w:rPr>
        <w:t xml:space="preserve">-pickle: A module for serializing and deserializing Python objects. </w:t>
      </w:r>
    </w:p>
    <w:p w14:paraId="3CECFF86">
      <w:pPr>
        <w:pStyle w:val="2"/>
        <w:rPr>
          <w:rFonts w:hint="default" w:ascii="Arial" w:hAnsi="Arial" w:cs="Arial"/>
          <w:b w:val="0"/>
          <w:bCs w:val="0"/>
          <w:sz w:val="36"/>
          <w:szCs w:val="36"/>
        </w:rPr>
      </w:pPr>
      <w:r>
        <w:rPr>
          <w:rFonts w:hint="default" w:ascii="Arial" w:hAnsi="Arial" w:cs="Arial"/>
          <w:b w:val="0"/>
          <w:bCs w:val="0"/>
          <w:sz w:val="36"/>
          <w:szCs w:val="36"/>
        </w:rPr>
        <w:t>- Numpy: A scientific computing library that is used for working with arrays and matrices.</w:t>
      </w:r>
    </w:p>
    <w:p w14:paraId="6B138E4B">
      <w:pPr>
        <w:pStyle w:val="2"/>
        <w:rPr>
          <w:rFonts w:hint="default" w:ascii="Arial" w:hAnsi="Arial" w:cs="Arial"/>
          <w:b w:val="0"/>
          <w:bCs w:val="0"/>
          <w:sz w:val="36"/>
          <w:szCs w:val="36"/>
        </w:rPr>
      </w:pPr>
      <w:r>
        <w:rPr>
          <w:rFonts w:hint="default" w:ascii="Arial" w:hAnsi="Arial" w:cs="Arial"/>
          <w:b w:val="0"/>
          <w:bCs w:val="0"/>
          <w:sz w:val="36"/>
          <w:szCs w:val="36"/>
        </w:rPr>
        <w:t>- keras: An open-source software library for building and training the neural network.</w:t>
      </w:r>
    </w:p>
    <w:p w14:paraId="6846D28C">
      <w:pPr>
        <w:pStyle w:val="2"/>
        <w:rPr>
          <w:rFonts w:hint="default" w:ascii="Arial" w:hAnsi="Arial" w:cs="Arial"/>
        </w:rPr>
      </w:pPr>
      <w:r>
        <w:rPr>
          <w:rFonts w:hint="default" w:ascii="Arial" w:hAnsi="Arial" w:cs="Arial"/>
        </w:rPr>
        <mc:AlternateContent>
          <mc:Choice Requires="wpg">
            <w:drawing>
              <wp:anchor distT="0" distB="0" distL="0" distR="0" simplePos="0" relativeHeight="25188352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04" name="Group 70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70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0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0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3296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JP3uFh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NiLBvL8AAADc&#10;AAAADwAAAGRycy9kb3ducmV2LnhtbEWPT0sDMRTE74LfITyhN5tEaLXbpgWVgr21q7T09ti87m5N&#10;XtZN7J9vbwTB4zAzv2Fmi4t34kR9bAMb0EMFgrgKtuXawMf78v4JREzIFl1gMnClCIv57c0MCxvO&#10;vKFTmWqRIRwLNNCk1BVSxqohj3EYOuLsHULvMWXZ19L2eM5w7+SDUmPpseW80GBHLw1Vn+W3N7DX&#10;16/Xg3aT8VqPytVx+7xz9caYwZ1WUxCJLuk//Nd+swYe1Qh+z+QjIO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Yiwby/&#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K76tJsAAAADc&#10;AAAADwAAAGRycy9kb3ducmV2LnhtbEWPT2vCQBTE7wW/w/KE3uquKdiauskhohTtxSilx0f2maRm&#10;34bs1j/f3i0Uehxm5jfMIr/aTpxp8K1jDdOJAkFcOdNyreGwXz29gvAB2WDnmDTcyEOejR4WmBp3&#10;4R2dy1CLCGGfooYmhD6V0lcNWfQT1xNH7+gGiyHKoZZmwEuE204mSs2kxZbjQoM9FQ1Vp/LHaqgO&#10;xem73ay3x69ELj92z5/zpFhr/TieqjcQga7hP/zXfjcaXtQMfs/EIyCz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rvq0m&#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qbz6UL8AAADc&#10;AAAADwAAAGRycy9kb3ducmV2LnhtbEWPT0sDMRTE74LfITyhN5tEaKtr04JKob21q1h6e2xed1eT&#10;l3WT/vv2piB4HGbmN8x0fvZOHKmPbWADeqhAEFfBtlwb+Hhf3D+CiAnZogtMBi4UYT67vZliYcOJ&#10;N3QsUy0yhGOBBpqUukLKWDXkMQ5DR5y9feg9piz7WtoeTxnunXxQaiw9tpwXGuzotaHquzx4Azt9&#10;+Xnba/c0XutRufr6fNm6emPM4E6rZxCJzuk//NdeWgMTNYHrmXwE5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m8+lC/&#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00083615">
      <w:pPr>
        <w:pStyle w:val="2"/>
        <w:rPr>
          <w:rFonts w:hint="default" w:ascii="Arial" w:hAnsi="Arial" w:cs="Arial"/>
        </w:rPr>
      </w:pPr>
    </w:p>
    <w:p w14:paraId="560F6259">
      <w:pPr>
        <w:pStyle w:val="2"/>
        <w:rPr>
          <w:rFonts w:hint="default" w:ascii="Arial" w:hAnsi="Arial" w:cs="Arial"/>
        </w:rPr>
      </w:pPr>
      <w:r>
        <w:rPr>
          <w:rFonts w:hint="default" w:ascii="Arial" w:hAnsi="Arial" w:cs="Arial"/>
        </w:rPr>
        <w:drawing>
          <wp:inline distT="0" distB="0" distL="114300" distR="114300">
            <wp:extent cx="5443855" cy="883920"/>
            <wp:effectExtent l="0" t="0" r="4445" b="11430"/>
            <wp:docPr id="686" name="Picture 686" descr="photo_2024-05-04_15-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Picture 686" descr="photo_2024-05-04_15-19-14"/>
                    <pic:cNvPicPr>
                      <a:picLocks noChangeAspect="1"/>
                    </pic:cNvPicPr>
                  </pic:nvPicPr>
                  <pic:blipFill>
                    <a:blip r:embed="rId80"/>
                    <a:stretch>
                      <a:fillRect/>
                    </a:stretch>
                  </pic:blipFill>
                  <pic:spPr>
                    <a:xfrm>
                      <a:off x="0" y="0"/>
                      <a:ext cx="5443855" cy="883920"/>
                    </a:xfrm>
                    <a:prstGeom prst="rect">
                      <a:avLst/>
                    </a:prstGeom>
                  </pic:spPr>
                </pic:pic>
              </a:graphicData>
            </a:graphic>
          </wp:inline>
        </w:drawing>
      </w:r>
    </w:p>
    <w:p w14:paraId="273CDC4F">
      <w:pPr>
        <w:pStyle w:val="2"/>
        <w:rPr>
          <w:rFonts w:hint="default" w:ascii="Arial" w:hAnsi="Arial" w:cs="Arial"/>
        </w:rPr>
      </w:pPr>
    </w:p>
    <w:p w14:paraId="64DC79FF">
      <w:pPr>
        <w:pStyle w:val="2"/>
        <w:rPr>
          <w:rFonts w:hint="default" w:ascii="Arial" w:hAnsi="Arial" w:cs="Arial"/>
          <w:b w:val="0"/>
          <w:bCs w:val="0"/>
        </w:rPr>
      </w:pPr>
    </w:p>
    <w:p w14:paraId="7941076C">
      <w:pPr>
        <w:pStyle w:val="2"/>
        <w:rPr>
          <w:rFonts w:hint="default" w:ascii="Arial" w:hAnsi="Arial" w:cs="Arial"/>
          <w:b w:val="0"/>
          <w:bCs w:val="0"/>
          <w:sz w:val="36"/>
          <w:szCs w:val="36"/>
        </w:rPr>
      </w:pPr>
      <w:r>
        <w:rPr>
          <w:rFonts w:hint="default" w:ascii="Arial" w:hAnsi="Arial" w:cs="Arial"/>
          <w:b w:val="0"/>
          <w:bCs w:val="0"/>
          <w:sz w:val="36"/>
          <w:szCs w:val="36"/>
        </w:rPr>
        <w:t>The code you provided shows how to use the Natural Language Toolkit (Nltk) library in Python for a specific task.</w:t>
      </w:r>
    </w:p>
    <w:p w14:paraId="4EC6A7A1">
      <w:pPr>
        <w:pStyle w:val="2"/>
        <w:rPr>
          <w:rFonts w:hint="default" w:ascii="Arial" w:hAnsi="Arial" w:cs="Arial"/>
          <w:b w:val="0"/>
          <w:bCs w:val="0"/>
          <w:sz w:val="36"/>
          <w:szCs w:val="36"/>
        </w:rPr>
      </w:pPr>
      <w:r>
        <w:rPr>
          <w:rFonts w:hint="default" w:ascii="Arial" w:hAnsi="Arial" w:cs="Arial"/>
          <w:b w:val="0"/>
          <w:bCs w:val="0"/>
          <w:sz w:val="36"/>
          <w:szCs w:val="36"/>
        </w:rPr>
        <w:t xml:space="preserve"> import nltk</w:t>
      </w:r>
    </w:p>
    <w:p w14:paraId="3619ACD2">
      <w:pPr>
        <w:pStyle w:val="2"/>
        <w:rPr>
          <w:rFonts w:hint="default" w:ascii="Arial" w:hAnsi="Arial" w:cs="Arial"/>
          <w:b w:val="0"/>
          <w:bCs w:val="0"/>
          <w:sz w:val="36"/>
          <w:szCs w:val="36"/>
        </w:rPr>
      </w:pPr>
      <w:r>
        <w:rPr>
          <w:rFonts w:hint="default" w:ascii="Arial" w:hAnsi="Arial" w:cs="Arial"/>
          <w:b w:val="0"/>
          <w:bCs w:val="0"/>
          <w:sz w:val="36"/>
          <w:szCs w:val="36"/>
        </w:rPr>
        <w:t>This line imports the Nltk library. Nltk provides functionalities for various Natural Language Processing (NLP) tasks.</w:t>
      </w:r>
    </w:p>
    <w:p w14:paraId="1207CC42">
      <w:pPr>
        <w:pStyle w:val="2"/>
        <w:rPr>
          <w:rFonts w:hint="default" w:ascii="Arial" w:hAnsi="Arial" w:cs="Arial"/>
          <w:b w:val="0"/>
          <w:bCs w:val="0"/>
          <w:sz w:val="36"/>
          <w:szCs w:val="36"/>
        </w:rPr>
      </w:pPr>
      <w:r>
        <w:rPr>
          <w:rFonts w:hint="default" w:ascii="Arial" w:hAnsi="Arial" w:cs="Arial"/>
          <w:b w:val="0"/>
          <w:bCs w:val="0"/>
          <w:sz w:val="36"/>
          <w:szCs w:val="36"/>
        </w:rPr>
        <w:t>nltk.download('punkt')</w:t>
      </w:r>
    </w:p>
    <w:p w14:paraId="5033BCE5">
      <w:pPr>
        <w:pStyle w:val="2"/>
        <w:rPr>
          <w:rFonts w:hint="default" w:ascii="Arial" w:hAnsi="Arial" w:cs="Arial"/>
          <w:b w:val="0"/>
          <w:bCs w:val="0"/>
          <w:sz w:val="36"/>
          <w:szCs w:val="36"/>
        </w:rPr>
      </w:pPr>
      <w:r>
        <w:rPr>
          <w:rFonts w:hint="default" w:ascii="Arial" w:hAnsi="Arial" w:cs="Arial"/>
          <w:b w:val="0"/>
          <w:bCs w:val="0"/>
          <w:sz w:val="36"/>
          <w:szCs w:val="36"/>
        </w:rPr>
        <w:t>This line downloads the "punkt" data package from Nltk. The "punkt" package is specifically used for sentence tokenization. Sentence tokenization is the process of splitting a text into individual sentences.</w:t>
      </w:r>
    </w:p>
    <w:p w14:paraId="6BE26A84">
      <w:pPr>
        <w:pStyle w:val="2"/>
        <w:rPr>
          <w:rFonts w:hint="default" w:ascii="Arial" w:hAnsi="Arial" w:cs="Arial"/>
        </w:rPr>
      </w:pPr>
    </w:p>
    <w:p w14:paraId="681D352C">
      <w:pPr>
        <w:pStyle w:val="2"/>
        <w:rPr>
          <w:rFonts w:hint="default" w:ascii="Arial" w:hAnsi="Arial" w:cs="Arial"/>
        </w:rPr>
      </w:pPr>
      <w:r>
        <w:rPr>
          <w:rFonts w:hint="default" w:ascii="Arial" w:hAnsi="Arial" w:cs="Arial"/>
        </w:rPr>
        <w:drawing>
          <wp:inline distT="0" distB="0" distL="114300" distR="114300">
            <wp:extent cx="5307965" cy="1432560"/>
            <wp:effectExtent l="0" t="0" r="6985" b="15240"/>
            <wp:docPr id="691" name="Picture 691" descr="photo_2024-05-04_15-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Picture 691" descr="photo_2024-05-04_15-27-19"/>
                    <pic:cNvPicPr>
                      <a:picLocks noChangeAspect="1"/>
                    </pic:cNvPicPr>
                  </pic:nvPicPr>
                  <pic:blipFill>
                    <a:blip r:embed="rId81"/>
                    <a:stretch>
                      <a:fillRect/>
                    </a:stretch>
                  </pic:blipFill>
                  <pic:spPr>
                    <a:xfrm>
                      <a:off x="0" y="0"/>
                      <a:ext cx="5307965" cy="1432560"/>
                    </a:xfrm>
                    <a:prstGeom prst="rect">
                      <a:avLst/>
                    </a:prstGeom>
                  </pic:spPr>
                </pic:pic>
              </a:graphicData>
            </a:graphic>
          </wp:inline>
        </w:drawing>
      </w:r>
      <w:r>
        <w:rPr>
          <w:rFonts w:hint="default" w:ascii="Arial" w:hAnsi="Arial" w:cs="Arial"/>
        </w:rPr>
        <mc:AlternateContent>
          <mc:Choice Requires="wpg">
            <w:drawing>
              <wp:anchor distT="0" distB="0" distL="0" distR="0" simplePos="0" relativeHeight="25187942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82" name="Group 68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8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8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8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3705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ZxbXZW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BnFtdl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zbXwlMAAAADc&#10;AAAADwAAAGRycy9kb3ducmV2LnhtbEWPT2sCMRTE7wW/Q3hCbzWbFhe7GgUrhfZWV2np7bF57q4m&#10;L+sm9c+3b4RCj8PM/IaZLS7OihP1ofWsQY0yEMSVNy3XGrab14cJiBCRDVrPpOFKARbzwd0MC+PP&#10;vKZTGWuRIBwK1NDE2BVShqohh2HkO+Lk7XzvMCbZ19L0eE5wZ+VjluXSYctpocGOXhqqDuWP0/Ct&#10;rsfVTtnn/EONy/f95/LL1mut74cqm4KIdIn/4b/2m9GQT57gdiYdATn/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NtfCU&#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rxKaDb4AAADc&#10;AAAADwAAAGRycy9kb3ducmV2LnhtbEWPS4vCQBCE7wv+h6EFb+vErIhGRw+RFdG9+EA8Npk2iWZ6&#10;QmZ8/XtnQfBYVNVX1GT2MJW4UeNKywp63QgEcWZ1ybmC/e73ewjCeWSNlWVS8CQHs2nra4KJtnfe&#10;0G3rcxEg7BJUUHhfJ1K6rCCDrmtr4uCdbGPQB9nkUjd4D3BTyTiKBtJgyWGhwJrSgrLL9moUZPv0&#10;ci5Xi/XpGMv53+bnMIrThVKddi8ag/D08J/wu73UCgbDPvyfCUdATl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xKaDb4A&#10;AADc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LRDNe78AAADc&#10;AAAADwAAAGRycy9kb3ducmV2LnhtbEWPT2sCMRTE7wW/Q3iCt5qN4GK3RqFKod50W1p6e2yeu9sm&#10;L+sm/vv2Rij0OMzMb5j58uKsOFEfWs8a1DgDQVx503Kt4eP99XEGIkRkg9YzabhSgOVi8DDHwvgz&#10;7+hUxlokCIcCNTQxdoWUoWrIYRj7jjh5e987jEn2tTQ9nhPcWTnJslw6bDktNNjRqqHqtzw6Dd/q&#10;eljvlX3Kt2pabn4+X75svdN6NFTZM4hIl/gf/mu/GQ35bAr3M+kIyM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0QzXu/&#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438DD67D">
      <w:pPr>
        <w:pStyle w:val="2"/>
        <w:rPr>
          <w:rFonts w:hint="default" w:ascii="Arial" w:hAnsi="Arial" w:cs="Arial"/>
          <w:b w:val="0"/>
          <w:bCs w:val="0"/>
          <w:sz w:val="36"/>
          <w:szCs w:val="36"/>
        </w:rPr>
      </w:pPr>
      <w:r>
        <w:rPr>
          <w:rFonts w:hint="default" w:ascii="Arial" w:hAnsi="Arial" w:cs="Arial"/>
          <w:b w:val="0"/>
          <w:bCs w:val="0"/>
          <w:sz w:val="36"/>
          <w:szCs w:val="36"/>
        </w:rPr>
        <w:t>The code you provided seems to be setting up for some natural language processing (NLP) tasks. Here's a breakdown of what each line does:</w:t>
      </w:r>
    </w:p>
    <w:p w14:paraId="336A5CC4">
      <w:pPr>
        <w:pStyle w:val="2"/>
        <w:rPr>
          <w:rFonts w:hint="default" w:ascii="Arial" w:hAnsi="Arial" w:cs="Arial"/>
          <w:b w:val="0"/>
          <w:bCs w:val="0"/>
          <w:sz w:val="36"/>
          <w:szCs w:val="36"/>
        </w:rPr>
      </w:pPr>
      <w:r>
        <w:rPr>
          <w:rFonts w:hint="default" w:ascii="Arial" w:hAnsi="Arial" w:cs="Arial"/>
          <w:b w:val="0"/>
          <w:bCs w:val="0"/>
          <w:sz w:val="36"/>
          <w:szCs w:val="36"/>
        </w:rPr>
        <w:t>import nltk: This line i</w:t>
      </w:r>
      <w:r>
        <w:rPr>
          <w:rFonts w:hint="default" w:ascii="Arial" w:hAnsi="Arial" w:cs="Arial"/>
          <w:b w:val="0"/>
          <w:bCs w:val="0"/>
          <w:sz w:val="36"/>
          <w:szCs w:val="36"/>
        </w:rPr>
        <mc:AlternateContent>
          <mc:Choice Requires="wpg">
            <w:drawing>
              <wp:anchor distT="0" distB="0" distL="0" distR="0" simplePos="0" relativeHeight="25188044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92" name="Group 69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9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9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9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3603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C43hBM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SGxmScAAAADc&#10;AAAADwAAAGRycy9kb3ducmV2LnhtbEWPT2sCMRTE7wW/Q3iCt5qN4lK3RkFLQW91W1p6e2yeu9sm&#10;L+sm/vv2TaHQ4zAzv2EWq6uz4kx9aD1rUOMMBHHlTcu1hrfX5/sHECEiG7SeScONAqyWg7sFFsZf&#10;eE/nMtYiQTgUqKGJsSukDFVDDsPYd8TJO/jeYUyyr6Xp8ZLgzspJluXSYctpocGONg1V3+XJafhU&#10;t+PTQdl5/qJm5e7rff1h673Wo6HKHkFEusb/8F97azTk8yn8nklHQC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bGZJ&#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KssM0MAAAADc&#10;AAAADwAAAGRycy9kb3ducmV2LnhtbEWPQWvCQBSE74X+h+UVvNWNUaRG1xxSKsV6SSqlx0f2mcRk&#10;34bsVtN/3y0IHoeZ+YbZpKPpxIUG11hWMJtGIIhLqxuuFBw/355fQDiPrLGzTAp+yUG6fXzYYKLt&#10;lXO6FL4SAcIuQQW1930ipStrMuimticO3skOBn2QQyX1gNcAN52Mo2gpDTYcFmrsKaupbIsfo6A8&#10;Zu252e8+Tt+xfD3k869VnO2UmjzNojUIT6O/h2/td61guVrA/5lwBOT2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ywzQ&#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qMlbpr8AAADc&#10;AAAADwAAAGRycy9kb3ducmV2LnhtbEWPT2sCMRTE7wW/Q3iF3jQbwUW3RqFKob3pKi29PTbP3W2T&#10;l+0m9c+3N4LQ4zAzv2Hmy7Oz4kh9aD1rUKMMBHHlTcu1hv3udTgFESKyQeuZNFwowHIxeJhjYfyJ&#10;t3QsYy0ShEOBGpoYu0LKUDXkMIx8R5y8g+8dxiT7WpoeTwnurBxnWS4dtpwWGuxo1VD1U/45DV/q&#10;8rs+KDvLN2pSvn9/vHzaeqv106PKnkFEOsf/8L39ZjTkswnczqQjIB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JW6a/&#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mports the Natural Language Toolkit (NLTK) library, which provides functionalities for various NLP tasks like tokenization, stemming, lemmatization, and more.</w:t>
      </w:r>
    </w:p>
    <w:p w14:paraId="12759F80">
      <w:pPr>
        <w:pStyle w:val="2"/>
        <w:rPr>
          <w:rFonts w:hint="default" w:ascii="Arial" w:hAnsi="Arial" w:cs="Arial"/>
          <w:b w:val="0"/>
          <w:bCs w:val="0"/>
          <w:sz w:val="36"/>
          <w:szCs w:val="36"/>
        </w:rPr>
      </w:pPr>
      <w:r>
        <w:rPr>
          <w:rFonts w:hint="default" w:ascii="Arial" w:hAnsi="Arial" w:cs="Arial"/>
          <w:b w:val="0"/>
          <w:bCs w:val="0"/>
          <w:sz w:val="36"/>
          <w:szCs w:val="36"/>
        </w:rPr>
        <w:t>from nltk.stem import WordNetLemmatizer: This line imports the WordNetLe</w:t>
      </w:r>
      <w:r>
        <w:rPr>
          <w:rFonts w:hint="default" w:ascii="Arial" w:hAnsi="Arial" w:cs="Arial"/>
          <w:b w:val="0"/>
          <w:bCs w:val="0"/>
          <w:sz w:val="36"/>
          <w:szCs w:val="36"/>
        </w:rPr>
        <mc:AlternateContent>
          <mc:Choice Requires="wpg">
            <w:drawing>
              <wp:anchor distT="0" distB="0" distL="0" distR="0" simplePos="0" relativeHeight="25188249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00" name="Group 70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70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0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0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3398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d+q9IG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B36r0g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SRnHv78AAADc&#10;AAAADwAAAGRycy9kb3ducmV2LnhtbEWPT0sDMRTE74LfITzBm01SsNq1aUFLwd7aVSzeHpvX3dXk&#10;ZbuJ/fPtm0LB4zAzv2Ems6N3Yk99bAMb0AMFgrgKtuXawOfH4uEZREzIFl1gMnCiCLPp7c0ECxsO&#10;vKZ9mWqRIRwLNNCk1BVSxqohj3EQOuLsbUPvMWXZ19L2eMhw7+RQqZH02HJeaLCjt4aq3/LPG/jW&#10;p918q914tNKP5fLn63Xj6rUx93davYBIdEz/4Wv73Rp4UhouZ/IRkNMz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kZx7+/&#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VIWrJb8AAADc&#10;AAAADwAAAGRycy9kb3ducmV2LnhtbEWPT2sCMRTE70K/Q3gFb5q4gq2r0cMWRawXrYjHx+a5u3Xz&#10;smziv2/fCAWPw8z8hpnO77YWV2p95VjDoK9AEOfOVFxo2P8sep8gfEA2WDsmDQ/yMJ+9daaYGnfj&#10;LV13oRARwj5FDWUITSqlz0uy6PuuIY7eybUWQ5RtIU2Ltwi3tUyUGkmLFceFEhvKSsrPu4vVkO+z&#10;82+1Xn6fjon82myHh3GSLbXuvg/UBESge3iF/9sro+FDJfA8E4+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FqyW/&#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1of8U78AAADc&#10;AAAADwAAAGRycy9kb3ducmV2LnhtbEWPT0sDMRTE74LfITzBm5tEadW1aUFFaG92lRZvj83r7mry&#10;sm5i/3z7piD0OMzMb5jJbO+d2NIQu8AGdKFAENfBdtwY+Px4u3kAEROyRReYDBwowmx6eTHB0oYd&#10;L2lbpUZkCMcSDbQp9aWUsW7JYyxCT5y9TRg8piyHRtoBdxnunbxVaiw9dpwXWuzppaX6p/rzBr70&#10;4fd1o93j+F2PqsX36nntmqUx11daPYFItE/n8H97bg3cqzs4nclHQE6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H/FO/&#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mmatizer class specifically from the NLTK library. This class is used to convert words to their base forms (lemmas).</w:t>
      </w:r>
    </w:p>
    <w:p w14:paraId="4574B23D">
      <w:pPr>
        <w:pStyle w:val="2"/>
        <w:rPr>
          <w:rFonts w:hint="default" w:ascii="Arial" w:hAnsi="Arial" w:cs="Arial"/>
          <w:b w:val="0"/>
          <w:bCs w:val="0"/>
          <w:sz w:val="36"/>
          <w:szCs w:val="36"/>
        </w:rPr>
      </w:pPr>
      <w:r>
        <w:rPr>
          <w:rFonts w:hint="default" w:ascii="Arial" w:hAnsi="Arial" w:cs="Arial"/>
          <w:b w:val="0"/>
          <w:bCs w:val="0"/>
          <w:sz w:val="36"/>
          <w:szCs w:val="36"/>
        </w:rPr>
        <w:t>lemmatizer = WordNet</w:t>
      </w:r>
      <w:r>
        <w:rPr>
          <w:rFonts w:hint="default" w:ascii="Arial" w:hAnsi="Arial" w:cs="Arial"/>
          <w:b w:val="0"/>
          <w:bCs w:val="0"/>
          <w:sz w:val="36"/>
          <w:szCs w:val="36"/>
        </w:rPr>
        <mc:AlternateContent>
          <mc:Choice Requires="wpg">
            <w:drawing>
              <wp:anchor distT="0" distB="0" distL="0" distR="0" simplePos="0" relativeHeight="25197568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790" name="Group 179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79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9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79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34080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eTvaEmcEAAAVFgAADgAAAGRycy9lMm9Eb2MueG1s7Vjb&#10;jts2EH0v0H8Q9N61LpZlGesNmmyzKFCkAZJ+AC1TlgBJVEn6sn/fISmKtLy7ojfZPAR9MWn7cDhz&#10;ZoY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eTvaE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rkcVC70AAADd&#10;AAAADwAAAGRycy9kb3ducmV2LnhtbEVPS2sCMRC+F/wPYQRvNRtBW1ejoKVgb3VbFG/DZtzdNpms&#10;m/j6902h0Nt8fM+ZL2/Oigt1ofGsQQ0zEMSlNw1XGj4/Xh+fQYSIbNB6Jg13CrBc9B7mmBt/5S1d&#10;iliJFMIhRw11jG0uZShrchiGviVO3NF3DmOCXSVNh9cU7qwcZdlEOmw4NdTY0rqm8rs4Ow0HdT+9&#10;HJWdTt7VuHj72q32ttpqPeirbAYi0i3+i//cG5PmP00V/H6TTpC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RxUL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1fndor0AAADd&#10;AAAADwAAAGRycy9kb3ducmV2LnhtbEVPS4vCMBC+C/6HMAveNLULulajh8qKuF6sIh6HZmy7NpPS&#10;xNe/3wjC3ubje85s8TC1uFHrKssKhoMIBHFudcWFgsP+u/8FwnlkjbVlUvAkB4t5tzPDRNs77+iW&#10;+UKEEHYJKii9bxIpXV6SQTewDXHgzrY16ANsC6lbvIdwU8s4ikbSYMWhocSG0pLyS3Y1CvJDevmt&#10;Nquf8ymWy+3u8ziJ05VSvY9hNAXh6eH/xW/3Wof540kMr2/CCX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d2i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Mdku574AAADd&#10;AAAADwAAAGRycy9kb3ducmV2LnhtbEVPS2sCMRC+F/ofwhR6q9lYqnU1ClUK7U1Xaelt2Iy7a5PJ&#10;ukl9/PtGELzNx/ecyezkrDhQFxrPGlQvA0FcetNwpWGzfn96BREiskHrmTScKcBsen83wdz4I6/o&#10;UMRKpBAOOWqoY2xzKUNZk8PQ8y1x4ra+cxgT7CppOjymcGdlP8sG0mHDqaHGluY1lb/Fn9Pwo877&#10;xVbZ0WCpXorP3dfbt61WWj8+qGwMItIp3sRX94dJ84ejZ7h8k06Q0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dku5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Lemmatizer(): This line creates an instance of the WordNetLemmatizer class and assigns it to the variable lemmatizer. This allows you to use the lemmatizer functions later in your code.</w:t>
      </w:r>
    </w:p>
    <w:p w14:paraId="28E6A59A">
      <w:pPr>
        <w:pStyle w:val="2"/>
        <w:rPr>
          <w:rFonts w:hint="default" w:ascii="Arial" w:hAnsi="Arial" w:cs="Arial"/>
          <w:b w:val="0"/>
          <w:bCs w:val="0"/>
          <w:sz w:val="36"/>
          <w:szCs w:val="36"/>
          <w:lang w:bidi="ar-EG"/>
        </w:rPr>
      </w:pPr>
      <w:r>
        <w:rPr>
          <w:rFonts w:hint="default" w:ascii="Arial" w:hAnsi="Arial" w:cs="Arial"/>
          <w:b w:val="0"/>
          <w:bCs w:val="0"/>
          <w:sz w:val="36"/>
          <w:szCs w:val="36"/>
        </w:rPr>
        <w:t>import json: This line imports the json library, which is used for working with JSON data format. This might be used for loading or saving data in JSON format.</w:t>
      </w:r>
    </w:p>
    <w:p w14:paraId="336BDDD0">
      <w:pPr>
        <w:pStyle w:val="2"/>
        <w:rPr>
          <w:rFonts w:hint="default" w:ascii="Arial" w:hAnsi="Arial" w:cs="Arial"/>
          <w:b w:val="0"/>
          <w:bCs w:val="0"/>
          <w:sz w:val="36"/>
          <w:szCs w:val="36"/>
        </w:rPr>
      </w:pPr>
      <w:r>
        <w:rPr>
          <w:rFonts w:hint="default" w:ascii="Arial" w:hAnsi="Arial" w:cs="Arial"/>
          <w:b w:val="0"/>
          <w:bCs w:val="0"/>
          <w:sz w:val="36"/>
          <w:szCs w:val="36"/>
        </w:rPr>
        <w:t>impor</w:t>
      </w:r>
      <w:r>
        <w:rPr>
          <w:rFonts w:hint="default" w:ascii="Arial" w:hAnsi="Arial" w:cs="Arial"/>
          <w:b w:val="0"/>
          <w:bCs w:val="0"/>
          <w:sz w:val="36"/>
          <w:szCs w:val="36"/>
        </w:rPr>
        <mc:AlternateContent>
          <mc:Choice Requires="wpg">
            <w:drawing>
              <wp:anchor distT="0" distB="0" distL="0" distR="0" simplePos="0" relativeHeight="252093440"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921" name="Group 92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92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92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92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2304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B/At7+2AAAAAsBAAAPAAAAAAAAAAEAIAAAACIAAABkcnMvZG93bnJldi54bWxQ&#10;SwECFAAUAAAACACHTuJAI720H2oEAAAQFgAADgAAAAAAAAABACAAAAAnAQAAZHJzL2Uyb0RvYy54&#10;bWxQSwUGAAAAAAYABgBZAQAAAwgAAAAA&#10;">
                <o:lock v:ext="edit" aspectratio="f"/>
                <v:shape id="Graphic 2" o:spid="_x0000_s1026" o:spt="100" style="position:absolute;left:0;top:0;height:10151745;width:7056120;" fillcolor="#5B9BD5 [3204]" filled="t" stroked="f" coordsize="7056120,10151745" o:gfxdata="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rnmO/&#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8CnJFb0AAADc&#10;AAAADwAAAGRycy9kb3ducmV2LnhtbEWPS6vCMBSE98L9D+FccKepFUR7jS4qiqgbH4jLQ3Nse21O&#10;ShNf/94IgsthZr5hxtOHqcSNGldaVtDrRiCIM6tLzhUc9vPOEITzyBory6TgSQ6mk5/WGBNt77yl&#10;287nIkDYJaig8L5OpHRZQQZd19bEwTvbxqAPssmlbvAe4KaScRQNpMGSw0KBNaUFZZfd1SjIDunl&#10;v1wt1udTLGebbf84itOFUu3fXvQHwtPDf8Of9lIrGMV9eJ8JR0BO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KckVvQAA&#10;ANw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ko6jjL8AAADc&#10;AAAADwAAAGRycy9kb3ducmV2LnhtbEWPT2sCMRTE7wW/Q3hCb5qNtKKrUbAitLe6lpbeHpvn7mry&#10;st2k/vn2piD0OMzMb5j58uKsOFEXGs8a1DADQVx603Cl4WO3GUxAhIhs0HomDVcKsFz0HuaYG3/m&#10;LZ2KWIkE4ZCjhjrGNpcylDU5DEPfEidv7zuHMcmukqbDc4I7K0dZNpYOG04LNbb0UlN5LH6dhm91&#10;/VnvlZ2O39Vz8Xb4XH3Zaqv1Y19lMxCRLvE/fG+/Gg3T0RP8nUlHQC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KOo4y/&#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t pickle: This line imports the pickle library, which is used for serializing and deserializing Python objects. This allows you to save and load complex data structures like models or pre-processed data.</w:t>
      </w:r>
    </w:p>
    <w:p w14:paraId="4C29385F">
      <w:pPr>
        <w:pStyle w:val="2"/>
        <w:rPr>
          <w:rFonts w:hint="default" w:ascii="Arial" w:hAnsi="Arial" w:cs="Arial"/>
          <w:b w:val="0"/>
          <w:bCs w:val="0"/>
          <w:sz w:val="36"/>
          <w:szCs w:val="36"/>
        </w:rPr>
      </w:pPr>
      <w:r>
        <w:rPr>
          <w:rFonts w:hint="default" w:ascii="Arial" w:hAnsi="Arial" w:cs="Arial"/>
          <w:b w:val="0"/>
          <w:bCs w:val="0"/>
          <w:sz w:val="36"/>
          <w:szCs w:val="36"/>
        </w:rPr>
        <w:t>Overall, this code snippet sets up the environment for working with NLP tasks. The specific functionalities used later will depend on the rest of your code.</w:t>
      </w:r>
    </w:p>
    <w:p w14:paraId="64647D1C">
      <w:pPr>
        <w:pStyle w:val="2"/>
        <w:rPr>
          <w:rFonts w:hint="default" w:ascii="Arial" w:hAnsi="Arial" w:cs="Arial"/>
        </w:rPr>
      </w:pPr>
    </w:p>
    <w:p w14:paraId="7E208AE3">
      <w:pPr>
        <w:pStyle w:val="2"/>
        <w:rPr>
          <w:rFonts w:hint="default" w:ascii="Arial" w:hAnsi="Arial" w:cs="Arial"/>
          <w:lang w:bidi="ar-EG"/>
        </w:rPr>
      </w:pPr>
      <w:r>
        <w:rPr>
          <w:rFonts w:hint="default" w:ascii="Arial" w:hAnsi="Arial" w:cs="Arial"/>
          <w:lang w:bidi="ar-EG"/>
        </w:rPr>
        <w:drawing>
          <wp:inline distT="0" distB="0" distL="114300" distR="114300">
            <wp:extent cx="5183505" cy="1409700"/>
            <wp:effectExtent l="0" t="0" r="17145" b="0"/>
            <wp:docPr id="712" name="Picture 712" descr="photo_2024-05-04_15-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712" descr="photo_2024-05-04_15-37-40"/>
                    <pic:cNvPicPr>
                      <a:picLocks noChangeAspect="1"/>
                    </pic:cNvPicPr>
                  </pic:nvPicPr>
                  <pic:blipFill>
                    <a:blip r:embed="rId82"/>
                    <a:stretch>
                      <a:fillRect/>
                    </a:stretch>
                  </pic:blipFill>
                  <pic:spPr>
                    <a:xfrm>
                      <a:off x="0" y="0"/>
                      <a:ext cx="5183505" cy="1409700"/>
                    </a:xfrm>
                    <a:prstGeom prst="rect">
                      <a:avLst/>
                    </a:prstGeom>
                  </pic:spPr>
                </pic:pic>
              </a:graphicData>
            </a:graphic>
          </wp:inline>
        </w:drawing>
      </w:r>
    </w:p>
    <w:p w14:paraId="417D2000">
      <w:pPr>
        <w:pStyle w:val="2"/>
        <w:rPr>
          <w:rFonts w:hint="default" w:ascii="Arial" w:hAnsi="Arial" w:cs="Arial"/>
          <w:b w:val="0"/>
          <w:bCs w:val="0"/>
          <w:sz w:val="36"/>
          <w:szCs w:val="36"/>
        </w:rPr>
      </w:pPr>
      <w:r>
        <w:rPr>
          <w:rFonts w:hint="default" w:ascii="Arial" w:hAnsi="Arial" w:cs="Arial"/>
          <w:b w:val="0"/>
          <w:bCs w:val="0"/>
          <w:sz w:val="36"/>
          <w:szCs w:val="36"/>
        </w:rPr>
        <w:t>The code you provided continues building the NLP environment, specifically focusing on preparing data for intent classification. Here's what each line does:</w:t>
      </w:r>
    </w:p>
    <w:p w14:paraId="78416B73">
      <w:pPr>
        <w:pStyle w:val="2"/>
        <w:rPr>
          <w:rFonts w:hint="default" w:ascii="Arial" w:hAnsi="Arial" w:cs="Arial"/>
          <w:b w:val="0"/>
          <w:bCs w:val="0"/>
          <w:sz w:val="36"/>
          <w:szCs w:val="36"/>
        </w:rPr>
      </w:pPr>
      <w:r>
        <w:rPr>
          <w:rFonts w:hint="default" w:ascii="Arial" w:hAnsi="Arial" w:cs="Arial"/>
          <w:b w:val="0"/>
          <w:bCs w:val="0"/>
          <w:sz w:val="36"/>
          <w:szCs w:val="36"/>
        </w:rPr>
        <w:t>words=[]: This line initializes an empty list called words. This list will likely be used to store individual words extracted from the data.</w:t>
      </w:r>
    </w:p>
    <w:p w14:paraId="00C4179D">
      <w:pPr>
        <w:pStyle w:val="2"/>
        <w:rPr>
          <w:rFonts w:hint="default" w:ascii="Arial" w:hAnsi="Arial" w:cs="Arial"/>
          <w:b w:val="0"/>
          <w:bCs w:val="0"/>
          <w:sz w:val="36"/>
          <w:szCs w:val="36"/>
        </w:rPr>
      </w:pPr>
      <w:r>
        <w:rPr>
          <w:rFonts w:hint="default" w:ascii="Arial" w:hAnsi="Arial" w:cs="Arial"/>
          <w:b w:val="0"/>
          <w:bCs w:val="0"/>
          <w:sz w:val="36"/>
          <w:szCs w:val="36"/>
        </w:rPr>
        <w:t>classes = []: This line initializes another empty list called classes. This list will likely be used to store the different classes or categories (intents) present in your data.</w:t>
      </w:r>
    </w:p>
    <w:p w14:paraId="7DCA86D2">
      <w:pPr>
        <w:pStyle w:val="2"/>
        <w:rPr>
          <w:rFonts w:hint="default" w:ascii="Arial" w:hAnsi="Arial" w:cs="Arial"/>
          <w:b w:val="0"/>
          <w:bCs w:val="0"/>
          <w:sz w:val="36"/>
          <w:szCs w:val="36"/>
        </w:rPr>
      </w:pPr>
      <w:r>
        <w:rPr>
          <w:rFonts w:hint="default" w:ascii="Arial" w:hAnsi="Arial" w:cs="Arial"/>
          <w:b w:val="0"/>
          <w:bCs w:val="0"/>
          <w:sz w:val="36"/>
          <w:szCs w:val="36"/>
        </w:rPr>
        <w:t>documents = []: This line initializes yet another empty list called documents. This list will probably hold the actual data points, potentially consisting of text and corresponding intent labels.</w:t>
      </w:r>
    </w:p>
    <w:p w14:paraId="5DA32D9C">
      <w:pPr>
        <w:pStyle w:val="2"/>
        <w:rPr>
          <w:rFonts w:hint="default" w:ascii="Arial" w:hAnsi="Arial" w:cs="Arial"/>
          <w:b w:val="0"/>
          <w:bCs w:val="0"/>
          <w:sz w:val="36"/>
          <w:szCs w:val="36"/>
        </w:rPr>
      </w:pPr>
      <w:r>
        <w:rPr>
          <w:rFonts w:hint="default" w:ascii="Arial" w:hAnsi="Arial" w:cs="Arial"/>
          <w:b w:val="0"/>
          <w:bCs w:val="0"/>
          <w:sz w:val="36"/>
          <w:szCs w:val="36"/>
        </w:rPr>
        <w:t>ignore_words = ['?', '!']: This line defines a list called ignore_words containing punctuation marks like question mark and exclamation mark. These characters might not be useful for cla</w:t>
      </w:r>
      <w:r>
        <w:rPr>
          <w:rFonts w:hint="default" w:ascii="Arial" w:hAnsi="Arial" w:cs="Arial"/>
          <w:b w:val="0"/>
          <w:bCs w:val="0"/>
          <w:sz w:val="36"/>
          <w:szCs w:val="36"/>
        </w:rPr>
        <mc:AlternateContent>
          <mc:Choice Requires="wpg">
            <w:drawing>
              <wp:anchor distT="0" distB="0" distL="0" distR="0" simplePos="0" relativeHeight="252020736"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937" name="Group 193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3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3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4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574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OGWTOGc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OGWTOG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mU54Z8EAAADd&#10;AAAADwAAAGRycy9kb3ducmV2LnhtbEWPT0/DMAzF75P4DpGRuG1pQExbWTYJEBLcWIeYdrMary0k&#10;TmnC/nx7fEDazdZ7fu/nxeoUvDrQkLrIFsykAEVcR9dxY+Fj8zKegUoZ2aGPTBbOlGC1vBotsHTx&#10;yGs6VLlREsKpRAttzn2pdapbCpgmsScWbR+HgFnWodFuwKOEB69vi2KqA3YsDS329NRS/V39Bgs7&#10;c/553hs/n76b++rt6/Nx65u1tTfXpngAlemUL+b/61cn+PM7wZVvZAS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U54&#10;Z8EAAADdAAAADwAAAAAAAAABACAAAAAiAAAAZHJzL2Rvd25yZXYueG1sUEsBAhQAFAAAAAgAh07i&#10;QDMvBZ47AAAAOQAAABAAAAAAAAAAAQAgAAAAEAEAAGRycy9zaGFwZXhtbC54bWxQSwUGAAAAAAYA&#10;BgBbAQAAug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fW6LIr4AAADd&#10;AAAADwAAAGRycy9kb3ducmV2LnhtbEVPTWvCQBC9F/wPywjemo0RShOzeogoxfaiFfE4ZMckJjsb&#10;stto/323UOhtHu9z8vXDdGKkwTWWFcyjGARxaXXDlYLT5/b5FYTzyBo7y6TgmxysV5OnHDNt73yg&#10;8egrEULYZaig9r7PpHRlTQZdZHviwF3tYNAHOFRSD3gP4aaTSRy/SIMNh4YaeypqKtvjl1FQnor2&#10;1ux379dLIjcfh8U5TYqdUrPpPF6C8PTw/+I/95sO89NFCr/fhBPk6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W6LIr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Pz4HHMEAAADd&#10;AAAADwAAAGRycy9kb3ducmV2LnhtbEWPT0/DMAzF75P4DpGRuG1pEExbWTYJEBLcWIeYdrMary0k&#10;TmnC/nx7fEDazdZ7fu/nxeoUvDrQkLrIFsykAEVcR9dxY+Fj8zKegUoZ2aGPTBbOlGC1vBotsHTx&#10;yGs6VLlREsKpRAttzn2pdapbCpgmsScWbR+HgFnWodFuwKOEB69vi2KqA3YsDS329NRS/V39Bgs7&#10;c/553hs/n76b++rt6/Nx65u1tTfXpngAlemUL+b/61cn+PM74ZdvZAS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z4H&#10;HMEAAADdAAAADwAAAAAAAAABACAAAAAiAAAAZHJzL2Rvd25yZXYueG1sUEsBAhQAFAAAAAgAh07i&#10;QDMvBZ47AAAAOQAAABAAAAAAAAAAAQAgAAAAEAEAAGRycy9zaGFwZXhtbC54bWxQSwUGAAAAAAYA&#10;BgBbAQAAug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ssification and will likely be filtered out during data processing.</w:t>
      </w:r>
    </w:p>
    <w:p w14:paraId="5819A0B2">
      <w:pPr>
        <w:pStyle w:val="2"/>
        <w:rPr>
          <w:rFonts w:hint="default" w:ascii="Arial" w:hAnsi="Arial" w:cs="Arial"/>
          <w:b w:val="0"/>
          <w:bCs w:val="0"/>
          <w:sz w:val="36"/>
          <w:szCs w:val="36"/>
        </w:rPr>
      </w:pPr>
      <w:r>
        <w:rPr>
          <w:rFonts w:hint="default" w:ascii="Arial" w:hAnsi="Arial" w:cs="Arial"/>
          <w:b w:val="0"/>
          <w:bCs w:val="0"/>
          <w:sz w:val="36"/>
          <w:szCs w:val="36"/>
        </w:rPr>
        <w:t>data_file = open('data.json').read(): This line opens a file named "data.json" in read mode and assigns the entire content of the file to the variable data_file.</w:t>
      </w:r>
    </w:p>
    <w:p w14:paraId="075B98D9">
      <w:pPr>
        <w:pStyle w:val="2"/>
        <w:rPr>
          <w:rFonts w:hint="default" w:ascii="Arial" w:hAnsi="Arial" w:cs="Arial"/>
          <w:sz w:val="36"/>
          <w:szCs w:val="36"/>
          <w:rtl/>
          <w:lang w:bidi="ar-EG"/>
        </w:rPr>
      </w:pPr>
      <w:r>
        <w:rPr>
          <w:rFonts w:hint="default" w:ascii="Arial" w:hAnsi="Arial" w:cs="Arial"/>
          <w:b w:val="0"/>
          <w:bCs w:val="0"/>
          <w:sz w:val="36"/>
          <w:szCs w:val="36"/>
        </w:rPr>
        <w:t>intents = json.loads(data_file): This line assumes the content of "data.json" is in JSON format. It uses the json.loads function to convert the loaded data (stored in data_file) into a Python dictionary and assigns it to the variable intents. This dictionary likely holds information about your intents and the corresponding training data</w:t>
      </w:r>
      <w:r>
        <w:rPr>
          <w:rFonts w:hint="default" w:ascii="Arial" w:hAnsi="Arial" w:cs="Arial"/>
          <w:b w:val="0"/>
          <w:bCs w:val="0"/>
          <w:sz w:val="36"/>
          <w:szCs w:val="36"/>
        </w:rPr>
        <mc:AlternateContent>
          <mc:Choice Requires="wpg">
            <w:drawing>
              <wp:anchor distT="0" distB="0" distL="0" distR="0" simplePos="0" relativeHeight="25188147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696" name="Group 69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69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9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69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3500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CxsKAb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N1dgSsAAAADc&#10;AAAADwAAAGRycy9kb3ducmV2LnhtbEWPT2sCMRTE7wW/Q3hCbzUbodu6NQqtCPWm29LS22Pz3F1N&#10;XtZN6p9vb4RCj8PM/IaZzs/OiiP1ofWsQY0yEMSVNy3XGj4/lg/PIEJENmg9k4YLBZjPBndTLIw/&#10;8YaOZaxFgnAoUEMTY1dIGaqGHIaR74iTt/W9w5hkX0vT4ynBnZXjLMulw5bTQoMdvTVU7ctfp+FH&#10;XQ6LrbKTfK0ey9Xu6/Xb1hut74cqewER6Rz/w3/td6MhnzzB7Uw6AnJ2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V2BK&#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q4YG1bwAAADc&#10;AAAADwAAAGRycy9kb3ducmV2LnhtbEVPy4rCMBTdC/MP4Q6409QKoh1TFxVlGN1YRVxemtvH2NyU&#10;JqPO35uF4PJw3svVw7TiRr1rLCuYjCMQxIXVDVcKTsfNaA7CeWSNrWVS8E8OVunHYImJtnc+0C33&#10;lQgh7BJUUHvfJVK6oiaDbmw74sCVtjfoA+wrqXu8h3DTyjiKZtJgw6Ghxo6ymopr/mcUFKfs+tv8&#10;bHflJZbr/WF6XsTZVqnh5yT6AuHp4d/il/tbK5gtwtpwJhwBmT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uGBtW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KYRRo78AAADc&#10;AAAADwAAAGRycy9kb3ducmV2LnhtbEWPzWrDMBCE74W8g9hAb42sQk3tRAk0odDcGiek9LZYG9up&#10;tHIt5e/tq0Khx2FmvmFmi6uz4kxD6DxrUJMMBHHtTceNht329eEZRIjIBq1n0nCjAIv56G6GpfEX&#10;3tC5io1IEA4lamhj7EspQ92SwzDxPXHyDn5wGJMcGmkGvCS4s/Ixy3LpsOO00GJPy5bqr+rkNHyq&#10;2/fqoGyRv6unan3cv3zYZqP1/VhlUxCRrvE//Nd+MxryooDfM+kIyP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mEUaO/&#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tl/>
          <w:lang w:bidi="ar-EG"/>
        </w:rPr>
        <w:t>.</w:t>
      </w:r>
      <w:r>
        <w:rPr>
          <w:rFonts w:hint="default" w:ascii="Arial" w:hAnsi="Arial" w:cs="Arial"/>
          <w:sz w:val="36"/>
          <w:szCs w:val="36"/>
        </w:rPr>
        <mc:AlternateContent>
          <mc:Choice Requires="wpg">
            <w:drawing>
              <wp:anchor distT="0" distB="0" distL="0" distR="0" simplePos="0" relativeHeight="25188556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14" name="Group 71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71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1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1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3091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Ew/f3F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s/tXYb8AAADc&#10;AAAADwAAAGRycy9kb3ducmV2LnhtbEWPT2sCMRTE74LfIbxCb5pNQa2rUbCl0N7qtijeHpvn7trk&#10;ZbtJ/fPtjVDwOMzMb5j58uysOFIXGs8a1DADQVx603Cl4fvrbfAMIkRkg9YzabhQgOWi35tjbvyJ&#10;13QsYiUShEOOGuoY21zKUNbkMAx9S5y8ve8cxiS7SpoOTwnurHzKsrF02HBaqLGll5rKn+LPadip&#10;y+/rXtnp+FONio/DZrW11VrrxweVzUBEOsd7+L/9bjRM1AhuZ9IRkI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P7V2G/&#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rmc7+78AAADc&#10;AAAADwAAAGRycy9kb3ducmV2LnhtbEWPT4vCMBTE78J+h/AWvGnaCup2jR66rIh60RXx+Giebdfm&#10;pTTx37c3guBxmJnfMJPZzdTiQq2rLCuI+xEI4tzqigsFu7/f3hiE88gaa8uk4E4OZtOPzgRTba+8&#10;ocvWFyJA2KWooPS+SaV0eUkGXd82xME72tagD7ItpG7xGuCmlkkUDaXBisNCiQ1lJeWn7dkoyHfZ&#10;6b9azlfHQyJ/1pvB/ivJ5kp1P+PoG4Snm3+HX+2FVjCKh/A8E46AnD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5nO/u/&#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LGVsjb8AAADc&#10;AAAADwAAAGRycy9kb3ducmV2LnhtbEWPT2sCMRTE7wW/Q3gFb5qNUG23RkGloLe6LRVvj81zd9vk&#10;Zd3Ef9/eFAo9DjPzG2Y6vzorztSFxrMGNcxAEJfeNFxp+Px4GzyDCBHZoPVMGm4UYD7rPUwxN/7C&#10;WzoXsRIJwiFHDXWMbS5lKGtyGIa+JU7ewXcOY5JdJU2HlwR3Vo6ybCwdNpwWamxpWVP5U5ychr26&#10;HVcHZV/G7+qp2Hx/LXa22mrdf1TZK4hI1/gf/muvjYaJmsDvmXQE5O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xlbI2/&#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01B5B8D2">
      <w:pPr>
        <w:pStyle w:val="2"/>
        <w:rPr>
          <w:rFonts w:hint="default" w:ascii="Arial" w:hAnsi="Arial" w:cs="Arial"/>
          <w:rtl/>
          <w:lang w:bidi="ar-EG"/>
        </w:rPr>
      </w:pPr>
    </w:p>
    <w:p w14:paraId="337FFB39">
      <w:pPr>
        <w:pStyle w:val="2"/>
        <w:rPr>
          <w:rFonts w:hint="default" w:ascii="Arial" w:hAnsi="Arial" w:cs="Arial"/>
          <w:rtl/>
          <w:lang w:bidi="ar-EG"/>
        </w:rPr>
      </w:pPr>
      <w:r>
        <w:rPr>
          <w:rFonts w:hint="default" w:ascii="Arial" w:hAnsi="Arial" w:cs="Arial"/>
        </w:rPr>
        <mc:AlternateContent>
          <mc:Choice Requires="wpg">
            <w:drawing>
              <wp:anchor distT="0" distB="0" distL="0" distR="0" simplePos="0" relativeHeight="25188659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18" name="Group 71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71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2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2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2988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O25X/F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MrZdZL8AAADc&#10;AAAADwAAAGRycy9kb3ducmV2LnhtbEWPT2sCMRTE7wW/Q3iCt5qNoK2rUdBSsLe6LYq3x+a5u23y&#10;sm7iv2/fFAo9DjPzG2a+vDkrLtSFxrMGNcxAEJfeNFxp+Px4fXwGESKyQeuZNNwpwHLRe5hjbvyV&#10;t3QpYiUShEOOGuoY21zKUNbkMAx9S5y8o+8cxiS7SpoOrwnurBxl2UQ6bDgt1NjSuqbyuzg7DQd1&#10;P70clZ1O3tW4ePvarfa22mo96KtsBiLSLf6H/9obo+FJTeH3TDoCcv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K2XWS/&#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gK7MqbwAAADc&#10;AAAADwAAAGRycy9kb3ducmV2LnhtbEVPy4rCMBTdC/5DuII7Ta0wM1ZTFxVFxtn4QFxemtuHNjel&#10;iY/5+8lCmOXhvBfLl2nEgzpXW1YwGUcgiHOray4VnI7r0RcI55E1NpZJwS85WKb93gITbZ+8p8fB&#10;lyKEsEtQQeV9m0jp8ooMurFtiQNX2M6gD7Arpe7wGcJNI+Mo+pAGaw4NFbaUVZTfDnejID9lt2v9&#10;vdkVl1iufvbT8yzONkoNB5NoDsLTy/+L3+6tVvAZh/nhTDgCM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CuzKm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Aqyb378AAADc&#10;AAAADwAAAGRycy9kb3ducmV2LnhtbEWPT2sCMRTE7wW/Q3iCt5qNoK2rUbCl0N7qtijeHpvn7mry&#10;st2k/vn2Rij0OMzMb5j58uKsOFEXGs8a1DADQVx603Cl4fvr7fEZRIjIBq1n0nClAMtF72GOufFn&#10;XtOpiJVIEA45aqhjbHMpQ1mTwzD0LXHy9r5zGJPsKmk6PCe4s3KUZRPpsOG0UGNLLzWVx+LXadip&#10;68/rXtnp5FONi4/DZrW11VrrQV9lMxCRLvE//Nd+NxqeRgruZ9IRkI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Ksm9+/&#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rtl/>
          <w:lang w:bidi="ar-EG"/>
        </w:rPr>
        <w:drawing>
          <wp:inline distT="0" distB="0" distL="114300" distR="114300">
            <wp:extent cx="5624195" cy="1005840"/>
            <wp:effectExtent l="0" t="0" r="14605" b="3810"/>
            <wp:docPr id="713" name="Picture 713" descr="photo_2024-05-04_15-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713" descr="photo_2024-05-04_15-52-44"/>
                    <pic:cNvPicPr>
                      <a:picLocks noChangeAspect="1"/>
                    </pic:cNvPicPr>
                  </pic:nvPicPr>
                  <pic:blipFill>
                    <a:blip r:embed="rId83"/>
                    <a:stretch>
                      <a:fillRect/>
                    </a:stretch>
                  </pic:blipFill>
                  <pic:spPr>
                    <a:xfrm>
                      <a:off x="0" y="0"/>
                      <a:ext cx="5624195" cy="1005840"/>
                    </a:xfrm>
                    <a:prstGeom prst="rect">
                      <a:avLst/>
                    </a:prstGeom>
                  </pic:spPr>
                </pic:pic>
              </a:graphicData>
            </a:graphic>
          </wp:inline>
        </w:drawing>
      </w:r>
    </w:p>
    <w:p w14:paraId="4FD5969F">
      <w:pPr>
        <w:pStyle w:val="2"/>
        <w:rPr>
          <w:rFonts w:hint="default" w:ascii="Arial" w:hAnsi="Arial" w:cs="Arial"/>
          <w:b w:val="0"/>
          <w:bCs w:val="0"/>
          <w:sz w:val="36"/>
          <w:szCs w:val="36"/>
          <w:rtl/>
        </w:rPr>
      </w:pPr>
      <w:r>
        <w:rPr>
          <w:rFonts w:hint="default" w:ascii="Arial" w:hAnsi="Arial" w:cs="Arial"/>
          <w:b w:val="0"/>
          <w:bCs w:val="0"/>
          <w:sz w:val="36"/>
          <w:szCs w:val="36"/>
          <w:rtl/>
        </w:rPr>
        <w:t>train_x =  This line creates an empty list named train_x. This list will eventually hold the features (inputs) for your machine learning model. In this case, each element in train_x will represent a text pattern (sentence or phrase) used for training.</w:t>
      </w:r>
    </w:p>
    <w:p w14:paraId="5000253B">
      <w:pPr>
        <w:pStyle w:val="2"/>
        <w:rPr>
          <w:rFonts w:hint="default" w:ascii="Arial" w:hAnsi="Arial" w:cs="Arial"/>
          <w:b w:val="0"/>
          <w:bCs w:val="0"/>
          <w:sz w:val="36"/>
          <w:szCs w:val="36"/>
          <w:rtl/>
        </w:rPr>
      </w:pPr>
      <w:r>
        <w:rPr>
          <w:rFonts w:hint="default" w:ascii="Arial" w:hAnsi="Arial" w:cs="Arial"/>
          <w:b w:val="0"/>
          <w:bCs w:val="0"/>
          <w:sz w:val="36"/>
          <w:szCs w:val="36"/>
          <w:rtl/>
        </w:rPr>
        <w:t>train_y =  Similarly, this line creates another empty list named train_y. This list will hold the target labels (outputs) for your model. Each element in train_y will correspond to an element in train_x and indicate the intended category (class) for that particular text pattern</w:t>
      </w:r>
      <w:r>
        <w:rPr>
          <w:rFonts w:hint="default" w:ascii="Arial" w:hAnsi="Arial" w:cs="Arial"/>
          <w:b w:val="0"/>
          <w:bCs w:val="0"/>
          <w:sz w:val="36"/>
          <w:szCs w:val="36"/>
        </w:rPr>
        <w:t>.</w:t>
      </w:r>
    </w:p>
    <w:p w14:paraId="20629D3C">
      <w:pPr>
        <w:pStyle w:val="2"/>
        <w:rPr>
          <w:rFonts w:hint="default" w:ascii="Arial" w:hAnsi="Arial" w:cs="Arial"/>
          <w:sz w:val="36"/>
          <w:szCs w:val="36"/>
          <w:rtl/>
        </w:rPr>
      </w:pPr>
      <w:r>
        <w:rPr>
          <w:rFonts w:hint="default" w:ascii="Arial" w:hAnsi="Arial" w:cs="Arial"/>
          <w:b w:val="0"/>
          <w:bCs w:val="0"/>
          <w:sz w:val="36"/>
          <w:szCs w:val="36"/>
          <w:rtl/>
        </w:rPr>
        <w:t>output_empty = [0] * len(classes): This line creates a list called output_empty with a length equal to the number of classes (intents) you have in your dataset. It fills the list with zeros, essentially creating a one-hot encoded vector template. This template will be used later to represent the intent for each training example in a one-hot encoded manner.</w:t>
      </w:r>
    </w:p>
    <w:p w14:paraId="0236BC73">
      <w:pPr>
        <w:pStyle w:val="2"/>
        <w:rPr>
          <w:rFonts w:hint="default" w:ascii="Arial" w:hAnsi="Arial" w:cs="Arial"/>
          <w:sz w:val="36"/>
          <w:szCs w:val="36"/>
          <w:rtl/>
        </w:rPr>
      </w:pPr>
      <w:r>
        <w:rPr>
          <w:rFonts w:hint="default" w:ascii="Arial" w:hAnsi="Arial" w:cs="Arial"/>
          <w:sz w:val="36"/>
          <w:szCs w:val="36"/>
        </w:rPr>
        <mc:AlternateContent>
          <mc:Choice Requires="wpg">
            <w:drawing>
              <wp:anchor distT="0" distB="0" distL="0" distR="0" simplePos="0" relativeHeight="25188761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24" name="Group 72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72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2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2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2886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C1mNwt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fZed3L8AAADc&#10;AAAADwAAAGRycy9kb3ducmV2LnhtbEWPT2sCMRTE74V+h/AK3mo2gtZujUIrQr3pWlp6e2yeu6vJ&#10;y7pJ/fPtjSD0OMzMb5jJ7OysOFIXGs8aVD8DQVx603Cl4WuzeB6DCBHZoPVMGi4UYDZ9fJhgbvyJ&#10;13QsYiUShEOOGuoY21zKUNbkMPR9S5y8re8cxiS7SpoOTwnurBxk2Ug6bDgt1NjSR03lvvhzGn7V&#10;5TDfKvs6Wqlhsdx9v//Yaq1170llbyAineN/+N7+NBpeBkO4nUlHQE6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2Xndy/&#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YAvxRsAAAADc&#10;AAAADwAAAGRycy9kb3ducmV2LnhtbEWPS2vDMBCE74X8B7GB3ho5LiSNa9kHh4TQ9JIHpcfFWj8a&#10;a2Us5dF/HxUCPQ4z8w2T5jfTiQsNrrWsYDqJQBCXVrdcKzgeVi9vIJxH1thZJgW/5CDPRk8pJtpe&#10;eUeXva9FgLBLUEHjfZ9I6cqGDLqJ7YmDV9nBoA9yqKUe8BrgppNxFM2kwZbDQoM9FQ2Vp/3ZKCiP&#10;xemn/Vhvq+9YLj93r1+LuFgr9TyeRu8gPN38f/jR3mgF83gGf2fCEZDZ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C/FG&#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4gmmML8AAADc&#10;AAAADwAAAGRycy9kb3ducmV2LnhtbEWPT2sCMRTE70K/Q3iF3jQboWq3RkFLQW+6lpbeHpvn7rbJ&#10;y3aT+ufbG0HwOMzMb5jp/OSsOFAXGs8a1CADQVx603Cl4WP33p+ACBHZoPVMGs4UYD576E0xN/7I&#10;WzoUsRIJwiFHDXWMbS5lKGtyGAa+JU7e3ncOY5JdJU2HxwR3Vg6zbCQdNpwWamxpWVP5W/w7Dd/q&#10;/Pe2V/ZltFHPxfrnc/Flq63WT48qewUR6RTv4Vt7ZTSMh2O4nklHQM4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IJpjC/&#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08E83D5B">
      <w:pPr>
        <w:pStyle w:val="2"/>
        <w:rPr>
          <w:rFonts w:hint="default" w:ascii="Arial" w:hAnsi="Arial" w:cs="Arial"/>
          <w:sz w:val="36"/>
          <w:szCs w:val="36"/>
          <w:rtl/>
        </w:rPr>
      </w:pPr>
      <w:r>
        <w:rPr>
          <w:rFonts w:hint="default" w:ascii="Arial" w:hAnsi="Arial" w:cs="Arial"/>
          <w:sz w:val="36"/>
          <w:szCs w:val="36"/>
          <w:rtl/>
        </w:rPr>
        <w:drawing>
          <wp:inline distT="0" distB="0" distL="114300" distR="114300">
            <wp:extent cx="5730875" cy="1814830"/>
            <wp:effectExtent l="0" t="0" r="3175" b="13970"/>
            <wp:docPr id="728" name="Picture 728" descr="photo_2024-05-04_16-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icture 728" descr="photo_2024-05-04_16-04-39"/>
                    <pic:cNvPicPr>
                      <a:picLocks noChangeAspect="1"/>
                    </pic:cNvPicPr>
                  </pic:nvPicPr>
                  <pic:blipFill>
                    <a:blip r:embed="rId84"/>
                    <a:stretch>
                      <a:fillRect/>
                    </a:stretch>
                  </pic:blipFill>
                  <pic:spPr>
                    <a:xfrm>
                      <a:off x="0" y="0"/>
                      <a:ext cx="5730875" cy="1814830"/>
                    </a:xfrm>
                    <a:prstGeom prst="rect">
                      <a:avLst/>
                    </a:prstGeom>
                  </pic:spPr>
                </pic:pic>
              </a:graphicData>
            </a:graphic>
          </wp:inline>
        </w:drawing>
      </w:r>
    </w:p>
    <w:p w14:paraId="50867AAA">
      <w:pPr>
        <w:pStyle w:val="2"/>
        <w:rPr>
          <w:rFonts w:hint="default" w:ascii="Arial" w:hAnsi="Arial" w:cs="Arial"/>
          <w:b w:val="0"/>
          <w:bCs w:val="0"/>
          <w:sz w:val="36"/>
          <w:szCs w:val="36"/>
          <w:rtl/>
        </w:rPr>
      </w:pPr>
      <w:r>
        <w:rPr>
          <w:rFonts w:hint="default" w:ascii="Arial" w:hAnsi="Arial" w:cs="Arial"/>
          <w:b w:val="0"/>
          <w:bCs w:val="0"/>
          <w:sz w:val="36"/>
          <w:szCs w:val="36"/>
          <w:rtl/>
        </w:rPr>
        <w:t>train_x: []  train_y: []  output_empty: [0, 0, ..., 0] (length = number of classes</w:t>
      </w:r>
      <w:r>
        <w:rPr>
          <w:rFonts w:hint="default" w:ascii="Arial" w:hAnsi="Arial" w:cs="Arial"/>
          <w:b w:val="0"/>
          <w:bCs w:val="0"/>
          <w:sz w:val="36"/>
          <w:szCs w:val="36"/>
        </w:rPr>
        <w:t>)</w:t>
      </w:r>
    </w:p>
    <w:p w14:paraId="521CBBD7">
      <w:pPr>
        <w:pStyle w:val="2"/>
        <w:rPr>
          <w:rFonts w:hint="default" w:ascii="Arial" w:hAnsi="Arial" w:cs="Arial"/>
          <w:b w:val="0"/>
          <w:bCs w:val="0"/>
          <w:sz w:val="36"/>
          <w:szCs w:val="36"/>
          <w:rtl/>
        </w:rPr>
      </w:pPr>
      <w:r>
        <w:rPr>
          <w:rFonts w:hint="default" w:ascii="Arial" w:hAnsi="Arial" w:cs="Arial"/>
          <w:b w:val="0"/>
          <w:bCs w:val="0"/>
          <w:sz w:val="36"/>
          <w:szCs w:val="36"/>
          <w:rtl/>
        </w:rPr>
        <w:t>Process Each Document:</w:t>
      </w:r>
    </w:p>
    <w:p w14:paraId="335F0DD5">
      <w:pPr>
        <w:pStyle w:val="2"/>
        <w:rPr>
          <w:rFonts w:hint="default" w:ascii="Arial" w:hAnsi="Arial" w:cs="Arial"/>
          <w:b w:val="0"/>
          <w:bCs w:val="0"/>
          <w:sz w:val="36"/>
          <w:szCs w:val="36"/>
          <w:rtl/>
        </w:rPr>
      </w:pPr>
      <w:r>
        <w:rPr>
          <w:rFonts w:hint="default" w:ascii="Arial" w:hAnsi="Arial" w:cs="Arial"/>
          <w:sz w:val="36"/>
          <w:szCs w:val="36"/>
          <w:rtl/>
        </w:rPr>
        <w:t xml:space="preserve">    </w:t>
      </w:r>
      <w:r>
        <w:rPr>
          <w:rFonts w:hint="default" w:ascii="Arial" w:hAnsi="Arial" w:cs="Arial"/>
          <w:b w:val="0"/>
          <w:bCs w:val="0"/>
          <w:sz w:val="36"/>
          <w:szCs w:val="36"/>
          <w:rtl/>
        </w:rPr>
        <w:t>- Bag-of-Words Representation: Extract, lowercase &amp; lemmatize text pattern. Loop vocabulary, add 1 if word exists, else 0.</w:t>
      </w:r>
    </w:p>
    <w:p w14:paraId="60A27F57">
      <w:pPr>
        <w:pStyle w:val="2"/>
        <w:rPr>
          <w:rFonts w:hint="default" w:ascii="Arial" w:hAnsi="Arial" w:cs="Arial"/>
          <w:b w:val="0"/>
          <w:bCs w:val="0"/>
          <w:sz w:val="36"/>
          <w:szCs w:val="36"/>
          <w:rtl/>
        </w:rPr>
      </w:pPr>
      <w:r>
        <w:rPr>
          <w:rFonts w:hint="default" w:ascii="Arial" w:hAnsi="Arial" w:cs="Arial"/>
          <w:b w:val="0"/>
          <w:bCs w:val="0"/>
          <w:sz w:val="36"/>
          <w:szCs w:val="36"/>
          <w:rtl/>
        </w:rPr>
        <w:t xml:space="preserve">    - One-Hot Encoded Target Label: Extract, find index, set corresponding one-hot encoded vector element to 1.</w:t>
      </w:r>
    </w:p>
    <w:p w14:paraId="54FC1A13">
      <w:pPr>
        <w:pStyle w:val="2"/>
        <w:rPr>
          <w:rFonts w:hint="default" w:ascii="Arial" w:hAnsi="Arial" w:cs="Arial"/>
          <w:b w:val="0"/>
          <w:bCs w:val="0"/>
          <w:sz w:val="36"/>
          <w:szCs w:val="36"/>
          <w:rtl/>
        </w:rPr>
      </w:pPr>
      <w:r>
        <w:rPr>
          <w:rFonts w:hint="default" w:ascii="Arial" w:hAnsi="Arial" w:cs="Arial"/>
          <w:b w:val="0"/>
          <w:bCs w:val="0"/>
          <w:sz w:val="36"/>
          <w:szCs w:val="36"/>
          <w:rtl/>
        </w:rPr>
        <w:t>Store Processed Data: Add bag-of-words to train_x, one-hot encoded label to train_y.</w:t>
      </w:r>
    </w:p>
    <w:p w14:paraId="6889DA71">
      <w:pPr>
        <w:pStyle w:val="2"/>
        <w:rPr>
          <w:rFonts w:hint="default" w:ascii="Arial" w:hAnsi="Arial" w:cs="Arial"/>
          <w:b w:val="0"/>
          <w:bCs w:val="0"/>
          <w:sz w:val="36"/>
          <w:szCs w:val="36"/>
          <w:rtl/>
        </w:rPr>
      </w:pPr>
      <w:r>
        <w:rPr>
          <w:rFonts w:hint="default" w:ascii="Arial" w:hAnsi="Arial" w:cs="Arial"/>
          <w:b w:val="0"/>
          <w:bCs w:val="0"/>
          <w:sz w:val="36"/>
          <w:szCs w:val="36"/>
          <w:rtl/>
        </w:rPr>
        <w:t>Outcome: train_x &amp; train_y: Processed training data. Each train_x element: Text pattern, corresponding train_y: Intended class label.</w:t>
      </w:r>
    </w:p>
    <w:p w14:paraId="0B8E1E1C">
      <w:pPr>
        <w:pStyle w:val="2"/>
        <w:rPr>
          <w:rFonts w:hint="default" w:ascii="Arial" w:hAnsi="Arial" w:cs="Arial"/>
          <w:b w:val="0"/>
          <w:bCs w:val="0"/>
          <w:rtl/>
        </w:rPr>
      </w:pPr>
      <w:r>
        <w:rPr>
          <w:rFonts w:hint="default" w:ascii="Arial" w:hAnsi="Arial" w:cs="Arial"/>
          <w:b w:val="0"/>
          <w:bCs w:val="0"/>
        </w:rPr>
        <mc:AlternateContent>
          <mc:Choice Requires="wpg">
            <w:drawing>
              <wp:anchor distT="0" distB="0" distL="0" distR="0" simplePos="0" relativeHeight="25188864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30" name="Group 73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73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3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3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2784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FrP1Wm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AWs/Va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h3UNAsAAAADc&#10;AAAADwAAAGRycy9kb3ducmV2LnhtbEWPW2sCMRSE3wv9D+EU+lazaamX1SjYUmjfdBXFt8PmuLua&#10;nGw3qZd/3xSEPg4z8w0zmV2cFSfqQuNZg+plIIhLbxquNKxXH09DECEiG7SeScOVAsym93cTzI0/&#10;85JORaxEgnDIUUMdY5tLGcqaHIaeb4mTt/edw5hkV0nT4TnBnZXPWdaXDhtOCzW29FZTeSx+nIad&#10;un6/75Ud9Rfqtfg6bOZbWy21fnxQ2RhEpEv8D9/an0bD4EXB35l0BOT0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dQ0C&#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mulhmMAAAADc&#10;AAAADwAAAGRycy9kb3ducmV2LnhtbEWPQWvCQBSE70L/w/IKvZmNEWqbuskhopTqxTSUHh/ZZ5Ka&#10;fRuyW7X/3hWEHoeZ+YZZ5hfTixONrrOsYBbFIIhrqztuFFSf6+kLCOeRNfaWScEfOcizh8kSU23P&#10;vKdT6RsRIOxSVNB6P6RSurolgy6yA3HwDnY06IMcG6lHPAe46WUSx8/SYMdhocWBipbqY/lrFNRV&#10;cfzpPjbbw3ciV7v9/Os1KTZKPT3O4jcQni7+P3xvv2sFi3kCtzPhCMjs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6WGY&#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GOs27sAAAADc&#10;AAAADwAAAGRycy9kb3ducmV2LnhtbEWPT2sCMRTE7wW/Q3hCbzWbSrVdjUJbCu1NV2nx9tg8d1eT&#10;l+0m9c+3bwTB4zAzv2Gm85Oz4kBdaDxrUIMMBHHpTcOVhvXq4+EZRIjIBq1n0nCmAPNZ726KufFH&#10;XtKhiJVIEA45aqhjbHMpQ1mTwzDwLXHytr5zGJPsKmk6PCa4s/Ixy0bSYcNpocaW3moq98Wf07BR&#10;59/3rbIvo4V6Kr52368/tlpqfd9X2QREpFO8ha/tT6NhPBzC5Uw6AnL2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6zbu&#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6625D1B7">
      <w:pPr>
        <w:pStyle w:val="2"/>
        <w:rPr>
          <w:rFonts w:hint="default" w:ascii="Arial" w:hAnsi="Arial" w:cs="Arial"/>
          <w:b w:val="0"/>
          <w:bCs w:val="0"/>
          <w:rtl/>
        </w:rPr>
      </w:pPr>
      <w:r>
        <w:rPr>
          <w:rFonts w:hint="default" w:ascii="Arial" w:hAnsi="Arial" w:cs="Arial"/>
          <w:b w:val="0"/>
          <w:bCs w:val="0"/>
        </w:rPr>
        <mc:AlternateContent>
          <mc:Choice Requires="wpg">
            <w:drawing>
              <wp:anchor distT="0" distB="0" distL="0" distR="0" simplePos="0" relativeHeight="25188966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34" name="Group 73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73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3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3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268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PKu8CJ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E4LAcAAAADc&#10;AAAADwAAAGRycy9kb3ducmV2LnhtbEWPT2sCMRTE7wW/Q3hCbzWbFrVdjUJbCu1NV2nx9tg8d1eT&#10;l+0m9c+3bwTB4zAzv2Gm85Oz4kBdaDxrUIMMBHHpTcOVhvXq4+EZRIjIBq1n0nCmAPNZ726KufFH&#10;XtKhiJVIEA45aqhjbHMpQ1mTwzDwLXHytr5zGJPsKmk6PCa4s/Ixy0bSYcNpocaW3moq98Wf07BR&#10;59/3rbIvo4UaFl+779cfWy21vu+rbAIi0inewtf2p9EwfhrC5Uw6AnL2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4TgsB&#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5dJnm8EAAADc&#10;AAAADwAAAGRycy9kb3ducmV2LnhtbEWPzWrDMBCE74G+g9hCb7FsB9LWiZKDS0NJc4lrSo6LtbFd&#10;Wytjqfl5+ypQyHGYmW+Y5fpienGi0bWWFSRRDIK4srrlWkH59T59AeE8ssbeMim4koP16mGyxEzb&#10;M+/pVPhaBAi7DBU03g+ZlK5qyKCL7EAcvKMdDfogx1rqEc8BbnqZxvFcGmw5LDQ4UN5Q1RW/RkFV&#10;5t1Pu918Hg+pfNvtZ9+vab5R6ukxiRcgPF38Pfzf/tAKnmdzuJ0JR0Cu/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dJn&#10;m8EAAADc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Z9Aw7cAAAADc&#10;AAAADwAAAGRycy9kb3ducmV2LnhtbEWPT2sCMRTE7wW/Q3hCbzWblmq7GoW2FNqbrtLi7bF57q4m&#10;L9tN6p9vbwTB4zAzv2Ems6OzYk9daDxrUIMMBHHpTcOVhtXy8+EFRIjIBq1n0nCiALNp726CufEH&#10;XtC+iJVIEA45aqhjbHMpQ1mTwzDwLXHyNr5zGJPsKmk6PCS4s/Ixy4bSYcNpocaW3msqd8W/07BW&#10;p7+PjbKvw7l6Lr63P2+/tlpofd9X2RhEpGO8ha/tL6Nh9DSCy5l0BOT0D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0DDt&#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rtl/>
        </w:rPr>
        <w:drawing>
          <wp:inline distT="0" distB="0" distL="114300" distR="114300">
            <wp:extent cx="5701665" cy="1158240"/>
            <wp:effectExtent l="0" t="0" r="13335" b="3810"/>
            <wp:docPr id="729" name="Picture 729" descr="photo_2024-05-04_16-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Picture 729" descr="photo_2024-05-04_16-12-54"/>
                    <pic:cNvPicPr>
                      <a:picLocks noChangeAspect="1"/>
                    </pic:cNvPicPr>
                  </pic:nvPicPr>
                  <pic:blipFill>
                    <a:blip r:embed="rId85"/>
                    <a:stretch>
                      <a:fillRect/>
                    </a:stretch>
                  </pic:blipFill>
                  <pic:spPr>
                    <a:xfrm>
                      <a:off x="0" y="0"/>
                      <a:ext cx="5701665" cy="1158240"/>
                    </a:xfrm>
                    <a:prstGeom prst="rect">
                      <a:avLst/>
                    </a:prstGeom>
                  </pic:spPr>
                </pic:pic>
              </a:graphicData>
            </a:graphic>
          </wp:inline>
        </w:drawing>
      </w:r>
    </w:p>
    <w:p w14:paraId="53EB4680">
      <w:pPr>
        <w:pStyle w:val="2"/>
        <w:rPr>
          <w:rFonts w:hint="default" w:ascii="Arial" w:hAnsi="Arial" w:cs="Arial"/>
          <w:b w:val="0"/>
          <w:bCs w:val="0"/>
          <w:sz w:val="36"/>
          <w:szCs w:val="36"/>
          <w:rtl/>
        </w:rPr>
      </w:pPr>
      <w:r>
        <w:rPr>
          <w:rFonts w:hint="default" w:ascii="Arial" w:hAnsi="Arial" w:cs="Arial"/>
          <w:b w:val="0"/>
          <w:bCs w:val="0"/>
          <w:sz w:val="36"/>
          <w:szCs w:val="36"/>
          <w:rtl/>
        </w:rPr>
        <w:t>1. Convert Lists to NumPy Arrays:</w:t>
      </w:r>
    </w:p>
    <w:p w14:paraId="03FC815C">
      <w:pPr>
        <w:pStyle w:val="2"/>
        <w:rPr>
          <w:rFonts w:hint="default" w:ascii="Arial" w:hAnsi="Arial" w:cs="Arial"/>
          <w:b w:val="0"/>
          <w:bCs w:val="0"/>
          <w:sz w:val="36"/>
          <w:szCs w:val="36"/>
          <w:rtl/>
        </w:rPr>
      </w:pPr>
      <w:r>
        <w:rPr>
          <w:rFonts w:hint="default" w:ascii="Arial" w:hAnsi="Arial" w:cs="Arial"/>
          <w:b w:val="0"/>
          <w:bCs w:val="0"/>
          <w:sz w:val="36"/>
          <w:szCs w:val="36"/>
          <w:rtl/>
        </w:rPr>
        <w:t xml:space="preserve">   - train_x = np.array(train_x)</w:t>
      </w:r>
    </w:p>
    <w:p w14:paraId="08FB4645">
      <w:pPr>
        <w:pStyle w:val="2"/>
        <w:rPr>
          <w:rFonts w:hint="default" w:ascii="Arial" w:hAnsi="Arial" w:cs="Arial"/>
          <w:b w:val="0"/>
          <w:bCs w:val="0"/>
          <w:sz w:val="36"/>
          <w:szCs w:val="36"/>
          <w:rtl/>
        </w:rPr>
      </w:pPr>
      <w:r>
        <w:rPr>
          <w:rFonts w:hint="default" w:ascii="Arial" w:hAnsi="Arial" w:cs="Arial"/>
          <w:b w:val="0"/>
          <w:bCs w:val="0"/>
          <w:sz w:val="36"/>
          <w:szCs w:val="36"/>
          <w:rtl/>
        </w:rPr>
        <w:t xml:space="preserve">   - train_y = np.array(train_y)</w:t>
      </w:r>
    </w:p>
    <w:p w14:paraId="2AC3801D">
      <w:pPr>
        <w:pStyle w:val="2"/>
        <w:rPr>
          <w:rFonts w:hint="default" w:ascii="Arial" w:hAnsi="Arial" w:cs="Arial"/>
          <w:b w:val="0"/>
          <w:bCs w:val="0"/>
          <w:sz w:val="36"/>
          <w:szCs w:val="36"/>
          <w:rtl/>
        </w:rPr>
      </w:pPr>
      <w:r>
        <w:rPr>
          <w:rFonts w:hint="default" w:ascii="Arial" w:hAnsi="Arial" w:cs="Arial"/>
          <w:b w:val="0"/>
          <w:bCs w:val="0"/>
          <w:sz w:val="36"/>
          <w:szCs w:val="36"/>
          <w:rtl/>
        </w:rPr>
        <w:t>2. Print Confirmation:</w:t>
      </w:r>
    </w:p>
    <w:p w14:paraId="2916911C">
      <w:pPr>
        <w:pStyle w:val="2"/>
        <w:rPr>
          <w:rFonts w:hint="default" w:ascii="Arial" w:hAnsi="Arial" w:cs="Arial"/>
          <w:b w:val="0"/>
          <w:bCs w:val="0"/>
          <w:sz w:val="36"/>
          <w:szCs w:val="36"/>
          <w:rtl/>
        </w:rPr>
      </w:pPr>
      <w:r>
        <w:rPr>
          <w:rFonts w:hint="default" w:ascii="Arial" w:hAnsi="Arial" w:cs="Arial"/>
          <w:b w:val="0"/>
          <w:bCs w:val="0"/>
          <w:sz w:val="36"/>
          <w:szCs w:val="36"/>
          <w:rtl/>
        </w:rPr>
        <w:t xml:space="preserve">   - print</w:t>
      </w:r>
      <w:r>
        <w:rPr>
          <w:rFonts w:hint="default" w:ascii="Arial" w:hAnsi="Arial" w:cs="Arial"/>
          <w:b w:val="0"/>
          <w:bCs w:val="0"/>
          <w:sz w:val="36"/>
          <w:szCs w:val="36"/>
        </w:rPr>
        <w:t>(</w:t>
      </w:r>
      <w:r>
        <w:rPr>
          <w:rFonts w:hint="default" w:ascii="Arial" w:hAnsi="Arial" w:cs="Arial"/>
          <w:b w:val="0"/>
          <w:bCs w:val="0"/>
          <w:sz w:val="36"/>
          <w:szCs w:val="36"/>
          <w:rtl/>
        </w:rPr>
        <w:t>"Training data created"</w:t>
      </w:r>
      <w:r>
        <w:rPr>
          <w:rFonts w:hint="default" w:ascii="Arial" w:hAnsi="Arial" w:cs="Arial"/>
          <w:b w:val="0"/>
          <w:bCs w:val="0"/>
          <w:sz w:val="36"/>
          <w:szCs w:val="36"/>
        </w:rPr>
        <w:t>)</w:t>
      </w:r>
    </w:p>
    <w:p w14:paraId="61C997F7">
      <w:pPr>
        <w:pStyle w:val="2"/>
        <w:rPr>
          <w:rFonts w:hint="default" w:ascii="Arial" w:hAnsi="Arial" w:cs="Arial"/>
          <w:b w:val="0"/>
          <w:bCs w:val="0"/>
          <w:sz w:val="36"/>
          <w:szCs w:val="36"/>
          <w:rtl/>
        </w:rPr>
      </w:pPr>
      <w:r>
        <w:rPr>
          <w:rFonts w:hint="default" w:ascii="Arial" w:hAnsi="Arial" w:cs="Arial"/>
          <w:b w:val="0"/>
          <w:bCs w:val="0"/>
          <w:sz w:val="36"/>
          <w:szCs w:val="36"/>
          <w:rtl/>
        </w:rPr>
        <w:t>Overall Summary:</w:t>
      </w:r>
    </w:p>
    <w:p w14:paraId="0DD7D2CC">
      <w:pPr>
        <w:pStyle w:val="2"/>
        <w:rPr>
          <w:rFonts w:hint="default" w:ascii="Arial" w:hAnsi="Arial" w:cs="Arial"/>
          <w:b w:val="0"/>
          <w:bCs w:val="0"/>
          <w:sz w:val="36"/>
          <w:szCs w:val="36"/>
          <w:rtl/>
        </w:rPr>
      </w:pPr>
      <w:r>
        <w:rPr>
          <w:rFonts w:hint="default" w:ascii="Arial" w:hAnsi="Arial" w:cs="Arial"/>
          <w:b w:val="0"/>
          <w:bCs w:val="0"/>
          <w:sz w:val="36"/>
          <w:szCs w:val="36"/>
          <w:rtl/>
        </w:rPr>
        <w:t xml:space="preserve">   - Converts processed training data to NumPy arrays.</w:t>
      </w:r>
    </w:p>
    <w:p w14:paraId="2BBE9D73">
      <w:pPr>
        <w:pStyle w:val="2"/>
        <w:rPr>
          <w:rFonts w:hint="default" w:ascii="Arial" w:hAnsi="Arial" w:cs="Arial"/>
          <w:b w:val="0"/>
          <w:bCs w:val="0"/>
          <w:sz w:val="36"/>
          <w:szCs w:val="36"/>
          <w:rtl/>
        </w:rPr>
      </w:pPr>
      <w:r>
        <w:rPr>
          <w:rFonts w:hint="default" w:ascii="Arial" w:hAnsi="Arial" w:cs="Arial"/>
          <w:b w:val="0"/>
          <w:bCs w:val="0"/>
          <w:sz w:val="36"/>
          <w:szCs w:val="36"/>
          <w:rtl/>
        </w:rPr>
        <w:t xml:space="preserve">   - Enables efficient operations for machine learning algorithms.</w:t>
      </w:r>
    </w:p>
    <w:p w14:paraId="6A51B25B">
      <w:pPr>
        <w:pStyle w:val="2"/>
        <w:rPr>
          <w:rFonts w:hint="default" w:ascii="Arial" w:hAnsi="Arial" w:cs="Arial"/>
          <w:b w:val="0"/>
          <w:bCs w:val="0"/>
          <w:sz w:val="36"/>
          <w:szCs w:val="36"/>
          <w:rtl/>
        </w:rPr>
      </w:pPr>
      <w:r>
        <w:rPr>
          <w:rFonts w:hint="default" w:ascii="Arial" w:hAnsi="Arial" w:cs="Arial"/>
          <w:b w:val="0"/>
          <w:bCs w:val="0"/>
          <w:sz w:val="36"/>
          <w:szCs w:val="36"/>
          <w:rtl/>
        </w:rPr>
        <w:t xml:space="preserve">   - Confirmation message printed.</w:t>
      </w:r>
      <w:r>
        <w:rPr>
          <w:rFonts w:hint="default" w:ascii="Arial" w:hAnsi="Arial" w:cs="Arial"/>
          <w:b w:val="0"/>
          <w:bCs w:val="0"/>
          <w:sz w:val="36"/>
          <w:szCs w:val="36"/>
        </w:rPr>
        <mc:AlternateContent>
          <mc:Choice Requires="wpg">
            <w:drawing>
              <wp:anchor distT="0" distB="0" distL="0" distR="0" simplePos="0" relativeHeight="25189068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39" name="Group 73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74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4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4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2579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BfsLlJoBAAAEB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sD/b5LwAAADc&#10;AAAADwAAAGRycy9kb3ducmV2LnhtbEVPy2oCMRTdF/oP4Qrd1UykWjsaBVsKutNpsbi7TK4zY5Ob&#10;6SS+/t4shC4P5z2dX5wVJ+pC41mD6mcgiEtvGq40fH99Po9BhIhs0HomDVcKMJ89PkwxN/7MGzoV&#10;sRIphEOOGuoY21zKUNbkMPR9S5y4ve8cxgS7SpoOzyncWTnIspF02HBqqLGl95rK3+LoNOzU9e9j&#10;r+zbaK2GxeqwXfzYaqP1U09lExCRLvFffHcvjYbXlzQ/nUlHQM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A/2+S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Mj2MksAAAADc&#10;AAAADwAAAGRycy9kb3ducmV2LnhtbEWPT2vCQBTE7wW/w/KE3uomaak1ZvUQUUrtxSjF4yP78kez&#10;b0N2q/bbd4VCj8PM/IbJljfTiQsNrrWsIJ5EIIhLq1uuFRz266c3EM4ja+wsk4IfcrBcjB4yTLW9&#10;8o4uha9FgLBLUUHjfZ9K6cqGDLqJ7YmDV9nBoA9yqKUe8BrgppNJFL1Kgy2HhQZ7yhsqz8W3UVAe&#10;8vOp/dhsq2MiV5+7569Zkm+UehzH0RyEp5v/D/+137WC6UsM9zPhCMj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PYyS&#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L6HgCMAAAADc&#10;AAAADwAAAGRycy9kb3ducmV2LnhtbEWPT2sCMRTE7wW/Q3iCt5qNWNuuRqEtQnurq7R4e2yeu6vJ&#10;y3YT/337Rij0OMzMb5jZ4uKsOFEXGs8a1DADQVx603ClYbNe3j+BCBHZoPVMGq4UYDHv3c0wN/7M&#10;KzoVsRIJwiFHDXWMbS5lKGtyGIa+JU7ezncOY5JdJU2H5wR3Vo6ybCIdNpwWamzptabyUBydhq26&#10;/rztlH2efKqH4mP/9fJtq5XWg77KpiAiXeJ/+K/9bjQ8jkdwO5OOgJ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oeAI&#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B3444DE">
      <w:pPr>
        <w:pStyle w:val="2"/>
        <w:rPr>
          <w:rFonts w:hint="default" w:ascii="Arial" w:hAnsi="Arial" w:cs="Arial"/>
          <w:b w:val="0"/>
          <w:bCs w:val="0"/>
          <w:rtl/>
        </w:rPr>
      </w:pPr>
      <w:r>
        <w:rPr>
          <w:rFonts w:hint="default" w:ascii="Arial" w:hAnsi="Arial" w:cs="Arial"/>
          <w:b w:val="0"/>
          <w:bCs w:val="0"/>
        </w:rPr>
        <mc:AlternateContent>
          <mc:Choice Requires="wpg">
            <w:drawing>
              <wp:anchor distT="0" distB="0" distL="0" distR="0" simplePos="0" relativeHeight="25189171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43" name="Group 74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74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4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4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2476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">
                <o:lock v:ext="edit" aspectratio="f"/>
                <v:shape id="Graphic 2" o:spid="_x0000_s1026" o:spt="100" style="position:absolute;left:0;top:0;height:10151745;width:7056120;" fillcolor="#5B9BD5 [3204]" filled="t" stroked="f" coordsize="7056120,10151745" o:gfxdata="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BN3n&#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TQaKkcAAAADc&#10;AAAADwAAAGRycy9kb3ducmV2LnhtbEWPS2/CMBCE75X4D9YicSsOacsjYDikAiHgwkOI4ypekkC8&#10;jmKXx7/HlSr1OJqZbzST2cNU4kaNKy0r6HUjEMSZ1SXnCg77+fsQhPPIGivLpOBJDmbT1tsEE23v&#10;vKXbzuciQNglqKDwvk6kdFlBBl3X1sTBO9vGoA+yyaVu8B7gppJxFPWlwZLDQoE1pQVl192PUZAd&#10;0uulXC3W51Msvzfbj+MoThdKddq9aAzC08P/h//aS61g8PkFv2fCEZDT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BoqR&#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UJrmC8AAAADc&#10;AAAADwAAAGRycy9kb3ducmV2LnhtbEWPT0sDMRTE74LfITyhN5uNtKtumxa0CO2tXUXx9ti87m5N&#10;Xrab2D/fvhEKHoeZ+Q0znZ+cFQfqQ+tZgxpmIIgrb1quNXy8v90/gQgR2aD1TBrOFGA+u72ZYmH8&#10;kTd0KGMtEoRDgRqaGLtCylA15DAMfUecvK3vHcYk+1qaHo8J7qx8yLJcOmw5LTTY0WtD1U/56zR8&#10;q/N+sVX2OV+rcbnafb582Xqj9eBOZRMQkU7xP3xtL42Gx1EOf2fSEZCz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QmuYL&#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7F42E37E">
      <w:pPr>
        <w:pStyle w:val="2"/>
        <w:rPr>
          <w:rFonts w:hint="default" w:ascii="Arial" w:hAnsi="Arial" w:cs="Arial"/>
          <w:b w:val="0"/>
          <w:bCs w:val="0"/>
          <w:rtl/>
        </w:rPr>
      </w:pPr>
      <w:r>
        <w:rPr>
          <w:rFonts w:hint="default" w:ascii="Arial" w:hAnsi="Arial" w:cs="Arial"/>
          <w:b w:val="0"/>
          <w:bCs w:val="0"/>
          <w:rtl/>
        </w:rPr>
        <w:drawing>
          <wp:inline distT="0" distB="0" distL="114300" distR="114300">
            <wp:extent cx="5653405" cy="2004060"/>
            <wp:effectExtent l="0" t="0" r="4445" b="15240"/>
            <wp:docPr id="738" name="Picture 738" descr="photo_2024-05-04_16-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738" descr="photo_2024-05-04_16-18-07"/>
                    <pic:cNvPicPr>
                      <a:picLocks noChangeAspect="1"/>
                    </pic:cNvPicPr>
                  </pic:nvPicPr>
                  <pic:blipFill>
                    <a:blip r:embed="rId86"/>
                    <a:stretch>
                      <a:fillRect/>
                    </a:stretch>
                  </pic:blipFill>
                  <pic:spPr>
                    <a:xfrm>
                      <a:off x="0" y="0"/>
                      <a:ext cx="5653405" cy="2004060"/>
                    </a:xfrm>
                    <a:prstGeom prst="rect">
                      <a:avLst/>
                    </a:prstGeom>
                  </pic:spPr>
                </pic:pic>
              </a:graphicData>
            </a:graphic>
          </wp:inline>
        </w:drawing>
      </w:r>
    </w:p>
    <w:p w14:paraId="441E59BA">
      <w:pPr>
        <w:pStyle w:val="2"/>
        <w:rPr>
          <w:rFonts w:hint="default" w:ascii="Arial" w:hAnsi="Arial" w:cs="Arial"/>
          <w:b w:val="0"/>
          <w:bCs w:val="0"/>
          <w:sz w:val="36"/>
          <w:szCs w:val="36"/>
          <w:rtl/>
        </w:rPr>
      </w:pPr>
      <w:r>
        <w:rPr>
          <w:rFonts w:hint="default" w:ascii="Arial" w:hAnsi="Arial" w:cs="Arial"/>
          <w:b w:val="0"/>
          <w:bCs w:val="0"/>
          <w:sz w:val="36"/>
          <w:szCs w:val="36"/>
          <w:rtl/>
        </w:rPr>
        <w:t xml:space="preserve">The following code we use the Natural Language Toolkit (nltk) library to tokenize patterns and build a vocabulary of words.  -The script reads a JSON file containing a list of intents and their corresponding patterns, then iterates through each pattern and tokenizes the words in the pattern using the nltk.word_tokenize() function. -The script then extends the list 'words' with the tokenized words in the pattern and appends a tuple of the tokenized words and the intent tag to the 'documents' list. </w:t>
      </w:r>
    </w:p>
    <w:p w14:paraId="5B64FF46">
      <w:pPr>
        <w:pStyle w:val="2"/>
        <w:rPr>
          <w:rFonts w:hint="default" w:ascii="Arial" w:hAnsi="Arial" w:cs="Arial"/>
          <w:b w:val="0"/>
          <w:bCs w:val="0"/>
          <w:sz w:val="36"/>
          <w:szCs w:val="36"/>
          <w:rtl/>
        </w:rPr>
      </w:pPr>
      <w:r>
        <w:rPr>
          <w:rFonts w:hint="default" w:ascii="Arial" w:hAnsi="Arial" w:cs="Arial"/>
          <w:b w:val="0"/>
          <w:bCs w:val="0"/>
          <w:sz w:val="36"/>
          <w:szCs w:val="36"/>
          <w:rtl/>
        </w:rPr>
        <w:t xml:space="preserve">The 'documents' list is used to build the training data for a machine learning model that can classify new patterns. </w:t>
      </w:r>
    </w:p>
    <w:p w14:paraId="4CA1FDF1">
      <w:pPr>
        <w:pStyle w:val="2"/>
        <w:rPr>
          <w:rFonts w:hint="default" w:ascii="Arial" w:hAnsi="Arial" w:cs="Arial"/>
          <w:b w:val="0"/>
          <w:bCs w:val="0"/>
          <w:sz w:val="36"/>
          <w:szCs w:val="36"/>
          <w:rtl/>
        </w:rPr>
      </w:pPr>
      <w:r>
        <w:rPr>
          <w:rFonts w:hint="default" w:ascii="Arial" w:hAnsi="Arial" w:cs="Arial"/>
          <w:b w:val="0"/>
          <w:bCs w:val="0"/>
          <w:sz w:val="36"/>
          <w:szCs w:val="36"/>
          <w:rtl/>
        </w:rPr>
        <w:t xml:space="preserve">   -The 'classes' list is used to keep track of the unique intent tags in the 'intents'   list. If a new intent tag</w:t>
      </w:r>
      <w:r>
        <w:rPr>
          <w:rFonts w:hint="default" w:ascii="Arial" w:hAnsi="Arial" w:cs="Arial"/>
          <w:b w:val="0"/>
          <w:bCs w:val="0"/>
          <w:sz w:val="36"/>
          <w:szCs w:val="36"/>
        </w:rPr>
        <mc:AlternateContent>
          <mc:Choice Requires="wpg">
            <w:drawing>
              <wp:anchor distT="0" distB="0" distL="0" distR="0" simplePos="0" relativeHeight="25189376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47" name="Group 74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74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4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5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2272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Fw3h5hoBAAAEB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TknX4rwAAADc&#10;AAAADwAAAGRycy9kb3ducmV2LnhtbEVPy2oCMRTdF/oP4Qrd1UykWjsaBVsKutNpsbi7TK4zY5Ob&#10;6SS+/t4shC4P5z2dX5wVJ+pC41mD6mcgiEtvGq40fH99Po9BhIhs0HomDVcKMJ89PkwxN/7MGzoV&#10;sRIphEOOGuoY21zKUNbkMPR9S5y4ve8cxgS7SpoOzyncWTnIspF02HBqqLGl95rK3+LoNOzU9e9j&#10;r+zbaK2GxeqwXfzYaqP1U09lExCRLvFffHcvjYbXl7Q2nUlHQM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5J1+K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zEuAlL8AAADc&#10;AAAADwAAAGRycy9kb3ducmV2LnhtbEWPS4vCQBCE78L+h6EXvOnEKK5GRw9ZVmT14gPx2GTaJJrp&#10;CZnx9e93BGGPRVV9RU3nD1OJGzWutKyg141AEGdWl5wr2O9+OiMQziNrrCyTgic5mM8+WlNMtL3z&#10;hm5bn4sAYZeggsL7OpHSZQUZdF1bEwfvZBuDPsgml7rBe4CbSsZRNJQGSw4LBdaUFpRdtlejINun&#10;l3P5u1idjrH8Xm/6h3GcLpRqf/aiCQhPD/8ffreXWsHXYAyvM+EIy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xLgJS/&#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NeZNObwAAADc&#10;AAAADwAAAGRycy9kb3ducmV2LnhtbEVPy2oCMRTdF/oP4Ra6q5kIvqZGQUVodzqWSneXyXVm2uRm&#10;nKQ+/t4sBJeH857OL86KE3Wh8axB9TIQxKU3DVcavnbrtzGIEJENWs+k4UoB5rPnpynmxp95S6ci&#10;ViKFcMhRQx1jm0sZypochp5viRN38J3DmGBXSdPhOYU7K/tZNpQOG04NNba0rKn8K/6dhh91Pa4O&#10;yk6GGzUoPn+/F3tbbbV+fVHZO4hIl/gQ390fRsNokOanM+kIyN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XmTTm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tl/>
        </w:rPr>
        <w:t xml:space="preserve"> is encountered while processing patterns, it is added to the </w:t>
      </w:r>
    </w:p>
    <w:p w14:paraId="7D97D466">
      <w:pPr>
        <w:pStyle w:val="2"/>
        <w:rPr>
          <w:rFonts w:hint="default" w:ascii="Arial" w:hAnsi="Arial" w:cs="Arial"/>
          <w:b w:val="0"/>
          <w:bCs w:val="0"/>
          <w:sz w:val="36"/>
          <w:szCs w:val="36"/>
          <w:rtl/>
        </w:rPr>
      </w:pPr>
      <w:r>
        <w:rPr>
          <w:rFonts w:hint="default" w:ascii="Arial" w:hAnsi="Arial" w:cs="Arial"/>
          <w:b w:val="0"/>
          <w:bCs w:val="0"/>
          <w:sz w:val="36"/>
          <w:szCs w:val="36"/>
          <w:rtl/>
        </w:rPr>
        <w:t xml:space="preserve">'classes' list. </w:t>
      </w:r>
    </w:p>
    <w:p w14:paraId="44BC42B1">
      <w:pPr>
        <w:pStyle w:val="2"/>
        <w:rPr>
          <w:rFonts w:hint="default" w:ascii="Arial" w:hAnsi="Arial" w:cs="Arial"/>
          <w:b w:val="0"/>
          <w:bCs w:val="0"/>
          <w:sz w:val="36"/>
          <w:szCs w:val="36"/>
          <w:rtl/>
        </w:rPr>
      </w:pPr>
      <w:r>
        <w:rPr>
          <w:rFonts w:hint="default" w:ascii="Arial" w:hAnsi="Arial" w:cs="Arial"/>
          <w:b w:val="0"/>
          <w:bCs w:val="0"/>
          <w:sz w:val="36"/>
          <w:szCs w:val="36"/>
          <w:rtl/>
        </w:rPr>
        <w:t xml:space="preserve">  -The 'ignore_words' list is a list of characters that should be ignored when </w:t>
      </w:r>
    </w:p>
    <w:p w14:paraId="0557610A">
      <w:pPr>
        <w:pStyle w:val="2"/>
        <w:rPr>
          <w:rFonts w:hint="default" w:ascii="Arial" w:hAnsi="Arial" w:cs="Arial"/>
          <w:b w:val="0"/>
          <w:bCs w:val="0"/>
          <w:sz w:val="36"/>
          <w:szCs w:val="36"/>
          <w:rtl/>
        </w:rPr>
      </w:pPr>
      <w:r>
        <w:rPr>
          <w:rFonts w:hint="default" w:ascii="Arial" w:hAnsi="Arial" w:cs="Arial"/>
          <w:b w:val="0"/>
          <w:bCs w:val="0"/>
          <w:sz w:val="36"/>
          <w:szCs w:val="36"/>
          <w:rtl/>
        </w:rPr>
        <w:t>tokenizing patterns.</w:t>
      </w:r>
    </w:p>
    <w:p w14:paraId="04325CDB">
      <w:pPr>
        <w:pStyle w:val="2"/>
        <w:rPr>
          <w:rFonts w:hint="default" w:ascii="Arial" w:hAnsi="Arial" w:cs="Arial"/>
          <w:b w:val="0"/>
          <w:bCs w:val="0"/>
          <w:sz w:val="36"/>
          <w:szCs w:val="36"/>
          <w:rtl/>
        </w:rPr>
      </w:pPr>
      <w:r>
        <w:rPr>
          <w:rFonts w:hint="default" w:ascii="Arial" w:hAnsi="Arial" w:cs="Arial"/>
          <w:b w:val="0"/>
          <w:bCs w:val="0"/>
          <w:sz w:val="36"/>
          <w:szCs w:val="36"/>
          <w:rtl/>
        </w:rPr>
        <w:t xml:space="preserve">Overall, the script is used to prepare the data for training a machine learning </w:t>
      </w:r>
    </w:p>
    <w:p w14:paraId="5A66F0F5">
      <w:pPr>
        <w:pStyle w:val="2"/>
        <w:rPr>
          <w:rFonts w:hint="default" w:ascii="Arial" w:hAnsi="Arial" w:cs="Arial"/>
          <w:b w:val="0"/>
          <w:bCs w:val="0"/>
          <w:sz w:val="36"/>
          <w:szCs w:val="36"/>
          <w:rtl/>
        </w:rPr>
      </w:pPr>
      <w:r>
        <w:rPr>
          <w:rFonts w:hint="default" w:ascii="Arial" w:hAnsi="Arial" w:cs="Arial"/>
          <w:b w:val="0"/>
          <w:bCs w:val="0"/>
          <w:sz w:val="36"/>
          <w:szCs w:val="36"/>
          <w:rtl/>
        </w:rPr>
        <w:t xml:space="preserve">model to classify new patterns into one of the existing intent tags.  -The resulting model can be used to build a chatbot that can understand and </w:t>
      </w:r>
      <w:r>
        <w:rPr>
          <w:rFonts w:hint="default" w:ascii="Arial" w:hAnsi="Arial" w:cs="Arial"/>
          <w:b w:val="0"/>
          <w:bCs w:val="0"/>
          <w:sz w:val="36"/>
          <w:szCs w:val="36"/>
          <w:rtl w:val="0"/>
          <w:lang w:val="en-US"/>
        </w:rPr>
        <w:t xml:space="preserve"> </w:t>
      </w:r>
      <w:r>
        <w:rPr>
          <w:rFonts w:hint="default" w:ascii="Arial" w:hAnsi="Arial" w:cs="Arial"/>
          <w:b w:val="0"/>
          <w:bCs w:val="0"/>
          <w:sz w:val="36"/>
          <w:szCs w:val="36"/>
          <w:rtl/>
        </w:rPr>
        <w:t>respond to user input.</w:t>
      </w:r>
    </w:p>
    <w:p w14:paraId="3A36C809">
      <w:pPr>
        <w:pStyle w:val="2"/>
        <w:rPr>
          <w:rFonts w:hint="default" w:ascii="Arial" w:hAnsi="Arial" w:cs="Arial"/>
          <w:rtl/>
        </w:rPr>
      </w:pPr>
    </w:p>
    <w:p w14:paraId="62A4E3B9">
      <w:pPr>
        <w:pStyle w:val="2"/>
        <w:rPr>
          <w:rFonts w:hint="default" w:ascii="Arial" w:hAnsi="Arial" w:cs="Arial"/>
          <w:rtl/>
        </w:rPr>
      </w:pPr>
      <w:r>
        <w:rPr>
          <w:rFonts w:hint="default" w:ascii="Arial" w:hAnsi="Arial" w:cs="Arial"/>
          <w:rtl/>
        </w:rPr>
        <w:drawing>
          <wp:inline distT="0" distB="0" distL="114300" distR="114300">
            <wp:extent cx="5628005" cy="1991360"/>
            <wp:effectExtent l="0" t="0" r="10795" b="8890"/>
            <wp:docPr id="752" name="Picture 752" descr="photo_2024-05-04_16-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descr="photo_2024-05-04_16-21-53"/>
                    <pic:cNvPicPr>
                      <a:picLocks noChangeAspect="1"/>
                    </pic:cNvPicPr>
                  </pic:nvPicPr>
                  <pic:blipFill>
                    <a:blip r:embed="rId87"/>
                    <a:stretch>
                      <a:fillRect/>
                    </a:stretch>
                  </pic:blipFill>
                  <pic:spPr>
                    <a:xfrm>
                      <a:off x="0" y="0"/>
                      <a:ext cx="5628005" cy="1991360"/>
                    </a:xfrm>
                    <a:prstGeom prst="rect">
                      <a:avLst/>
                    </a:prstGeom>
                  </pic:spPr>
                </pic:pic>
              </a:graphicData>
            </a:graphic>
          </wp:inline>
        </w:drawing>
      </w:r>
    </w:p>
    <w:p w14:paraId="6AC123F8">
      <w:pPr>
        <w:pStyle w:val="2"/>
        <w:rPr>
          <w:rFonts w:hint="default" w:ascii="Arial" w:hAnsi="Arial" w:cs="Arial"/>
          <w:b w:val="0"/>
          <w:bCs w:val="0"/>
          <w:sz w:val="36"/>
          <w:szCs w:val="36"/>
          <w:rtl/>
        </w:rPr>
      </w:pPr>
      <w:r>
        <w:rPr>
          <w:rFonts w:hint="default" w:ascii="Arial" w:hAnsi="Arial" w:cs="Arial"/>
          <w:b w:val="0"/>
          <w:bCs w:val="0"/>
          <w:sz w:val="36"/>
          <w:szCs w:val="36"/>
          <w:rtl/>
        </w:rPr>
        <w:t xml:space="preserve">This code is a continuation of the previous code. It processes the extracted </w:t>
      </w:r>
    </w:p>
    <w:p w14:paraId="0E8DD34A">
      <w:pPr>
        <w:pStyle w:val="2"/>
        <w:rPr>
          <w:rFonts w:hint="default" w:ascii="Arial" w:hAnsi="Arial" w:cs="Arial"/>
          <w:b w:val="0"/>
          <w:bCs w:val="0"/>
          <w:sz w:val="36"/>
          <w:szCs w:val="36"/>
          <w:rtl/>
        </w:rPr>
      </w:pPr>
      <w:r>
        <w:rPr>
          <w:rFonts w:hint="default" w:ascii="Arial" w:hAnsi="Arial" w:cs="Arial"/>
          <w:b w:val="0"/>
          <w:bCs w:val="0"/>
          <w:sz w:val="36"/>
          <w:szCs w:val="36"/>
          <w:rtl/>
        </w:rPr>
        <w:t xml:space="preserve">patterns and intents from data.json and creates a list of unique words and classes. -First, it uses the WordNetLemmatizer from the nltk library to lemmatize each </w:t>
      </w:r>
      <w:r>
        <w:rPr>
          <w:rFonts w:hint="default" w:ascii="Arial" w:hAnsi="Arial" w:cs="Arial"/>
          <w:b w:val="0"/>
          <w:bCs w:val="0"/>
          <w:sz w:val="36"/>
          <w:szCs w:val="36"/>
        </w:rPr>
        <w:t xml:space="preserve"> </w:t>
      </w:r>
      <w:r>
        <w:rPr>
          <w:rFonts w:hint="default" w:ascii="Arial" w:hAnsi="Arial" w:cs="Arial"/>
          <w:b w:val="0"/>
          <w:bCs w:val="0"/>
          <w:sz w:val="36"/>
          <w:szCs w:val="36"/>
          <w:rtl/>
        </w:rPr>
        <w:t>word in th</w:t>
      </w:r>
      <w:r>
        <w:rPr>
          <w:rFonts w:hint="default" w:ascii="Arial" w:hAnsi="Arial" w:cs="Arial"/>
          <w:b w:val="0"/>
          <w:bCs w:val="0"/>
          <w:sz w:val="36"/>
          <w:szCs w:val="36"/>
        </w:rPr>
        <mc:AlternateContent>
          <mc:Choice Requires="wpg">
            <w:drawing>
              <wp:anchor distT="0" distB="0" distL="0" distR="0" simplePos="0" relativeHeight="252039168"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023" name="Group 202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2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2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2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7731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D4VcDZ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pE/PAMAAAADd&#10;AAAADwAAAGRycy9kb3ducmV2LnhtbEWPT0sDMRTE74LfITyhN5tkqaVumxZUBL21a1G8PTavu1uT&#10;l3UT++fbm4LgcZiZ3zCL1ck7caAhdoEN6LECQVwH23FjYPv2fDsDEROyRReYDJwpwmp5fbXA0oYj&#10;b+hQpUZkCMcSDbQp9aWUsW7JYxyHnjh7uzB4TFkOjbQDHjPcO1koNZUeO84LLfb02FL9Vf14A5/6&#10;/P200+5+utZ31ev+/eHDNRtjRjdazUEkOqX/8F/7xRooVDGBy5v8BOTy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kT88A&#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QG88RcAAAADd&#10;AAAADwAAAGRycy9kb3ducmV2LnhtbEWPzWsCMRTE74L/Q3iF3jQxYrFbo4cVpbRe/KD0+Ng8d7du&#10;XpZN6sd/3wgFj8PM/IaZLa6uEWfqQu3ZwGioQBAX3tZcGjjsV4MpiBCRLTaeycCNAizm/d4MM+sv&#10;vKXzLpYiQThkaKCKsc2kDEVFDsPQt8TJO/rOYUyyK6Xt8JLgrpFaqRfpsOa0UGFLeUXFaffrDBSH&#10;/PRTf6w/j99aLjfb8derztfGPD+N1BuISNf4CP+3360BrfQE7m/SE5D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bzxF&#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O9H07L8AAADd&#10;AAAADwAAAGRycy9kb3ducmV2LnhtbEWPT0sDMRTE74LfITzBm02y4GK3TQsqgr3ZbVF6e2xed1eT&#10;l3WT/vv2RhA8DjPzG2a+PHsnjjTGPrABPVEgiJtge24NbDcvdw8gYkK26AKTgQtFWC6ur+ZY2XDi&#10;NR3r1IoM4VihgS6loZIyNh15jJMwEGdvH0aPKcuxlXbEU4Z7JwulSumx57zQ4UBPHTVf9cEb2OnL&#10;9/Neu2n5pu/r1ef744dr18bc3mg1A5HonP7Df+1Xa6BQRQm/b/ITkI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R9Oy/&#10;AAAA3Q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tl/>
        </w:rPr>
        <w:t xml:space="preserve">e words list. </w:t>
      </w:r>
    </w:p>
    <w:p w14:paraId="71EF6A76">
      <w:pPr>
        <w:pStyle w:val="2"/>
        <w:rPr>
          <w:rFonts w:hint="default" w:ascii="Arial" w:hAnsi="Arial" w:cs="Arial"/>
          <w:b w:val="0"/>
          <w:bCs w:val="0"/>
          <w:sz w:val="36"/>
          <w:szCs w:val="36"/>
          <w:rtl/>
        </w:rPr>
      </w:pPr>
      <w:r>
        <w:rPr>
          <w:rFonts w:hint="default" w:ascii="Arial" w:hAnsi="Arial" w:cs="Arial"/>
          <w:b w:val="0"/>
          <w:bCs w:val="0"/>
          <w:sz w:val="36"/>
          <w:szCs w:val="36"/>
          <w:rtl/>
        </w:rPr>
        <w:t>Lemmatization is the pr</w:t>
      </w:r>
      <w:r>
        <w:rPr>
          <w:rFonts w:hint="default" w:ascii="Arial" w:hAnsi="Arial" w:cs="Arial"/>
          <w:b w:val="0"/>
          <w:bCs w:val="0"/>
          <w:sz w:val="36"/>
          <w:szCs w:val="36"/>
        </w:rPr>
        <mc:AlternateContent>
          <mc:Choice Requires="wpg">
            <w:drawing>
              <wp:anchor distT="0" distB="0" distL="0" distR="0" simplePos="0" relativeHeight="25189785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59" name="Group 75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76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6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6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1862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OMQwHBoBAAAEB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4qHhL0AAADc&#10;AAAADwAAAGRycy9kb3ducmV2LnhtbEVPy2oCMRTdF/yHcAvd1UwEx3ZqFLQIutNpqbi7TK4z0yY3&#10;00nq4+/NQujycN7T+cVZcaI+tJ41qGEGgrjypuVaw+fH6vkFRIjIBq1n0nClAPPZ4GGKhfFn3tGp&#10;jLVIIRwK1NDE2BVShqohh2HoO+LEHX3vMCbY19L0eE7hzspRluXSYcupocGOlg1VP+Wf03BQ19/3&#10;o7Kv+VaNy83312Jv653WT48qewMR6RL/xXf32miY5Gl+OpOOgJzd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ioeEvQAA&#10;ANw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eYjQ8r8AAADc&#10;AAAADwAAAGRycy9kb3ducmV2LnhtbEWPT4vCMBTE78J+h/AWvGnaCup2jR66rIh60RXx+Giebdfm&#10;pTTx37c3guBxmJnfMJPZzdTiQq2rLCuI+xEI4tzqigsFu7/f3hiE88gaa8uk4E4OZtOPzgRTba+8&#10;ocvWFyJA2KWooPS+SaV0eUkGXd82xME72tagD7ItpG7xGuCmlkkUDaXBisNCiQ1lJeWn7dkoyHfZ&#10;6b9azlfHQyJ/1pvB/ivJ5kp1P+PoG4Snm3+HX+2FVjAaxvA8E46AnD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I0PK/&#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ZBS8aMAAAADc&#10;AAAADwAAAGRycy9kb3ducmV2LnhtbEWPT2sCMRTE70K/Q3iCt5qN4Fa3RqEthfZWt6J4e2yeu1uT&#10;l+0m9c+3bwoFj8PM/IZZrC7OihP1ofWsQY0zEMSVNy3XGjafr/czECEiG7SeScOVAqyWd4MFFsaf&#10;eU2nMtYiQTgUqKGJsSukDFVDDsPYd8TJO/jeYUyyr6Xp8ZzgzspJluXSYctpocGOnhuqjuWP07BX&#10;1++Xg7Lz/ENNy/ev7dPO1mutR0OVPYKIdIm38H/7zWh4yCfwdyYdAbn8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FLxo&#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tl/>
        </w:rPr>
        <w:t xml:space="preserve">ocess of reducing a word to its base </w:t>
      </w:r>
    </w:p>
    <w:p w14:paraId="08D433FF">
      <w:pPr>
        <w:pStyle w:val="2"/>
        <w:rPr>
          <w:rFonts w:hint="default" w:ascii="Arial" w:hAnsi="Arial" w:cs="Arial"/>
          <w:b w:val="0"/>
          <w:bCs w:val="0"/>
          <w:sz w:val="36"/>
          <w:szCs w:val="36"/>
          <w:rtl/>
        </w:rPr>
      </w:pPr>
      <w:r>
        <w:rPr>
          <w:rFonts w:hint="default" w:ascii="Arial" w:hAnsi="Arial" w:cs="Arial"/>
          <w:b w:val="0"/>
          <w:bCs w:val="0"/>
          <w:sz w:val="36"/>
          <w:szCs w:val="36"/>
          <w:rtl/>
        </w:rPr>
        <w:t xml:space="preserve">or root form, which helps in standardizing the words and reducing the total number </w:t>
      </w:r>
      <w:r>
        <w:rPr>
          <w:rFonts w:hint="default" w:ascii="Arial" w:hAnsi="Arial" w:cs="Arial"/>
          <w:b w:val="0"/>
          <w:bCs w:val="0"/>
          <w:sz w:val="36"/>
          <w:szCs w:val="36"/>
        </w:rPr>
        <w:t xml:space="preserve"> </w:t>
      </w:r>
      <w:r>
        <w:rPr>
          <w:rFonts w:hint="default" w:ascii="Arial" w:hAnsi="Arial" w:cs="Arial"/>
          <w:b w:val="0"/>
          <w:bCs w:val="0"/>
          <w:sz w:val="36"/>
          <w:szCs w:val="36"/>
          <w:rtl/>
        </w:rPr>
        <w:t>of unique words.</w:t>
      </w:r>
    </w:p>
    <w:p w14:paraId="4FDB6C51">
      <w:pPr>
        <w:pStyle w:val="2"/>
        <w:rPr>
          <w:rFonts w:hint="default" w:ascii="Arial" w:hAnsi="Arial" w:cs="Arial"/>
          <w:b w:val="0"/>
          <w:bCs w:val="0"/>
          <w:sz w:val="36"/>
          <w:szCs w:val="36"/>
          <w:rtl/>
        </w:rPr>
      </w:pPr>
      <w:r>
        <w:rPr>
          <w:rFonts w:hint="default" w:ascii="Arial" w:hAnsi="Arial" w:cs="Arial"/>
          <w:b w:val="0"/>
          <w:bCs w:val="0"/>
          <w:sz w:val="36"/>
          <w:szCs w:val="36"/>
          <w:rtl/>
        </w:rPr>
        <w:t xml:space="preserve">  </w:t>
      </w:r>
      <w:r>
        <w:rPr>
          <w:rFonts w:hint="default" w:ascii="Arial" w:hAnsi="Arial" w:cs="Arial"/>
          <w:b w:val="0"/>
          <w:bCs w:val="0"/>
          <w:sz w:val="36"/>
          <w:szCs w:val="36"/>
        </w:rPr>
        <w:t>I</w:t>
      </w:r>
      <w:r>
        <w:rPr>
          <w:rFonts w:hint="default" w:ascii="Arial" w:hAnsi="Arial" w:cs="Arial"/>
          <w:b w:val="0"/>
          <w:bCs w:val="0"/>
          <w:sz w:val="36"/>
          <w:szCs w:val="36"/>
          <w:rtl/>
        </w:rPr>
        <w:t>t then removes any words in the ignore_words list. -Next, it sorts the words list and removes any duplicates by creating a set and converting it back to a list.</w:t>
      </w:r>
    </w:p>
    <w:p w14:paraId="2FD73F7C">
      <w:pPr>
        <w:pStyle w:val="2"/>
        <w:rPr>
          <w:rFonts w:hint="default" w:ascii="Arial" w:hAnsi="Arial" w:cs="Arial"/>
          <w:b w:val="0"/>
          <w:bCs w:val="0"/>
          <w:sz w:val="36"/>
          <w:szCs w:val="36"/>
          <w:rtl/>
        </w:rPr>
      </w:pPr>
      <w:r>
        <w:rPr>
          <w:rFonts w:hint="default" w:ascii="Arial" w:hAnsi="Arial" w:cs="Arial"/>
          <w:b w:val="0"/>
          <w:bCs w:val="0"/>
          <w:sz w:val="36"/>
          <w:szCs w:val="36"/>
          <w:rtl/>
        </w:rPr>
        <w:t xml:space="preserve">  This creates a vocabulary of unique words. Then, it sorts the classes list and removes any duplicates to get the unique intents. -Finally, it creates a list of tuples called documents, which consists of tokenized </w:t>
      </w:r>
    </w:p>
    <w:p w14:paraId="6FAB4CA3">
      <w:pPr>
        <w:pStyle w:val="2"/>
        <w:rPr>
          <w:rFonts w:hint="default" w:ascii="Arial" w:hAnsi="Arial" w:cs="Arial"/>
          <w:b w:val="0"/>
          <w:bCs w:val="0"/>
          <w:sz w:val="36"/>
          <w:szCs w:val="36"/>
          <w:rtl/>
        </w:rPr>
      </w:pPr>
      <w:r>
        <w:rPr>
          <w:rFonts w:hint="default" w:ascii="Arial" w:hAnsi="Arial" w:cs="Arial"/>
          <w:b w:val="0"/>
          <w:bCs w:val="0"/>
          <w:sz w:val="36"/>
          <w:szCs w:val="36"/>
          <w:rtl/>
        </w:rPr>
        <w:t>words in each pattern and the associated intent tag.  -The length of documents, classes, and words are printed to the console.</w:t>
      </w:r>
    </w:p>
    <w:p w14:paraId="19A80C31">
      <w:pPr>
        <w:pStyle w:val="2"/>
        <w:rPr>
          <w:rFonts w:hint="default" w:ascii="Arial" w:hAnsi="Arial" w:cs="Arial"/>
          <w:b w:val="0"/>
          <w:bCs w:val="0"/>
          <w:rtl/>
        </w:rPr>
      </w:pPr>
    </w:p>
    <w:p w14:paraId="5EE87AC2">
      <w:pPr>
        <w:pStyle w:val="2"/>
        <w:rPr>
          <w:rFonts w:hint="default" w:ascii="Arial" w:hAnsi="Arial" w:cs="Arial"/>
          <w:b w:val="0"/>
          <w:bCs w:val="0"/>
          <w:rtl/>
        </w:rPr>
      </w:pPr>
      <w:r>
        <w:rPr>
          <w:rFonts w:hint="default" w:ascii="Arial" w:hAnsi="Arial" w:cs="Arial"/>
          <w:b w:val="0"/>
          <w:bCs w:val="0"/>
          <w:rtl/>
        </w:rPr>
        <w:drawing>
          <wp:inline distT="0" distB="0" distL="114300" distR="114300">
            <wp:extent cx="5360670" cy="1233805"/>
            <wp:effectExtent l="0" t="0" r="11430" b="4445"/>
            <wp:docPr id="763" name="Picture 763" descr="photo_2024-05-04_16-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Picture 763" descr="photo_2024-05-04_16-26-42"/>
                    <pic:cNvPicPr>
                      <a:picLocks noChangeAspect="1"/>
                    </pic:cNvPicPr>
                  </pic:nvPicPr>
                  <pic:blipFill>
                    <a:blip r:embed="rId88"/>
                    <a:stretch>
                      <a:fillRect/>
                    </a:stretch>
                  </pic:blipFill>
                  <pic:spPr>
                    <a:xfrm>
                      <a:off x="0" y="0"/>
                      <a:ext cx="5360670" cy="1233805"/>
                    </a:xfrm>
                    <a:prstGeom prst="rect">
                      <a:avLst/>
                    </a:prstGeom>
                  </pic:spPr>
                </pic:pic>
              </a:graphicData>
            </a:graphic>
          </wp:inline>
        </w:drawing>
      </w:r>
    </w:p>
    <w:p w14:paraId="17BA3ED8">
      <w:pPr>
        <w:pStyle w:val="2"/>
        <w:rPr>
          <w:rFonts w:hint="default" w:ascii="Arial" w:hAnsi="Arial" w:cs="Arial"/>
          <w:b w:val="0"/>
          <w:bCs w:val="0"/>
          <w:sz w:val="36"/>
          <w:szCs w:val="36"/>
          <w:rtl/>
        </w:rPr>
      </w:pPr>
      <w:r>
        <w:rPr>
          <w:rFonts w:hint="default" w:ascii="Arial" w:hAnsi="Arial" w:cs="Arial"/>
          <w:b w:val="0"/>
          <w:bCs w:val="0"/>
          <w:sz w:val="36"/>
          <w:szCs w:val="36"/>
          <w:rtl/>
        </w:rPr>
        <w:t>This code saves the processed words and classes variables using the pickle module to binary files named texts.pkl and labels.pkl respectively. -This allows fo</w:t>
      </w:r>
      <w:r>
        <w:rPr>
          <w:rFonts w:hint="default" w:ascii="Arial" w:hAnsi="Arial" w:cs="Arial"/>
          <w:b w:val="0"/>
          <w:bCs w:val="0"/>
          <w:sz w:val="36"/>
          <w:szCs w:val="36"/>
        </w:rPr>
        <w:t xml:space="preserve">r </w:t>
      </w:r>
      <w:r>
        <w:rPr>
          <w:rFonts w:hint="default" w:ascii="Arial" w:hAnsi="Arial" w:cs="Arial"/>
          <w:b w:val="0"/>
          <w:bCs w:val="0"/>
          <w:sz w:val="36"/>
          <w:szCs w:val="36"/>
          <w:rtl/>
        </w:rPr>
        <w:t>the faster loading of these variables in future executions of the program, rather than</w:t>
      </w:r>
      <w:r>
        <w:rPr>
          <w:rFonts w:hint="default" w:ascii="Arial" w:hAnsi="Arial" w:cs="Arial"/>
          <w:b w:val="0"/>
          <w:bCs w:val="0"/>
          <w:sz w:val="36"/>
          <w:szCs w:val="36"/>
        </w:rPr>
        <w:t xml:space="preserve"> </w:t>
      </w:r>
      <w:r>
        <w:rPr>
          <w:rFonts w:hint="default" w:ascii="Arial" w:hAnsi="Arial" w:cs="Arial"/>
          <w:b w:val="0"/>
          <w:bCs w:val="0"/>
          <w:sz w:val="36"/>
          <w:szCs w:val="36"/>
          <w:rtl/>
        </w:rPr>
        <w:t>having to repeated</w:t>
      </w:r>
      <w:r>
        <w:rPr>
          <w:rFonts w:hint="default" w:ascii="Arial" w:hAnsi="Arial" w:cs="Arial"/>
          <w:b w:val="0"/>
          <w:bCs w:val="0"/>
          <w:sz w:val="36"/>
          <w:szCs w:val="36"/>
        </w:rPr>
        <mc:AlternateContent>
          <mc:Choice Requires="wpg">
            <w:drawing>
              <wp:anchor distT="0" distB="0" distL="0" distR="0" simplePos="0" relativeHeight="25189580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64" name="Group 76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76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6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6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2067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">
                <o:lock v:ext="edit" aspectratio="f"/>
                <v:shape id="Graphic 2" o:spid="_x0000_s1026" o:spt="100" style="position:absolute;left:0;top:0;height:10151745;width:7056120;" fillcolor="#5B9BD5 [3204]" filled="t" stroked="f" coordsize="7056120,10151745" o:gfxdata="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SQc&#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9mFIhsAAAADc&#10;AAAADwAAAGRycy9kb3ducmV2LnhtbEWPzWrDMBCE74W+g9hCbo1sB9zWjeKDS01Ic0kaQo6LtbFd&#10;WytjKX9vXwUKPQ4z8w0zz6+mF2caXWtZQTyNQBBXVrdcK9h9fz6/gnAeWWNvmRTcyEG+eHyYY6bt&#10;hTd03vpaBAi7DBU03g+ZlK5qyKCb2oE4eEc7GvRBjrXUI14C3PQyiaJUGmw5LDQ4UNFQ1W1PRkG1&#10;K7qfdlV+HQ+J/FhvZvu3pCiVmjzF0TsIT1f/H/5rL7WClzSF+5lwBOTi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2YUiG&#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dGMf8MAAAADc&#10;AAAADwAAAGRycy9kb3ducmV2LnhtbEWPT2sCMRTE7wW/Q3hCbzWbQle7GgUrhfamW2np7bF57q4m&#10;L+sm9c+3b4RCj8PM/IaZLS7OihP1ofWsQY0yEMSVNy3XGrYfrw8TECEiG7SeScOVAizmg7sZFsaf&#10;eUOnMtYiQTgUqKGJsSukDFVDDsPId8TJ2/neYUyyr6Xp8ZzgzsrHLMulw5bTQoMdvTRUHcofp+Fb&#10;XY+rnbLP+Vo9le/7z+WXrTda3w9VNgUR6RL/w3/tN6NhnI/hdiYdATn/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0Yx/w&#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tl/>
        </w:rPr>
        <w:t>ly process the raw data from scratch. -pickle.dump() method is used to serialize the words and classes Python objects to a byte stream, which can be written to disk. The wb parameter specifies that the file should be opened in write-binary mode.</w:t>
      </w:r>
    </w:p>
    <w:p w14:paraId="5F099A31">
      <w:pPr>
        <w:pStyle w:val="2"/>
        <w:rPr>
          <w:rFonts w:hint="default" w:ascii="Arial" w:hAnsi="Arial" w:cs="Arial"/>
          <w:b w:val="0"/>
          <w:bCs w:val="0"/>
          <w:rtl/>
        </w:rPr>
      </w:pPr>
      <w:r>
        <w:rPr>
          <w:rFonts w:hint="default" w:ascii="Arial" w:hAnsi="Arial" w:cs="Arial"/>
          <w:b w:val="0"/>
          <w:bCs w:val="0"/>
        </w:rPr>
        <mc:AlternateContent>
          <mc:Choice Requires="wpg">
            <w:drawing>
              <wp:anchor distT="0" distB="0" distL="0" distR="0" simplePos="0" relativeHeight="25189683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68" name="Group 76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76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7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7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1964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9ShX2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arAuGcAAAADc&#10;AAAADwAAAGRycy9kb3ducmV2LnhtbEWPT2sCMRTE7wW/Q3hCbzUbodu6NQqtCPWm29LS22Pz3F1N&#10;XtZN6p9vb4RCj8PM/IaZzs/OiiP1ofWsQY0yEMSVNy3XGj4/lg/PIEJENmg9k4YLBZjPBndTLIw/&#10;8YaOZaxFgnAoUEMTY1dIGaqGHIaR74iTt/W9w5hkX0vT4ynBnZXjLMulw5bTQoMdvTVU7ctfp+FH&#10;XQ6LrbKTfK0ey9Xu6/Xb1hut74cqewER6Rz/w3/td6PhKZ/A7Uw6AnJ2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qsC4Z&#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kx3jtLwAAADc&#10;AAAADwAAAGRycy9kb3ducmV2LnhtbEVPSYvCMBS+C/6H8AbmpqkVXKqph4oyzHhxQTw+mtdlbF5K&#10;k3H595OD4PHj25erh2nEjTpXW1YwGkYgiHOray4VnI6bwQyE88gaG8uk4EkOVmm/t8RE2zvv6Xbw&#10;pQgh7BJUUHnfJlK6vCKDbmhb4sAVtjPoA+xKqTu8h3DTyDiKJtJgzaGhwpayivLr4c8oyE/Z9bf+&#10;3v4Ul1iud/vxeR5nW6U+P0bRAoSnh3+LX+4vrWA6DfPDmXAEZP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d47S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ER+0wr8AAADc&#10;AAAADwAAAGRycy9kb3ducmV2LnhtbEWPT2sCMRTE7wW/Q3gFb5qNUG23RkGloLe6LRVvj81zd9vk&#10;Zd3Ef9/eFAo9DjPzG2Y6vzorztSFxrMGNcxAEJfeNFxp+Px4GzyDCBHZoPVMGm4UYD7rPUwxN/7C&#10;WzoXsRIJwiFHDXWMbS5lKGtyGIa+JU7ewXcOY5JdJU2HlwR3Vo6ybCwdNpwWamxpWVP5U5ychr26&#10;HVcHZV/G7+qp2Hx/LXa22mrdf1TZK4hI1/gf/muvjYbJRMHvmXQE5O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EftMK/&#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0E6D2CB6">
      <w:pPr>
        <w:pStyle w:val="2"/>
        <w:rPr>
          <w:rFonts w:hint="default" w:ascii="Arial" w:hAnsi="Arial" w:cs="Arial"/>
          <w:b w:val="0"/>
          <w:bCs w:val="0"/>
          <w:rtl/>
        </w:rPr>
      </w:pPr>
      <w:r>
        <w:rPr>
          <w:rFonts w:hint="default" w:ascii="Arial" w:hAnsi="Arial" w:cs="Arial"/>
          <w:b w:val="0"/>
          <w:bCs w:val="0"/>
          <w:rtl/>
        </w:rPr>
        <w:drawing>
          <wp:inline distT="0" distB="0" distL="114300" distR="114300">
            <wp:extent cx="5927090" cy="2160905"/>
            <wp:effectExtent l="0" t="0" r="16510" b="10795"/>
            <wp:docPr id="772" name="Picture 772" descr="photo_2024-05-04_16-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descr="photo_2024-05-04_16-31-48"/>
                    <pic:cNvPicPr>
                      <a:picLocks noChangeAspect="1"/>
                    </pic:cNvPicPr>
                  </pic:nvPicPr>
                  <pic:blipFill>
                    <a:blip r:embed="rId89"/>
                    <a:stretch>
                      <a:fillRect/>
                    </a:stretch>
                  </pic:blipFill>
                  <pic:spPr>
                    <a:xfrm>
                      <a:off x="0" y="0"/>
                      <a:ext cx="5927090" cy="2160905"/>
                    </a:xfrm>
                    <a:prstGeom prst="rect">
                      <a:avLst/>
                    </a:prstGeom>
                  </pic:spPr>
                </pic:pic>
              </a:graphicData>
            </a:graphic>
          </wp:inline>
        </w:drawing>
      </w:r>
    </w:p>
    <w:p w14:paraId="0D58EC9B">
      <w:pPr>
        <w:pStyle w:val="2"/>
        <w:rPr>
          <w:rFonts w:hint="default" w:ascii="Arial" w:hAnsi="Arial" w:cs="Arial"/>
          <w:b w:val="0"/>
          <w:bCs w:val="0"/>
          <w:sz w:val="36"/>
          <w:szCs w:val="36"/>
          <w:rtl/>
        </w:rPr>
      </w:pPr>
      <w:r>
        <w:rPr>
          <w:rFonts w:hint="default" w:ascii="Arial" w:hAnsi="Arial" w:cs="Arial"/>
          <w:b w:val="0"/>
          <w:bCs w:val="0"/>
          <w:sz w:val="36"/>
          <w:szCs w:val="36"/>
        </w:rPr>
        <w:t>t</w:t>
      </w:r>
      <w:r>
        <w:rPr>
          <w:rFonts w:hint="default" w:ascii="Arial" w:hAnsi="Arial" w:cs="Arial"/>
          <w:b w:val="0"/>
          <w:bCs w:val="0"/>
          <w:sz w:val="36"/>
          <w:szCs w:val="36"/>
          <w:rtl/>
        </w:rPr>
        <w:t xml:space="preserve">his code is responsible for creating the training data for the chatbot. -The training variable is initialized as an empty list, which will hold the training data. The output_empty variable is also initialized as a list of zeros with a length equal to the number of unique classes. -Then, the documents list is iterated over. Each doc contains a tuple of (pattern_words, tag).  -The pattern_words are tokenized and lemmatized. A bag list is initialized as an empty list. Then, each word in the words list (the entire vocabulary of the chatbot) </w:t>
      </w:r>
    </w:p>
    <w:p w14:paraId="2779A969">
      <w:pPr>
        <w:pStyle w:val="2"/>
        <w:rPr>
          <w:rFonts w:hint="default" w:ascii="Arial" w:hAnsi="Arial" w:cs="Arial"/>
          <w:b w:val="0"/>
          <w:bCs w:val="0"/>
          <w:sz w:val="36"/>
          <w:szCs w:val="36"/>
          <w:rtl/>
        </w:rPr>
      </w:pPr>
      <w:r>
        <w:rPr>
          <w:rFonts w:hint="default" w:ascii="Arial" w:hAnsi="Arial" w:cs="Arial"/>
          <w:b w:val="0"/>
          <w:bCs w:val="0"/>
          <w:sz w:val="36"/>
          <w:szCs w:val="36"/>
          <w:rtl/>
        </w:rPr>
        <w:t>i</w:t>
      </w:r>
      <w:r>
        <w:rPr>
          <w:rFonts w:hint="default" w:ascii="Arial" w:hAnsi="Arial" w:cs="Arial"/>
          <w:b w:val="0"/>
          <w:bCs w:val="0"/>
          <w:sz w:val="36"/>
          <w:szCs w:val="36"/>
        </w:rPr>
        <w:t>t</w:t>
      </w:r>
      <w:r>
        <w:rPr>
          <w:rFonts w:hint="default" w:ascii="Arial" w:hAnsi="Arial" w:cs="Arial"/>
          <w:b w:val="0"/>
          <w:bCs w:val="0"/>
          <w:sz w:val="36"/>
          <w:szCs w:val="36"/>
          <w:rtl/>
        </w:rPr>
        <w:t xml:space="preserve"> checked against the pattern_words. If the word is present in the pattern_words, a 1 is appended to the bag list, otherwise a 0 is appended. This process creates the bag-of-words representation of each pattern_words. -The output_row list is created by copying the output_empty list and replacing the element at the index of the tag with a 1. This is necessary to create the correct output for each t</w:t>
      </w:r>
      <w:r>
        <w:rPr>
          <w:rFonts w:hint="default" w:ascii="Arial" w:hAnsi="Arial" w:cs="Arial"/>
          <w:b w:val="0"/>
          <w:bCs w:val="0"/>
          <w:sz w:val="36"/>
          <w:szCs w:val="36"/>
        </w:rPr>
        <mc:AlternateContent>
          <mc:Choice Requires="wpg">
            <w:drawing>
              <wp:anchor distT="0" distB="0" distL="0" distR="0" simplePos="0" relativeHeight="25189478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73" name="Group 77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77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7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7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2169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CCJbip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AWgXWsAAAADc&#10;AAAADwAAAGRycy9kb3ducmV2LnhtbEWPT2sCMRTE7wW/Q3hCbzWb0mq7GoW2FNqbrtLi7bF57q4m&#10;L9tN6p9vbwTB4zAzv2Ems6OzYk9daDxrUIMMBHHpTcOVhtXy8+EFRIjIBq1n0nCiALNp726CufEH&#10;XtC+iJVIEA45aqhjbHMpQ1mTwzDwLXHyNr5zGJPsKmk6PCS4s/Ixy4bSYcNpocaW3msqd8W/07BW&#10;p7+PjbKvw7l6Lr63P2+/tlpofd9X2RhEpGO8ha/tL6NhNHqCy5l0BOT0D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aBda&#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g2pALL8AAADc&#10;AAAADwAAAGRycy9kb3ducmV2LnhtbEWPS4vCQBCE78L+h6EXvOnEiK+so4csK6JedEU8Npk2yZrp&#10;CZnx9e8dQdhjUVVfUdP53VTiSo0rLSvodSMQxJnVJecK9r8/nTEI55E1VpZJwYMczGcfrSkm2t54&#10;S9edz0WAsEtQQeF9nUjpsoIMuq6tiYN3so1BH2STS93gLcBNJeMoGkqDJYeFAmtKC8rOu4tRkO3T&#10;81+5WqxPx1h+b7b9wyROF0q1P3vRFwhPd/8ffreXWsFoNIDXmXAE5Ow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NqQCy/&#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nvYstsAAAADc&#10;AAAADwAAAGRycy9kb3ducmV2LnhtbEWPT2sCMRTE7wW/Q3hCbzWbQle7GgUrhfamW2np7bF57q4m&#10;L+sm9c+3b4RCj8PM/IaZLS7OihP1ofWsQY0yEMSVNy3XGrYfrw8TECEiG7SeScOVAizmg7sZFsaf&#10;eUOnMtYiQTgUqKGJsSukDFVDDsPId8TJ2/neYUyyr6Xp8ZzgzsrHLMulw5bTQoMdvTRUHcofp+Fb&#10;XY+rnbLP+Vo9le/7z+WXrTda3w9VNgUR6RL/w3/tN6NhPM7hdiYdATn/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e9iy2&#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tl/>
        </w:rPr>
        <w:t>raining pattern. -Finally, the bag and output_row are appended to the training list as a single training example.</w:t>
      </w:r>
    </w:p>
    <w:p w14:paraId="0164F658">
      <w:pPr>
        <w:pStyle w:val="2"/>
        <w:rPr>
          <w:rFonts w:hint="default" w:ascii="Arial" w:hAnsi="Arial" w:cs="Arial"/>
          <w:b w:val="0"/>
          <w:bCs w:val="0"/>
          <w:sz w:val="36"/>
          <w:szCs w:val="36"/>
          <w:rtl/>
        </w:rPr>
      </w:pPr>
      <w:r>
        <w:rPr>
          <w:rFonts w:hint="default" w:ascii="Arial" w:hAnsi="Arial" w:cs="Arial"/>
          <w:b w:val="0"/>
          <w:bCs w:val="0"/>
          <w:sz w:val="36"/>
          <w:szCs w:val="36"/>
          <w:rtl/>
        </w:rPr>
        <w:t>This process is repeated for every doc in documents. The resulting training list will be used to train the chatbot's neural network.</w:t>
      </w:r>
    </w:p>
    <w:p w14:paraId="194B2F3D">
      <w:pPr>
        <w:pStyle w:val="2"/>
        <w:rPr>
          <w:rFonts w:hint="default" w:ascii="Arial" w:hAnsi="Arial" w:cs="Arial"/>
          <w:b w:val="0"/>
          <w:bCs w:val="0"/>
          <w:rtl/>
        </w:rPr>
      </w:pPr>
    </w:p>
    <w:p w14:paraId="74600383">
      <w:pPr>
        <w:pStyle w:val="2"/>
        <w:rPr>
          <w:rFonts w:hint="default" w:ascii="Arial" w:hAnsi="Arial" w:cs="Arial"/>
          <w:b w:val="0"/>
          <w:bCs w:val="0"/>
          <w:rtl/>
        </w:rPr>
      </w:pPr>
      <w:r>
        <w:rPr>
          <w:rFonts w:hint="default" w:ascii="Arial" w:hAnsi="Arial" w:cs="Arial"/>
          <w:b w:val="0"/>
          <w:bCs w:val="0"/>
        </w:rPr>
        <mc:AlternateContent>
          <mc:Choice Requires="wpg">
            <w:drawing>
              <wp:anchor distT="0" distB="0" distL="0" distR="0" simplePos="0" relativeHeight="25189273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77" name="Group 77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77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7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8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2374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N2JWOdoBAAAEB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gCUdX7wAAADc&#10;AAAADwAAAGRycy9kb3ducmV2LnhtbEVPy2oCMRTdC/5DuII7zaTga2oUWhHaXR1LpbvL5DozbXIz&#10;naQ+/t4sBJeH816uL86KE3Wh8axBjTMQxKU3DVcaPvfb0RxEiMgGrWfScKUA61W/t8Tc+DPv6FTE&#10;SqQQDjlqqGNscylDWZPDMPYtceKOvnMYE+wqaTo8p3Bn5VOWTaXDhlNDjS291lT+Fv9Ow7e6/m2O&#10;yi6mH2pSvP98vRxstdN6OFDZM4hIl/gQ391vRsNsltamM+kIyN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lHV+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AidKKcAAAADc&#10;AAAADwAAAGRycy9kb3ducmV2LnhtbEWPQWvCQBSE74X+h+UVvNWNEbRG1xxSKsV6SSqlx0f2mcRk&#10;34bsVtN/3y0IHoeZ+YbZpKPpxIUG11hWMJtGIIhLqxuuFBw/355fQDiPrLGzTAp+yUG6fXzYYKLt&#10;lXO6FL4SAcIuQQW1930ipStrMuimticO3skOBn2QQyX1gNcAN52Mo2ghDTYcFmrsKaupbIsfo6A8&#10;Zu252e8+Tt+xfD3k869VnO2UmjzNojUIT6O/h2/td61guVzB/5lwBOT2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J0op&#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S4ZhfrwAAADc&#10;AAAADwAAAGRycy9kb3ducmV2LnhtbEVPy2oCMRTdF/yHcAV3NROhaqdGQUtBd3VaKu4uk+vM1ORm&#10;Oomvv28WgsvDec8WV2fFmbrQeNaghhkI4tKbhisN318fz1MQISIbtJ5Jw40CLOa9pxnmxl94S+ci&#10;ViKFcMhRQx1jm0sZypochqFviRN38J3DmGBXSdPhJYU7K0dZNpYOG04NNba0qqk8FienYa9uf+8H&#10;ZV/Hn+ql2Pz+LHe22mo96KvsDUSka3yI7+610TCZpvnpTDoCcv4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uGYX6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2273A174">
      <w:pPr>
        <w:pStyle w:val="2"/>
        <w:rPr>
          <w:rFonts w:hint="default" w:ascii="Arial" w:hAnsi="Arial" w:cs="Arial"/>
          <w:b w:val="0"/>
          <w:bCs w:val="0"/>
          <w:rtl/>
        </w:rPr>
      </w:pPr>
      <w:r>
        <w:rPr>
          <w:rFonts w:hint="default" w:ascii="Arial" w:hAnsi="Arial" w:cs="Arial"/>
          <w:b w:val="0"/>
          <w:bCs w:val="0"/>
          <w:rtl/>
        </w:rPr>
        <w:drawing>
          <wp:inline distT="0" distB="0" distL="114300" distR="114300">
            <wp:extent cx="5638165" cy="1443990"/>
            <wp:effectExtent l="0" t="0" r="635" b="3810"/>
            <wp:docPr id="781" name="Picture 781" descr="photo_2024-05-04_1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Picture 781" descr="photo_2024-05-04_16-36-23"/>
                    <pic:cNvPicPr>
                      <a:picLocks noChangeAspect="1"/>
                    </pic:cNvPicPr>
                  </pic:nvPicPr>
                  <pic:blipFill>
                    <a:blip r:embed="rId90"/>
                    <a:stretch>
                      <a:fillRect/>
                    </a:stretch>
                  </pic:blipFill>
                  <pic:spPr>
                    <a:xfrm>
                      <a:off x="0" y="0"/>
                      <a:ext cx="5638165" cy="1443990"/>
                    </a:xfrm>
                    <a:prstGeom prst="rect">
                      <a:avLst/>
                    </a:prstGeom>
                  </pic:spPr>
                </pic:pic>
              </a:graphicData>
            </a:graphic>
          </wp:inline>
        </w:drawing>
      </w:r>
    </w:p>
    <w:p w14:paraId="4905ADBD">
      <w:pPr>
        <w:pStyle w:val="2"/>
        <w:rPr>
          <w:rFonts w:hint="default" w:ascii="Arial" w:hAnsi="Arial" w:cs="Arial"/>
          <w:b w:val="0"/>
          <w:bCs w:val="0"/>
          <w:sz w:val="36"/>
          <w:szCs w:val="36"/>
          <w:rtl/>
        </w:rPr>
      </w:pPr>
      <w:r>
        <w:rPr>
          <w:rFonts w:hint="default" w:ascii="Arial" w:hAnsi="Arial" w:cs="Arial"/>
          <w:b w:val="0"/>
          <w:bCs w:val="0"/>
          <w:sz w:val="36"/>
          <w:szCs w:val="36"/>
          <w:rtl/>
        </w:rPr>
        <w:t>The code you provided shuffles your training data and separates it into two distinct lists: bags_of_words and output_rows. Here's a breakdown of what each line does:</w:t>
      </w:r>
    </w:p>
    <w:p w14:paraId="79E71A40">
      <w:pPr>
        <w:pStyle w:val="2"/>
        <w:rPr>
          <w:rFonts w:hint="default" w:ascii="Arial" w:hAnsi="Arial" w:cs="Arial"/>
          <w:b w:val="0"/>
          <w:bCs w:val="0"/>
          <w:sz w:val="36"/>
          <w:szCs w:val="36"/>
          <w:rtl/>
        </w:rPr>
      </w:pPr>
      <w:r>
        <w:rPr>
          <w:rFonts w:hint="default" w:ascii="Arial" w:hAnsi="Arial" w:cs="Arial"/>
          <w:b w:val="0"/>
          <w:bCs w:val="0"/>
          <w:sz w:val="36"/>
          <w:szCs w:val="36"/>
          <w:rtl/>
        </w:rPr>
        <w:t>Shuffling Training Data:</w:t>
      </w:r>
    </w:p>
    <w:p w14:paraId="31E70D5A">
      <w:pPr>
        <w:pStyle w:val="2"/>
        <w:rPr>
          <w:rFonts w:hint="default" w:ascii="Arial" w:hAnsi="Arial" w:cs="Arial"/>
          <w:b w:val="0"/>
          <w:bCs w:val="0"/>
          <w:sz w:val="36"/>
          <w:szCs w:val="36"/>
          <w:rtl/>
        </w:rPr>
      </w:pPr>
      <w:r>
        <w:rPr>
          <w:rFonts w:hint="default" w:ascii="Arial" w:hAnsi="Arial" w:cs="Arial"/>
          <w:b w:val="0"/>
          <w:bCs w:val="0"/>
          <w:sz w:val="36"/>
          <w:szCs w:val="36"/>
          <w:rtl/>
        </w:rPr>
        <w:t>random.shuffle(training): This line shuffles the elements within the training list using the random.shuffle function. Shuffling helps reduce biases that might be present in the order your data was collected and can improve the generalization of your model during training.</w:t>
      </w:r>
    </w:p>
    <w:p w14:paraId="07F7F22B">
      <w:pPr>
        <w:pStyle w:val="2"/>
        <w:rPr>
          <w:rFonts w:hint="default" w:ascii="Arial" w:hAnsi="Arial" w:cs="Arial"/>
          <w:b w:val="0"/>
          <w:bCs w:val="0"/>
          <w:sz w:val="36"/>
          <w:szCs w:val="36"/>
          <w:rtl/>
        </w:rPr>
      </w:pPr>
      <w:r>
        <w:rPr>
          <w:rFonts w:hint="default" w:ascii="Arial" w:hAnsi="Arial" w:cs="Arial"/>
          <w:b w:val="0"/>
          <w:bCs w:val="0"/>
          <w:sz w:val="36"/>
          <w:szCs w:val="36"/>
          <w:rtl/>
        </w:rPr>
        <w:t>Separating Feature</w:t>
      </w:r>
      <w:r>
        <w:rPr>
          <w:rFonts w:hint="default" w:ascii="Arial" w:hAnsi="Arial" w:cs="Arial"/>
          <w:b w:val="0"/>
          <w:bCs w:val="0"/>
          <w:sz w:val="36"/>
          <w:szCs w:val="36"/>
        </w:rPr>
        <mc:AlternateContent>
          <mc:Choice Requires="wpg">
            <w:drawing>
              <wp:anchor distT="0" distB="0" distL="0" distR="0" simplePos="0" relativeHeight="252021760"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941" name="Group 194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4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4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4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472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HkXfOmg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B5F3zp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oKA88L4AAADd&#10;AAAADwAAAGRycy9kb3ducmV2LnhtbEVPS2sCMRC+F/wPYYTeNBtpRVejYEVob3UtLb0Nm3F3NZls&#10;N6mPf28KQm/z8T1nvrw4K07UhcazBjXMQBCX3jRcafjYbQYTECEiG7SeScOVAiwXvYc55safeUun&#10;IlYihXDIUUMdY5tLGcqaHIahb4kTt/edw5hgV0nT4TmFOytHWTaWDhtODTW29FJTeSx+nYZvdf1Z&#10;75Wdjt/Vc/F2+Fx92Wqr9WNfZTMQkS7xX3x3v5o0f/o0gr9v0gl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KA88L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RIDPtb0AAADd&#10;AAAADwAAAGRycy9kb3ducmV2LnhtbEVPS4vCMBC+C/sfwizsTVOryFqNHiqKqBe7suxxaMa22kxK&#10;k/Xx740geJuP7znT+c3U4kKtqywr6PciEMS51RUXCg4/y+43COeRNdaWScGdHMxnH50pJtpeeU+X&#10;zBcihLBLUEHpfZNI6fKSDLqebYgDd7StQR9gW0jd4jWEm1rGUTSSBisODSU2lJaUn7N/oyA/pOdT&#10;tVltj3+xXOz2g99xnK6U+vrsRxMQnm7+LX651zrMHw8H8PwmnC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gM+1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QAUBH74AAADd&#10;AAAADwAAAGRycy9kb3ducmV2LnhtbEVPS2sCMRC+F/wPYQq9aTaiUrdGQUtBb7otLb0Nm3F322Sy&#10;3cTXvzeC0Nt8fM+ZLc7OiiN1ofGsQQ0yEMSlNw1XGj7e3/rPIEJENmg9k4YLBVjMew8zzI0/8Y6O&#10;RaxECuGQo4Y6xjaXMpQ1OQwD3xInbu87hzHBrpKmw1MKd1YOs2wiHTacGmpsaVVT+VscnIZvdfl7&#10;3Ss7nWzVuNj8fC6/bLXT+ulRZS8gIp3jv/juXps0fzoawe2bdIKcX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AUBH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tl/>
        </w:rPr>
        <w:t>s and Labels:</w:t>
      </w:r>
    </w:p>
    <w:p w14:paraId="4E11FF23">
      <w:pPr>
        <w:pStyle w:val="2"/>
        <w:rPr>
          <w:rFonts w:hint="default" w:ascii="Arial" w:hAnsi="Arial" w:cs="Arial"/>
          <w:b w:val="0"/>
          <w:bCs w:val="0"/>
          <w:sz w:val="36"/>
          <w:szCs w:val="36"/>
          <w:rtl/>
        </w:rPr>
      </w:pPr>
      <w:r>
        <w:rPr>
          <w:rFonts w:hint="default" w:ascii="Arial" w:hAnsi="Arial" w:cs="Arial"/>
          <w:b w:val="0"/>
          <w:bCs w:val="0"/>
          <w:sz w:val="36"/>
          <w:szCs w:val="36"/>
          <w:rtl/>
        </w:rPr>
        <w:t>List Comprehension: The following lines use list comprehension to create two new lists:</w:t>
      </w:r>
    </w:p>
    <w:p w14:paraId="2375BF4D">
      <w:pPr>
        <w:pStyle w:val="2"/>
        <w:rPr>
          <w:rFonts w:hint="default" w:ascii="Arial" w:hAnsi="Arial" w:cs="Arial"/>
          <w:b w:val="0"/>
          <w:bCs w:val="0"/>
          <w:sz w:val="36"/>
          <w:szCs w:val="36"/>
          <w:rtl/>
        </w:rPr>
      </w:pPr>
      <w:r>
        <w:rPr>
          <w:rFonts w:hint="default" w:ascii="Arial" w:hAnsi="Arial" w:cs="Arial"/>
          <w:b w:val="0"/>
          <w:bCs w:val="0"/>
          <w:sz w:val="36"/>
          <w:szCs w:val="36"/>
          <w:rtl/>
        </w:rPr>
        <w:t>bags_of_words = [item[0] for item in training]: This line iterates through each item in the training list. Assuming each item is a tuple containing a bag-of-words representation (likely at index 0) and the corresponding output row (encoded label, likely at index 1), this line extracts only the first element (bag-of-words) and adds it to the bags_of_words list.</w:t>
      </w:r>
    </w:p>
    <w:p w14:paraId="7738C1CA">
      <w:pPr>
        <w:pStyle w:val="2"/>
        <w:rPr>
          <w:rFonts w:hint="default" w:ascii="Arial" w:hAnsi="Arial" w:cs="Arial"/>
          <w:b w:val="0"/>
          <w:bCs w:val="0"/>
          <w:sz w:val="36"/>
          <w:szCs w:val="36"/>
          <w:rtl/>
        </w:rPr>
      </w:pPr>
      <w:r>
        <w:rPr>
          <w:rFonts w:hint="default" w:ascii="Arial" w:hAnsi="Arial" w:cs="Arial"/>
          <w:b w:val="0"/>
          <w:bCs w:val="0"/>
          <w:sz w:val="36"/>
          <w:szCs w:val="36"/>
          <w:rtl/>
        </w:rPr>
        <w:t>output_rows = [item[1</w:t>
      </w:r>
      <w:r>
        <w:rPr>
          <w:rFonts w:hint="default" w:ascii="Arial" w:hAnsi="Arial" w:cs="Arial"/>
          <w:b w:val="0"/>
          <w:bCs w:val="0"/>
          <w:sz w:val="36"/>
          <w:szCs w:val="36"/>
        </w:rPr>
        <mc:AlternateContent>
          <mc:Choice Requires="wpg">
            <w:drawing>
              <wp:anchor distT="0" distB="0" distL="0" distR="0" simplePos="0" relativeHeight="25189888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82" name="Group 78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78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8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8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1760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6h6Sc2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DqHpJz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u1T/CcAAAADc&#10;AAAADwAAAGRycy9kb3ducmV2LnhtbEWPW2sCMRSE3wv9D+EU+lazsdTLahSqFNo33ZYW3w6b4+7a&#10;5GTdpF7+fSMIPg4z8w0znZ+cFQfqQuNZg+plIIhLbxquNHx9vj2NQISIbNB6Jg1nCjCf3d9NMTf+&#10;yGs6FLESCcIhRw11jG0uZShrchh6viVO3tZ3DmOSXSVNh8cEd1b2s2wgHTacFmpsaVFT+Vv8OQ0b&#10;dd4vt8qOByv1Unzsvl9/bLXW+vFBZRMQkU7xFr62342G4egZLmfSEZCz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7VP8J&#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2fOVkL8AAADc&#10;AAAADwAAAGRycy9kb3ducmV2LnhtbEWPS4vCQBCE78L+h6EXvOnEKK5mHT1kWRH14gPx2GTaJGum&#10;J2TG1793BGGPRVV9RU1md1OJKzWutKyg141AEGdWl5wr2O9+OyMQziNrrCyTggc5mE0/WhNMtL3x&#10;hq5bn4sAYZeggsL7OpHSZQUZdF1bEwfvZBuDPsgml7rBW4CbSsZRNJQGSw4LBdaUFpSdtxejINun&#10;579yOV+djrH8WW/6h3GczpVqf/aibxCe7v4//G4vtIKv0QBeZ8IRkNM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nzlZC/&#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W/HC5sAAAADc&#10;AAAADwAAAGRycy9kb3ducmV2LnhtbEWPW2sCMRSE34X+h3AKfdNsBC/dGgUthfZN19LSt8PmuLtt&#10;crJuUi//3giCj8PMfMPMFidnxYG60HjWoAYZCOLSm4YrDZ/bt/4URIjIBq1n0nCmAIv5Q2+GufFH&#10;3tChiJVIEA45aqhjbHMpQ1mTwzDwLXHydr5zGJPsKmk6PCa4s3KYZWPpsOG0UGNLq5rKv+LfafhR&#10;5/3rTtnn8VqNio/fr+W3rTZaPz2q7AVEpFO8h2/td6NhMh3B9Uw6AnJ+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8cLm&#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tl/>
        </w:rPr>
        <w:t>] for item in training]: Similarly, this line extracts only the second element (output row/encoded label) from each item in the training list and adds it to the output_rows list.</w:t>
      </w:r>
    </w:p>
    <w:p w14:paraId="576F53E6">
      <w:pPr>
        <w:pStyle w:val="2"/>
        <w:rPr>
          <w:rFonts w:hint="default" w:ascii="Arial" w:hAnsi="Arial" w:cs="Arial"/>
          <w:b w:val="0"/>
          <w:bCs w:val="0"/>
          <w:sz w:val="36"/>
          <w:szCs w:val="36"/>
          <w:rtl/>
        </w:rPr>
      </w:pPr>
      <w:r>
        <w:rPr>
          <w:rFonts w:hint="default" w:ascii="Arial" w:hAnsi="Arial" w:cs="Arial"/>
          <w:b w:val="0"/>
          <w:bCs w:val="0"/>
          <w:sz w:val="36"/>
          <w:szCs w:val="36"/>
          <w:rtl/>
        </w:rPr>
        <w:t>Overall, this code snippet shuffles your training data and separates the features (bag-of-words representations) from the labels (encoded class labels) into distinct lists for potentially easier handling and usage during the training process of your intent classification model.</w:t>
      </w:r>
    </w:p>
    <w:p w14:paraId="64F27F96">
      <w:pPr>
        <w:pStyle w:val="2"/>
        <w:rPr>
          <w:rFonts w:hint="default" w:ascii="Arial" w:hAnsi="Arial" w:cs="Arial"/>
          <w:b w:val="0"/>
          <w:bCs w:val="0"/>
          <w:rtl/>
        </w:rPr>
      </w:pPr>
    </w:p>
    <w:p w14:paraId="46157FF3">
      <w:pPr>
        <w:pStyle w:val="2"/>
        <w:rPr>
          <w:rFonts w:hint="default" w:ascii="Arial" w:hAnsi="Arial" w:cs="Arial"/>
          <w:b w:val="0"/>
          <w:bCs w:val="0"/>
          <w:rtl/>
        </w:rPr>
      </w:pPr>
      <w:r>
        <w:rPr>
          <w:rFonts w:hint="default" w:ascii="Arial" w:hAnsi="Arial" w:cs="Arial"/>
          <w:b w:val="0"/>
          <w:bCs w:val="0"/>
          <w:rtl/>
        </w:rPr>
        <w:drawing>
          <wp:inline distT="0" distB="0" distL="114300" distR="114300">
            <wp:extent cx="5433060" cy="1487805"/>
            <wp:effectExtent l="0" t="0" r="15240" b="17145"/>
            <wp:docPr id="786" name="Picture 786" descr="photo_2024-05-04_16-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Picture 786" descr="photo_2024-05-04_16-37-25"/>
                    <pic:cNvPicPr>
                      <a:picLocks noChangeAspect="1"/>
                    </pic:cNvPicPr>
                  </pic:nvPicPr>
                  <pic:blipFill>
                    <a:blip r:embed="rId91"/>
                    <a:stretch>
                      <a:fillRect/>
                    </a:stretch>
                  </pic:blipFill>
                  <pic:spPr>
                    <a:xfrm>
                      <a:off x="0" y="0"/>
                      <a:ext cx="5433060" cy="1487805"/>
                    </a:xfrm>
                    <a:prstGeom prst="rect">
                      <a:avLst/>
                    </a:prstGeom>
                  </pic:spPr>
                </pic:pic>
              </a:graphicData>
            </a:graphic>
          </wp:inline>
        </w:drawing>
      </w:r>
    </w:p>
    <w:p w14:paraId="41DA5AAE">
      <w:pPr>
        <w:pStyle w:val="2"/>
        <w:rPr>
          <w:rFonts w:hint="default" w:ascii="Arial" w:hAnsi="Arial" w:cs="Arial"/>
          <w:b w:val="0"/>
          <w:bCs w:val="0"/>
          <w:sz w:val="36"/>
          <w:szCs w:val="36"/>
          <w:rtl/>
        </w:rPr>
      </w:pPr>
      <w:r>
        <w:rPr>
          <w:rFonts w:hint="default" w:ascii="Arial" w:hAnsi="Arial" w:cs="Arial"/>
          <w:b w:val="0"/>
          <w:bCs w:val="0"/>
          <w:sz w:val="36"/>
          <w:szCs w:val="36"/>
          <w:rtl/>
        </w:rPr>
        <w:t>This code block shuffles your training data (train_x and train_y) to ensure the model doesn't learn biases based on the order the data was presented. Here's a step-by-step explanation:</w:t>
      </w:r>
    </w:p>
    <w:p w14:paraId="70D59109">
      <w:pPr>
        <w:pStyle w:val="2"/>
        <w:rPr>
          <w:rFonts w:hint="default" w:ascii="Arial" w:hAnsi="Arial" w:cs="Arial"/>
          <w:b w:val="0"/>
          <w:bCs w:val="0"/>
          <w:sz w:val="36"/>
          <w:szCs w:val="36"/>
          <w:rtl/>
        </w:rPr>
      </w:pPr>
      <w:r>
        <w:rPr>
          <w:rFonts w:hint="default" w:ascii="Arial" w:hAnsi="Arial" w:cs="Arial"/>
          <w:b w:val="0"/>
          <w:bCs w:val="0"/>
          <w:sz w:val="36"/>
          <w:szCs w:val="36"/>
          <w:rtl/>
        </w:rPr>
        <w:t>Creating Shuffling Indices:</w:t>
      </w:r>
    </w:p>
    <w:p w14:paraId="4C29FF94">
      <w:pPr>
        <w:pStyle w:val="2"/>
        <w:rPr>
          <w:rFonts w:hint="default" w:ascii="Arial" w:hAnsi="Arial" w:cs="Arial"/>
          <w:b w:val="0"/>
          <w:bCs w:val="0"/>
          <w:sz w:val="36"/>
          <w:szCs w:val="36"/>
          <w:rtl/>
        </w:rPr>
      </w:pPr>
      <w:r>
        <w:rPr>
          <w:rFonts w:hint="default" w:ascii="Arial" w:hAnsi="Arial" w:cs="Arial"/>
          <w:b w:val="0"/>
          <w:bCs w:val="0"/>
          <w:sz w:val="36"/>
          <w:szCs w:val="36"/>
          <w:rtl/>
        </w:rPr>
        <w:t>indices = np.arange(train_x.shape[0]): This line creates a NumPy array named indices containing a sequence of numbers starting from 0 and ending at the length of train_x (number of training examples) minus 1. Essentially, it creates an index for each element in your training data.</w:t>
      </w:r>
    </w:p>
    <w:p w14:paraId="023EAD9B">
      <w:pPr>
        <w:pStyle w:val="2"/>
        <w:rPr>
          <w:rFonts w:hint="default" w:ascii="Arial" w:hAnsi="Arial" w:cs="Arial"/>
          <w:b w:val="0"/>
          <w:bCs w:val="0"/>
          <w:sz w:val="36"/>
          <w:szCs w:val="36"/>
          <w:rtl/>
        </w:rPr>
      </w:pPr>
      <w:r>
        <w:rPr>
          <w:rFonts w:hint="default" w:ascii="Arial" w:hAnsi="Arial" w:cs="Arial"/>
          <w:b w:val="0"/>
          <w:bCs w:val="0"/>
          <w:sz w:val="36"/>
          <w:szCs w:val="36"/>
          <w:rtl/>
        </w:rPr>
        <w:t>Shuffling the Indices:</w:t>
      </w:r>
      <w:r>
        <w:rPr>
          <w:rFonts w:hint="default" w:ascii="Arial" w:hAnsi="Arial" w:cs="Arial"/>
          <w:b w:val="0"/>
          <w:bCs w:val="0"/>
          <w:sz w:val="36"/>
          <w:szCs w:val="36"/>
        </w:rPr>
        <mc:AlternateContent>
          <mc:Choice Requires="wpg">
            <w:drawing>
              <wp:anchor distT="0" distB="0" distL="0" distR="0" simplePos="0" relativeHeight="25190092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87" name="Group 78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78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8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9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1555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JlU16poBAAAEB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tfBteLwAAADc&#10;AAAADwAAAGRycy9kb3ducmV2LnhtbEVPy2oCMRTdF/yHcAV3NROhaqdGQUtBd3VaKu4uk+vM1ORm&#10;Oomvv28WgsvDec8WV2fFmbrQeNaghhkI4tKbhisN318fz1MQISIbtJ5Jw40CLOa9pxnmxl94S+ci&#10;ViKFcMhRQx1jm0sZypochqFviRN38J3DmGBXSdPhJYU7K0dZNpYOG04NNba0qqk8FienYa9uf+8H&#10;ZV/Hn+ql2Pz+LHe22mo96KvsDUSka3yI7+610TCZprXpTDoCcv4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wbXi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N/I6DsAAAADc&#10;AAAADwAAAGRycy9kb3ducmV2LnhtbEWPQWvCQBSE70L/w/IK3nRjBBujaw4plWJ7MZXS4yP7TGKy&#10;b0N2q+m/7xaEHoeZ+YbZZqPpxJUG11hWsJhHIIhLqxuuFJw+XmYJCOeRNXaWScEPOch2D5Mtptre&#10;+EjXwlciQNilqKD2vk+ldGVNBt3c9sTBO9vBoA9yqKQe8BbgppNxFK2kwYbDQo095TWVbfFtFJSn&#10;vL00h/3b+SuWz+/H5ec6zvdKTR8X0QaEp9H/h+/tV63gKVnD35lwBOTu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8joO&#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zl/3o7wAAADc&#10;AAAADwAAAGRycy9kb3ducmV2LnhtbEVPy2oCMRTdF/yHcAV3NROhWqdGQUtBd3VaKu4uk+vM1ORm&#10;Oomvv28WgsvDec8WV2fFmbrQeNaghhkI4tKbhisN318fz68gQkQ2aD2ThhsFWMx7TzPMjb/wls5F&#10;rEQK4ZCjhjrGNpcylDU5DEPfEifu4DuHMcGukqbDSwp3Vo6ybCwdNpwaamxpVVN5LE5Ow17d/t4P&#10;yk7Hn+ql2Pz+LHe22mo96KvsDUSka3yI7+610TCZpvnpTDoCcv4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5f96O8AAAA&#10;3AAAAA8AAAAAAAAAAQAgAAAAIgAAAGRycy9kb3ducmV2LnhtbFBLAQIUABQAAAAIAIdO4kAzLwWe&#10;OwAAADkAAAAQAAAAAAAAAAEAIAAAAAsBAABkcnMvc2hhcGV4bWwueG1sUEsFBgAAAAAGAAYAWwEA&#10;ALU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3996C8CF">
      <w:pPr>
        <w:pStyle w:val="2"/>
        <w:rPr>
          <w:rFonts w:hint="default" w:ascii="Arial" w:hAnsi="Arial" w:cs="Arial"/>
          <w:b w:val="0"/>
          <w:bCs w:val="0"/>
          <w:sz w:val="36"/>
          <w:szCs w:val="36"/>
          <w:rtl/>
        </w:rPr>
      </w:pPr>
    </w:p>
    <w:p w14:paraId="68A27B33">
      <w:pPr>
        <w:pStyle w:val="2"/>
        <w:rPr>
          <w:rFonts w:hint="default" w:ascii="Arial" w:hAnsi="Arial" w:cs="Arial"/>
          <w:b w:val="0"/>
          <w:bCs w:val="0"/>
          <w:sz w:val="36"/>
          <w:szCs w:val="36"/>
          <w:rtl/>
        </w:rPr>
      </w:pPr>
      <w:r>
        <w:rPr>
          <w:rFonts w:hint="default" w:ascii="Arial" w:hAnsi="Arial" w:cs="Arial"/>
          <w:b w:val="0"/>
          <w:bCs w:val="0"/>
          <w:sz w:val="36"/>
          <w:szCs w:val="36"/>
          <w:rtl/>
        </w:rPr>
        <w:t>np.random.shuffle(indices): This line shuffles the elements within the indices array using the np.random.shuffle function from NumPy. Shuffling the indices ensures that the order in which the training data is accessed is randomized.</w:t>
      </w:r>
    </w:p>
    <w:p w14:paraId="3C5D47BE">
      <w:pPr>
        <w:pStyle w:val="2"/>
        <w:rPr>
          <w:rFonts w:hint="default" w:ascii="Arial" w:hAnsi="Arial" w:cs="Arial"/>
          <w:b w:val="0"/>
          <w:bCs w:val="0"/>
          <w:sz w:val="36"/>
          <w:szCs w:val="36"/>
          <w:rtl/>
        </w:rPr>
      </w:pPr>
      <w:r>
        <w:rPr>
          <w:rFonts w:hint="default" w:ascii="Arial" w:hAnsi="Arial" w:cs="Arial"/>
          <w:b w:val="0"/>
          <w:bCs w:val="0"/>
          <w:sz w:val="36"/>
          <w:szCs w:val="36"/>
          <w:rtl/>
        </w:rPr>
        <w:t>Reordering Training Data:</w:t>
      </w:r>
    </w:p>
    <w:p w14:paraId="6196134C">
      <w:pPr>
        <w:pStyle w:val="2"/>
        <w:rPr>
          <w:rFonts w:hint="default" w:ascii="Arial" w:hAnsi="Arial" w:cs="Arial"/>
          <w:b w:val="0"/>
          <w:bCs w:val="0"/>
          <w:sz w:val="36"/>
          <w:szCs w:val="36"/>
          <w:rtl/>
        </w:rPr>
      </w:pPr>
      <w:r>
        <w:rPr>
          <w:rFonts w:hint="default" w:ascii="Arial" w:hAnsi="Arial" w:cs="Arial"/>
          <w:b w:val="0"/>
          <w:bCs w:val="0"/>
          <w:sz w:val="36"/>
          <w:szCs w:val="36"/>
          <w:rtl/>
        </w:rPr>
        <w:t>train_x = train_x[indices]: This line rearranges the elements in train_x (the bag-of-words features) based on the shuffled indices. It uses those shuffled indices to select elements from train_x and put them in a new order within train_x itself.</w:t>
      </w:r>
    </w:p>
    <w:p w14:paraId="556F2B31">
      <w:pPr>
        <w:pStyle w:val="2"/>
        <w:rPr>
          <w:rFonts w:hint="default" w:ascii="Arial" w:hAnsi="Arial" w:cs="Arial"/>
          <w:b w:val="0"/>
          <w:bCs w:val="0"/>
          <w:sz w:val="36"/>
          <w:szCs w:val="36"/>
          <w:rtl/>
        </w:rPr>
      </w:pPr>
      <w:r>
        <w:rPr>
          <w:rFonts w:hint="default" w:ascii="Arial" w:hAnsi="Arial" w:cs="Arial"/>
          <w:b w:val="0"/>
          <w:bCs w:val="0"/>
          <w:sz w:val="36"/>
          <w:szCs w:val="36"/>
          <w:rtl/>
        </w:rPr>
        <w:t>train_y = train_y[indices]: Similarly, this line rearranges the elements in train_y (the one-hot encoded labels) based on the same shuffled indices. This ensures that the shuffling applied to the features (train_x) is also applied to the corresponding labels (train_y) so they stay matched.</w:t>
      </w:r>
    </w:p>
    <w:p w14:paraId="24D8D5D0">
      <w:pPr>
        <w:pStyle w:val="2"/>
        <w:rPr>
          <w:rFonts w:hint="default" w:ascii="Arial" w:hAnsi="Arial" w:cs="Arial"/>
          <w:b w:val="0"/>
          <w:bCs w:val="0"/>
          <w:sz w:val="36"/>
          <w:szCs w:val="36"/>
          <w:rtl/>
        </w:rPr>
      </w:pPr>
      <w:r>
        <w:rPr>
          <w:rFonts w:hint="default" w:ascii="Arial" w:hAnsi="Arial" w:cs="Arial"/>
          <w:b w:val="0"/>
          <w:bCs w:val="0"/>
          <w:sz w:val="36"/>
          <w:szCs w:val="36"/>
          <w:rtl/>
        </w:rPr>
        <w:t>Benefits of Shuffling:</w:t>
      </w:r>
    </w:p>
    <w:p w14:paraId="2D8F4C54">
      <w:pPr>
        <w:pStyle w:val="2"/>
        <w:rPr>
          <w:rFonts w:hint="default" w:ascii="Arial" w:hAnsi="Arial" w:cs="Arial"/>
          <w:b w:val="0"/>
          <w:bCs w:val="0"/>
          <w:sz w:val="36"/>
          <w:szCs w:val="36"/>
          <w:rtl/>
        </w:rPr>
      </w:pPr>
      <w:r>
        <w:rPr>
          <w:rFonts w:hint="default" w:ascii="Arial" w:hAnsi="Arial" w:cs="Arial"/>
          <w:b w:val="0"/>
          <w:bCs w:val="0"/>
          <w:sz w:val="36"/>
          <w:szCs w:val="36"/>
          <w:rtl/>
        </w:rPr>
        <w:t>Reduced Bias: By shuffling the data, the model is less likely to learn patterns specific to the order the data was presented. This helps the model generalize better to unseen data.</w:t>
      </w:r>
    </w:p>
    <w:p w14:paraId="6D6FFC18">
      <w:pPr>
        <w:pStyle w:val="2"/>
        <w:rPr>
          <w:rFonts w:hint="default" w:ascii="Arial" w:hAnsi="Arial" w:cs="Arial"/>
          <w:b w:val="0"/>
          <w:bCs w:val="0"/>
          <w:sz w:val="36"/>
          <w:szCs w:val="36"/>
          <w:rtl/>
        </w:rPr>
      </w:pPr>
      <w:r>
        <w:rPr>
          <w:rFonts w:hint="default" w:ascii="Arial" w:hAnsi="Arial" w:cs="Arial"/>
          <w:b w:val="0"/>
          <w:bCs w:val="0"/>
          <w:sz w:val="36"/>
          <w:szCs w:val="36"/>
          <w:rtl/>
        </w:rPr>
        <w:t>Improved Performance: Shuffling can sometimes lead to a more robust training process and potentially improve the overall performance of your intent classification model.</w:t>
      </w:r>
    </w:p>
    <w:p w14:paraId="0AE84827">
      <w:pPr>
        <w:pStyle w:val="2"/>
        <w:rPr>
          <w:rFonts w:hint="default" w:ascii="Arial" w:hAnsi="Arial" w:cs="Arial"/>
          <w:b w:val="0"/>
          <w:bCs w:val="0"/>
          <w:rtl/>
        </w:rPr>
      </w:pPr>
      <w:r>
        <w:rPr>
          <w:rFonts w:hint="default" w:ascii="Arial" w:hAnsi="Arial" w:cs="Arial"/>
          <w:b w:val="0"/>
          <w:bCs w:val="0"/>
          <w:sz w:val="36"/>
          <w:szCs w:val="36"/>
          <w:rtl/>
        </w:rPr>
        <w:t>Overall, this code snipp</w:t>
      </w:r>
      <w:r>
        <w:rPr>
          <w:rFonts w:hint="default" w:ascii="Arial" w:hAnsi="Arial" w:cs="Arial"/>
          <w:b w:val="0"/>
          <w:bCs w:val="0"/>
          <w:sz w:val="36"/>
          <w:szCs w:val="36"/>
        </w:rPr>
        <mc:AlternateContent>
          <mc:Choice Requires="wpg">
            <w:drawing>
              <wp:anchor distT="0" distB="0" distL="0" distR="0" simplePos="0" relativeHeight="25190195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91" name="Group 79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79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9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9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1452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B/At7+2AAAAAsBAAAPAAAAAAAAAAEAIAAAACIAAABkcnMvZG93bnJldi54bWxQ&#10;SwECFAAUAAAACACHTuJAvdMFN2oEAAAQFgAADgAAAAAAAAABACAAAAAnAQAAZHJzL2Uyb0RvYy54&#10;bWxQSwUGAAAAAAYABgBZAQAAAwgAAAAA&#10;">
                <o:lock v:ext="edit" aspectratio="f"/>
                <v:shape id="Graphic 2" o:spid="_x0000_s1026" o:spt="100" style="position:absolute;left:0;top:0;height:10151745;width:7056120;" fillcolor="#5B9BD5 [3204]" filled="t" stroked="f" coordsize="7056120,10151745" o:gfxdata="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HBzE+/&#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08ObOcAAAADc&#10;AAAADwAAAGRycy9kb3ducmV2LnhtbEWPT2vCQBTE7wW/w/IEb3VjhFajaw4pldL24h/E4yP7TGKy&#10;b0N2Nem37xYKHoeZ+Q2zTgfTiDt1rrKsYDaNQBDnVldcKDge3p8XIJxH1thYJgU/5CDdjJ7WmGjb&#10;847ue1+IAGGXoILS+zaR0uUlGXRT2xIH72I7gz7IrpC6wz7ATSPjKHqRBisOCyW2lJWU1/ubUZAf&#10;s/pafW6/LudYvn3v5qdlnG2Vmoxn0QqEp8E/wv/tD63gdTmHvzPhCMjN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w5s5&#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sWTxoMAAAADc&#10;AAAADwAAAGRycy9kb3ducmV2LnhtbEWPT2sCMRTE74V+h/AKvdVspNW6GoUqhfamq7T09tg8d9cm&#10;L+sm9c+3bwTB4zAzv2Ems5Oz4kBdaDxrUL0MBHHpTcOVhs36/ekVRIjIBq1n0nCmALPp/d0Ec+OP&#10;vKJDESuRIBxy1FDH2OZShrImh6HnW+LkbX3nMCbZVdJ0eExwZ2U/ywbSYcNpocaW5jWVv8Wf0/Cj&#10;zvvFVtnRYKleis/d19u3rVZaPz6obAwi0inewtf2h9EwHD3D5Uw6AnL6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xZPGg&#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tl/>
        </w:rPr>
        <w:t>et shuffles your training data using NumPy's functionalities. Shuffling helps mitigate biases and potentially improves the training process of your model.</w:t>
      </w:r>
      <w:r>
        <w:rPr>
          <w:rFonts w:hint="default" w:ascii="Arial" w:hAnsi="Arial" w:cs="Arial"/>
          <w:b w:val="0"/>
          <w:bCs w:val="0"/>
        </w:rPr>
        <mc:AlternateContent>
          <mc:Choice Requires="wpg">
            <w:drawing>
              <wp:anchor distT="0" distB="0" distL="0" distR="0" simplePos="0" relativeHeight="25189990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796" name="Group 79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79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9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79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1657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8uOUN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QbZv18AAAADc&#10;AAAADwAAAGRycy9kb3ducmV2LnhtbEWPW2sCMRSE3wX/QziFvmk2Qr1sjYKWgr7VtbT07bA57m6b&#10;nGw3qZd/bwqCj8PMfMPMl2dnxZG60HjWoIYZCOLSm4YrDe/718EURIjIBq1n0nChAMtFvzfH3PgT&#10;7+hYxEokCIccNdQxtrmUoazJYRj6ljh5B985jEl2lTQdnhLcWTnKsrF02HBaqLGldU3lT/HnNHyp&#10;y+/LQdnZ+E09Fdvvj9WnrXZaPz6o7BlEpHO8h2/tjdEwmU3g/0w6AnJx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tm/X&#10;wAAAANw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3WcJSLwAAADc&#10;AAAADwAAAGRycy9kb3ducmV2LnhtbEVPy4rCMBTdC/5DuII7Ta0wo51GFxVFxtn4YJjlpbl9jM1N&#10;aeLr781CcHk473R5N424Uudqywom4wgEcW51zaWC03E9moFwHlljY5kUPMjBctHvpZhoe+M9XQ++&#10;FCGEXYIKKu/bREqXV2TQjW1LHLjCdgZ9gF0pdYe3EG4aGUfRhzRYc2iosKWsovx8uBgF+Sk7/9ff&#10;m13xF8vVz376O4+zjVLDwST6AuHp7t/il3urFXzOw9pwJhwBuX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1nCUi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X2VePsAAAADc&#10;AAAADwAAAGRycy9kb3ducmV2LnhtbEWPT2sCMRTE7wW/Q3hCb5pNoepujYKWgr3VrbT09tg8d1eT&#10;l+0m/vv2TaHQ4zAzv2Hmy6uz4kx9aD1rUOMMBHHlTcu1ht37y2gGIkRkg9YzabhRgOVicDfHwvgL&#10;b+lcxlokCIcCNTQxdoWUoWrIYRj7jjh5e987jEn2tTQ9XhLcWfmQZRPpsOW00GBH64aqY3lyGr7U&#10;7ft5r2w+eVOP5evhY/Vp663W90OVPYGIdI3/4b/2xmiY5jn8nklHQC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ZV4+&#10;wAAAANw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0C24AF57">
      <w:pPr>
        <w:pStyle w:val="2"/>
        <w:rPr>
          <w:rFonts w:hint="default" w:ascii="Arial" w:hAnsi="Arial" w:cs="Arial"/>
          <w:b w:val="0"/>
          <w:bCs w:val="0"/>
          <w:rtl/>
        </w:rPr>
      </w:pPr>
      <w:r>
        <w:rPr>
          <w:rFonts w:hint="default" w:ascii="Arial" w:hAnsi="Arial" w:cs="Arial"/>
          <w:b w:val="0"/>
          <w:bCs w:val="0"/>
          <w:rtl/>
        </w:rPr>
        <w:drawing>
          <wp:inline distT="0" distB="0" distL="114300" distR="114300">
            <wp:extent cx="5744845" cy="2439670"/>
            <wp:effectExtent l="0" t="0" r="8255" b="17780"/>
            <wp:docPr id="795" name="Picture 795" descr="photo_2024-05-04_16-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Picture 795" descr="photo_2024-05-04_16-41-14"/>
                    <pic:cNvPicPr>
                      <a:picLocks noChangeAspect="1"/>
                    </pic:cNvPicPr>
                  </pic:nvPicPr>
                  <pic:blipFill>
                    <a:blip r:embed="rId92"/>
                    <a:stretch>
                      <a:fillRect/>
                    </a:stretch>
                  </pic:blipFill>
                  <pic:spPr>
                    <a:xfrm>
                      <a:off x="0" y="0"/>
                      <a:ext cx="5744845" cy="2439670"/>
                    </a:xfrm>
                    <a:prstGeom prst="rect">
                      <a:avLst/>
                    </a:prstGeom>
                  </pic:spPr>
                </pic:pic>
              </a:graphicData>
            </a:graphic>
          </wp:inline>
        </w:drawing>
      </w:r>
    </w:p>
    <w:p w14:paraId="76674A0C">
      <w:pPr>
        <w:pStyle w:val="2"/>
        <w:rPr>
          <w:rFonts w:hint="default" w:ascii="Arial" w:hAnsi="Arial" w:cs="Arial"/>
          <w:b w:val="0"/>
          <w:bCs w:val="0"/>
          <w:sz w:val="36"/>
          <w:szCs w:val="36"/>
          <w:rtl/>
        </w:rPr>
      </w:pPr>
      <w:r>
        <w:rPr>
          <w:rFonts w:hint="default" w:ascii="Arial" w:hAnsi="Arial" w:cs="Arial"/>
          <w:b w:val="0"/>
          <w:bCs w:val="0"/>
          <w:sz w:val="36"/>
          <w:szCs w:val="36"/>
          <w:rtl/>
        </w:rPr>
        <w:t>This code block defines, compiles, trains, and saves your intent classification model. Here's a breakdown of each step:</w:t>
      </w:r>
    </w:p>
    <w:p w14:paraId="7390A1B5">
      <w:pPr>
        <w:pStyle w:val="2"/>
        <w:rPr>
          <w:rFonts w:hint="default" w:ascii="Arial" w:hAnsi="Arial" w:cs="Arial"/>
          <w:b w:val="0"/>
          <w:bCs w:val="0"/>
          <w:sz w:val="36"/>
          <w:szCs w:val="36"/>
          <w:rtl/>
        </w:rPr>
      </w:pPr>
      <w:r>
        <w:rPr>
          <w:rFonts w:hint="default" w:ascii="Arial" w:hAnsi="Arial" w:cs="Arial"/>
          <w:b w:val="0"/>
          <w:bCs w:val="0"/>
          <w:sz w:val="36"/>
          <w:szCs w:val="36"/>
          <w:rtl/>
        </w:rPr>
        <w:t>1. Model Definition (Sequential Model):</w:t>
      </w:r>
      <w:r>
        <w:rPr>
          <w:rFonts w:hint="default" w:ascii="Arial" w:hAnsi="Arial" w:cs="Arial"/>
          <w:b w:val="0"/>
          <w:bCs w:val="0"/>
        </w:rPr>
        <mc:AlternateContent>
          <mc:Choice Requires="wpg">
            <w:drawing>
              <wp:anchor distT="0" distB="0" distL="0" distR="0" simplePos="0" relativeHeight="252078080"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79" name="Group 217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18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8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8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3840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pUljzG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i/OZpLwAAADd&#10;AAAADwAAAGRycy9kb3ducmV2LnhtbEVPy2oCMRTdC/5DuIXuNBOhYkejUKXQ7upYFHeXyXVmNLkZ&#10;J6mPv28WgsvDec8WN2fFhbrQeNaghhkI4tKbhisNv5vPwQREiMgGrWfScKcAi3m/N8Pc+Cuv6VLE&#10;SqQQDjlqqGNscylDWZPDMPQtceIOvnMYE+wqaTq8pnBn5SjLxtJhw6mhxpaWNZWn4s9p2Kv7eXVQ&#10;9n38o96K7+P2Y2ertdavLyqbgoh0i0/xw/1lNIzUJO1Pb9ITkP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vzmaS8AAAA&#10;3Q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b9Nq4b8AAADd&#10;AAAADwAAAGRycy9kb3ducmV2LnhtbEWPT4vCMBTE78J+h/AW9qZpuyBuNXrosiLqRbeIx0fzbKvN&#10;S2niv29vBMHjMDO/YSazm2nEhTpXW1YQDyIQxIXVNZcK8v+//giE88gaG8uk4E4OZtOP3gRTba+8&#10;ocvWlyJA2KWooPK+TaV0RUUG3cC2xME72M6gD7Irpe7wGuCmkUkUDaXBmsNChS1lFRWn7dkoKPLs&#10;dKyX89Vhn8jf9eZ795Nkc6W+PuNoDMLTzb/Dr/ZCK0jiUQzPN+EJyO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TauG/&#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FG2iSMAAAADd&#10;AAAADwAAAGRycy9kb3ducmV2LnhtbEWPT2sCMRTE7wW/Q3hCbzWbhYpdjUIVod50WyreHpvn7trk&#10;Zd2k/vn2TaHQ4zAzv2Fmi5uz4kJ9aD1rUKMMBHHlTcu1ho/39dMERIjIBq1n0nCnAIv54GGGhfFX&#10;3tGljLVIEA4Famhi7AopQ9WQwzDyHXHyjr53GJPsa2l6vCa4szLPsrF02HJaaLCjZUPVV/ntNBzU&#10;/bw6Kvsy3qrncnP6fN3beqf141BlUxCRbvE//Nd+MxpyNcnh9016AnL+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baJI&#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0E98A234">
      <w:pPr>
        <w:pStyle w:val="2"/>
        <w:rPr>
          <w:rFonts w:hint="default" w:ascii="Arial" w:hAnsi="Arial" w:cs="Arial"/>
          <w:b w:val="0"/>
          <w:bCs w:val="0"/>
          <w:sz w:val="36"/>
          <w:szCs w:val="36"/>
          <w:rtl/>
        </w:rPr>
      </w:pPr>
      <w:r>
        <w:rPr>
          <w:rFonts w:hint="default" w:ascii="Arial" w:hAnsi="Arial" w:cs="Arial"/>
          <w:b w:val="0"/>
          <w:bCs w:val="0"/>
          <w:sz w:val="36"/>
          <w:szCs w:val="36"/>
          <w:rtl/>
        </w:rPr>
        <w:t>model = Sequential(): This line creates a sequential model, which is a common type of neural network architecture where layers are added sequentially.</w:t>
      </w:r>
    </w:p>
    <w:p w14:paraId="10936BB3">
      <w:pPr>
        <w:pStyle w:val="2"/>
        <w:rPr>
          <w:rFonts w:hint="default" w:ascii="Arial" w:hAnsi="Arial" w:cs="Arial"/>
          <w:b w:val="0"/>
          <w:bCs w:val="0"/>
          <w:sz w:val="36"/>
          <w:szCs w:val="36"/>
          <w:rtl/>
        </w:rPr>
      </w:pPr>
      <w:r>
        <w:rPr>
          <w:rFonts w:hint="default" w:ascii="Arial" w:hAnsi="Arial" w:cs="Arial"/>
          <w:b w:val="0"/>
          <w:bCs w:val="0"/>
          <w:sz w:val="36"/>
          <w:szCs w:val="36"/>
          <w:rtl/>
        </w:rPr>
        <w:t>2. Adding Hidden Layers:</w:t>
      </w:r>
    </w:p>
    <w:p w14:paraId="02977E75">
      <w:pPr>
        <w:pStyle w:val="2"/>
        <w:rPr>
          <w:rFonts w:hint="default" w:ascii="Arial" w:hAnsi="Arial" w:cs="Arial"/>
          <w:b w:val="0"/>
          <w:bCs w:val="0"/>
          <w:sz w:val="36"/>
          <w:szCs w:val="36"/>
          <w:rtl/>
        </w:rPr>
      </w:pPr>
      <w:r>
        <w:rPr>
          <w:rFonts w:hint="default" w:ascii="Arial" w:hAnsi="Arial" w:cs="Arial"/>
          <w:b w:val="0"/>
          <w:bCs w:val="0"/>
          <w:sz w:val="36"/>
          <w:szCs w:val="36"/>
          <w:rtl/>
        </w:rPr>
        <w:t>model.add(Dense(128,input_shape=(len(train_x[0]),), activation='relu')): This line adds the first hidden layer to the model.</w:t>
      </w:r>
    </w:p>
    <w:p w14:paraId="08DB0C79">
      <w:pPr>
        <w:pStyle w:val="2"/>
        <w:rPr>
          <w:rFonts w:hint="default" w:ascii="Arial" w:hAnsi="Arial" w:cs="Arial"/>
          <w:b w:val="0"/>
          <w:bCs w:val="0"/>
          <w:sz w:val="36"/>
          <w:szCs w:val="36"/>
          <w:rtl/>
        </w:rPr>
      </w:pPr>
      <w:r>
        <w:rPr>
          <w:rFonts w:hint="default" w:ascii="Arial" w:hAnsi="Arial" w:cs="Arial"/>
          <w:b w:val="0"/>
          <w:bCs w:val="0"/>
          <w:sz w:val="36"/>
          <w:szCs w:val="36"/>
          <w:rtl/>
        </w:rPr>
        <w:t>Dense(128): This specifies a dense layer with 128 neurons. Dense layers are fully connected, meaning each neuron in the layer connects to all neurons in the previous layer.</w:t>
      </w:r>
    </w:p>
    <w:p w14:paraId="567A39C0">
      <w:pPr>
        <w:pStyle w:val="2"/>
        <w:rPr>
          <w:rFonts w:hint="default" w:ascii="Arial" w:hAnsi="Arial" w:cs="Arial"/>
          <w:b w:val="0"/>
          <w:bCs w:val="0"/>
          <w:sz w:val="36"/>
          <w:szCs w:val="36"/>
          <w:rtl/>
        </w:rPr>
      </w:pPr>
      <w:r>
        <w:rPr>
          <w:rFonts w:hint="default" w:ascii="Arial" w:hAnsi="Arial" w:cs="Arial"/>
          <w:b w:val="0"/>
          <w:bCs w:val="0"/>
          <w:sz w:val="36"/>
          <w:szCs w:val="36"/>
          <w:rtl/>
        </w:rPr>
        <w:t>input_shape=(len</w:t>
      </w:r>
      <w:r>
        <w:rPr>
          <w:rFonts w:hint="default" w:ascii="Arial" w:hAnsi="Arial" w:cs="Arial"/>
          <w:b w:val="0"/>
          <w:bCs w:val="0"/>
          <w:sz w:val="36"/>
          <w:szCs w:val="36"/>
        </w:rPr>
        <mc:AlternateContent>
          <mc:Choice Requires="wpg">
            <w:drawing>
              <wp:anchor distT="0" distB="0" distL="0" distR="0" simplePos="0" relativeHeight="25190297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00" name="Group 80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0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0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0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1350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vJVO8W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C8lU7x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v61T6b8AAADc&#10;AAAADwAAAGRycy9kb3ducmV2LnhtbEWPT2sCMRTE74V+h/AKvdUkBcWuRqEtBXura1G8PTbP3dXk&#10;ZbtJ/fPtjVDocZiZ3zDT+dk7caQ+toEN6IECQVwF23Jt4Hv18TQGEROyRReYDFwownx2fzfFwoYT&#10;L+lYplpkCMcCDTQpdYWUsWrIYxyEjjh7u9B7TFn2tbQ9njLcO/ms1Eh6bDkvNNjRW0PVofz1Brb6&#10;8vO+0+5l9KWH5ed+/bpx9dKYxwetJiASndN/+K+9sAbGSsPtTD4CcnY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tU+m/&#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ojE/c74AAADc&#10;AAAADwAAAGRycy9kb3ducmV2LnhtbEWPT4vCMBTE78J+h/AWvGliBXGr0UOXFVEvurLs8dE822rz&#10;Upr479sbQfA4zMxvmOn8ZmtxodZXjjUM+goEce5MxYWG/e9PbwzCB2SDtWPScCcP89lHZ4qpcVfe&#10;0mUXChEh7FPUUIbQpFL6vCSLvu8a4ugdXGsxRNkW0rR4jXBby0SpkbRYcVwosaGspPy0O1sN+T47&#10;HavVYn34T+T3Zjv8+0qyhdbdz4GagAh0C+/wq700GsYqgeeZeATk7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jE/c74A&#10;AADc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IDNoBb8AAADc&#10;AAAADwAAAGRycy9kb3ducmV2LnhtbEWPT0sDMRTE74LfITzBm01isbTbpgUtBb3ZVVp6e2xed7cm&#10;L9tN7J9vbwTB4zAzv2Fmi4t34kR9bAMb0AMFgrgKtuXawOfH6mEMIiZkiy4wGbhShMX89maGhQ1n&#10;XtOpTLXIEI4FGmhS6gopY9WQxzgIHXH29qH3mLLsa2l7PGe4d/JRqZH02HJeaLCjl4aqr/LbG9jp&#10;63G5124yetdP5dth87x19dqY+zutpiASXdJ/+K/9ag2M1RB+z+QjIO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AzaAW/&#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tl/>
        </w:rPr>
        <w:t>(train_x[0]),): This defines the input shape for the model, which is based on the length of the first element (likely the bag-of-words representation) in your train_x list. This ensures the model expects inputs of that specific size.</w:t>
      </w:r>
    </w:p>
    <w:p w14:paraId="2A0669A3">
      <w:pPr>
        <w:pStyle w:val="2"/>
        <w:rPr>
          <w:rFonts w:hint="default" w:ascii="Arial" w:hAnsi="Arial" w:cs="Arial"/>
          <w:b w:val="0"/>
          <w:bCs w:val="0"/>
          <w:sz w:val="36"/>
          <w:szCs w:val="36"/>
          <w:rtl/>
        </w:rPr>
      </w:pPr>
      <w:r>
        <w:rPr>
          <w:rFonts w:hint="default" w:ascii="Arial" w:hAnsi="Arial" w:cs="Arial"/>
          <w:b w:val="0"/>
          <w:bCs w:val="0"/>
          <w:sz w:val="36"/>
          <w:szCs w:val="36"/>
          <w:rtl/>
        </w:rPr>
        <w:t>activation='relu': This defines the activation function for the layer. Here, 'relu' (Rectified Linear Unit) is used, which introduces non-linearity to the model and helps it learn complex patterns.</w:t>
      </w:r>
    </w:p>
    <w:p w14:paraId="530F562D">
      <w:pPr>
        <w:pStyle w:val="2"/>
        <w:rPr>
          <w:rFonts w:hint="default" w:ascii="Arial" w:hAnsi="Arial" w:cs="Arial"/>
          <w:b w:val="0"/>
          <w:bCs w:val="0"/>
          <w:sz w:val="36"/>
          <w:szCs w:val="36"/>
          <w:rtl/>
        </w:rPr>
      </w:pPr>
      <w:r>
        <w:rPr>
          <w:rFonts w:hint="default" w:ascii="Arial" w:hAnsi="Arial" w:cs="Arial"/>
          <w:b w:val="0"/>
          <w:bCs w:val="0"/>
          <w:sz w:val="36"/>
          <w:szCs w:val="36"/>
          <w:rtl/>
        </w:rPr>
        <w:t>Similar lines are used to add two more hidden layers, each with 64 neurons and 'relu' activation.</w:t>
      </w:r>
    </w:p>
    <w:p w14:paraId="0E69CC86">
      <w:pPr>
        <w:pStyle w:val="2"/>
        <w:rPr>
          <w:rFonts w:hint="default" w:ascii="Arial" w:hAnsi="Arial" w:cs="Arial"/>
          <w:b w:val="0"/>
          <w:bCs w:val="0"/>
          <w:sz w:val="36"/>
          <w:szCs w:val="36"/>
          <w:rtl/>
        </w:rPr>
      </w:pPr>
      <w:r>
        <w:rPr>
          <w:rFonts w:hint="default" w:ascii="Arial" w:hAnsi="Arial" w:cs="Arial"/>
          <w:b w:val="0"/>
          <w:bCs w:val="0"/>
          <w:sz w:val="36"/>
          <w:szCs w:val="36"/>
          <w:rtl/>
        </w:rPr>
        <w:t>3. Dropout Layers:</w:t>
      </w:r>
    </w:p>
    <w:p w14:paraId="0BD7F1CC">
      <w:pPr>
        <w:pStyle w:val="2"/>
        <w:rPr>
          <w:rFonts w:hint="default" w:ascii="Arial" w:hAnsi="Arial" w:cs="Arial"/>
          <w:b w:val="0"/>
          <w:bCs w:val="0"/>
          <w:sz w:val="36"/>
          <w:szCs w:val="36"/>
          <w:rtl/>
        </w:rPr>
      </w:pPr>
      <w:r>
        <w:rPr>
          <w:rFonts w:hint="default" w:ascii="Arial" w:hAnsi="Arial" w:cs="Arial"/>
          <w:b w:val="0"/>
          <w:bCs w:val="0"/>
          <w:sz w:val="36"/>
          <w:szCs w:val="36"/>
          <w:rtl/>
        </w:rPr>
        <w:t>model.add(Dropout(0.5)): These lines (one after each hidden layer) add dropout layers to the model. Dropout randomly drops a certain percentage (here, 50%) of neurons during training. This helps prevent overfitting by reducing the co-dependency between neurons and encouraging them to learn more robust features.</w:t>
      </w:r>
    </w:p>
    <w:p w14:paraId="7663CCAA">
      <w:pPr>
        <w:pStyle w:val="2"/>
        <w:rPr>
          <w:rFonts w:hint="default" w:ascii="Arial" w:hAnsi="Arial" w:cs="Arial"/>
          <w:b w:val="0"/>
          <w:bCs w:val="0"/>
          <w:sz w:val="36"/>
          <w:szCs w:val="36"/>
          <w:rtl/>
        </w:rPr>
      </w:pPr>
      <w:r>
        <w:rPr>
          <w:rFonts w:hint="default" w:ascii="Arial" w:hAnsi="Arial" w:cs="Arial"/>
          <w:b w:val="0"/>
          <w:bCs w:val="0"/>
          <w:sz w:val="36"/>
          <w:szCs w:val="36"/>
          <w:rtl/>
        </w:rPr>
        <w:t>4. Output Layer:</w:t>
      </w:r>
    </w:p>
    <w:p w14:paraId="6DAF8061">
      <w:pPr>
        <w:pStyle w:val="2"/>
        <w:rPr>
          <w:rFonts w:hint="default" w:ascii="Arial" w:hAnsi="Arial" w:cs="Arial"/>
          <w:b w:val="0"/>
          <w:bCs w:val="0"/>
          <w:sz w:val="36"/>
          <w:szCs w:val="36"/>
          <w:rtl/>
        </w:rPr>
      </w:pPr>
      <w:r>
        <w:rPr>
          <w:rFonts w:hint="default" w:ascii="Arial" w:hAnsi="Arial" w:cs="Arial"/>
          <w:b w:val="0"/>
          <w:bCs w:val="0"/>
          <w:sz w:val="36"/>
          <w:szCs w:val="36"/>
          <w:rtl/>
        </w:rPr>
        <w:t>model.add(Dense(len(classes), activation='softmax')): This line adds the output layer of the model.</w:t>
      </w:r>
    </w:p>
    <w:p w14:paraId="00DCF55D">
      <w:pPr>
        <w:pStyle w:val="2"/>
        <w:rPr>
          <w:rFonts w:hint="default" w:ascii="Arial" w:hAnsi="Arial" w:cs="Arial"/>
          <w:b w:val="0"/>
          <w:bCs w:val="0"/>
          <w:sz w:val="36"/>
          <w:szCs w:val="36"/>
          <w:rtl/>
        </w:rPr>
      </w:pPr>
      <w:r>
        <w:rPr>
          <w:rFonts w:hint="default" w:ascii="Arial" w:hAnsi="Arial" w:cs="Arial"/>
          <w:b w:val="0"/>
          <w:bCs w:val="0"/>
          <w:sz w:val="36"/>
          <w:szCs w:val="36"/>
          <w:rtl/>
        </w:rPr>
        <w:t>Dense(len(classes)): This specifies a dense layer with a number of neurons equal to the number of classes (intents) you have in your data. This is because the model needs to predict the probability of each class for a given input.</w:t>
      </w:r>
    </w:p>
    <w:p w14:paraId="37BDA875">
      <w:pPr>
        <w:pStyle w:val="2"/>
        <w:rPr>
          <w:rFonts w:hint="default" w:ascii="Arial" w:hAnsi="Arial" w:cs="Arial"/>
          <w:b w:val="0"/>
          <w:bCs w:val="0"/>
          <w:sz w:val="36"/>
          <w:szCs w:val="36"/>
          <w:rtl/>
        </w:rPr>
      </w:pPr>
      <w:r>
        <w:rPr>
          <w:rFonts w:hint="default" w:ascii="Arial" w:hAnsi="Arial" w:cs="Arial"/>
          <w:b w:val="0"/>
          <w:bCs w:val="0"/>
          <w:sz w:val="36"/>
          <w:szCs w:val="36"/>
          <w:rtl/>
        </w:rPr>
        <w:t>activation='softmax': This defines the activation function for the output layer. The 'softmax' function is commonly used for multi-class classification problems. It squashes the outputs of the layer into a probability distribution between 0 and 1, where the sum of all outputs for a single input is 1. The highest output value indicates th</w:t>
      </w:r>
      <w:r>
        <w:rPr>
          <w:rFonts w:hint="default" w:ascii="Arial" w:hAnsi="Arial" w:cs="Arial"/>
          <w:b w:val="0"/>
          <w:bCs w:val="0"/>
          <w:sz w:val="36"/>
          <w:szCs w:val="36"/>
        </w:rPr>
        <mc:AlternateContent>
          <mc:Choice Requires="wpg">
            <w:drawing>
              <wp:anchor distT="0" distB="0" distL="0" distR="0" simplePos="0" relativeHeight="25190400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04" name="Group 80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0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0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0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1248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FiIS4llBAAAEB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wJZV6r8AAADc&#10;AAAADwAAAGRycy9kb3ducmV2LnhtbEWPT0sDMRTE7wW/Q3iCNzdJoaVumxZUBL3ZbVG8PTavu1uT&#10;l+0m9s+3N4LQ4zAzv2EWq7N34khD7AIb0IUCQVwH23FjYLt5uZ+BiAnZogtMBi4UYbW8GS2wtOHE&#10;azpWqREZwrFEA21KfSllrFvyGIvQE2dvFwaPKcuhkXbAU4Z7J8dKTaXHjvNCiz09tVR/Vz/ewJe+&#10;HJ532j1M3/Wkett/PH66Zm3M3a1WcxCJzuka/m+/WgMzNYG/M/kIy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CWVeq/&#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3Qo5cL4AAADc&#10;AAAADwAAAGRycy9kb3ducmV2LnhtbEWPQYvCMBSE74L/IbwFb5pYQbQaPVRWxPWiK+Lx0Tzbrs1L&#10;abLq/nsjCHscZuYbZr582FrcqPWVYw3DgQJBnDtTcaHh+P3Zn4DwAdlg7Zg0/JGH5aLbmWNq3J33&#10;dDuEQkQI+xQ1lCE0qZQ+L8miH7iGOHoX11oMUbaFNC3eI9zWMlFqLC1WHBdKbCgrKb8efq2G/Jhd&#10;f6rt+utyTuRqtx+dpkm21rr3MVQzEIEe4T/8bm+Mhokaw+tMPAJy8Q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Qo5cL4A&#10;AADc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XwhuBr8AAADc&#10;AAAADwAAAGRycy9kb3ducmV2LnhtbEWPW0sDMRSE3wX/QziCbzZJwV62TQtWBH2zq7T07bA53d2a&#10;nKyb2Mu/bwTBx2FmvmHmy7N34kh9bAMb0AMFgrgKtuXawOfHy8MEREzIFl1gMnChCMvF7c0cCxtO&#10;vKZjmWqRIRwLNNCk1BVSxqohj3EQOuLs7UPvMWXZ19L2eMpw7+RQqZH02HJeaLCjVUPVV/njDez0&#10;5ft5r9109K4fy7fD5mnr6rUx93dazUAkOqf/8F/71RqYqDH8nslHQC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8Ibga/&#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tl/>
        </w:rPr>
        <w:t>e predicted class.</w:t>
      </w:r>
    </w:p>
    <w:p w14:paraId="01F468C6">
      <w:pPr>
        <w:pStyle w:val="2"/>
        <w:rPr>
          <w:rFonts w:hint="default" w:ascii="Arial" w:hAnsi="Arial" w:cs="Arial"/>
          <w:b w:val="0"/>
          <w:bCs w:val="0"/>
          <w:sz w:val="36"/>
          <w:szCs w:val="36"/>
          <w:rtl/>
        </w:rPr>
      </w:pPr>
    </w:p>
    <w:p w14:paraId="186431D3">
      <w:pPr>
        <w:pStyle w:val="2"/>
        <w:rPr>
          <w:rFonts w:hint="default" w:ascii="Arial" w:hAnsi="Arial" w:cs="Arial"/>
          <w:b w:val="0"/>
          <w:bCs w:val="0"/>
          <w:sz w:val="36"/>
          <w:szCs w:val="36"/>
          <w:rtl/>
        </w:rPr>
      </w:pPr>
      <w:r>
        <w:rPr>
          <w:rFonts w:hint="default" w:ascii="Arial" w:hAnsi="Arial" w:cs="Arial"/>
          <w:b w:val="0"/>
          <w:bCs w:val="0"/>
          <w:sz w:val="36"/>
          <w:szCs w:val="36"/>
          <w:rtl/>
        </w:rPr>
        <w:t>5. Model Compilation:</w:t>
      </w:r>
    </w:p>
    <w:p w14:paraId="56D8207A">
      <w:pPr>
        <w:pStyle w:val="2"/>
        <w:rPr>
          <w:rFonts w:hint="default" w:ascii="Arial" w:hAnsi="Arial" w:cs="Arial"/>
          <w:b w:val="0"/>
          <w:bCs w:val="0"/>
          <w:sz w:val="36"/>
          <w:szCs w:val="36"/>
          <w:rtl/>
        </w:rPr>
      </w:pPr>
      <w:r>
        <w:rPr>
          <w:rFonts w:hint="default" w:ascii="Arial" w:hAnsi="Arial" w:cs="Arial"/>
          <w:b w:val="0"/>
          <w:bCs w:val="0"/>
          <w:sz w:val="36"/>
          <w:szCs w:val="36"/>
          <w:rtl/>
        </w:rPr>
        <w:t>model.compile(loss='cat</w:t>
      </w:r>
      <w:r>
        <w:rPr>
          <w:rFonts w:hint="default" w:ascii="Arial" w:hAnsi="Arial" w:cs="Arial"/>
          <w:b w:val="0"/>
          <w:bCs w:val="0"/>
          <w:sz w:val="36"/>
          <w:szCs w:val="36"/>
        </w:rPr>
        <mc:AlternateContent>
          <mc:Choice Requires="wpg">
            <w:drawing>
              <wp:anchor distT="0" distB="0" distL="0" distR="0" simplePos="0" relativeHeight="25190604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12" name="Group 812"/>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13"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14"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15"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1043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BH6ekeaQQAABA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per+2L8AAADc&#10;AAAADwAAAGRycy9kb3ducmV2LnhtbEWPT2sCMRTE7wW/Q3iF3mo2LYquRsGWgt50WxRvj81zd23y&#10;st2k/vn2Rij0OMzMb5jp/OKsOFEXGs8aVD8DQVx603Cl4evz43kEIkRkg9YzabhSgPms9zDF3Pgz&#10;b+hUxEokCIccNdQxtrmUoazJYej7ljh5B985jEl2lTQdnhPcWfmSZUPpsOG0UGNLbzWV38Wv07BX&#10;15/3g7Lj4VoNitVxu9jZaqP106PKJiAiXeJ/+K+9NBpG6hXuZ9IRkL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Xq/ti/&#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x02UQcAAAADc&#10;AAAADwAAAGRycy9kb3ducmV2LnhtbEWPzWrDMBCE74W8g9hAb41st5TEieKDQ0xpe8kPIcfF2tiO&#10;rZWxVCd9+6pQ6HGYmW+YVXY3nRhpcI1lBfEsAkFcWt1wpeB42D7NQTiPrLGzTAq+yUG2njysMNX2&#10;xjsa974SAcIuRQW1930qpStrMuhmticO3sUOBn2QQyX1gLcAN51MouhVGmw4LNTYU15T2e6/jILy&#10;mLfX5r34uJwTufncPZ8WSV4o9TiNoyUIT3f/H/5rv2kF8/gFfs+EIyDX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TZRB&#10;wAAAANw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RU/DN78AAADc&#10;AAAADwAAAGRycy9kb3ducmV2LnhtbEWPT2sCMRTE7wW/Q3hCbzUbQdHVKLRFsLe6iqW3x+a5uzZ5&#10;WTepf769EQo9DjPzG2a+vDorztSFxrMGNchAEJfeNFxp2G1XLxMQISIbtJ5Jw40CLBe9pznmxl94&#10;Q+ciViJBOOSooY6xzaUMZU0Ow8C3xMk7+M5hTLKrpOnwkuDOymGWjaXDhtNCjS291VT+FL9Ow7e6&#10;nd4Pyk7Hn2pUfBz3r1+22mj93FfZDESka/wP/7XXRsNEjeBxJh0Bub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VPwze/&#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tl/>
        </w:rPr>
        <w:t>egorical_crossentropy', optimizer='adam', metrics=['accuracy']): This line compiles the model. Here's what each part does:</w:t>
      </w:r>
    </w:p>
    <w:p w14:paraId="3C62DB56">
      <w:pPr>
        <w:pStyle w:val="2"/>
        <w:rPr>
          <w:rFonts w:hint="default" w:ascii="Arial" w:hAnsi="Arial" w:cs="Arial"/>
          <w:b w:val="0"/>
          <w:bCs w:val="0"/>
          <w:sz w:val="36"/>
          <w:szCs w:val="36"/>
          <w:rtl/>
        </w:rPr>
      </w:pPr>
      <w:r>
        <w:rPr>
          <w:rFonts w:hint="default" w:ascii="Arial" w:hAnsi="Arial" w:cs="Arial"/>
          <w:b w:val="0"/>
          <w:bCs w:val="0"/>
          <w:sz w:val="36"/>
          <w:szCs w:val="36"/>
          <w:rtl/>
        </w:rPr>
        <w:t>loss='categorical_crossentropy': This defines the loss function used to measure the difference between the model's predictions and the true labels. Categorical crossentropy is commonly used for multi-class classification problems.</w:t>
      </w:r>
    </w:p>
    <w:p w14:paraId="3785451D">
      <w:pPr>
        <w:pStyle w:val="2"/>
        <w:rPr>
          <w:rFonts w:hint="default" w:ascii="Arial" w:hAnsi="Arial" w:cs="Arial"/>
          <w:b w:val="0"/>
          <w:bCs w:val="0"/>
          <w:sz w:val="36"/>
          <w:szCs w:val="36"/>
          <w:rtl/>
        </w:rPr>
      </w:pPr>
      <w:r>
        <w:rPr>
          <w:rFonts w:hint="default" w:ascii="Arial" w:hAnsi="Arial" w:cs="Arial"/>
          <w:b w:val="0"/>
          <w:bCs w:val="0"/>
          <w:sz w:val="36"/>
          <w:szCs w:val="36"/>
          <w:rtl/>
        </w:rPr>
        <w:t>optimizer='adam': This specifies the optimization algorithm used to train the model. Adam is a popular optimizer that efficiently updates the weights of the model during training.</w:t>
      </w:r>
    </w:p>
    <w:p w14:paraId="0EB93F55">
      <w:pPr>
        <w:pStyle w:val="2"/>
        <w:rPr>
          <w:rFonts w:hint="default" w:ascii="Arial" w:hAnsi="Arial" w:cs="Arial"/>
          <w:b w:val="0"/>
          <w:bCs w:val="0"/>
          <w:sz w:val="36"/>
          <w:szCs w:val="36"/>
          <w:rtl/>
        </w:rPr>
      </w:pPr>
      <w:r>
        <w:rPr>
          <w:rFonts w:hint="default" w:ascii="Arial" w:hAnsi="Arial" w:cs="Arial"/>
          <w:b w:val="0"/>
          <w:bCs w:val="0"/>
          <w:sz w:val="36"/>
          <w:szCs w:val="36"/>
          <w:rtl/>
        </w:rPr>
        <w:t>metrics=['accuracy']: This defines the metrics used to track the model's performance during training and validation. Here, 'accuracy' is used to measure the percentage of correct predictions.</w:t>
      </w:r>
    </w:p>
    <w:p w14:paraId="73BF5287">
      <w:pPr>
        <w:pStyle w:val="2"/>
        <w:rPr>
          <w:rFonts w:hint="default" w:ascii="Arial" w:hAnsi="Arial" w:cs="Arial"/>
          <w:b w:val="0"/>
          <w:bCs w:val="0"/>
          <w:sz w:val="36"/>
          <w:szCs w:val="36"/>
          <w:rtl/>
        </w:rPr>
      </w:pPr>
      <w:r>
        <w:rPr>
          <w:rFonts w:hint="default" w:ascii="Arial" w:hAnsi="Arial" w:cs="Arial"/>
          <w:b w:val="0"/>
          <w:bCs w:val="0"/>
          <w:sz w:val="36"/>
          <w:szCs w:val="36"/>
          <w:rtl/>
        </w:rPr>
        <w:t>6. Model Training:</w:t>
      </w:r>
    </w:p>
    <w:p w14:paraId="0DCDFD28">
      <w:pPr>
        <w:pStyle w:val="2"/>
        <w:rPr>
          <w:rFonts w:hint="default" w:ascii="Arial" w:hAnsi="Arial" w:cs="Arial"/>
          <w:b w:val="0"/>
          <w:bCs w:val="0"/>
          <w:sz w:val="36"/>
          <w:szCs w:val="36"/>
          <w:rtl/>
        </w:rPr>
      </w:pPr>
      <w:r>
        <w:rPr>
          <w:rFonts w:hint="default" w:ascii="Arial" w:hAnsi="Arial" w:cs="Arial"/>
          <w:b w:val="0"/>
          <w:bCs w:val="0"/>
          <w:sz w:val="36"/>
          <w:szCs w:val="36"/>
          <w:rtl/>
        </w:rPr>
        <w:t>model.fit(train_x, train_y, epochs=200, batch_size=32, verbose=1, validation_split=0.2): This line trains the model. Here's a breakdown:</w:t>
      </w:r>
    </w:p>
    <w:p w14:paraId="3275A19A">
      <w:pPr>
        <w:pStyle w:val="2"/>
        <w:rPr>
          <w:rFonts w:hint="default" w:ascii="Arial" w:hAnsi="Arial" w:cs="Arial"/>
          <w:b w:val="0"/>
          <w:bCs w:val="0"/>
          <w:sz w:val="36"/>
          <w:szCs w:val="36"/>
          <w:rtl/>
        </w:rPr>
      </w:pPr>
      <w:r>
        <w:rPr>
          <w:rFonts w:hint="default" w:ascii="Arial" w:hAnsi="Arial" w:cs="Arial"/>
          <w:b w:val="0"/>
          <w:bCs w:val="0"/>
          <w:sz w:val="36"/>
          <w:szCs w:val="36"/>
          <w:rtl/>
        </w:rPr>
        <w:t>train_x: This is the training data (bag-of-words features) you prepared earlier.</w:t>
      </w:r>
    </w:p>
    <w:p w14:paraId="65C56204">
      <w:pPr>
        <w:pStyle w:val="2"/>
        <w:rPr>
          <w:rFonts w:hint="default" w:ascii="Arial" w:hAnsi="Arial" w:cs="Arial"/>
          <w:b w:val="0"/>
          <w:bCs w:val="0"/>
          <w:sz w:val="36"/>
          <w:szCs w:val="36"/>
          <w:rtl/>
        </w:rPr>
      </w:pPr>
      <w:r>
        <w:rPr>
          <w:rFonts w:hint="default" w:ascii="Arial" w:hAnsi="Arial" w:cs="Arial"/>
          <w:b w:val="0"/>
          <w:bCs w:val="0"/>
          <w:sz w:val="36"/>
          <w:szCs w:val="36"/>
          <w:rtl/>
        </w:rPr>
        <w:t>train_y: These are the corresponding labels (one-hot encoded) for the tr</w:t>
      </w:r>
      <w:r>
        <w:rPr>
          <w:rFonts w:hint="default" w:ascii="Arial" w:hAnsi="Arial" w:cs="Arial"/>
          <w:b w:val="0"/>
          <w:bCs w:val="0"/>
          <w:sz w:val="36"/>
          <w:szCs w:val="36"/>
        </w:rPr>
        <mc:AlternateContent>
          <mc:Choice Requires="wpg">
            <w:drawing>
              <wp:anchor distT="0" distB="0" distL="0" distR="0" simplePos="0" relativeHeight="25202278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945" name="Group 194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4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4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4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369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">
                <o:lock v:ext="edit" aspectratio="f"/>
                <v:shape id="Graphic 2" o:spid="_x0000_s1026" o:spt="100" style="position:absolute;left:0;top:0;height:10151745;width:7056120;" fillcolor="#5B9BD5 [3204]" filled="t" stroked="f" coordsize="7056120,10151745" o:gfxdata="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5s68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O7vJtr8AAADd&#10;AAAADwAAAGRycy9kb3ducmV2LnhtbEVPTWvCQBC9F/wPywi9NRvTUmvq6iFiKNaLqYjHITsmqdnZ&#10;kN1G++/dQsHbPN7nzJdX04qBetdYVjCJYhDEpdUNVwr2X+unNxDOI2tsLZOCX3KwXIwe5phqe+Ed&#10;DYWvRAhhl6KC2vsuldKVNRl0ke2IA3eyvUEfYF9J3eMlhJtWJnH8Kg02HBpq7CirqTwXP0ZBuc/O&#10;380m/zwdE7na7p4PsyTLlXocT+J3EJ6u/i7+d3/oMH/2MoW/b8IJcn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7yba/&#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wUgLGsEAAADd&#10;AAAADwAAAGRycy9kb3ducmV2LnhtbEWPT0/DMAzF75P4DpGRuG1pEExbWTYJEBLcWIeYdrMary0k&#10;TmnC/nx7fEDazdZ7fu/nxeoUvDrQkLrIFsykAEVcR9dxY+Fj8zKegUoZ2aGPTBbOlGC1vBotsHTx&#10;yGs6VLlREsKpRAttzn2pdapbCpgmsScWbR+HgFnWodFuwKOEB69vi2KqA3YsDS329NRS/V39Bgs7&#10;c/553hs/n76b++rt6/Nx65u1tTfXpngAlemUL+b/61cn+PM7wZVvZAS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UgL&#10;GsEAAADdAAAADwAAAAAAAAABACAAAAAiAAAAZHJzL2Rvd25yZXYueG1sUEsBAhQAFAAAAAgAh07i&#10;QDMvBZ47AAAAOQAAABAAAAAAAAAAAQAgAAAAEAEAAGRycy9zaGFwZXhtbC54bWxQSwUGAAAAAAYA&#10;BgBbAQAAug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tl/>
        </w:rPr>
        <w:t>aining data.</w:t>
      </w:r>
    </w:p>
    <w:p w14:paraId="604E21D2">
      <w:pPr>
        <w:pStyle w:val="2"/>
        <w:rPr>
          <w:rFonts w:hint="default" w:ascii="Arial" w:hAnsi="Arial" w:cs="Arial"/>
          <w:b w:val="0"/>
          <w:bCs w:val="0"/>
          <w:sz w:val="36"/>
          <w:szCs w:val="36"/>
          <w:rtl/>
        </w:rPr>
      </w:pPr>
      <w:r>
        <w:rPr>
          <w:rFonts w:hint="default" w:ascii="Arial" w:hAnsi="Arial" w:cs="Arial"/>
          <w:b w:val="0"/>
          <w:bCs w:val="0"/>
          <w:sz w:val="36"/>
          <w:szCs w:val="36"/>
          <w:rtl/>
        </w:rPr>
        <w:t>epochs=200: This specifies the number of times the entire training data will be passed through the model for training. 200 is a common starting point, but you might need to adjust it based on your data and performance.</w:t>
      </w:r>
    </w:p>
    <w:p w14:paraId="3074647C">
      <w:pPr>
        <w:pStyle w:val="2"/>
        <w:rPr>
          <w:rFonts w:hint="default" w:ascii="Arial" w:hAnsi="Arial" w:cs="Arial"/>
          <w:b w:val="0"/>
          <w:bCs w:val="0"/>
          <w:sz w:val="36"/>
          <w:szCs w:val="36"/>
          <w:rtl/>
        </w:rPr>
      </w:pPr>
      <w:r>
        <w:rPr>
          <w:rFonts w:hint="default" w:ascii="Arial" w:hAnsi="Arial" w:cs="Arial"/>
          <w:b w:val="0"/>
          <w:bCs w:val="0"/>
          <w:sz w:val="36"/>
          <w:szCs w:val="36"/>
          <w:rtl/>
        </w:rPr>
        <w:t>batch_size=32: This defines the batch size, which is the number of training examples used to update the model's weights in each iteration. A batch size o</w:t>
      </w:r>
      <w:r>
        <w:rPr>
          <w:rFonts w:hint="default" w:ascii="Arial" w:hAnsi="Arial" w:cs="Arial"/>
          <w:b w:val="0"/>
          <w:bCs w:val="0"/>
          <w:sz w:val="36"/>
          <w:szCs w:val="36"/>
        </w:rPr>
        <mc:AlternateContent>
          <mc:Choice Requires="wpg">
            <w:drawing>
              <wp:anchor distT="0" distB="0" distL="0" distR="0" simplePos="0" relativeHeight="25190502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08" name="Group 80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09"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10"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11"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1145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0h3bT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Qdtf778AAADc&#10;AAAADwAAAGRycy9kb3ducmV2LnhtbEWPT0sDMRTE74LfITyhN5tEsHS3TQsqgr2126L09ti87q4m&#10;L+sm/fftjSB4HGbmN8x8efFOnGiIXWADeqxAENfBdtwY2G1f76cgYkK26AKTgStFWC5ub+ZY2nDm&#10;DZ2q1IgM4ViigTalvpQy1i15jOPQE2fvEAaPKcuhkXbAc4Z7Jx+UmkiPHeeFFnt6bqn+qo7ewF5f&#10;v18O2hWTtX6sVp/vTx+u2RgzutNqBiLRJf2H/9pv1sBUFfB7Jh8Buf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HbX++/&#10;AAAA3A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uHaSQrwAAADc&#10;AAAADwAAAGRycy9kb3ducmV2LnhtbEVPy4rCMBTdC/MP4Q6407QVRDumLirKMLrxgbi8NLePsbkp&#10;TUadvzcLweXhvBfLh2nFjXrXWFYQjyMQxIXVDVcKTsf1aAbCeWSNrWVS8E8OltnHYIGptnfe0+3g&#10;KxFC2KWooPa+S6V0RU0G3dh2xIErbW/QB9hXUvd4D+GmlUkUTaXBhkNDjR3lNRXXw59RUJzy62/z&#10;s9mWl0SudvvJeZ7kG6WGn3H0BcLTw7/FL/e3VjCLw/xwJhwBmT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h2kkK8AAAA&#10;3A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OnTFNL4AAADc&#10;AAAADwAAAGRycy9kb3ducmV2LnhtbEWPT2sCMRTE7wW/Q3hCb5pNQdHVKGgp2FtdpcXbY/Pc3TZ5&#10;2W5S/3x7Iwg9DjPzG2a+vDgrTtSFxrMGNcxAEJfeNFxp2O/eBhMQISIbtJ5Jw5UCLBe9pznmxp95&#10;S6ciViJBOOSooY6xzaUMZU0Ow9C3xMk7+s5hTLKrpOnwnODOypcsG0uHDaeFGlta11T+FH9Ow0Fd&#10;f1+Pyk7HH2pUvH9/rr5stdX6ua+yGYhIl/gffrQ3RsNEKbifSUdAL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TFNL4A&#10;AADc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tl/>
        </w:rPr>
        <w:t>f 32 is a common choice.</w:t>
      </w:r>
    </w:p>
    <w:p w14:paraId="7C3FB1CD">
      <w:pPr>
        <w:pStyle w:val="2"/>
        <w:rPr>
          <w:rFonts w:hint="default" w:ascii="Arial" w:hAnsi="Arial" w:cs="Arial"/>
          <w:b w:val="0"/>
          <w:bCs w:val="0"/>
          <w:sz w:val="36"/>
          <w:szCs w:val="36"/>
          <w:rtl/>
        </w:rPr>
      </w:pPr>
      <w:r>
        <w:rPr>
          <w:rFonts w:hint="default" w:ascii="Arial" w:hAnsi="Arial" w:cs="Arial"/>
          <w:b w:val="0"/>
          <w:bCs w:val="0"/>
          <w:sz w:val="36"/>
          <w:szCs w:val="36"/>
          <w:rtl/>
        </w:rPr>
        <w:t>verbo</w:t>
      </w:r>
      <w:r>
        <w:rPr>
          <w:rFonts w:hint="default" w:ascii="Arial" w:hAnsi="Arial" w:cs="Arial"/>
          <w:b w:val="0"/>
          <w:bCs w:val="0"/>
          <w:sz w:val="36"/>
          <w:szCs w:val="36"/>
        </w:rPr>
        <mc:AlternateContent>
          <mc:Choice Requires="wpg">
            <w:drawing>
              <wp:anchor distT="0" distB="0" distL="0" distR="0" simplePos="0" relativeHeight="25209446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925" name="Group 92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93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93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93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2201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">
                <o:lock v:ext="edit" aspectratio="f"/>
                <v:shape id="Graphic 2" o:spid="_x0000_s1026" o:spt="100" style="position:absolute;left:0;top:0;height:10151745;width:7056120;" fillcolor="#5B9BD5 [3204]" filled="t" stroked="f" coordsize="7056120,10151745" o:gfxdata="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hsM1K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6m5kJL4AAADc&#10;AAAADwAAAGRycy9kb3ducmV2LnhtbEWPS4vCQBCE7wv+h6EFb+skEZY1OnqIKKJefCAem0ybRDM9&#10;ITO+/v2OsOCxqKqvqPH0aWpxp9ZVlhXE/QgEcW51xYWCw37+/QvCeWSNtWVS8CIH00nna4yptg/e&#10;0n3nCxEg7FJUUHrfpFK6vCSDrm8b4uCdbWvQB9kWUrf4CHBTyySKfqTBisNCiQ1lJeXX3c0oyA/Z&#10;9VKtFuvzKZGzzXZwHCbZQqleN45GIDw9/Sf8315qBcNBDO8z4QjIy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m5kJL4A&#10;AADc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9/IIvr8AAADc&#10;AAAADwAAAGRycy9kb3ducmV2LnhtbEWPT2sCMRTE7wW/Q3hCb5qNpaKrUbAitLe6lpbeHpvn7mry&#10;st2k/vn2piD0OMzMb5j58uKsOFEXGs8a1DADQVx603Cl4WO3GUxAhIhs0HomDVcKsFz0HuaYG3/m&#10;LZ2KWIkE4ZCjhjrGNpcylDU5DEPfEidv7zuHMcmukqbDc4I7K0dZNpYOG04LNbb0UlN5LH6dhm91&#10;/VnvlZ2O39Vz8Xb4XH3Zaqv1Y19lMxCRLvE/fG+/Gg3TpxH8nUlHQC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fyCL6/&#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tl/>
        </w:rPr>
        <w:t>se=1: This sets the verbosity level during training. Here, 1 indicates printing some information after each epoch.</w:t>
      </w:r>
    </w:p>
    <w:p w14:paraId="0A60B2EC">
      <w:pPr>
        <w:pStyle w:val="2"/>
        <w:rPr>
          <w:rFonts w:hint="default" w:ascii="Arial" w:hAnsi="Arial" w:cs="Arial"/>
          <w:b w:val="0"/>
          <w:bCs w:val="0"/>
          <w:u w:val="none"/>
          <w:rtl/>
        </w:rPr>
      </w:pPr>
      <w:r>
        <w:rPr>
          <w:rFonts w:hint="default" w:ascii="Arial" w:hAnsi="Arial" w:cs="Arial"/>
          <w:b w:val="0"/>
          <w:bCs w:val="0"/>
          <w:sz w:val="36"/>
          <w:szCs w:val="36"/>
          <w:rtl/>
        </w:rPr>
        <w:t>validation_split=0.2: This splits 20% of your training data for validation. The model will use this split to monitor its performance on unseen data during training and help prevent overfitting.</w:t>
      </w:r>
    </w:p>
    <w:p w14:paraId="166CD930">
      <w:pPr>
        <w:pStyle w:val="2"/>
        <w:rPr>
          <w:rFonts w:hint="default" w:ascii="Arial" w:hAnsi="Arial" w:cs="Arial"/>
          <w:b w:val="0"/>
          <w:bCs w:val="0"/>
          <w:sz w:val="36"/>
          <w:szCs w:val="36"/>
          <w:rtl/>
        </w:rPr>
      </w:pPr>
      <w:r>
        <w:rPr>
          <w:rFonts w:hint="default" w:ascii="Arial" w:hAnsi="Arial" w:cs="Arial"/>
          <w:b w:val="0"/>
          <w:bCs w:val="0"/>
          <w:sz w:val="36"/>
          <w:szCs w:val="36"/>
          <w:rtl/>
        </w:rPr>
        <w:t>7. Model Saving:</w:t>
      </w:r>
    </w:p>
    <w:p w14:paraId="68D4B38B">
      <w:pPr>
        <w:pStyle w:val="2"/>
        <w:rPr>
          <w:rFonts w:hint="default" w:ascii="Arial" w:hAnsi="Arial" w:cs="Arial"/>
          <w:b w:val="0"/>
          <w:bCs w:val="0"/>
          <w:sz w:val="36"/>
          <w:szCs w:val="36"/>
          <w:rtl/>
        </w:rPr>
      </w:pPr>
      <w:r>
        <w:rPr>
          <w:rFonts w:hint="default" w:ascii="Arial" w:hAnsi="Arial" w:cs="Arial"/>
          <w:b w:val="0"/>
          <w:bCs w:val="0"/>
          <w:sz w:val="36"/>
          <w:szCs w:val="36"/>
          <w:rtl/>
        </w:rPr>
        <w:t>model.save('model.h5'):</w:t>
      </w:r>
    </w:p>
    <w:p w14:paraId="42F8C2AC">
      <w:pPr>
        <w:pStyle w:val="2"/>
        <w:rPr>
          <w:rFonts w:hint="default" w:ascii="Arial" w:hAnsi="Arial" w:cs="Arial"/>
          <w:b w:val="0"/>
          <w:bCs w:val="0"/>
          <w:rtl/>
        </w:rPr>
      </w:pPr>
    </w:p>
    <w:p w14:paraId="5C511EE5">
      <w:pPr>
        <w:pStyle w:val="2"/>
        <w:rPr>
          <w:rFonts w:hint="default" w:ascii="Arial" w:hAnsi="Arial" w:cs="Arial"/>
          <w:b w:val="0"/>
          <w:bCs w:val="0"/>
          <w:rtl/>
        </w:rPr>
      </w:pPr>
      <w:r>
        <w:rPr>
          <w:rFonts w:hint="default" w:ascii="Arial" w:hAnsi="Arial" w:cs="Arial"/>
          <w:b w:val="0"/>
          <w:bCs w:val="0"/>
          <w:rtl/>
        </w:rPr>
        <w:drawing>
          <wp:inline distT="0" distB="0" distL="114300" distR="114300">
            <wp:extent cx="5299710" cy="1016635"/>
            <wp:effectExtent l="0" t="0" r="15240" b="12065"/>
            <wp:docPr id="817" name="Picture 817" descr="photo_2024-05-04_16-5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Picture 817" descr="photo_2024-05-04_16-52-47"/>
                    <pic:cNvPicPr>
                      <a:picLocks noChangeAspect="1"/>
                    </pic:cNvPicPr>
                  </pic:nvPicPr>
                  <pic:blipFill>
                    <a:blip r:embed="rId93"/>
                    <a:stretch>
                      <a:fillRect/>
                    </a:stretch>
                  </pic:blipFill>
                  <pic:spPr>
                    <a:xfrm>
                      <a:off x="0" y="0"/>
                      <a:ext cx="5299710" cy="1016635"/>
                    </a:xfrm>
                    <a:prstGeom prst="rect">
                      <a:avLst/>
                    </a:prstGeom>
                  </pic:spPr>
                </pic:pic>
              </a:graphicData>
            </a:graphic>
          </wp:inline>
        </w:drawing>
      </w:r>
    </w:p>
    <w:p w14:paraId="2F1B0BF0">
      <w:pPr>
        <w:pStyle w:val="2"/>
        <w:rPr>
          <w:rFonts w:hint="default" w:ascii="Arial" w:hAnsi="Arial" w:cs="Arial"/>
          <w:b w:val="0"/>
          <w:bCs w:val="0"/>
          <w:sz w:val="36"/>
          <w:szCs w:val="36"/>
          <w:rtl/>
        </w:rPr>
      </w:pPr>
      <w:r>
        <w:rPr>
          <w:rFonts w:hint="default" w:ascii="Arial" w:hAnsi="Arial" w:cs="Arial"/>
          <w:b w:val="0"/>
          <w:bCs w:val="0"/>
          <w:sz w:val="36"/>
          <w:szCs w:val="36"/>
          <w:rtl/>
        </w:rPr>
        <w:t>The model is stored in a file called model.h5. This file contains the architecture and weights of the trained model.</w:t>
      </w:r>
    </w:p>
    <w:p w14:paraId="3BA5BA5F">
      <w:pPr>
        <w:pStyle w:val="2"/>
        <w:rPr>
          <w:rFonts w:hint="default" w:ascii="Arial" w:hAnsi="Arial" w:cs="Arial"/>
          <w:b w:val="0"/>
          <w:bCs w:val="0"/>
          <w:rtl/>
        </w:rPr>
      </w:pPr>
      <w:r>
        <w:rPr>
          <w:rFonts w:hint="default" w:ascii="Arial" w:hAnsi="Arial" w:cs="Arial"/>
          <w:b w:val="0"/>
          <w:bCs w:val="0"/>
          <w:rtl/>
        </w:rPr>
        <w:drawing>
          <wp:inline distT="0" distB="0" distL="114300" distR="114300">
            <wp:extent cx="5153025" cy="1135380"/>
            <wp:effectExtent l="0" t="0" r="9525" b="7620"/>
            <wp:docPr id="818" name="Picture 818" descr="photo_2024-05-04_16-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Picture 818" descr="photo_2024-05-04_16-54-03"/>
                    <pic:cNvPicPr>
                      <a:picLocks noChangeAspect="1"/>
                    </pic:cNvPicPr>
                  </pic:nvPicPr>
                  <pic:blipFill>
                    <a:blip r:embed="rId94"/>
                    <a:stretch>
                      <a:fillRect/>
                    </a:stretch>
                  </pic:blipFill>
                  <pic:spPr>
                    <a:xfrm>
                      <a:off x="0" y="0"/>
                      <a:ext cx="5153025" cy="1135380"/>
                    </a:xfrm>
                    <a:prstGeom prst="rect">
                      <a:avLst/>
                    </a:prstGeom>
                  </pic:spPr>
                </pic:pic>
              </a:graphicData>
            </a:graphic>
          </wp:inline>
        </w:drawing>
      </w:r>
    </w:p>
    <w:p w14:paraId="5FEBB397">
      <w:pPr>
        <w:pStyle w:val="2"/>
        <w:rPr>
          <w:rFonts w:hint="default" w:ascii="Arial" w:hAnsi="Arial" w:cs="Arial"/>
          <w:b w:val="0"/>
          <w:bCs w:val="0"/>
          <w:sz w:val="36"/>
          <w:szCs w:val="36"/>
          <w:rtl/>
        </w:rPr>
      </w:pPr>
      <w:r>
        <w:rPr>
          <w:rFonts w:hint="default" w:ascii="Arial" w:hAnsi="Arial" w:cs="Arial"/>
          <w:b w:val="0"/>
          <w:bCs w:val="0"/>
          <w:sz w:val="36"/>
          <w:szCs w:val="36"/>
          <w:rtl/>
        </w:rPr>
        <w:t xml:space="preserve">Loading the Intents and Responses </w:t>
      </w:r>
    </w:p>
    <w:p w14:paraId="705582F7">
      <w:pPr>
        <w:pStyle w:val="2"/>
        <w:rPr>
          <w:rFonts w:hint="default" w:ascii="Arial" w:hAnsi="Arial" w:cs="Arial"/>
          <w:b w:val="0"/>
          <w:bCs w:val="0"/>
          <w:sz w:val="36"/>
          <w:szCs w:val="36"/>
          <w:rtl/>
        </w:rPr>
      </w:pPr>
      <w:r>
        <w:rPr>
          <w:rFonts w:hint="default" w:ascii="Arial" w:hAnsi="Arial" w:cs="Arial"/>
          <w:b w:val="0"/>
          <w:bCs w:val="0"/>
          <w:sz w:val="36"/>
          <w:szCs w:val="36"/>
          <w:rtl/>
        </w:rPr>
        <w:t>The following lines of code load the intents and responses from a JSON file:</w:t>
      </w:r>
      <w:r>
        <w:rPr>
          <w:rFonts w:hint="default" w:ascii="Arial" w:hAnsi="Arial" w:cs="Arial"/>
          <w:b w:val="0"/>
          <w:bCs w:val="0"/>
          <w:sz w:val="36"/>
          <w:szCs w:val="36"/>
        </w:rPr>
        <mc:AlternateContent>
          <mc:Choice Requires="wpg">
            <w:drawing>
              <wp:anchor distT="0" distB="0" distL="0" distR="0" simplePos="0" relativeHeight="25190809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819" name="Group 81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82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82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92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0838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CC1iUZgQAABA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m1SqErwAAADc&#10;AAAADwAAAGRycy9kb3ducmV2LnhtbEVPy2oCMRTdC/5DuIXuNBOhYkejUKXQ7upYFHeXyXVmNLkZ&#10;J6mPv28WgsvDec8WN2fFhbrQeNaghhkI4tKbhisNv5vPwQREiMgGrWfScKcAi3m/N8Pc+Cuv6VLE&#10;SqQQDjlqqGNscylDWZPDMPQtceIOvnMYE+wqaTq8pnBn5SjLxtJhw6mhxpaWNZWn4s9p2Kv7eXVQ&#10;9n38o96K7+P2Y2ertdavLyqbgoh0i0/xw/1lNExGaX46k46AnP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tUqhK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GVb9ZL4AAADc&#10;AAAADwAAAGRycy9kb3ducmV2LnhtbEWPT4vCMBTE78J+h/AW9qZpuyBuNXrosiLqRbeIx0fzbKvN&#10;S2niv29vBMHjMDO/YSazm2nEhTpXW1YQDyIQxIXVNZcK8v+//giE88gaG8uk4E4OZtOP3gRTba+8&#10;ocvWlyJA2KWooPK+TaV0RUUG3cC2xME72M6gD7Irpe7wGuCmkUkUDaXBmsNChS1lFRWn7dkoKPLs&#10;dKyX89Vhn8jf9eZ795Nkc6W+PuNoDMLTzb/Dr/ZCKxglMTzPhCM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Vb9ZL4A&#10;AADc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DRCYYL8AAADc&#10;AAAADwAAAGRycy9kb3ducmV2LnhtbEWPT2sCMRTE7wW/Q3gFbzUbwUVXo1BLob3VVVq8PTbP3dXk&#10;ZbtJ/fPtG6HQ4zAzv2EWq6uz4kx9aD1rUKMMBHHlTcu1ht329WkKIkRkg9YzabhRgNVy8LDAwvgL&#10;b+hcxlokCIcCNTQxdoWUoWrIYRj5jjh5B987jEn2tTQ9XhLcWTnOslw6bDktNNjRuqHqVP44DXt1&#10;+345KDvLP9SkfD9+Pn/ZeqP18FFlcxCRrvE//Nd+Mxpm4xzuZ9IRkM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0QmGC/&#10;AAAA3AAAAA8AAAAAAAAAAQAgAAAAIgAAAGRycy9kb3ducmV2LnhtbFBLAQIUABQAAAAIAIdO4kAz&#10;LwWeOwAAADkAAAAQAAAAAAAAAAEAIAAAAA4BAABkcnMvc2hhcGV4bWwueG1sUEsFBgAAAAAGAAYA&#10;WwEAALgDA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1B8E3924">
      <w:pPr>
        <w:pStyle w:val="2"/>
        <w:rPr>
          <w:rFonts w:hint="default" w:ascii="Arial" w:hAnsi="Arial" w:cs="Arial"/>
          <w:b w:val="0"/>
          <w:bCs w:val="0"/>
          <w:sz w:val="36"/>
          <w:szCs w:val="36"/>
          <w:rtl/>
        </w:rPr>
      </w:pPr>
      <w:r>
        <w:rPr>
          <w:rFonts w:hint="default" w:ascii="Arial" w:hAnsi="Arial" w:cs="Arial"/>
          <w:b w:val="0"/>
          <w:bCs w:val="0"/>
          <w:sz w:val="36"/>
          <w:szCs w:val="36"/>
          <w:rtl/>
        </w:rPr>
        <w:t>The intents and resp</w:t>
      </w:r>
      <w:r>
        <w:rPr>
          <w:rFonts w:hint="default" w:ascii="Arial" w:hAnsi="Arial" w:cs="Arial"/>
          <w:b w:val="0"/>
          <w:bCs w:val="0"/>
          <w:sz w:val="36"/>
          <w:szCs w:val="36"/>
        </w:rPr>
        <mc:AlternateContent>
          <mc:Choice Requires="wpg">
            <w:drawing>
              <wp:anchor distT="0" distB="0" distL="0" distR="0" simplePos="0" relativeHeight="25190707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927" name="Group 92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92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92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09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0940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67kpfGcEAAAR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E8OpibwAAADc&#10;AAAADwAAAGRycy9kb3ducmV2LnhtbEVPy2oCMRTdC/5DuEJ3molQ0dEoVCm0uzqKpbvL5DozNrmZ&#10;TlIff28WgsvDeS9WV2fFmbrQeNagRhkI4tKbhisN+937cAoiRGSD1jNpuFGA1bLfW2Bu/IW3dC5i&#10;JVIIhxw11DG2uZShrMlhGPmWOHFH3zmMCXaVNB1eUrizcpxlE+mw4dRQY0vrmsrf4t9p+FG3v81R&#10;2dnkS70Wn6fD27ettlq/DFQ2BxHpGp/ih/vDaJiN09p0Jh0Bub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DqYm8AAAA&#10;3AAAAA8AAAAAAAAAAQAgAAAAIgAAAGRycy9kb3ducmV2LnhtbFBLAQIUABQAAAAIAIdO4kAzLwWe&#10;OwAAADkAAAAQAAAAAAAAAAEAIAAAAAsBAABkcnMvc2hhcGV4bWwueG1sUEsFBgAAAAAGAAYAWwEA&#10;ALU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kcH+/78AAADc&#10;AAAADwAAAGRycy9kb3ducmV2LnhtbEWPQWvCQBSE7wX/w/KE3pqNKZQmZvUQqZTWS1TE4yP7TKLZ&#10;tyG71fTfd4WCx2FmvmHy5Wg6caXBtZYVzKIYBHFldcu1gv3u4+UdhPPIGjvLpOCXHCwXk6ccM21v&#10;XNJ162sRIOwyVNB432dSuqohgy6yPXHwTnYw6IMcaqkHvAW46WQSx2/SYMthocGeioaqy/bHKKj2&#10;xeXcfq2/T8dErjbl6yFNirVSz9NZPAfhafSP8H/7UytIkxTuZ8IRkI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B/v+/&#10;AAAA3A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9dx88AAAADd&#10;AAAADwAAAGRycy9kb3ducmV2LnhtbEWPT0sDMRDF74LfIUzBW5tEsLRr00IVQW92FcXbsJnuriaT&#10;dRP759s7B8HbDO/Ne79ZbU4xqAONuU/swM4MKOIm+Z5bB68vD9MFqFyQPYbE5OBMGTbry4sVVj4d&#10;eUeHurRKQjhX6KArZai0zk1HEfMsDcSi7dMYscg6ttqPeJTwGPS1MXMdsWdp6HCgu46ar/onOviw&#10;5+/7vQ3L+bO9qZ8+37bvod05dzWx5hZUoVP5N/9dP3rBN0vBlW9kBL3+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3Hz&#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tl/>
        </w:rPr>
        <w:t xml:space="preserve">onses are stored in a file called data.json. The file contains a list of intents, where each intent has a tag, a list of patterns, and a list of responses. Loading the Bag of Words </w:t>
      </w:r>
    </w:p>
    <w:p w14:paraId="3A32D3D9">
      <w:pPr>
        <w:pStyle w:val="2"/>
        <w:rPr>
          <w:rFonts w:hint="default" w:ascii="Arial" w:hAnsi="Arial" w:cs="Arial"/>
          <w:b w:val="0"/>
          <w:bCs w:val="0"/>
          <w:sz w:val="36"/>
          <w:szCs w:val="36"/>
          <w:rtl/>
        </w:rPr>
      </w:pPr>
      <w:r>
        <w:rPr>
          <w:rFonts w:hint="default" w:ascii="Arial" w:hAnsi="Arial" w:cs="Arial"/>
          <w:b w:val="0"/>
          <w:bCs w:val="0"/>
          <w:sz w:val="36"/>
          <w:szCs w:val="36"/>
          <w:rtl/>
        </w:rPr>
        <w:t>The following lines of code load the bag of words from a pickle file:</w:t>
      </w:r>
    </w:p>
    <w:p w14:paraId="4AF60765">
      <w:pPr>
        <w:pStyle w:val="2"/>
        <w:rPr>
          <w:rFonts w:hint="default" w:ascii="Arial" w:hAnsi="Arial" w:cs="Arial"/>
          <w:b w:val="0"/>
          <w:bCs w:val="0"/>
          <w:sz w:val="36"/>
          <w:szCs w:val="36"/>
          <w:rtl/>
        </w:rPr>
      </w:pPr>
      <w:r>
        <w:rPr>
          <w:rFonts w:hint="default" w:ascii="Arial" w:hAnsi="Arial" w:cs="Arial"/>
          <w:b w:val="0"/>
          <w:bCs w:val="0"/>
          <w:sz w:val="36"/>
          <w:szCs w:val="36"/>
          <w:rtl/>
        </w:rPr>
        <w:t>-The bag of words is stored in two files: texts.pkl and labels.pkl.  -The texts.pkl file contains a list of all the words that are used in the patterns of the intents.  -The labels.pkl file contains a list of the tags for each intent.</w:t>
      </w:r>
    </w:p>
    <w:p w14:paraId="5B86862E">
      <w:pPr>
        <w:pStyle w:val="2"/>
        <w:rPr>
          <w:rFonts w:hint="default" w:ascii="Arial" w:hAnsi="Arial" w:cs="Arial"/>
          <w:b w:val="0"/>
          <w:bCs w:val="0"/>
          <w:rtl/>
        </w:rPr>
      </w:pPr>
    </w:p>
    <w:p w14:paraId="52D68068">
      <w:pPr>
        <w:pStyle w:val="2"/>
        <w:rPr>
          <w:rFonts w:hint="default" w:ascii="Arial" w:hAnsi="Arial" w:cs="Arial"/>
          <w:b w:val="0"/>
          <w:bCs w:val="0"/>
          <w:rtl/>
        </w:rPr>
      </w:pPr>
      <w:r>
        <w:rPr>
          <w:rFonts w:hint="default" w:ascii="Arial" w:hAnsi="Arial" w:cs="Arial"/>
          <w:b w:val="0"/>
          <w:bCs w:val="0"/>
          <w:rtl/>
        </w:rPr>
        <w:drawing>
          <wp:inline distT="0" distB="0" distL="114300" distR="114300">
            <wp:extent cx="5768975" cy="1289685"/>
            <wp:effectExtent l="0" t="0" r="3175" b="5715"/>
            <wp:docPr id="1099" name="Picture 1099" descr="photo_2024-05-04_16-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1099" descr="photo_2024-05-04_16-56-07"/>
                    <pic:cNvPicPr>
                      <a:picLocks noChangeAspect="1"/>
                    </pic:cNvPicPr>
                  </pic:nvPicPr>
                  <pic:blipFill>
                    <a:blip r:embed="rId95"/>
                    <a:stretch>
                      <a:fillRect/>
                    </a:stretch>
                  </pic:blipFill>
                  <pic:spPr>
                    <a:xfrm>
                      <a:off x="0" y="0"/>
                      <a:ext cx="5768975" cy="1289685"/>
                    </a:xfrm>
                    <a:prstGeom prst="rect">
                      <a:avLst/>
                    </a:prstGeom>
                  </pic:spPr>
                </pic:pic>
              </a:graphicData>
            </a:graphic>
          </wp:inline>
        </w:drawing>
      </w:r>
    </w:p>
    <w:p w14:paraId="0A08ECA0">
      <w:pPr>
        <w:pStyle w:val="2"/>
        <w:rPr>
          <w:rFonts w:hint="default" w:ascii="Arial" w:hAnsi="Arial" w:cs="Arial"/>
          <w:b w:val="0"/>
          <w:bCs w:val="0"/>
          <w:sz w:val="36"/>
          <w:szCs w:val="36"/>
          <w:rtl/>
        </w:rPr>
      </w:pPr>
      <w:r>
        <w:rPr>
          <w:rFonts w:hint="default" w:ascii="Arial" w:hAnsi="Arial" w:cs="Arial"/>
          <w:b w:val="0"/>
          <w:bCs w:val="0"/>
          <w:sz w:val="36"/>
          <w:szCs w:val="36"/>
          <w:rtl/>
        </w:rPr>
        <w:t xml:space="preserve">-The clean_up_sentence() function takes a sentence as input and performs </w:t>
      </w:r>
      <w:r>
        <w:rPr>
          <w:rFonts w:hint="default" w:ascii="Arial" w:hAnsi="Arial" w:cs="Arial"/>
          <w:b w:val="0"/>
          <w:bCs w:val="0"/>
          <w:sz w:val="36"/>
          <w:szCs w:val="36"/>
        </w:rPr>
        <w:t xml:space="preserve"> </w:t>
      </w:r>
      <w:r>
        <w:rPr>
          <w:rFonts w:hint="default" w:ascii="Arial" w:hAnsi="Arial" w:cs="Arial"/>
          <w:b w:val="0"/>
          <w:bCs w:val="0"/>
          <w:sz w:val="36"/>
          <w:szCs w:val="36"/>
          <w:rtl/>
        </w:rPr>
        <w:t>tokenization and lemmatization to normalize the sentence</w:t>
      </w:r>
      <w:r>
        <w:rPr>
          <w:rFonts w:hint="default" w:ascii="Arial" w:hAnsi="Arial" w:cs="Arial"/>
          <w:b w:val="0"/>
          <w:bCs w:val="0"/>
          <w:sz w:val="36"/>
          <w:szCs w:val="36"/>
        </w:rPr>
        <w:t>.</w:t>
      </w:r>
    </w:p>
    <w:p w14:paraId="136A7D9C">
      <w:pPr>
        <w:pStyle w:val="2"/>
        <w:rPr>
          <w:rFonts w:hint="default" w:ascii="Arial" w:hAnsi="Arial" w:cs="Arial"/>
          <w:b w:val="0"/>
          <w:bCs w:val="0"/>
          <w:sz w:val="36"/>
          <w:szCs w:val="36"/>
          <w:rtl/>
        </w:rPr>
      </w:pPr>
      <w:r>
        <w:rPr>
          <w:rFonts w:hint="default" w:ascii="Arial" w:hAnsi="Arial" w:cs="Arial"/>
          <w:b w:val="0"/>
          <w:bCs w:val="0"/>
          <w:sz w:val="36"/>
          <w:szCs w:val="36"/>
          <w:rtl/>
        </w:rPr>
        <w:t xml:space="preserve"> -The output is a list of lemmatized words.</w:t>
      </w:r>
    </w:p>
    <w:p w14:paraId="24B21B06">
      <w:pPr>
        <w:pStyle w:val="2"/>
        <w:rPr>
          <w:rFonts w:hint="default" w:ascii="Arial" w:hAnsi="Arial" w:cs="Arial"/>
          <w:b w:val="0"/>
          <w:bCs w:val="0"/>
          <w:rtl/>
        </w:rPr>
      </w:pPr>
    </w:p>
    <w:p w14:paraId="5FC37877">
      <w:pPr>
        <w:pStyle w:val="2"/>
        <w:rPr>
          <w:rFonts w:hint="default" w:ascii="Arial" w:hAnsi="Arial" w:cs="Arial"/>
          <w:b w:val="0"/>
          <w:bCs w:val="0"/>
          <w:rtl/>
        </w:rPr>
      </w:pPr>
    </w:p>
    <w:p w14:paraId="68F14B6A">
      <w:pPr>
        <w:pStyle w:val="2"/>
        <w:rPr>
          <w:rFonts w:hint="default" w:ascii="Arial" w:hAnsi="Arial" w:cs="Arial"/>
          <w:b w:val="0"/>
          <w:bCs w:val="0"/>
          <w:rtl/>
        </w:rPr>
      </w:pPr>
      <w:r>
        <w:rPr>
          <w:rFonts w:hint="default" w:ascii="Arial" w:hAnsi="Arial" w:cs="Arial"/>
          <w:b w:val="0"/>
          <w:bCs w:val="0"/>
          <w:rtl/>
        </w:rPr>
        <w:drawing>
          <wp:inline distT="0" distB="0" distL="114300" distR="114300">
            <wp:extent cx="5734685" cy="2167890"/>
            <wp:effectExtent l="0" t="0" r="18415" b="3810"/>
            <wp:docPr id="1100" name="Picture 1100" descr="photo_2024-05-04_1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Picture 1100" descr="photo_2024-05-04_16-58-39"/>
                    <pic:cNvPicPr>
                      <a:picLocks noChangeAspect="1"/>
                    </pic:cNvPicPr>
                  </pic:nvPicPr>
                  <pic:blipFill>
                    <a:blip r:embed="rId96"/>
                    <a:stretch>
                      <a:fillRect/>
                    </a:stretch>
                  </pic:blipFill>
                  <pic:spPr>
                    <a:xfrm>
                      <a:off x="0" y="0"/>
                      <a:ext cx="5734685" cy="2167890"/>
                    </a:xfrm>
                    <a:prstGeom prst="rect">
                      <a:avLst/>
                    </a:prstGeom>
                  </pic:spPr>
                </pic:pic>
              </a:graphicData>
            </a:graphic>
          </wp:inline>
        </w:drawing>
      </w:r>
      <w:r>
        <w:rPr>
          <w:rFonts w:hint="default" w:ascii="Arial" w:hAnsi="Arial" w:cs="Arial"/>
          <w:b w:val="0"/>
          <w:bCs w:val="0"/>
        </w:rPr>
        <mc:AlternateContent>
          <mc:Choice Requires="wpg">
            <w:drawing>
              <wp:anchor distT="0" distB="0" distL="0" distR="0" simplePos="0" relativeHeight="25190912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101" name="Group 110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17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7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7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0736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8NWrn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uHeSkb4AAADd&#10;AAAADwAAAGRycy9kb3ducmV2LnhtbEVPS2sCMRC+F/ofwhR6q9mU1sdqFGwptDddRfE2bMbd1WSy&#10;3aQ+/n1TEHqbj+85k9nFWXGiLjSeNaheBoK49KbhSsN69fE0BBEiskHrmTRcKcBsen83wdz4My/p&#10;VMRKpBAOOWqoY2xzKUNZk8PQ8y1x4va+cxgT7CppOjyncGflc5b1pcOGU0ONLb3VVB6LH6dhp67f&#10;73tlR/2Fei2+Dpv51lZLrR8fVDYGEekS/8U396dJ89XgBf6+SSfI6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HeSkb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XFdh1L8AAADd&#10;AAAADwAAAGRycy9kb3ducmV2LnhtbEVPS2vCQBC+C/0PyxR6001StDXN6iGlUqoXUykeh+zkUbOz&#10;Ibv18e+7guBtPr7nZMuz6cSRBtdaVhBPIhDEpdUt1wp23x/jVxDOI2vsLJOCCzlYLh5GGabannhL&#10;x8LXIoSwS1FB432fSunKhgy6ie2JA1fZwaAPcKilHvAUwk0nkyiaSYMth4YGe8obKg/Fn1FQ7vLD&#10;b/u1Wlf7RL5vts8/8yRfKfX0GEdvIDyd/V18c3/qMD9+mcL1m3CCXP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xXYdS/&#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J+mpfb4AAADd&#10;AAAADwAAAGRycy9kb3ducmV2LnhtbEVPS2sCMRC+F/wPYYTeajaFbnVrFFoR7K2updLbsBl3V5PJ&#10;dhNf/74pCL3Nx/ec6fzirDhRH1rPGtQoA0FcedNyreFzs3wYgwgR2aD1TBquFGA+G9xNsTD+zGs6&#10;lbEWKYRDgRqaGLtCylA15DCMfEecuJ3vHcYE+1qaHs8p3Fn5mGW5dNhyamiwo7eGqkN5dBq+1fVn&#10;sVN2kn+op/J9//W6tfVa6/uhyl5ARLrEf/HNvTJpvnrO4e+bdIK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mpfb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0BE707B7">
      <w:pPr>
        <w:pStyle w:val="2"/>
        <w:rPr>
          <w:rFonts w:hint="default" w:ascii="Arial" w:hAnsi="Arial" w:cs="Arial"/>
          <w:b w:val="0"/>
          <w:bCs w:val="0"/>
          <w:rtl/>
        </w:rPr>
      </w:pPr>
    </w:p>
    <w:p w14:paraId="391FA1AA">
      <w:pPr>
        <w:pStyle w:val="2"/>
        <w:rPr>
          <w:rFonts w:hint="default" w:ascii="Arial" w:hAnsi="Arial" w:cs="Arial"/>
          <w:b w:val="0"/>
          <w:bCs w:val="0"/>
          <w:sz w:val="36"/>
          <w:szCs w:val="36"/>
          <w:rtl/>
        </w:rPr>
      </w:pPr>
      <w:r>
        <w:rPr>
          <w:rFonts w:hint="default" w:ascii="Arial" w:hAnsi="Arial" w:cs="Arial"/>
          <w:b w:val="0"/>
          <w:bCs w:val="0"/>
          <w:sz w:val="36"/>
          <w:szCs w:val="36"/>
          <w:rtl/>
        </w:rPr>
        <w:t xml:space="preserve">-The bow() function creates a bag of words vector for the given sentence.  -The function takes the input sentence, a list of words, and a Boolean flag that </w:t>
      </w:r>
      <w:r>
        <w:rPr>
          <w:rFonts w:hint="default" w:ascii="Arial" w:hAnsi="Arial" w:cs="Arial"/>
          <w:b w:val="0"/>
          <w:bCs w:val="0"/>
          <w:sz w:val="36"/>
          <w:szCs w:val="36"/>
        </w:rPr>
        <w:t xml:space="preserve"> </w:t>
      </w:r>
      <w:r>
        <w:rPr>
          <w:rFonts w:hint="default" w:ascii="Arial" w:hAnsi="Arial" w:cs="Arial"/>
          <w:b w:val="0"/>
          <w:bCs w:val="0"/>
          <w:sz w:val="36"/>
          <w:szCs w:val="36"/>
          <w:rtl/>
        </w:rPr>
        <w:t>determines whether to display details or not.  -It creates a vector of the same length as the list of words and sets the values to 0.  -For each word in the input sentence, it checks whether the word is in the list of words. If it is, it sets the corresponding value in the bag vector to</w:t>
      </w:r>
      <w:r>
        <w:rPr>
          <w:rFonts w:hint="default" w:ascii="Arial" w:hAnsi="Arial" w:cs="Arial"/>
          <w:b w:val="0"/>
          <w:bCs w:val="0"/>
          <w:sz w:val="36"/>
          <w:szCs w:val="36"/>
          <w:rtl w:val="0"/>
          <w:lang w:val="en-US"/>
        </w:rPr>
        <w:t xml:space="preserve"> 1</w:t>
      </w:r>
      <w:r>
        <w:rPr>
          <w:rFonts w:hint="default" w:ascii="Arial" w:hAnsi="Arial" w:cs="Arial"/>
          <w:b w:val="0"/>
          <w:bCs w:val="0"/>
          <w:sz w:val="36"/>
          <w:szCs w:val="36"/>
          <w:rtl/>
        </w:rPr>
        <w:t>.</w:t>
      </w:r>
    </w:p>
    <w:p w14:paraId="0D89DAB7">
      <w:pPr>
        <w:pStyle w:val="2"/>
        <w:rPr>
          <w:rFonts w:hint="default" w:ascii="Arial" w:hAnsi="Arial" w:cs="Arial"/>
          <w:b w:val="0"/>
          <w:bCs w:val="0"/>
          <w:rtl/>
        </w:rPr>
      </w:pPr>
    </w:p>
    <w:p w14:paraId="7C985DCB">
      <w:pPr>
        <w:pStyle w:val="2"/>
        <w:rPr>
          <w:rFonts w:hint="default" w:ascii="Arial" w:hAnsi="Arial" w:cs="Arial"/>
          <w:b w:val="0"/>
          <w:bCs w:val="0"/>
          <w:rtl/>
        </w:rPr>
      </w:pPr>
      <w:r>
        <w:rPr>
          <w:rFonts w:hint="default" w:ascii="Arial" w:hAnsi="Arial" w:cs="Arial"/>
          <w:b w:val="0"/>
          <w:bCs w:val="0"/>
          <w:rtl/>
        </w:rPr>
        <w:drawing>
          <wp:inline distT="0" distB="0" distL="114300" distR="114300">
            <wp:extent cx="5617845" cy="2282190"/>
            <wp:effectExtent l="0" t="0" r="1905" b="3810"/>
            <wp:docPr id="1177" name="Picture 1177" descr="photo_2024-05-04_16-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Picture 1177" descr="photo_2024-05-04_16-59-39"/>
                    <pic:cNvPicPr>
                      <a:picLocks noChangeAspect="1"/>
                    </pic:cNvPicPr>
                  </pic:nvPicPr>
                  <pic:blipFill>
                    <a:blip r:embed="rId97"/>
                    <a:stretch>
                      <a:fillRect/>
                    </a:stretch>
                  </pic:blipFill>
                  <pic:spPr>
                    <a:xfrm>
                      <a:off x="0" y="0"/>
                      <a:ext cx="5617845" cy="2282190"/>
                    </a:xfrm>
                    <a:prstGeom prst="rect">
                      <a:avLst/>
                    </a:prstGeom>
                  </pic:spPr>
                </pic:pic>
              </a:graphicData>
            </a:graphic>
          </wp:inline>
        </w:drawing>
      </w:r>
    </w:p>
    <w:p w14:paraId="7C53213D">
      <w:pPr>
        <w:pStyle w:val="2"/>
        <w:rPr>
          <w:rFonts w:hint="default" w:ascii="Arial" w:hAnsi="Arial" w:cs="Arial"/>
          <w:b w:val="0"/>
          <w:bCs w:val="0"/>
          <w:sz w:val="36"/>
          <w:szCs w:val="36"/>
          <w:rtl/>
        </w:rPr>
      </w:pPr>
      <w:r>
        <w:rPr>
          <w:rFonts w:hint="default" w:ascii="Arial" w:hAnsi="Arial" w:cs="Arial"/>
          <w:b w:val="0"/>
          <w:bCs w:val="0"/>
          <w:sz w:val="36"/>
          <w:szCs w:val="36"/>
          <w:rtl/>
        </w:rPr>
        <w:t>The predict_class() function takes a sentence and a model as input and returns a list of intents and the</w:t>
      </w:r>
      <w:r>
        <w:rPr>
          <w:rFonts w:hint="default" w:ascii="Arial" w:hAnsi="Arial" w:cs="Arial"/>
          <w:b w:val="0"/>
          <w:bCs w:val="0"/>
          <w:sz w:val="36"/>
          <w:szCs w:val="36"/>
        </w:rPr>
        <mc:AlternateContent>
          <mc:Choice Requires="wpg">
            <w:drawing>
              <wp:anchor distT="0" distB="0" distL="0" distR="0" simplePos="0" relativeHeight="251911168"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194" name="Group 119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19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9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19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0531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D0d5wh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ZzfR8L0AAADd&#10;AAAADwAAAGRycy9kb3ducmV2LnhtbEVPS2sCMRC+C/6HMAVvNZuCUlejUItgb3VbFG/DZtxdTSbr&#10;JvXx75tCwdt8fM+ZLW7Oigt1ofGsQQ0zEMSlNw1XGr6/Vs+vIEJENmg9k4Y7BVjM+70Z5sZfeUOX&#10;IlYihXDIUUMdY5tLGcqaHIahb4kTd/Cdw5hgV0nT4TWFOytfsmwsHTacGmpsaVlTeSp+nIa9up/f&#10;D8pOxp9qVHwct287W220HjypbAoi0i0+xP/utUnz1WQEf9+kE+T8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N9Hw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HIkZWbwAAADd&#10;AAAADwAAAGRycy9kb3ducmV2LnhtbEVPS4vCMBC+C/6HMII3TVtB1mr0UFHE3YsPxOPQjG21mZQm&#10;vv79ZmHB23x8z5ktXqYWD2pdZVlBPIxAEOdWV1woOB5Wgy8QziNrrC2Tgjc5WMy7nRmm2j55R4+9&#10;L0QIYZeigtL7JpXS5SUZdEPbEAfuYluDPsC2kLrFZwg3tUyiaCwNVhwaSmwoKym/7e9GQX7Mbtdq&#10;u/6+nBO5/NmNTpMkWyvV78XRFISnl/+I/90bHebHkzH8fRNOkP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yJGVm8AAAA&#10;3Q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KnqHL0AAADd&#10;AAAADwAAAGRycy9kb3ducmV2LnhtbEVPS2sCMRC+F/wPYQRvNRtBW1ejoKVgb3VbFG/DZtzdNpms&#10;m/j6902h0Nt8fM+ZL2/Oigt1ofGsQQ0zEMSlNw1XGj4/Xh+fQYSIbNB6Jg13CrBc9B7mmBt/5S1d&#10;iliJFMIhRw11jG0uZShrchiGviVO3NF3DmOCXSVNh9cU7qwcZdlEOmw4NdTY0rqm8rs4Ow0HdT+9&#10;HJWdTt7VuHj72q32ttpqPeirbAYi0i3+i//cG5Pmq+kT/H6TTpC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qeoc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tl/>
        </w:rPr>
        <w:t xml:space="preserve">ir probabilities based on the input sentence.  -It uses the bow() function to create a bag of words vector for the input sentence, </w:t>
      </w:r>
    </w:p>
    <w:p w14:paraId="1C2F21F7">
      <w:pPr>
        <w:pStyle w:val="2"/>
        <w:rPr>
          <w:rFonts w:hint="default" w:ascii="Arial" w:hAnsi="Arial" w:cs="Arial"/>
          <w:b w:val="0"/>
          <w:bCs w:val="0"/>
          <w:sz w:val="36"/>
          <w:szCs w:val="36"/>
          <w:rtl/>
        </w:rPr>
      </w:pPr>
      <w:r>
        <w:rPr>
          <w:rFonts w:hint="default" w:ascii="Arial" w:hAnsi="Arial" w:cs="Arial"/>
          <w:b w:val="0"/>
          <w:bCs w:val="0"/>
          <w:sz w:val="36"/>
          <w:szCs w:val="36"/>
          <w:rtl/>
        </w:rPr>
        <w:t>then uses the pre</w:t>
      </w:r>
      <w:r>
        <w:rPr>
          <w:rFonts w:hint="default" w:ascii="Arial" w:hAnsi="Arial" w:cs="Arial"/>
          <w:b w:val="0"/>
          <w:bCs w:val="0"/>
          <w:sz w:val="36"/>
          <w:szCs w:val="36"/>
        </w:rPr>
        <mc:AlternateContent>
          <mc:Choice Requires="wpg">
            <w:drawing>
              <wp:anchor distT="0" distB="0" distL="0" distR="0" simplePos="0" relativeHeight="251912192"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310" name="Group 131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31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1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31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0428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Zhdic2cEAAAVFgAADgAAAGRycy9lMm9Eb2MueG1s7Vjb&#10;jts2EH0v0H8Q9N61LpZlG+sNmmyzKFCkAZJ+AC1RlgBJVEn6sn/fISmKtLy7ojfZPAR9MWn7cDhz&#10;ZoY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Zhdic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2Bu6SL0AAADd&#10;AAAADwAAAGRycy9kb3ducmV2LnhtbEVPS2sCMRC+F/ofwhR602wsFd0aBRXB3upaKr0Nm3F322Sy&#10;buLr35uC0Nt8fM+ZzC7OihN1ofGsQfUzEMSlNw1XGj63q94IRIjIBq1n0nClALPp48MEc+PPvKFT&#10;ESuRQjjkqKGOsc2lDGVNDkPft8SJ2/vOYUywq6Tp8JzCnZWDLBtKhw2nhhpbWtRU/hZHp+FbXQ/L&#10;vbLj4Yd6Ld5/vuY7W220fn5S2RuISJf4L7671ybNf1EK/r5JJ8jp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G7pI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o6Vy4bwAAADd&#10;AAAADwAAAGRycy9kb3ducmV2LnhtbEVPS4vCMBC+C/6HMII3TVtB1mr0UFEW14sPxOPQjG21mZQm&#10;q+6/N8KCt/n4njNbPE0t7tS6yrKCeBiBIM6trrhQcDysBl8gnEfWWFsmBX/kYDHvdmaYavvgHd33&#10;vhAhhF2KCkrvm1RKl5dk0A1tQxy4i20N+gDbQuoWHyHc1DKJorE0WHFoKLGhrKT8tv81CvJjdrtW&#10;m/XP5ZzI5XY3Ok2SbK1UvxdHUxCenv4j/nd/6zB/FCfw/iacIO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OlcuG8AAAA&#10;3Q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R4WBpL4AAADd&#10;AAAADwAAAGRycy9kb3ducmV2LnhtbEVPS2sCMRC+F/wPYQq9aTZKpa5GQUuhvem2KN6Gzbi7Npls&#10;N6mPf2+EQm/z8T1ntrg4K07UhcazBjXIQBCX3jRcafj6fOu/gAgR2aD1TBquFGAx7z3MMDf+zBs6&#10;FbESKYRDjhrqGNtcylDW5DAMfEucuIPvHMYEu0qaDs8p3Fk5zLKxdNhwaqixpVVN5Xfx6zTs1fXn&#10;9aDsZLxWz8XHcbvc2Wqj9dOjyqYgIl3iv/jP/W7S/JEawf2bdIKc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4WBpL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tl/>
        </w:rPr>
        <w:t>-trained model to predict the intent based on the vector.  -The output is a list of intents with their corresponding probabilities</w:t>
      </w:r>
    </w:p>
    <w:p w14:paraId="5736BD7F">
      <w:pPr>
        <w:pStyle w:val="2"/>
        <w:rPr>
          <w:rFonts w:hint="default" w:ascii="Arial" w:hAnsi="Arial" w:cs="Arial"/>
          <w:b w:val="0"/>
          <w:bCs w:val="0"/>
          <w:rtl/>
        </w:rPr>
      </w:pPr>
    </w:p>
    <w:p w14:paraId="6A1096E3">
      <w:pPr>
        <w:pStyle w:val="2"/>
        <w:rPr>
          <w:rFonts w:hint="default" w:ascii="Arial" w:hAnsi="Arial" w:cs="Arial"/>
          <w:b w:val="0"/>
          <w:bCs w:val="0"/>
          <w:rtl/>
        </w:rPr>
      </w:pPr>
      <w:r>
        <w:rPr>
          <w:rFonts w:hint="default" w:ascii="Arial" w:hAnsi="Arial" w:cs="Arial"/>
          <w:b w:val="0"/>
          <w:bCs w:val="0"/>
          <w:rtl/>
        </w:rPr>
        <w:drawing>
          <wp:inline distT="0" distB="0" distL="114300" distR="114300">
            <wp:extent cx="5842000" cy="1897380"/>
            <wp:effectExtent l="0" t="0" r="6350" b="7620"/>
            <wp:docPr id="1410" name="Picture 1410" descr="photo_2024-05-04_17-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Picture 1410" descr="photo_2024-05-04_17-02-06"/>
                    <pic:cNvPicPr>
                      <a:picLocks noChangeAspect="1"/>
                    </pic:cNvPicPr>
                  </pic:nvPicPr>
                  <pic:blipFill>
                    <a:blip r:embed="rId98"/>
                    <a:stretch>
                      <a:fillRect/>
                    </a:stretch>
                  </pic:blipFill>
                  <pic:spPr>
                    <a:xfrm>
                      <a:off x="0" y="0"/>
                      <a:ext cx="5842000" cy="1897380"/>
                    </a:xfrm>
                    <a:prstGeom prst="rect">
                      <a:avLst/>
                    </a:prstGeom>
                  </pic:spPr>
                </pic:pic>
              </a:graphicData>
            </a:graphic>
          </wp:inline>
        </w:drawing>
      </w:r>
    </w:p>
    <w:p w14:paraId="197975EF">
      <w:pPr>
        <w:pStyle w:val="2"/>
        <w:rPr>
          <w:rFonts w:hint="default" w:ascii="Arial" w:hAnsi="Arial" w:cs="Arial"/>
          <w:b w:val="0"/>
          <w:bCs w:val="0"/>
          <w:rtl/>
        </w:rPr>
      </w:pPr>
    </w:p>
    <w:p w14:paraId="63AE01C7">
      <w:pPr>
        <w:pStyle w:val="2"/>
        <w:rPr>
          <w:rFonts w:hint="default" w:ascii="Arial" w:hAnsi="Arial" w:cs="Arial"/>
          <w:b w:val="0"/>
          <w:bCs w:val="0"/>
          <w:sz w:val="36"/>
          <w:szCs w:val="36"/>
          <w:rtl/>
        </w:rPr>
      </w:pPr>
      <w:r>
        <w:rPr>
          <w:rFonts w:hint="default" w:ascii="Arial" w:hAnsi="Arial" w:cs="Arial"/>
          <w:b w:val="0"/>
          <w:bCs w:val="0"/>
          <w:sz w:val="36"/>
          <w:szCs w:val="36"/>
          <w:rtl/>
        </w:rPr>
        <w:t>The getResponse() function takes a list of intents and the intents.json file as input and returns a response for the predicted intent.  -It uses the tag field of the predicted intent to match it with an intent in the JSON file and selects a random response from the responses field.</w:t>
      </w:r>
    </w:p>
    <w:p w14:paraId="258712BA">
      <w:pPr>
        <w:pStyle w:val="2"/>
        <w:rPr>
          <w:rFonts w:hint="default" w:ascii="Arial" w:hAnsi="Arial" w:cs="Arial"/>
          <w:b w:val="0"/>
          <w:bCs w:val="0"/>
          <w:rtl/>
        </w:rPr>
      </w:pPr>
      <w:r>
        <w:rPr>
          <w:rFonts w:hint="default" w:ascii="Arial" w:hAnsi="Arial" w:cs="Arial"/>
          <w:b w:val="0"/>
          <w:bCs w:val="0"/>
          <w:rtl/>
        </w:rPr>
        <w:drawing>
          <wp:inline distT="0" distB="0" distL="114300" distR="114300">
            <wp:extent cx="5604510" cy="1200150"/>
            <wp:effectExtent l="0" t="0" r="15240" b="0"/>
            <wp:docPr id="1411" name="Picture 1411" descr="photo_2024-05-04_17-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Picture 1411" descr="photo_2024-05-04_17-03-16"/>
                    <pic:cNvPicPr>
                      <a:picLocks noChangeAspect="1"/>
                    </pic:cNvPicPr>
                  </pic:nvPicPr>
                  <pic:blipFill>
                    <a:blip r:embed="rId99"/>
                    <a:stretch>
                      <a:fillRect/>
                    </a:stretch>
                  </pic:blipFill>
                  <pic:spPr>
                    <a:xfrm>
                      <a:off x="0" y="0"/>
                      <a:ext cx="5604510" cy="1200150"/>
                    </a:xfrm>
                    <a:prstGeom prst="rect">
                      <a:avLst/>
                    </a:prstGeom>
                  </pic:spPr>
                </pic:pic>
              </a:graphicData>
            </a:graphic>
          </wp:inline>
        </w:drawing>
      </w:r>
    </w:p>
    <w:p w14:paraId="49E61E78">
      <w:pPr>
        <w:pStyle w:val="2"/>
        <w:rPr>
          <w:rFonts w:hint="default" w:ascii="Arial" w:hAnsi="Arial" w:cs="Arial"/>
          <w:b w:val="0"/>
          <w:bCs w:val="0"/>
          <w:sz w:val="36"/>
          <w:szCs w:val="36"/>
          <w:rtl/>
        </w:rPr>
      </w:pPr>
      <w:r>
        <w:rPr>
          <w:rFonts w:hint="default" w:ascii="Arial" w:hAnsi="Arial" w:cs="Arial"/>
          <w:b w:val="0"/>
          <w:bCs w:val="0"/>
          <w:sz w:val="36"/>
          <w:szCs w:val="36"/>
          <w:rtl/>
        </w:rPr>
        <w:t xml:space="preserve">The chatbot_response() function takes user input as input and returns a response </w:t>
      </w:r>
    </w:p>
    <w:p w14:paraId="1C2BC494">
      <w:pPr>
        <w:pStyle w:val="2"/>
        <w:rPr>
          <w:rFonts w:hint="default" w:ascii="Arial" w:hAnsi="Arial" w:cs="Arial"/>
          <w:b w:val="0"/>
          <w:bCs w:val="0"/>
          <w:sz w:val="36"/>
          <w:szCs w:val="36"/>
          <w:rtl/>
        </w:rPr>
      </w:pPr>
      <w:r>
        <w:rPr>
          <w:rFonts w:hint="default" w:ascii="Arial" w:hAnsi="Arial" w:cs="Arial"/>
          <w:b w:val="0"/>
          <w:bCs w:val="0"/>
          <w:sz w:val="36"/>
          <w:szCs w:val="36"/>
          <w:rtl/>
        </w:rPr>
        <w:t xml:space="preserve">based on the predicted intent. It uses the predict_class() and getResponse() </w:t>
      </w:r>
    </w:p>
    <w:p w14:paraId="56211338">
      <w:pPr>
        <w:pStyle w:val="2"/>
        <w:rPr>
          <w:rFonts w:hint="default" w:ascii="Arial" w:hAnsi="Arial" w:cs="Arial"/>
          <w:b w:val="0"/>
          <w:bCs w:val="0"/>
          <w:sz w:val="36"/>
          <w:szCs w:val="36"/>
          <w:rtl/>
        </w:rPr>
      </w:pPr>
      <w:r>
        <w:rPr>
          <w:rFonts w:hint="default" w:ascii="Arial" w:hAnsi="Arial" w:cs="Arial"/>
          <w:b w:val="0"/>
          <w:bCs w:val="0"/>
          <w:sz w:val="36"/>
          <w:szCs w:val="36"/>
          <w:rtl/>
        </w:rPr>
        <w:t>functions to predict the intent and generate a response.</w:t>
      </w:r>
    </w:p>
    <w:p w14:paraId="4DEB20B0">
      <w:pPr>
        <w:pStyle w:val="2"/>
        <w:rPr>
          <w:rFonts w:hint="default" w:ascii="Arial" w:hAnsi="Arial" w:cs="Arial"/>
          <w:b w:val="0"/>
          <w:bCs w:val="0"/>
          <w:rtl/>
        </w:rPr>
      </w:pPr>
      <w:r>
        <w:rPr>
          <w:rFonts w:hint="default" w:ascii="Arial" w:hAnsi="Arial" w:cs="Arial"/>
          <w:b w:val="0"/>
          <w:bCs w:val="0"/>
        </w:rPr>
        <mc:AlternateContent>
          <mc:Choice Requires="wpg">
            <w:drawing>
              <wp:anchor distT="0" distB="0" distL="0" distR="0" simplePos="0" relativeHeight="251910144"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417" name="Group 141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41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1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2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0633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qtnYgGY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Cq2diA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iYvesMEAAADd&#10;AAAADwAAAGRycy9kb3ducmV2LnhtbEWPT0/DMAzF70h8h8hI3FgaxKbRLZsECGm7bWUCcbMar+1I&#10;nNKE/fn2+IDEzdZ7fu/n+fIcvDrSkLrIFsyoAEVcR9dxY2H39no3BZUyskMfmSxcKMFycX01x9LF&#10;E2/pWOVGSQinEi20Ofel1qluKWAaxZ5YtH0cAmZZh0a7AU8SHry+L4qJDtixNLTY03NL9Vf1Eyx8&#10;msv3y974x8nGjKv14f3pwzdba29vTDEDlemc/81/1ysn+A9GcOUbGUEv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Yve&#10;sMEAAADdAAAADwAAAAAAAAABACAAAAAiAAAAZHJzL2Rvd25yZXYueG1sUEsBAhQAFAAAAAgAh07i&#10;QDMvBZ47AAAAOQAAABAAAAAAAAAAAQAgAAAAEAEAAGRycy9zaGFwZXhtbC54bWxQSwUGAAAAAAYA&#10;BgBbAQAAug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bast9b8AAADd&#10;AAAADwAAAGRycy9kb3ducmV2LnhtbEVPTWvCQBC9C/0PyxR6001ikRrd5JBiKK0XrRSPQ3ZM0mRn&#10;Q3ar9t93BaG3ebzPWedX04szja61rCCeRSCIK6tbrhUcPjfTFxDOI2vsLZOCX3KQZw+TNabaXnhH&#10;572vRQhhl6KCxvshldJVDRl0MzsQB+5kR4M+wLGWesRLCDe9TKJoIQ22HBoaHKhoqOr2P0ZBdSi6&#10;7/a9/DgdE/m63c2/lklRKvX0GEcrEJ6u/l98d7/pMP85XsLtm3CCz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2rLfW/&#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uZEYC8EAAADd&#10;AAAADwAAAGRycy9kb3ducmV2LnhtbEWPT0/DMAzF70h8h8hI3FiaCaatLJu0ISS4sQ4xcbMary0k&#10;TmnC/nx7fEDazdZ7fu/n+fIUvDrQkLrIFsyoAEVcR9dxY+F9+3w3BZUyskMfmSycKcFycX01x9LF&#10;I2/oUOVGSQinEi20Ofel1qluKWAaxZ5YtH0cAmZZh0a7AY8SHrweF8VEB+xYGlrsad1S/V39Bguf&#10;5vzztDd+NnkzD9Xr18dq55uNtbc3pngElemUL+b/6xcn+Pdj4ZdvZAS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ZEY&#10;C8EAAADdAAAADwAAAAAAAAABACAAAAAiAAAAZHJzL2Rvd25yZXYueG1sUEsBAhQAFAAAAAgAh07i&#10;QDMvBZ47AAAAOQAAABAAAAAAAAAAAQAgAAAAEAEAAGRycy9zaGFwZXhtbC54bWxQSwUGAAAAAAYA&#10;BgBbAQAAug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051D581">
      <w:pPr>
        <w:pStyle w:val="2"/>
        <w:rPr>
          <w:rFonts w:hint="default" w:ascii="Arial" w:hAnsi="Arial" w:cs="Arial"/>
          <w:b w:val="0"/>
          <w:bCs w:val="0"/>
        </w:rPr>
      </w:pPr>
      <w:r>
        <w:rPr>
          <w:rFonts w:hint="default" w:ascii="Arial" w:hAnsi="Arial" w:cs="Arial"/>
          <w:b w:val="0"/>
          <w:bCs w:val="0"/>
        </w:rPr>
        <w:drawing>
          <wp:inline distT="0" distB="0" distL="114300" distR="114300">
            <wp:extent cx="5567680" cy="3041650"/>
            <wp:effectExtent l="0" t="0" r="13970" b="6350"/>
            <wp:docPr id="1416" name="Picture 1416" descr="photo_2024-05-04_17-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photo_2024-05-04_17-04-29"/>
                    <pic:cNvPicPr>
                      <a:picLocks noChangeAspect="1"/>
                    </pic:cNvPicPr>
                  </pic:nvPicPr>
                  <pic:blipFill>
                    <a:blip r:embed="rId100"/>
                    <a:stretch>
                      <a:fillRect/>
                    </a:stretch>
                  </pic:blipFill>
                  <pic:spPr>
                    <a:xfrm>
                      <a:off x="0" y="0"/>
                      <a:ext cx="5567680" cy="3041650"/>
                    </a:xfrm>
                    <a:prstGeom prst="rect">
                      <a:avLst/>
                    </a:prstGeom>
                  </pic:spPr>
                </pic:pic>
              </a:graphicData>
            </a:graphic>
          </wp:inline>
        </w:drawing>
      </w:r>
    </w:p>
    <w:p w14:paraId="58A38265">
      <w:pPr>
        <w:pStyle w:val="2"/>
        <w:rPr>
          <w:rFonts w:hint="default" w:ascii="Arial" w:hAnsi="Arial" w:cs="Arial"/>
          <w:b w:val="0"/>
          <w:bCs w:val="0"/>
          <w:color w:val="auto"/>
          <w:sz w:val="36"/>
          <w:szCs w:val="36"/>
        </w:rPr>
      </w:pPr>
      <w:r>
        <w:rPr>
          <w:rFonts w:hint="default" w:ascii="Arial" w:hAnsi="Arial" w:cs="Arial"/>
          <w:b w:val="0"/>
          <w:bCs w:val="0"/>
          <w:color w:val="auto"/>
          <w:sz w:val="36"/>
          <w:szCs w:val="36"/>
          <w:rtl/>
        </w:rPr>
        <w:t>-The Flask import is used to create a web application. It provides methods for creating a web server and handling HTTP requests. -The home() function returns the home page of the web application. -The get_bot_response() function handles HTTP GET requests from the client and returns a response generated by the chatbot</w:t>
      </w:r>
      <w:r>
        <w:rPr>
          <w:rFonts w:hint="default" w:ascii="Arial" w:hAnsi="Arial" w:cs="Arial"/>
          <w:b w:val="0"/>
          <w:bCs w:val="0"/>
          <w:color w:val="auto"/>
          <w:sz w:val="36"/>
          <w:szCs w:val="36"/>
        </w:rPr>
        <w:t>.</w:t>
      </w:r>
    </w:p>
    <w:p w14:paraId="13CE4AB0">
      <w:pPr>
        <w:pStyle w:val="2"/>
        <w:rPr>
          <w:rFonts w:hint="default" w:ascii="Arial" w:hAnsi="Arial" w:cs="Arial"/>
          <w:b w:val="0"/>
          <w:bCs w:val="0"/>
          <w:color w:val="auto"/>
          <w:sz w:val="36"/>
          <w:szCs w:val="36"/>
        </w:rPr>
      </w:pPr>
      <w:r>
        <w:rPr>
          <w:rFonts w:hint="default" w:ascii="Arial" w:hAnsi="Arial" w:cs="Arial"/>
          <w:b w:val="0"/>
          <w:bCs w:val="0"/>
          <w:color w:val="auto"/>
          <w:sz w:val="36"/>
          <w:szCs w:val="36"/>
        </w:rPr>
        <w:t xml:space="preserve">Data set </w:t>
      </w:r>
      <w:r>
        <w:rPr>
          <w:rFonts w:hint="default" w:ascii="Arial" w:hAnsi="Arial" w:cs="Arial"/>
          <w:b w:val="0"/>
          <w:bCs w:val="0"/>
          <w:color w:val="auto"/>
          <w:sz w:val="36"/>
          <w:szCs w:val="36"/>
        </w:rPr>
        <mc:AlternateContent>
          <mc:Choice Requires="wpg">
            <w:drawing>
              <wp:anchor distT="0" distB="0" distL="0" distR="0" simplePos="0" relativeHeight="251913216"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423" name="Group 142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42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2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2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0326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BxudS4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xqoeCL4AAADd&#10;AAAADwAAAGRycy9kb3ducmV2LnhtbEVPS2sCMRC+F/ofwhS8aTaiYrdGoS1CvelaWnobNuPuajLZ&#10;blIf/94IQm/z8T1ntjg7K47UhcazBjXIQBCX3jRcafjcLvtTECEiG7SeScOFAizmjw8zzI0/8YaO&#10;RaxECuGQo4Y6xjaXMpQ1OQwD3xInbuc7hzHBrpKmw1MKd1YOs2wiHTacGmps6a2m8lD8OQ0/6vL7&#10;vlP2ebJW42K1/3r9ttVG696Tyl5ARDrHf/Hd/WHS/NFwBLdv0glyf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qoeCL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IortTb0AAADd&#10;AAAADwAAAGRycy9kb3ducmV2LnhtbEVPS4vCMBC+C/sfwizsTVO7KrvV6KGiiHrxwbLHoRnbajMp&#10;TXz9eyMI3ubje85ocjOVuFDjSssKup0IBHFmdcm5gv1u1v4B4TyyxsoyKbiTg8n4ozXCRNsrb+iy&#10;9bkIIewSVFB4XydSuqwgg65ja+LAHWxj0AfY5FI3eA3hppJxFA2kwZJDQ4E1pQVlp+3ZKMj26elY&#10;Luerw38sp+vN999vnM6V+vrsRkMQnm7+LX65FzrM78V9eH4TTpDj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iu1N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WTQl5L4AAADd&#10;AAAADwAAAGRycy9kb3ducmV2LnhtbEVPS2sCMRC+F/ofwgjeNBuxS7s1Cq0I9qbb0tLbsBl3tyaT&#10;7Sa+/r0RCr3Nx/ec2eLsrDhSH1rPGtQ4A0FcedNyreHjfTV6BBEiskHrmTRcKMBifn83w8L4E2/p&#10;WMZapBAOBWpoYuwKKUPVkMMw9h1x4na+dxgT7GtpejylcGflJMty6bDl1NBgR68NVfvy4DR8q8vv&#10;cqfsU75RD+Xbz+fLl623Wg8HKnsGEekc/8V/7rVJ86eTHG7fpBPk/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TQl5L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6C140E49">
      <w:pPr>
        <w:pStyle w:val="2"/>
        <w:rPr>
          <w:rFonts w:hint="default" w:ascii="Arial" w:hAnsi="Arial" w:cs="Arial"/>
          <w:b w:val="0"/>
          <w:bCs w:val="0"/>
        </w:rPr>
      </w:pPr>
      <w:r>
        <w:rPr>
          <w:rFonts w:hint="default" w:ascii="Arial" w:hAnsi="Arial" w:cs="Arial"/>
          <w:b w:val="0"/>
          <w:bCs w:val="0"/>
        </w:rPr>
        <w:drawing>
          <wp:inline distT="0" distB="0" distL="114300" distR="114300">
            <wp:extent cx="5655945" cy="1217295"/>
            <wp:effectExtent l="0" t="0" r="1905" b="1905"/>
            <wp:docPr id="1422" name="Picture 1422" descr="photo_2024-05-04_17-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Picture 1422" descr="photo_2024-05-04_17-05-30"/>
                    <pic:cNvPicPr>
                      <a:picLocks noChangeAspect="1"/>
                    </pic:cNvPicPr>
                  </pic:nvPicPr>
                  <pic:blipFill>
                    <a:blip r:embed="rId101"/>
                    <a:stretch>
                      <a:fillRect/>
                    </a:stretch>
                  </pic:blipFill>
                  <pic:spPr>
                    <a:xfrm>
                      <a:off x="0" y="0"/>
                      <a:ext cx="5655945" cy="1217295"/>
                    </a:xfrm>
                    <a:prstGeom prst="rect">
                      <a:avLst/>
                    </a:prstGeom>
                  </pic:spPr>
                </pic:pic>
              </a:graphicData>
            </a:graphic>
          </wp:inline>
        </w:drawing>
      </w:r>
    </w:p>
    <w:p w14:paraId="58750A3E">
      <w:pPr>
        <w:pStyle w:val="2"/>
        <w:rPr>
          <w:rFonts w:hint="default" w:ascii="Arial" w:hAnsi="Arial" w:cs="Arial"/>
          <w:b w:val="0"/>
          <w:bCs w:val="0"/>
        </w:rPr>
      </w:pPr>
    </w:p>
    <w:p w14:paraId="1D16D2F4">
      <w:pPr>
        <w:pStyle w:val="2"/>
        <w:rPr>
          <w:rFonts w:hint="default" w:ascii="Arial" w:hAnsi="Arial" w:cs="Arial"/>
          <w:b w:val="0"/>
          <w:bCs w:val="0"/>
          <w:sz w:val="36"/>
          <w:szCs w:val="36"/>
        </w:rPr>
      </w:pPr>
      <w:r>
        <w:rPr>
          <w:rFonts w:hint="default" w:ascii="Arial" w:hAnsi="Arial" w:cs="Arial"/>
          <w:b w:val="0"/>
          <w:bCs w:val="0"/>
          <w:sz w:val="36"/>
          <w:szCs w:val="36"/>
        </w:rPr>
        <w:t xml:space="preserve">This code represents a sample implementation of a natural language processing (NLP) chatbot. It defines a list of intents, each with a set of patterns that the bot can recognize and respond to. The example intent in this code is the "greeting" intent. </w:t>
      </w:r>
    </w:p>
    <w:p w14:paraId="0FA799BC">
      <w:pPr>
        <w:pStyle w:val="2"/>
        <w:rPr>
          <w:rFonts w:hint="default" w:ascii="Arial" w:hAnsi="Arial" w:cs="Arial"/>
          <w:b w:val="0"/>
          <w:bCs w:val="0"/>
          <w:sz w:val="36"/>
          <w:szCs w:val="36"/>
        </w:rPr>
      </w:pPr>
      <w:r>
        <w:rPr>
          <w:rFonts w:hint="default" w:ascii="Arial" w:hAnsi="Arial" w:cs="Arial"/>
          <w:b w:val="0"/>
          <w:bCs w:val="0"/>
          <w:sz w:val="36"/>
          <w:szCs w:val="36"/>
        </w:rPr>
        <w:t>Here is a breakdown of the diffe</w:t>
      </w:r>
    </w:p>
    <w:p w14:paraId="2BC17287">
      <w:pPr>
        <w:pStyle w:val="2"/>
        <w:rPr>
          <w:rFonts w:hint="default" w:ascii="Arial" w:hAnsi="Arial" w:cs="Arial"/>
          <w:b w:val="0"/>
          <w:bCs w:val="0"/>
          <w:sz w:val="36"/>
          <w:szCs w:val="36"/>
        </w:rPr>
      </w:pPr>
      <w:r>
        <w:rPr>
          <w:rFonts w:hint="default" w:ascii="Arial" w:hAnsi="Arial" w:cs="Arial"/>
          <w:b w:val="0"/>
          <w:bCs w:val="0"/>
          <w:sz w:val="36"/>
          <w:szCs w:val="36"/>
        </w:rPr>
        <w:t xml:space="preserve">rent fields in the "greeting" intent: </w:t>
      </w:r>
    </w:p>
    <w:p w14:paraId="3753657B">
      <w:pPr>
        <w:pStyle w:val="2"/>
        <w:rPr>
          <w:rFonts w:hint="default" w:ascii="Arial" w:hAnsi="Arial" w:cs="Arial"/>
          <w:b w:val="0"/>
          <w:bCs w:val="0"/>
          <w:sz w:val="36"/>
          <w:szCs w:val="36"/>
        </w:rPr>
      </w:pPr>
      <w:r>
        <w:rPr>
          <w:rFonts w:hint="default" w:ascii="Arial" w:hAnsi="Arial" w:cs="Arial"/>
          <w:b w:val="0"/>
          <w:bCs w:val="0"/>
          <w:sz w:val="36"/>
          <w:szCs w:val="36"/>
        </w:rPr>
        <w:t xml:space="preserve"> "tag": This is a unique identifier for the intent. It is used to </w:t>
      </w:r>
    </w:p>
    <w:p w14:paraId="1569019E">
      <w:pPr>
        <w:pStyle w:val="2"/>
        <w:rPr>
          <w:rFonts w:hint="default" w:ascii="Arial" w:hAnsi="Arial" w:cs="Arial"/>
          <w:b w:val="0"/>
          <w:bCs w:val="0"/>
          <w:sz w:val="36"/>
          <w:szCs w:val="36"/>
        </w:rPr>
      </w:pPr>
      <w:r>
        <w:rPr>
          <w:rFonts w:hint="default" w:ascii="Arial" w:hAnsi="Arial" w:cs="Arial"/>
          <w:b w:val="0"/>
          <w:bCs w:val="0"/>
          <w:sz w:val="36"/>
          <w:szCs w:val="36"/>
        </w:rPr>
        <w:t xml:space="preserve">match user input with the appropriate response. </w:t>
      </w:r>
    </w:p>
    <w:p w14:paraId="786FCD62">
      <w:pPr>
        <w:pStyle w:val="2"/>
        <w:rPr>
          <w:rFonts w:hint="default" w:ascii="Arial" w:hAnsi="Arial" w:cs="Arial"/>
          <w:b w:val="0"/>
          <w:bCs w:val="0"/>
          <w:sz w:val="36"/>
          <w:szCs w:val="36"/>
        </w:rPr>
      </w:pPr>
      <w:r>
        <w:rPr>
          <w:rFonts w:hint="default" w:ascii="Arial" w:hAnsi="Arial" w:cs="Arial"/>
          <w:b w:val="0"/>
          <w:bCs w:val="0"/>
          <w:sz w:val="36"/>
          <w:szCs w:val="36"/>
        </w:rPr>
        <w:t xml:space="preserve"> "patterns": This is a list of phrases or keywords that the bot </w:t>
      </w:r>
    </w:p>
    <w:p w14:paraId="74271146">
      <w:pPr>
        <w:pStyle w:val="2"/>
        <w:rPr>
          <w:rFonts w:hint="default" w:ascii="Arial" w:hAnsi="Arial" w:cs="Arial"/>
          <w:b w:val="0"/>
          <w:bCs w:val="0"/>
          <w:sz w:val="36"/>
          <w:szCs w:val="36"/>
        </w:rPr>
      </w:pPr>
      <w:r>
        <w:rPr>
          <w:rFonts w:hint="default" w:ascii="Arial" w:hAnsi="Arial" w:cs="Arial"/>
          <w:b w:val="0"/>
          <w:bCs w:val="0"/>
          <w:sz w:val="36"/>
          <w:szCs w:val="36"/>
        </w:rPr>
        <w:t xml:space="preserve">can recognize as greetings. These patterns can be modified or </w:t>
      </w:r>
    </w:p>
    <w:p w14:paraId="19CEA132">
      <w:pPr>
        <w:pStyle w:val="2"/>
        <w:rPr>
          <w:rFonts w:hint="default" w:ascii="Arial" w:hAnsi="Arial" w:cs="Arial"/>
          <w:b w:val="0"/>
          <w:bCs w:val="0"/>
          <w:sz w:val="36"/>
          <w:szCs w:val="36"/>
        </w:rPr>
      </w:pPr>
      <w:r>
        <w:rPr>
          <w:rFonts w:hint="default" w:ascii="Arial" w:hAnsi="Arial" w:cs="Arial"/>
          <w:b w:val="0"/>
          <w:bCs w:val="0"/>
          <w:sz w:val="36"/>
          <w:szCs w:val="36"/>
        </w:rPr>
        <w:t xml:space="preserve">expanded to improve the bot's ability to recognize greetings </w:t>
      </w:r>
    </w:p>
    <w:p w14:paraId="270AAAE5">
      <w:pPr>
        <w:pStyle w:val="2"/>
        <w:rPr>
          <w:rFonts w:hint="default" w:ascii="Arial" w:hAnsi="Arial" w:cs="Arial"/>
          <w:b w:val="0"/>
          <w:bCs w:val="0"/>
          <w:sz w:val="36"/>
          <w:szCs w:val="36"/>
        </w:rPr>
      </w:pPr>
      <w:r>
        <w:rPr>
          <w:rFonts w:hint="default" w:ascii="Arial" w:hAnsi="Arial" w:cs="Arial"/>
          <w:b w:val="0"/>
          <w:bCs w:val="0"/>
          <w:sz w:val="36"/>
          <w:szCs w:val="36"/>
        </w:rPr>
        <w:t xml:space="preserve">in different contexts. </w:t>
      </w:r>
    </w:p>
    <w:p w14:paraId="5F4AE1B7">
      <w:pPr>
        <w:pStyle w:val="2"/>
        <w:rPr>
          <w:rFonts w:hint="default" w:ascii="Arial" w:hAnsi="Arial" w:cs="Arial"/>
          <w:b w:val="0"/>
          <w:bCs w:val="0"/>
          <w:sz w:val="36"/>
          <w:szCs w:val="36"/>
        </w:rPr>
      </w:pPr>
      <w:r>
        <w:rPr>
          <w:rFonts w:hint="default" w:ascii="Arial" w:hAnsi="Arial" w:cs="Arial"/>
          <w:b w:val="0"/>
          <w:bCs w:val="0"/>
          <w:sz w:val="36"/>
          <w:szCs w:val="36"/>
        </w:rPr>
        <w:t xml:space="preserve"> "responses": This is a list of possible responses that the bot </w:t>
      </w:r>
    </w:p>
    <w:p w14:paraId="56C2111B">
      <w:pPr>
        <w:pStyle w:val="2"/>
        <w:rPr>
          <w:rFonts w:hint="default" w:ascii="Arial" w:hAnsi="Arial" w:cs="Arial"/>
          <w:b w:val="0"/>
          <w:bCs w:val="0"/>
          <w:sz w:val="36"/>
          <w:szCs w:val="36"/>
        </w:rPr>
      </w:pPr>
      <w:r>
        <w:rPr>
          <w:rFonts w:hint="default" w:ascii="Arial" w:hAnsi="Arial" w:cs="Arial"/>
          <w:b w:val="0"/>
          <w:bCs w:val="0"/>
          <w:sz w:val="36"/>
          <w:szCs w:val="36"/>
        </w:rPr>
        <w:t xml:space="preserve">can give when it recognizes a greeting. These responses can </w:t>
      </w:r>
      <w:r>
        <w:rPr>
          <w:rFonts w:hint="default" w:ascii="Arial" w:hAnsi="Arial" w:cs="Arial"/>
          <w:b w:val="0"/>
          <w:bCs w:val="0"/>
          <w:sz w:val="36"/>
          <w:szCs w:val="36"/>
        </w:rPr>
        <mc:AlternateContent>
          <mc:Choice Requires="wpg">
            <w:drawing>
              <wp:anchor distT="0" distB="0" distL="0" distR="0" simplePos="0" relativeHeight="251914240" behindDoc="1" locked="0" layoutInCell="1" allowOverlap="1">
                <wp:simplePos x="0" y="0"/>
                <wp:positionH relativeFrom="page">
                  <wp:posOffset>252730</wp:posOffset>
                </wp:positionH>
                <wp:positionV relativeFrom="page">
                  <wp:posOffset>252730</wp:posOffset>
                </wp:positionV>
                <wp:extent cx="7056120" cy="10151745"/>
                <wp:effectExtent l="0" t="0" r="11430" b="1905"/>
                <wp:wrapNone/>
                <wp:docPr id="1427" name="Group 142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42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2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43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40224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2cnRO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R+cUDcEAAADd&#10;AAAADwAAAGRycy9kb3ducmV2LnhtbEWPT0/DMAzF70h8h8hI3FiaCaatLJu0ISS4sQ4xcbMary0k&#10;TmnC/nx7fEDazdZ7fu/n+fIUvDrQkLrIFsyoAEVcR9dxY+F9+3w3BZUyskMfmSycKcFycX01x9LF&#10;I2/oUOVGSQinEi20Ofel1qluKWAaxZ5YtH0cAmZZh0a7AY8SHrweF8VEB+xYGlrsad1S/V39Bguf&#10;5vzztDd+NnkzD9Xr18dq55uNtbc3pngElemUL+b/6xcn+PdjwZVvZAS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cU&#10;DcEAAADdAAAADwAAAAAAAAABACAAAAAiAAAAZHJzL2Rvd25yZXYueG1sUEsBAhQAFAAAAAgAh07i&#10;QDMvBZ47AAAAOQAAABAAAAAAAAAAAQAgAAAAEAEAAGRycy9zaGFwZXhtbC54bWxQSwUGAAAAAAYA&#10;BgBbAQAAug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o8fnSL0AAADd&#10;AAAADwAAAGRycy9kb3ducmV2LnhtbEVPS4vCMBC+C/6HMAveNLUrslajh8qKuF6sIh6HZmy7NpPS&#10;xNe/3wjC3ubje85s8TC1uFHrKssKhoMIBHFudcWFgsP+u/8FwnlkjbVlUvAkB4t5tzPDRNs77+iW&#10;+UKEEHYJKii9bxIpXV6SQTewDXHgzrY16ANsC6lbvIdwU8s4isbSYMWhocSG0pLyS3Y1CvJDevmt&#10;Nquf8ymWy+3u8ziJ05VSvY9hNAXh6eH/xW/3Wof5o3gCr2/CCX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x+dI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PEiO1sEAAADd&#10;AAAADwAAAGRycy9kb3ducmV2LnhtbEWPT0/DMAzF70h8h8hI3FiaAROUZZPYhAQ3VtAmblbjtYXE&#10;6ZqwP98eHyZxs/We3/t5Oj8Gr/Y0pC6yBTMqQBHX0XXcWPj8eLl5AJUyskMfmSycKMF8dnkxxdLF&#10;A69oX+VGSQinEi20Ofel1qluKWAaxZ5YtG0cAmZZh0a7AQ8SHrweF8VEB+xYGlrsadFS/VP9Bgtf&#10;5rRbbo1/nLyb++rte/288c3K2usrUzyBynTM/+bz9asT/Ltb4ZdvZAQ9+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EiO&#10;1sEAAADdAAAADwAAAAAAAAABACAAAAAiAAAAZHJzL2Rvd25yZXYueG1sUEsBAhQAFAAAAAgAh07i&#10;QDMvBZ47AAAAOQAAABAAAAAAAAAAAQAgAAAAEAEAAGRycy9zaGFwZXhtbC54bWxQSwUGAAAAAAYA&#10;BgBbAQAAug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6E171AAA">
      <w:pPr>
        <w:pStyle w:val="2"/>
        <w:rPr>
          <w:rFonts w:hint="default" w:ascii="Arial" w:hAnsi="Arial" w:cs="Arial"/>
          <w:b w:val="0"/>
          <w:bCs w:val="0"/>
          <w:sz w:val="36"/>
          <w:szCs w:val="36"/>
        </w:rPr>
      </w:pPr>
      <w:r>
        <w:rPr>
          <w:rFonts w:hint="default" w:ascii="Arial" w:hAnsi="Arial" w:cs="Arial"/>
          <w:b w:val="0"/>
          <w:bCs w:val="0"/>
          <w:sz w:val="36"/>
          <w:szCs w:val="36"/>
        </w:rPr>
        <w:t xml:space="preserve">also be modified or expanded to provide more variety in the </w:t>
      </w:r>
    </w:p>
    <w:p w14:paraId="0766CE24">
      <w:pPr>
        <w:pStyle w:val="2"/>
        <w:rPr>
          <w:rFonts w:hint="default" w:ascii="Arial" w:hAnsi="Arial" w:cs="Arial"/>
          <w:b w:val="0"/>
          <w:bCs w:val="0"/>
          <w:sz w:val="36"/>
          <w:szCs w:val="36"/>
        </w:rPr>
      </w:pPr>
      <w:r>
        <w:rPr>
          <w:rFonts w:hint="default" w:ascii="Arial" w:hAnsi="Arial" w:cs="Arial"/>
          <w:b w:val="0"/>
          <w:bCs w:val="0"/>
          <w:sz w:val="36"/>
          <w:szCs w:val="36"/>
        </w:rPr>
        <w:t xml:space="preserve">bot's output. </w:t>
      </w:r>
    </w:p>
    <w:p w14:paraId="0DFF0197">
      <w:pPr>
        <w:pStyle w:val="2"/>
        <w:rPr>
          <w:rFonts w:hint="default" w:ascii="Arial" w:hAnsi="Arial" w:cs="Arial"/>
          <w:b w:val="0"/>
          <w:bCs w:val="0"/>
          <w:sz w:val="36"/>
          <w:szCs w:val="36"/>
        </w:rPr>
      </w:pPr>
      <w:r>
        <w:rPr>
          <w:rFonts w:hint="default" w:ascii="Arial" w:hAnsi="Arial" w:cs="Arial"/>
          <w:b w:val="0"/>
          <w:bCs w:val="0"/>
          <w:sz w:val="36"/>
          <w:szCs w:val="36"/>
        </w:rPr>
        <w:t xml:space="preserve"> "context": This field is used to specify any context that may </w:t>
      </w:r>
    </w:p>
    <w:p w14:paraId="0AECAE6A">
      <w:pPr>
        <w:pStyle w:val="2"/>
        <w:rPr>
          <w:rFonts w:hint="default" w:ascii="Arial" w:hAnsi="Arial" w:cs="Arial"/>
          <w:b w:val="0"/>
          <w:bCs w:val="0"/>
          <w:sz w:val="36"/>
          <w:szCs w:val="36"/>
        </w:rPr>
      </w:pPr>
      <w:r>
        <w:rPr>
          <w:rFonts w:hint="default" w:ascii="Arial" w:hAnsi="Arial" w:cs="Arial"/>
          <w:b w:val="0"/>
          <w:bCs w:val="0"/>
          <w:sz w:val="36"/>
          <w:szCs w:val="36"/>
        </w:rPr>
        <w:t xml:space="preserve">be relevant to the intent. In this case, the "greeting" intent </w:t>
      </w:r>
    </w:p>
    <w:p w14:paraId="34EBC098">
      <w:pPr>
        <w:pStyle w:val="2"/>
        <w:rPr>
          <w:rFonts w:hint="default" w:ascii="Arial" w:hAnsi="Arial" w:cs="Arial"/>
          <w:b w:val="0"/>
          <w:bCs w:val="0"/>
          <w:sz w:val="36"/>
          <w:szCs w:val="36"/>
        </w:rPr>
      </w:pPr>
      <w:r>
        <w:rPr>
          <w:rFonts w:hint="default" w:ascii="Arial" w:hAnsi="Arial" w:cs="Arial"/>
          <w:b w:val="0"/>
          <w:bCs w:val="0"/>
          <w:sz w:val="36"/>
          <w:szCs w:val="36"/>
        </w:rPr>
        <w:t xml:space="preserve">does not require any context.  To add more intents to the chatbot, you can follow the same format as </w:t>
      </w:r>
    </w:p>
    <w:p w14:paraId="534867E0">
      <w:pPr>
        <w:pStyle w:val="2"/>
        <w:rPr>
          <w:rFonts w:hint="default" w:ascii="Arial" w:hAnsi="Arial" w:cs="Arial"/>
          <w:b w:val="0"/>
          <w:bCs w:val="0"/>
          <w:sz w:val="36"/>
          <w:szCs w:val="36"/>
        </w:rPr>
      </w:pPr>
      <w:r>
        <w:rPr>
          <w:rFonts w:hint="default" w:ascii="Arial" w:hAnsi="Arial" w:cs="Arial"/>
          <w:b w:val="0"/>
          <w:bCs w:val="0"/>
          <w:sz w:val="36"/>
          <w:szCs w:val="36"/>
        </w:rPr>
        <w:t xml:space="preserve">the "greeting" intent. Simply define a new object with a unique "tag" </w:t>
      </w:r>
    </w:p>
    <w:p w14:paraId="1BC5E25B">
      <w:pPr>
        <w:pStyle w:val="2"/>
        <w:rPr>
          <w:rFonts w:hint="default" w:ascii="Arial" w:hAnsi="Arial" w:cs="Arial"/>
          <w:b w:val="0"/>
          <w:bCs w:val="0"/>
          <w:sz w:val="36"/>
          <w:szCs w:val="36"/>
        </w:rPr>
      </w:pPr>
      <w:r>
        <w:rPr>
          <w:rFonts w:hint="default" w:ascii="Arial" w:hAnsi="Arial" w:cs="Arial"/>
          <w:b w:val="0"/>
          <w:bCs w:val="0"/>
          <w:sz w:val="36"/>
          <w:szCs w:val="36"/>
        </w:rPr>
        <w:t xml:space="preserve">identifier, a set of patterns, a list of possible responses, and any relevant context. </w:t>
      </w:r>
    </w:p>
    <w:p w14:paraId="118978B4">
      <w:pPr>
        <w:pStyle w:val="2"/>
        <w:rPr>
          <w:rFonts w:hint="default" w:ascii="Arial" w:hAnsi="Arial" w:cs="Arial"/>
          <w:b w:val="0"/>
          <w:bCs w:val="0"/>
          <w:sz w:val="36"/>
          <w:szCs w:val="36"/>
        </w:rPr>
      </w:pPr>
      <w:r>
        <w:rPr>
          <w:rFonts w:hint="default" w:ascii="Arial" w:hAnsi="Arial" w:cs="Arial"/>
          <w:b w:val="0"/>
          <w:bCs w:val="0"/>
          <w:sz w:val="36"/>
          <w:szCs w:val="36"/>
        </w:rPr>
        <w:t>Overall</w:t>
      </w:r>
      <w:r>
        <w:rPr>
          <w:rFonts w:hint="default" w:ascii="Arial" w:hAnsi="Arial" w:cs="Arial"/>
          <w:b w:val="0"/>
          <w:bCs w:val="0"/>
          <w:sz w:val="36"/>
          <w:szCs w:val="36"/>
        </w:rPr>
        <mc:AlternateContent>
          <mc:Choice Requires="wpg">
            <w:drawing>
              <wp:anchor distT="0" distB="0" distL="0" distR="0" simplePos="0" relativeHeight="252023808"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949" name="Group 194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5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5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5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267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ThOCx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uueRwcEAAADd&#10;AAAADwAAAGRycy9kb3ducmV2LnhtbEWPT0sDMRDF74LfIYzgrc1GaGm3TQsqgt7stlS8DZvp7tZk&#10;sm5i/3x75yB4m+G9ee83y/UleHWiIXWRLZhxAYq4jq7jxsJu+zKagUoZ2aGPTBaulGC9ur1ZYuni&#10;mTd0qnKjJIRTiRbanPtS61S3FDCNY08s2iEOAbOsQ6PdgGcJD14/FMVUB+xYGlrs6aml+qv6CRY+&#10;zfX7+WD8fPpuJtXbcf/44ZuNtfd3pliAynTJ/+a/61cn+POJ8Ms3MoJe/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ueR&#10;wcEAAADdAAAADwAAAAAAAAABACAAAAAiAAAAZHJzL2Rvd25yZXYueG1sUEsBAhQAFAAAAAgAh07i&#10;QDMvBZ47AAAAOQAAABAAAAAAAAAAAQAgAAAAEAEAAGRycy9zaGFwZXhtbC54bWxQSwUGAAAAAAYA&#10;BgBbAQAAug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XsdihL8AAADd&#10;AAAADwAAAGRycy9kb3ducmV2LnhtbEVPTWvCQBC9C/0PyxR6000ilRrd5JBiKK0XrRSPQ3ZM0mRn&#10;Q3ar9t93BaG3ebzPWedX04szja61rCCeRSCIK6tbrhUcPjfTFxDOI2vsLZOCX3KQZw+TNabaXnhH&#10;572vRQhhl6KCxvshldJVDRl0MzsQB+5kR4M+wLGWesRLCDe9TKJoIQ22HBoaHKhoqOr2P0ZBdSi6&#10;7/a9/DgdE/m63c2/lklRKvX0GEcrEJ6u/l98d7/pMH/5HMPtm3CCz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7HYoS/&#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JXmqLb0AAADd&#10;AAAADwAAAGRycy9kb3ducmV2LnhtbEVPS2sCMRC+F/wPYYTeajaCoqtRaIvQ3nQtFW/DZtxdm0zW&#10;Terj3xuh0Nt8fM+ZL6/OijN1ofGsQQ0yEMSlNw1XGr62q5cJiBCRDVrPpOFGAZaL3tMcc+MvvKFz&#10;ESuRQjjkqKGOsc2lDGVNDsPAt8SJO/jOYUywq6Tp8JLCnZXDLBtLhw2nhhpbequp/Cl+nYa9up3e&#10;D8pOx2s1Kj6P3687W220fu6rbAYi0jX+i//cHybNn46G8PgmnS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eaot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 xml:space="preserve">, this code is a good starting point for building a simple chatbot with NLP capabilities. However, it is important to note that this code alone is not sufficient to create a fully functional chatbot. Additional </w:t>
      </w:r>
    </w:p>
    <w:p w14:paraId="61E85B58">
      <w:pPr>
        <w:pStyle w:val="2"/>
        <w:rPr>
          <w:rFonts w:hint="default" w:ascii="Arial" w:hAnsi="Arial" w:cs="Arial"/>
          <w:b w:val="0"/>
          <w:bCs w:val="0"/>
          <w:sz w:val="36"/>
          <w:szCs w:val="36"/>
        </w:rPr>
      </w:pPr>
      <w:r>
        <w:rPr>
          <w:rFonts w:hint="default" w:ascii="Arial" w:hAnsi="Arial" w:cs="Arial"/>
          <w:b w:val="0"/>
          <w:bCs w:val="0"/>
          <w:sz w:val="36"/>
          <w:szCs w:val="36"/>
        </w:rPr>
        <w:t>components such as language processing, entity recognition, and a response generation engine may be necessary to create a more robust and accurate chatbot.</w:t>
      </w:r>
    </w:p>
    <w:p w14:paraId="2A052386">
      <w:pPr>
        <w:pStyle w:val="2"/>
        <w:rPr>
          <w:rFonts w:hint="default" w:ascii="Arial" w:hAnsi="Arial" w:cs="Arial"/>
        </w:rPr>
      </w:pPr>
    </w:p>
    <w:p w14:paraId="54A0EAEE">
      <w:pPr>
        <w:widowControl/>
        <w:autoSpaceDE/>
        <w:autoSpaceDN/>
        <w:rPr>
          <w:rFonts w:hint="default" w:ascii="Arial" w:hAnsi="Arial" w:eastAsia="BookAntiqua-Bold" w:cs="Arial"/>
          <w:sz w:val="32"/>
          <w:szCs w:val="32"/>
          <w:lang w:eastAsia="zh-CN"/>
        </w:rPr>
      </w:pPr>
      <w:r>
        <w:rPr>
          <w:rFonts w:hint="default" w:ascii="Arial" w:hAnsi="Arial" w:eastAsia="BookAntiqua-Bold" w:cs="Arial"/>
          <w:b/>
          <w:bCs/>
          <w:sz w:val="32"/>
          <w:szCs w:val="32"/>
          <w:lang w:eastAsia="zh-CN"/>
        </w:rPr>
        <w:br w:type="page"/>
      </w:r>
    </w:p>
    <w:p w14:paraId="01A62CEC">
      <w:pPr>
        <w:widowControl/>
        <w:ind w:firstLine="1921" w:firstLineChars="200"/>
        <w:jc w:val="both"/>
        <w:rPr>
          <w:rFonts w:hint="default" w:ascii="Arial" w:hAnsi="Arial" w:eastAsia="TimesNewRomanPS-BoldMT" w:cs="Arial"/>
          <w:b/>
          <w:bCs/>
          <w:color w:val="0070C0"/>
          <w:sz w:val="96"/>
          <w:szCs w:val="96"/>
          <w:lang w:eastAsia="zh-CN" w:bidi="ar"/>
        </w:rPr>
      </w:pPr>
    </w:p>
    <w:p w14:paraId="6732B459">
      <w:pPr>
        <w:widowControl/>
        <w:ind w:firstLine="1921" w:firstLineChars="200"/>
        <w:jc w:val="both"/>
        <w:rPr>
          <w:rFonts w:hint="default" w:ascii="Arial" w:hAnsi="Arial" w:eastAsia="TimesNewRomanPS-BoldMT" w:cs="Arial"/>
          <w:b/>
          <w:bCs/>
          <w:color w:val="0070C0"/>
          <w:sz w:val="96"/>
          <w:szCs w:val="96"/>
          <w:lang w:eastAsia="zh-CN" w:bidi="ar"/>
        </w:rPr>
      </w:pPr>
    </w:p>
    <w:p w14:paraId="4CC4F538">
      <w:pPr>
        <w:widowControl/>
        <w:ind w:firstLine="1921" w:firstLineChars="200"/>
        <w:jc w:val="both"/>
        <w:rPr>
          <w:rFonts w:hint="default" w:ascii="Arial" w:hAnsi="Arial" w:eastAsia="TimesNewRomanPS-BoldMT" w:cs="Arial"/>
          <w:b/>
          <w:bCs/>
          <w:color w:val="0070C0"/>
          <w:sz w:val="96"/>
          <w:szCs w:val="96"/>
          <w:lang w:eastAsia="zh-CN" w:bidi="ar"/>
        </w:rPr>
      </w:pPr>
    </w:p>
    <w:p w14:paraId="3025181C">
      <w:pPr>
        <w:widowControl/>
        <w:ind w:firstLine="1921" w:firstLineChars="200"/>
        <w:jc w:val="both"/>
        <w:rPr>
          <w:rFonts w:hint="default" w:ascii="Arial" w:hAnsi="Arial" w:eastAsia="TimesNewRomanPS-BoldMT" w:cs="Arial"/>
          <w:b/>
          <w:bCs/>
          <w:color w:val="0070C0"/>
          <w:sz w:val="96"/>
          <w:szCs w:val="96"/>
          <w:lang w:eastAsia="zh-CN" w:bidi="ar"/>
        </w:rPr>
      </w:pPr>
    </w:p>
    <w:p w14:paraId="40C0D528">
      <w:pPr>
        <w:widowControl/>
        <w:ind w:firstLine="1921" w:firstLineChars="200"/>
        <w:jc w:val="both"/>
        <w:rPr>
          <w:rFonts w:hint="default" w:ascii="Arial" w:hAnsi="Arial" w:eastAsia="TimesNewRomanPS-BoldMT" w:cs="Arial"/>
          <w:b/>
          <w:bCs/>
          <w:color w:val="0070C0"/>
          <w:sz w:val="96"/>
          <w:szCs w:val="96"/>
          <w:lang w:eastAsia="zh-CN" w:bidi="ar"/>
        </w:rPr>
      </w:pPr>
    </w:p>
    <w:p w14:paraId="478523E0">
      <w:pPr>
        <w:widowControl/>
        <w:jc w:val="both"/>
        <w:rPr>
          <w:rFonts w:hint="default" w:ascii="Arial" w:hAnsi="Arial" w:eastAsia="TimesNewRomanPS-BoldMT" w:cs="Arial"/>
          <w:b/>
          <w:bCs/>
          <w:color w:val="0070C0"/>
          <w:sz w:val="96"/>
          <w:szCs w:val="96"/>
          <w:lang w:eastAsia="zh-CN" w:bidi="ar"/>
        </w:rPr>
      </w:pPr>
    </w:p>
    <w:p w14:paraId="788E0F88">
      <w:pPr>
        <w:widowControl/>
        <w:ind w:firstLine="2401" w:firstLineChars="250"/>
        <w:jc w:val="both"/>
        <w:rPr>
          <w:rFonts w:hint="default" w:ascii="Arial" w:hAnsi="Arial" w:cs="Arial"/>
          <w:spacing w:val="-2"/>
          <w:sz w:val="36"/>
          <w:szCs w:val="36"/>
          <w:lang w:val="en-US"/>
        </w:rPr>
        <w:sectPr>
          <w:pgSz w:w="11906" w:h="16838"/>
          <w:pgMar w:top="1440" w:right="1800" w:bottom="1440" w:left="1360" w:header="720" w:footer="720" w:gutter="0"/>
          <w:cols w:space="720" w:num="1"/>
          <w:docGrid w:linePitch="360" w:charSpace="0"/>
        </w:sectPr>
      </w:pPr>
      <w:r>
        <w:rPr>
          <w:rFonts w:hint="default" w:ascii="Arial" w:hAnsi="Arial" w:eastAsia="TimesNewRomanPS-BoldMT" w:cs="Arial"/>
          <w:b/>
          <w:bCs/>
          <w:color w:val="0070C0"/>
          <w:sz w:val="96"/>
          <w:szCs w:val="96"/>
          <w:lang w:eastAsia="zh-CN" w:bidi="ar"/>
        </w:rPr>
        <w:t>Chapter</w:t>
      </w:r>
      <w:r>
        <w:rPr>
          <w:rFonts w:hint="default" w:ascii="Arial" w:hAnsi="Arial" w:cs="Arial"/>
          <w:b w:val="0"/>
          <w:bCs w:val="0"/>
        </w:rPr>
        <mc:AlternateContent>
          <mc:Choice Requires="wpg">
            <w:drawing>
              <wp:anchor distT="0" distB="0" distL="0" distR="0" simplePos="0" relativeHeight="252025856"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957" name="Group 195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5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5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6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062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n0Pwl2Y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CfQ/CX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RJGdx8EAAADd&#10;AAAADwAAAGRycy9kb3ducmV2LnhtbEWPT0sDMRDF74LfIYzgrc1GaGm3TQsqgt7stlS8DZvp7tZk&#10;sm5i/3x75yB4m+G9ee83y/UleHWiIXWRLZhxAYq4jq7jxsJu+zKagUoZ2aGPTBaulGC9ur1ZYuni&#10;mTd0qnKjJIRTiRbanPtS61S3FDCNY08s2iEOAbOsQ6PdgGcJD14/FMVUB+xYGlrs6aml+qv6CRY+&#10;zfX7+WD8fPpuJtXbcf/44ZuNtfd3pliAynTJ/+a/61cn+POJ4Mo3MoJe/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JGd&#10;x8EAAADdAAAADwAAAAAAAAABACAAAAAiAAAAZHJzL2Rvd25yZXYueG1sUEsBAhQAFAAAAAgAh07i&#10;QDMvBZ47AAAAOQAAABAAAAAAAAAAAQAgAAAAEAEAAGRycy9zaGFwZXhtbC54bWxQSwUGAAAAAAYA&#10;BgBbAQAAug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oLFugr8AAADd&#10;AAAADwAAAGRycy9kb3ducmV2LnhtbEVPS2vCQBC+F/wPywje6iYpLU10zSHSILYXrRSPQ3ZMYrKz&#10;Ibs++u+7hUJv8/E9Z5nfTS+uNLrWsoJ4HoEgrqxuuVZw+Hx7fAXhPLLG3jIp+CYH+WrysMRM2xvv&#10;6Lr3tQgh7DJU0Hg/ZFK6qiGDbm4H4sCd7GjQBzjWUo94C+Gml0kUvUiDLYeGBgcqGqq6/cUoqA5F&#10;d2635fvpmMj1x+7pK02KUqnZNI4WIDzd/b/4z73RYX76nMLvN+EEu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xboK/&#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dItbfMAAAADd&#10;AAAADwAAAGRycy9kb3ducmV2LnhtbEWPT0/DMAzF70j7DpGRuG1pkKi2btkkhpDgxgoC7WY1XltI&#10;nNKE/fn2+IDEzdZ7fu/n1eYcvDrSmPrIFsysAEXcRNdza+Ht9XE6B5UyskMfmSxcKMFmPblaYeXi&#10;iXd0rHOrJIRThRa6nIdK69R0FDDN4kAs2iGOAbOsY6vdiCcJD17fFkWpA/YsDR0OtO2o+ap/goW9&#10;uXw/HIxflC/mrn7+fL//8O3O2ptrUyxBZTrnf/Pf9ZMT/EUp/PKNjKD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0i1t8&#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eastAsia="TimesNewRomanPS-BoldMT" w:cs="Arial"/>
          <w:b/>
          <w:bCs/>
          <w:color w:val="0070C0"/>
          <w:sz w:val="96"/>
          <w:szCs w:val="96"/>
          <w:lang w:val="en-US" w:eastAsia="zh-CN" w:bidi="ar"/>
        </w:rPr>
        <w:t xml:space="preserve"> 6</w:t>
      </w:r>
    </w:p>
    <w:p w14:paraId="3DE09281">
      <w:pPr>
        <w:pStyle w:val="2"/>
        <w:rPr>
          <w:rFonts w:hint="default" w:ascii="Arial" w:hAnsi="Arial" w:cs="Arial"/>
          <w:b/>
          <w:bCs/>
          <w:color w:val="auto"/>
          <w:sz w:val="40"/>
          <w:szCs w:val="40"/>
        </w:rPr>
      </w:pPr>
      <w:r>
        <w:rPr>
          <w:rFonts w:hint="default" w:ascii="Arial" w:hAnsi="Arial" w:cs="Arial"/>
          <w:b/>
          <w:bCs/>
          <w:color w:val="auto"/>
          <w:sz w:val="40"/>
          <w:szCs w:val="40"/>
        </w:rPr>
        <w:t>Important packages in flutter :</w:t>
      </w:r>
      <w:r>
        <w:rPr>
          <w:rFonts w:hint="default" w:ascii="Arial" w:hAnsi="Arial" w:cs="Arial"/>
          <w:b/>
          <w:bCs/>
          <w:color w:val="auto"/>
          <w:sz w:val="40"/>
          <w:szCs w:val="40"/>
        </w:rPr>
        <w:br w:type="textWrapping"/>
      </w:r>
    </w:p>
    <w:p w14:paraId="09D57747">
      <w:pPr>
        <w:pStyle w:val="2"/>
        <w:rPr>
          <w:rFonts w:hint="default" w:ascii="Arial" w:hAnsi="Arial" w:cs="Arial"/>
          <w:b w:val="0"/>
          <w:bCs w:val="0"/>
          <w:sz w:val="36"/>
          <w:szCs w:val="36"/>
        </w:rPr>
      </w:pPr>
      <w:r>
        <w:rPr>
          <w:rFonts w:hint="default" w:ascii="Arial" w:hAnsi="Arial" w:cs="Arial"/>
          <w:b w:val="0"/>
          <w:bCs w:val="0"/>
          <w:sz w:val="36"/>
          <w:szCs w:val="36"/>
        </w:rPr>
        <w:t>1-adaptive_theme: ^3.6.0</w:t>
      </w:r>
    </w:p>
    <w:p w14:paraId="3D7B05AE">
      <w:pPr>
        <w:pStyle w:val="2"/>
        <w:rPr>
          <w:rFonts w:hint="default" w:ascii="Arial" w:hAnsi="Arial" w:cs="Arial"/>
          <w:b w:val="0"/>
          <w:bCs w:val="0"/>
          <w:sz w:val="36"/>
          <w:szCs w:val="36"/>
        </w:rPr>
      </w:pPr>
      <w:r>
        <w:rPr>
          <w:rFonts w:hint="default" w:ascii="Arial" w:hAnsi="Arial" w:cs="Arial"/>
          <w:b w:val="0"/>
          <w:bCs w:val="0"/>
          <w:sz w:val="36"/>
          <w:szCs w:val="36"/>
        </w:rPr>
        <w:t>Description: This package provides an easy way to switch between light and dark themes dynamically in a Flutter app. It allows saving the user's theme preference and provides a simple API to toggle and manage themes.</w:t>
      </w:r>
    </w:p>
    <w:p w14:paraId="3395BC67">
      <w:pPr>
        <w:pStyle w:val="2"/>
        <w:rPr>
          <w:rFonts w:hint="default" w:ascii="Arial" w:hAnsi="Arial" w:cs="Arial"/>
          <w:b w:val="0"/>
          <w:bCs w:val="0"/>
          <w:sz w:val="36"/>
          <w:szCs w:val="36"/>
        </w:rPr>
      </w:pPr>
      <w:r>
        <w:rPr>
          <w:rFonts w:hint="default" w:ascii="Arial" w:hAnsi="Arial" w:cs="Arial"/>
          <w:b w:val="0"/>
          <w:bCs w:val="0"/>
          <w:sz w:val="36"/>
          <w:szCs w:val="36"/>
        </w:rPr>
        <w:t>Use case: Ideal for apps that need to support both light and dark themes based on user preferences.</w:t>
      </w:r>
    </w:p>
    <w:p w14:paraId="765C447C">
      <w:pPr>
        <w:pStyle w:val="2"/>
        <w:rPr>
          <w:rFonts w:hint="default" w:ascii="Arial" w:hAnsi="Arial" w:cs="Arial"/>
          <w:b w:val="0"/>
          <w:bCs w:val="0"/>
          <w:sz w:val="36"/>
          <w:szCs w:val="36"/>
        </w:rPr>
      </w:pPr>
      <w:r>
        <w:rPr>
          <w:rFonts w:hint="default" w:ascii="Arial" w:hAnsi="Arial" w:cs="Arial"/>
          <w:b w:val="0"/>
          <w:bCs w:val="0"/>
          <w:sz w:val="36"/>
          <w:szCs w:val="36"/>
        </w:rPr>
        <w:t>2-animated_text_kit: ^4.2.2</w:t>
      </w:r>
    </w:p>
    <w:p w14:paraId="4CBC3565">
      <w:pPr>
        <w:pStyle w:val="2"/>
        <w:rPr>
          <w:rFonts w:hint="default" w:ascii="Arial" w:hAnsi="Arial" w:cs="Arial"/>
          <w:b w:val="0"/>
          <w:bCs w:val="0"/>
          <w:sz w:val="36"/>
          <w:szCs w:val="36"/>
        </w:rPr>
      </w:pPr>
      <w:r>
        <w:rPr>
          <w:rFonts w:hint="default" w:ascii="Arial" w:hAnsi="Arial" w:cs="Arial"/>
          <w:b w:val="0"/>
          <w:bCs w:val="0"/>
          <w:sz w:val="36"/>
          <w:szCs w:val="36"/>
        </w:rPr>
        <w:t>Description: A package that offers a variety of animated text effects, such as rotating, scaling, and fading text animations. It helps to create engaging text animations with ease.</w:t>
      </w:r>
    </w:p>
    <w:p w14:paraId="6B593057">
      <w:pPr>
        <w:pStyle w:val="2"/>
        <w:rPr>
          <w:rFonts w:hint="default" w:ascii="Arial" w:hAnsi="Arial" w:cs="Arial"/>
          <w:b w:val="0"/>
          <w:bCs w:val="0"/>
          <w:sz w:val="36"/>
          <w:szCs w:val="36"/>
        </w:rPr>
      </w:pPr>
      <w:r>
        <w:rPr>
          <w:rFonts w:hint="default" w:ascii="Arial" w:hAnsi="Arial" w:cs="Arial"/>
          <w:b w:val="0"/>
          <w:bCs w:val="0"/>
          <w:sz w:val="36"/>
          <w:szCs w:val="36"/>
        </w:rPr>
        <w:t>Use case: Perfect for apps that require eye-catching text animations for UI enhancements or storytelling.</w:t>
      </w:r>
    </w:p>
    <w:p w14:paraId="73A6B6C1">
      <w:pPr>
        <w:pStyle w:val="2"/>
        <w:rPr>
          <w:rFonts w:hint="default" w:ascii="Arial" w:hAnsi="Arial" w:cs="Arial"/>
          <w:b w:val="0"/>
          <w:bCs w:val="0"/>
          <w:sz w:val="36"/>
          <w:szCs w:val="36"/>
        </w:rPr>
      </w:pPr>
      <w:r>
        <w:rPr>
          <w:rFonts w:hint="default" w:ascii="Arial" w:hAnsi="Arial" w:cs="Arial"/>
          <w:b w:val="0"/>
          <w:bCs w:val="0"/>
          <w:sz w:val="36"/>
          <w:szCs w:val="36"/>
        </w:rPr>
        <w:t>3-carousel_slider: ^4.2.1</w:t>
      </w:r>
    </w:p>
    <w:p w14:paraId="79A44B4F">
      <w:pPr>
        <w:pStyle w:val="2"/>
        <w:rPr>
          <w:rFonts w:hint="default" w:ascii="Arial" w:hAnsi="Arial" w:cs="Arial"/>
          <w:b w:val="0"/>
          <w:bCs w:val="0"/>
          <w:sz w:val="36"/>
          <w:szCs w:val="36"/>
        </w:rPr>
      </w:pPr>
      <w:r>
        <w:rPr>
          <w:rFonts w:hint="default" w:ascii="Arial" w:hAnsi="Arial" w:cs="Arial"/>
          <w:b w:val="0"/>
          <w:bCs w:val="0"/>
          <w:sz w:val="36"/>
          <w:szCs w:val="36"/>
        </w:rPr>
        <w:t>Description: A customizable carousel slider widget that allows creating image sliders, banners</w:t>
      </w:r>
      <w:r>
        <w:rPr>
          <w:rFonts w:hint="default" w:ascii="Arial" w:hAnsi="Arial" w:cs="Arial"/>
          <w:b w:val="0"/>
          <w:bCs w:val="0"/>
          <w:sz w:val="36"/>
          <w:szCs w:val="36"/>
        </w:rPr>
        <mc:AlternateContent>
          <mc:Choice Requires="wpg">
            <w:drawing>
              <wp:anchor distT="0" distB="0" distL="0" distR="0" simplePos="0" relativeHeight="252024832"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953" name="Group 195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5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5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5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9164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Ahpj+e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xdyXwr4AAADd&#10;AAAADwAAAGRycy9kb3ducmV2LnhtbEVPS2sCMRC+C/6HMIXeNBupolujoKWgt7qWlt6Gzbi7bTLZ&#10;blIf/94UBG/z8T1nvjw7K47UhcazBjXMQBCX3jRcaXjfvw6mIEJENmg9k4YLBVgu+r055safeEfH&#10;IlYihXDIUUMdY5tLGcqaHIahb4kTd/Cdw5hgV0nT4SmFOytHWTaRDhtODTW2tK6p/Cn+nIYvdfl9&#10;OSg7m7ypcbH9/lh92mqn9eODyp5BRDrHu/jm3pg0fzZ+gv9v0glyc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dyXw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Ifxkh74AAADd&#10;AAAADwAAAGRycy9kb3ducmV2LnhtbEVPTWvCQBC9F/oflil4qxsjlhpdc4goUnvRSulxyI5JTHY2&#10;ZNeY/nu3UPA2j/c5y3Qwjeipc5VlBZNxBII4t7riQsHpa/P6DsJ5ZI2NZVLwSw7S1fPTEhNtb3yg&#10;/ugLEULYJaig9L5NpHR5SQbd2LbEgTvbzqAPsCuk7vAWwk0j4yh6kwYrDg0ltpSVlNfHq1GQn7L6&#10;Un1s9+efWK4/D9PveZxtlRq9TKIFCE+Df4j/3Tsd5s9nM/j7JpwgV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fxkh7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WkKsLr4AAADd&#10;AAAADwAAAGRycy9kb3ducmV2LnhtbEVPS2sCMRC+F/wPYQq9aTaCi26NQpVCe9NVWnobNuPutslk&#10;u0l9/HsjCL3Nx/ec+fLsrDhSH1rPGtQoA0FcedNyrWG/ex1OQYSIbNB6Jg0XCrBcDB7mWBh/4i0d&#10;y1iLFMKhQA1NjF0hZagachhGviNO3MH3DmOCfS1Nj6cU7qwcZ1kuHbacGhrsaNVQ9VP+OQ1f6vK7&#10;Pig7yzdqUr5/f7x82nqr9dOjyp5BRDrHf/Hd/WbS/Nkkh9s36QS5u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kKsL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 or any kind of carousel display. It supports various customizations and configurations.</w:t>
      </w:r>
    </w:p>
    <w:p w14:paraId="1686905E">
      <w:pPr>
        <w:pStyle w:val="2"/>
        <w:rPr>
          <w:rFonts w:hint="default" w:ascii="Arial" w:hAnsi="Arial" w:cs="Arial"/>
          <w:b w:val="0"/>
          <w:bCs w:val="0"/>
          <w:sz w:val="36"/>
          <w:szCs w:val="36"/>
        </w:rPr>
      </w:pPr>
      <w:r>
        <w:rPr>
          <w:rFonts w:hint="default" w:ascii="Arial" w:hAnsi="Arial" w:cs="Arial"/>
          <w:b w:val="0"/>
          <w:bCs w:val="0"/>
          <w:sz w:val="36"/>
          <w:szCs w:val="36"/>
        </w:rPr>
        <w:t>Use case: Suitable for displaying image galleries, promotional banners, or featured content in a swipeable format.</w:t>
      </w:r>
    </w:p>
    <w:p w14:paraId="17D6D5B2">
      <w:pPr>
        <w:pStyle w:val="2"/>
        <w:rPr>
          <w:rFonts w:hint="default" w:ascii="Arial" w:hAnsi="Arial" w:cs="Arial"/>
          <w:b w:val="0"/>
          <w:bCs w:val="0"/>
          <w:sz w:val="36"/>
          <w:szCs w:val="36"/>
        </w:rPr>
      </w:pPr>
      <w:r>
        <w:rPr>
          <w:rFonts w:hint="default" w:ascii="Arial" w:hAnsi="Arial" w:cs="Arial"/>
          <w:b w:val="0"/>
          <w:bCs w:val="0"/>
          <w:sz w:val="36"/>
          <w:szCs w:val="36"/>
        </w:rPr>
        <w:t>4-cupertino_icons: ^1.0.8</w:t>
      </w:r>
    </w:p>
    <w:p w14:paraId="228B3ECD">
      <w:pPr>
        <w:pStyle w:val="2"/>
        <w:rPr>
          <w:rFonts w:hint="default" w:ascii="Arial" w:hAnsi="Arial" w:cs="Arial"/>
          <w:b w:val="0"/>
          <w:bCs w:val="0"/>
          <w:sz w:val="36"/>
          <w:szCs w:val="36"/>
        </w:rPr>
      </w:pPr>
      <w:r>
        <w:rPr>
          <w:rFonts w:hint="default" w:ascii="Arial" w:hAnsi="Arial" w:cs="Arial"/>
          <w:b w:val="0"/>
          <w:bCs w:val="0"/>
          <w:sz w:val="36"/>
          <w:szCs w:val="36"/>
        </w:rPr>
        <w:t>Description: This package contains the Cupertino Icons, the icon set used in Apple's iOS. It provides a wide range of icons following the iOS design guidelines.</w:t>
      </w:r>
    </w:p>
    <w:p w14:paraId="52F50B20">
      <w:pPr>
        <w:pStyle w:val="2"/>
        <w:rPr>
          <w:rFonts w:hint="default" w:ascii="Arial" w:hAnsi="Arial" w:cs="Arial"/>
          <w:b w:val="0"/>
          <w:bCs w:val="0"/>
          <w:sz w:val="36"/>
          <w:szCs w:val="36"/>
        </w:rPr>
      </w:pPr>
      <w:r>
        <w:rPr>
          <w:rFonts w:hint="default" w:ascii="Arial" w:hAnsi="Arial" w:cs="Arial"/>
          <w:b w:val="0"/>
          <w:bCs w:val="0"/>
          <w:sz w:val="36"/>
          <w:szCs w:val="36"/>
        </w:rPr>
        <w:t>Use case: Essential for apps targeting iOS, ensuring consistency with iOS native app icons.</w:t>
      </w:r>
    </w:p>
    <w:p w14:paraId="4E7EE6EE">
      <w:pPr>
        <w:pStyle w:val="2"/>
        <w:rPr>
          <w:rFonts w:hint="default" w:ascii="Arial" w:hAnsi="Arial" w:cs="Arial"/>
          <w:b w:val="0"/>
          <w:bCs w:val="0"/>
          <w:sz w:val="36"/>
          <w:szCs w:val="36"/>
        </w:rPr>
      </w:pPr>
      <w:r>
        <w:rPr>
          <w:rFonts w:hint="default" w:ascii="Arial" w:hAnsi="Arial" w:cs="Arial"/>
          <w:b w:val="0"/>
          <w:bCs w:val="0"/>
          <w:sz w:val="36"/>
          <w:szCs w:val="36"/>
        </w:rPr>
        <w:t>5-dio: ^5.4.3+1</w:t>
      </w:r>
    </w:p>
    <w:p w14:paraId="756E1179">
      <w:pPr>
        <w:pStyle w:val="2"/>
        <w:rPr>
          <w:rFonts w:hint="default" w:ascii="Arial" w:hAnsi="Arial" w:cs="Arial"/>
          <w:b w:val="0"/>
          <w:bCs w:val="0"/>
          <w:sz w:val="36"/>
          <w:szCs w:val="36"/>
        </w:rPr>
      </w:pPr>
      <w:r>
        <w:rPr>
          <w:rFonts w:hint="default" w:ascii="Arial" w:hAnsi="Arial" w:cs="Arial"/>
          <w:b w:val="0"/>
          <w:bCs w:val="0"/>
          <w:sz w:val="36"/>
          <w:szCs w:val="36"/>
        </w:rPr>
        <w:t>Description: Dio is a powerful HTTP client for</w:t>
      </w:r>
      <w:r>
        <w:rPr>
          <w:rFonts w:hint="default" w:ascii="Arial" w:hAnsi="Arial" w:cs="Arial"/>
          <w:b w:val="0"/>
          <w:bCs w:val="0"/>
          <w:sz w:val="36"/>
          <w:szCs w:val="36"/>
        </w:rPr>
        <mc:AlternateContent>
          <mc:Choice Requires="wpg">
            <w:drawing>
              <wp:anchor distT="0" distB="0" distL="0" distR="0" simplePos="0" relativeHeight="252026880"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961" name="Group 196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6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6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6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8960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WEOiG2g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FhDoht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6xVgkL4AAADd&#10;AAAADwAAAGRycy9kb3ducmV2LnhtbEVPS2sCMRC+F/wPYQreajaCi65GoZZCe6urtHgbNuPuajLZ&#10;blIf/74RCr3Nx/ecxerqrDhTH1rPGtQoA0FcedNyrWG3fX2agggR2aD1TBpuFGC1HDwssDD+whs6&#10;l7EWKYRDgRqaGLtCylA15DCMfEecuIPvHcYE+1qaHi8p3Fk5zrJcOmw5NTTY0bqh6lT+OA17dft+&#10;OSg7yz/UpHw/fj5/2Xqj9fBRZXMQka7xX/znfjNp/iwfw/2bdIJ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xVgkL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DzWT1bwAAADd&#10;AAAADwAAAGRycy9kb3ducmV2LnhtbEVPy6rCMBDdC/5DGMGdplYQrUYXFUXudeMDcTk0Y1ttJqWJ&#10;j/v3N4Lgbg7nObPFy1TiQY0rLSsY9CMQxJnVJecKjodVbwzCeWSNlWVS8EcOFvN2a4aJtk/e0WPv&#10;cxFC2CWooPC+TqR0WUEGXd/WxIG72MagD7DJpW7wGcJNJeMoGkmDJYeGAmtKC8pu+7tRkB3T27X8&#10;Wf9ezrFcbnfD0yRO10p1O4NoCsLTy3/FH/dGh/mT0RDe34QT5P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1k9W8AAAA&#10;3QAAAA8AAAAAAAAAAQAgAAAAIgAAAGRycy9kb3ducmV2LnhtbFBLAQIUABQAAAAIAIdO4kAzLwWe&#10;OwAAADkAAAAQAAAAAAAAAAEAIAAAAAsBAABkcnMvc2hhcGV4bWwueG1sUEsFBgAAAAAGAAYAWwEA&#10;ALU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C7Bdf74AAADd&#10;AAAADwAAAGRycy9kb3ducmV2LnhtbEVPS2sCMRC+F/wPYQRvNRvRpW6NgpaC3uq2tPQ2bMbdbZPJ&#10;uomvf98UCr3Nx/ecxerqrDhTH1rPGtQ4A0FcedNyreHt9fn+AUSIyAatZ9JwowCr5eBugYXxF97T&#10;uYy1SCEcCtTQxNgVUoaqIYdh7DvixB187zAm2NfS9HhJ4c7KSZbl0mHLqaHBjjYNVd/lyWn4VLfj&#10;00HZef6iZuXu6339Yeu91qOhyh5BRLrGf/Gfe2vS/Hk+hd9v0gl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7Bdf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 xml:space="preserve"> Dart, which supports global configuration, interceptors, FormData, file uploading, and more. It simplifies making network requests and handling responses.</w:t>
      </w:r>
    </w:p>
    <w:p w14:paraId="1AA14712">
      <w:pPr>
        <w:pStyle w:val="2"/>
        <w:rPr>
          <w:rFonts w:hint="default" w:ascii="Arial" w:hAnsi="Arial" w:cs="Arial"/>
          <w:b w:val="0"/>
          <w:bCs w:val="0"/>
          <w:sz w:val="36"/>
          <w:szCs w:val="36"/>
        </w:rPr>
      </w:pPr>
      <w:r>
        <w:rPr>
          <w:rFonts w:hint="default" w:ascii="Arial" w:hAnsi="Arial" w:cs="Arial"/>
          <w:b w:val="0"/>
          <w:bCs w:val="0"/>
          <w:sz w:val="36"/>
          <w:szCs w:val="36"/>
        </w:rPr>
        <w:t>Use case: Ideal for apps that need to interact with REST APIs or perform network operations with advanced features like request/response interception.</w:t>
      </w:r>
    </w:p>
    <w:p w14:paraId="7DD74579">
      <w:pPr>
        <w:pStyle w:val="2"/>
        <w:rPr>
          <w:rFonts w:hint="default" w:ascii="Arial" w:hAnsi="Arial" w:cs="Arial"/>
          <w:b w:val="0"/>
          <w:bCs w:val="0"/>
          <w:sz w:val="36"/>
          <w:szCs w:val="36"/>
        </w:rPr>
      </w:pPr>
      <w:r>
        <w:rPr>
          <w:rFonts w:hint="default" w:ascii="Arial" w:hAnsi="Arial" w:cs="Arial"/>
          <w:b w:val="0"/>
          <w:bCs w:val="0"/>
          <w:sz w:val="36"/>
          <w:szCs w:val="36"/>
        </w:rPr>
        <w:t>6-google_nav_bar: ^5.0.6</w:t>
      </w:r>
    </w:p>
    <w:p w14:paraId="46911F3A">
      <w:pPr>
        <w:pStyle w:val="2"/>
        <w:rPr>
          <w:rFonts w:hint="default" w:ascii="Arial" w:hAnsi="Arial" w:cs="Arial"/>
          <w:b w:val="0"/>
          <w:bCs w:val="0"/>
          <w:sz w:val="36"/>
          <w:szCs w:val="36"/>
        </w:rPr>
      </w:pPr>
      <w:r>
        <w:rPr>
          <w:rFonts w:hint="default" w:ascii="Arial" w:hAnsi="Arial" w:cs="Arial"/>
          <w:b w:val="0"/>
          <w:bCs w:val="0"/>
          <w:sz w:val="36"/>
          <w:szCs w:val="36"/>
        </w:rPr>
        <w:t>Description: A modern and customizable navigation bar inspired by Google's Bottom Navigation Bar, with support for various styles and animations.</w:t>
      </w:r>
    </w:p>
    <w:p w14:paraId="4867E00B">
      <w:pPr>
        <w:pStyle w:val="2"/>
        <w:rPr>
          <w:rFonts w:hint="default" w:ascii="Arial" w:hAnsi="Arial" w:cs="Arial"/>
          <w:b w:val="0"/>
          <w:bCs w:val="0"/>
          <w:sz w:val="36"/>
          <w:szCs w:val="36"/>
        </w:rPr>
      </w:pPr>
      <w:r>
        <w:rPr>
          <w:rFonts w:hint="default" w:ascii="Arial" w:hAnsi="Arial" w:cs="Arial"/>
          <w:b w:val="0"/>
          <w:bCs w:val="0"/>
          <w:sz w:val="36"/>
          <w:szCs w:val="36"/>
        </w:rPr>
        <w:t>Use case: Useful for implementing intuitive and attractive bottom navigation bars in Flutter apps.</w:t>
      </w:r>
    </w:p>
    <w:p w14:paraId="5388551C">
      <w:pPr>
        <w:pStyle w:val="2"/>
        <w:rPr>
          <w:rFonts w:hint="default" w:ascii="Arial" w:hAnsi="Arial" w:cs="Arial"/>
          <w:b w:val="0"/>
          <w:bCs w:val="0"/>
          <w:sz w:val="36"/>
          <w:szCs w:val="36"/>
        </w:rPr>
      </w:pPr>
    </w:p>
    <w:p w14:paraId="5EBF590A">
      <w:pPr>
        <w:pStyle w:val="2"/>
        <w:rPr>
          <w:rFonts w:hint="default" w:ascii="Arial" w:hAnsi="Arial" w:cs="Arial"/>
          <w:b w:val="0"/>
          <w:bCs w:val="0"/>
          <w:sz w:val="36"/>
          <w:szCs w:val="36"/>
        </w:rPr>
      </w:pPr>
    </w:p>
    <w:p w14:paraId="2DA052BE">
      <w:pPr>
        <w:pStyle w:val="2"/>
        <w:rPr>
          <w:rFonts w:hint="default" w:ascii="Arial" w:hAnsi="Arial" w:cs="Arial"/>
          <w:b w:val="0"/>
          <w:bCs w:val="0"/>
          <w:sz w:val="36"/>
          <w:szCs w:val="36"/>
        </w:rPr>
      </w:pPr>
    </w:p>
    <w:p w14:paraId="3EC1575B">
      <w:pPr>
        <w:pStyle w:val="2"/>
        <w:rPr>
          <w:rFonts w:hint="default" w:ascii="Arial" w:hAnsi="Arial" w:cs="Arial"/>
          <w:b w:val="0"/>
          <w:bCs w:val="0"/>
          <w:sz w:val="36"/>
          <w:szCs w:val="36"/>
        </w:rPr>
      </w:pPr>
      <w:r>
        <w:rPr>
          <w:rFonts w:hint="default" w:ascii="Arial" w:hAnsi="Arial" w:cs="Arial"/>
          <w:b w:val="0"/>
          <w:bCs w:val="0"/>
          <w:sz w:val="36"/>
          <w:szCs w:val="36"/>
        </w:rPr>
        <w:t>7-http: ^1.2.1</w:t>
      </w:r>
    </w:p>
    <w:p w14:paraId="1A411A39">
      <w:pPr>
        <w:pStyle w:val="2"/>
        <w:rPr>
          <w:rFonts w:hint="default" w:ascii="Arial" w:hAnsi="Arial" w:cs="Arial"/>
          <w:b w:val="0"/>
          <w:bCs w:val="0"/>
          <w:sz w:val="36"/>
          <w:szCs w:val="36"/>
        </w:rPr>
      </w:pPr>
      <w:r>
        <w:rPr>
          <w:rFonts w:hint="default" w:ascii="Arial" w:hAnsi="Arial" w:cs="Arial"/>
          <w:b w:val="0"/>
          <w:bCs w:val="0"/>
          <w:sz w:val="36"/>
          <w:szCs w:val="36"/>
        </w:rPr>
        <w:t>Description: A simpler HTTP client for making network requests. It supports basic features like GET, POST, PUT, DELETE methods and simplifies HTTP interactions.</w:t>
      </w:r>
    </w:p>
    <w:p w14:paraId="4E97C038">
      <w:pPr>
        <w:pStyle w:val="2"/>
        <w:rPr>
          <w:rFonts w:hint="default" w:ascii="Arial" w:hAnsi="Arial" w:cs="Arial"/>
          <w:b w:val="0"/>
          <w:bCs w:val="0"/>
          <w:sz w:val="36"/>
          <w:szCs w:val="36"/>
        </w:rPr>
      </w:pPr>
      <w:r>
        <w:rPr>
          <w:rFonts w:hint="default" w:ascii="Arial" w:hAnsi="Arial" w:cs="Arial"/>
          <w:b w:val="0"/>
          <w:bCs w:val="0"/>
          <w:sz w:val="36"/>
          <w:szCs w:val="36"/>
        </w:rPr>
        <w:t>Use case: Suitable for straightforward HTTP requests without the need for advanced features provided by Dio.</w:t>
      </w:r>
    </w:p>
    <w:p w14:paraId="14EE1962">
      <w:pPr>
        <w:pStyle w:val="2"/>
        <w:rPr>
          <w:rFonts w:hint="default" w:ascii="Arial" w:hAnsi="Arial" w:cs="Arial"/>
          <w:b w:val="0"/>
          <w:bCs w:val="0"/>
          <w:sz w:val="36"/>
          <w:szCs w:val="36"/>
        </w:rPr>
      </w:pPr>
      <w:r>
        <w:rPr>
          <w:rFonts w:hint="default" w:ascii="Arial" w:hAnsi="Arial" w:cs="Arial"/>
          <w:b w:val="0"/>
          <w:bCs w:val="0"/>
          <w:sz w:val="36"/>
          <w:szCs w:val="36"/>
        </w:rPr>
        <w:t>8-material_symbols_icons: ^4.2741.0</w:t>
      </w:r>
    </w:p>
    <w:p w14:paraId="0D506FEA">
      <w:pPr>
        <w:pStyle w:val="2"/>
        <w:rPr>
          <w:rFonts w:hint="default" w:ascii="Arial" w:hAnsi="Arial" w:cs="Arial"/>
          <w:b w:val="0"/>
          <w:bCs w:val="0"/>
          <w:sz w:val="36"/>
          <w:szCs w:val="36"/>
        </w:rPr>
      </w:pPr>
      <w:r>
        <w:rPr>
          <w:rFonts w:hint="default" w:ascii="Arial" w:hAnsi="Arial" w:cs="Arial"/>
          <w:b w:val="0"/>
          <w:bCs w:val="0"/>
          <w:sz w:val="36"/>
          <w:szCs w:val="36"/>
        </w:rPr>
        <w:t>Description: This package provides access to Google's Material Symbols, an extensive set of icons designed under the Material Design guidelines.</w:t>
      </w:r>
    </w:p>
    <w:p w14:paraId="61E21708">
      <w:pPr>
        <w:pStyle w:val="2"/>
        <w:rPr>
          <w:rFonts w:hint="default" w:ascii="Arial" w:hAnsi="Arial" w:cs="Arial"/>
          <w:b w:val="0"/>
          <w:bCs w:val="0"/>
          <w:sz w:val="36"/>
          <w:szCs w:val="36"/>
        </w:rPr>
      </w:pPr>
      <w:r>
        <w:rPr>
          <w:rFonts w:hint="default" w:ascii="Arial" w:hAnsi="Arial" w:cs="Arial"/>
          <w:b w:val="0"/>
          <w:bCs w:val="0"/>
          <w:sz w:val="36"/>
          <w:szCs w:val="36"/>
        </w:rPr>
        <w:t>Use case: Great for apps that foll</w:t>
      </w:r>
      <w:r>
        <w:rPr>
          <w:rFonts w:hint="default" w:ascii="Arial" w:hAnsi="Arial" w:cs="Arial"/>
          <w:b w:val="0"/>
          <w:bCs w:val="0"/>
          <w:sz w:val="36"/>
          <w:szCs w:val="36"/>
        </w:rPr>
        <mc:AlternateContent>
          <mc:Choice Requires="wpg">
            <w:drawing>
              <wp:anchor distT="0" distB="0" distL="0" distR="0" simplePos="0" relativeHeight="25202790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965" name="Group 196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6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6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6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8857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">
                <o:lock v:ext="edit" aspectratio="f"/>
                <v:shape id="Graphic 2" o:spid="_x0000_s1026" o:spt="100" style="position:absolute;left:0;top:0;height:10151745;width:7056120;" fillcolor="#5B9BD5 [3204]" filled="t" stroked="f" coordsize="7056120,10151745" o:gfxdata="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C5mk7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cA6V1r4AAADd&#10;AAAADwAAAGRycy9kb3ducmV2LnhtbEVPTWvCQBC9F/oflil4qxsj2Bpdc4goUnvRSulxyI5JTHY2&#10;ZNeY/nu3UPA2j/c5y3Qwjeipc5VlBZNxBII4t7riQsHpa/P6DsJ5ZI2NZVLwSw7S1fPTEhNtb3yg&#10;/ugLEULYJaig9L5NpHR5SQbd2LbEgTvbzqAPsCuk7vAWwk0j4yiaSYMVh4YSW8pKyuvj1SjIT1l9&#10;qT62+/NPLNefh+n3PM62So1eJtEChKfBP8T/7p0O8+ezN/j7JpwgV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6V1r4A&#10;AADdAAAADwAAAAAAAAABACAAAAAiAAAAZHJzL2Rvd25yZXYueG1sUEsBAhQAFAAAAAgAh07iQDMv&#10;BZ47AAAAOQAAABAAAAAAAAAAAQAgAAAADQEAAGRycy9zaGFwZXhtbC54bWxQSwUGAAAAAAYABgBb&#10;AQAAtw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iv1XesAAAADd&#10;AAAADwAAAGRycy9kb3ducmV2LnhtbEWPT0/DMAzF70j7DpGRuG1pkKi2btkkhpDgxgoC7WY1XltI&#10;nNKE/fn2+IDEzdZ7fu/n1eYcvDrSmPrIFsysAEXcRNdza+Ht9XE6B5UyskMfmSxcKMFmPblaYeXi&#10;iXd0rHOrJIRThRa6nIdK69R0FDDN4kAs2iGOAbOsY6vdiCcJD17fFkWpA/YsDR0OtO2o+ap/goW9&#10;uXw/HIxflC/mrn7+fL//8O3O2ptrUyxBZTrnf/Pf9ZMT/EUpuPKNjKD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K/Vd6&#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ow Material Design principles and need a wide variety of icons.</w:t>
      </w:r>
    </w:p>
    <w:p w14:paraId="778D0DE3">
      <w:pPr>
        <w:pStyle w:val="2"/>
        <w:rPr>
          <w:rFonts w:hint="default" w:ascii="Arial" w:hAnsi="Arial" w:cs="Arial"/>
          <w:b w:val="0"/>
          <w:bCs w:val="0"/>
          <w:sz w:val="36"/>
          <w:szCs w:val="36"/>
        </w:rPr>
      </w:pPr>
      <w:r>
        <w:rPr>
          <w:rFonts w:hint="default" w:ascii="Arial" w:hAnsi="Arial" w:cs="Arial"/>
          <w:b w:val="0"/>
          <w:bCs w:val="0"/>
          <w:sz w:val="36"/>
          <w:szCs w:val="36"/>
        </w:rPr>
        <w:t>9-timeline_tile: ^2.0.0</w:t>
      </w:r>
    </w:p>
    <w:p w14:paraId="795AAFCD">
      <w:pPr>
        <w:pStyle w:val="2"/>
        <w:rPr>
          <w:rFonts w:hint="default" w:ascii="Arial" w:hAnsi="Arial" w:cs="Arial"/>
          <w:b w:val="0"/>
          <w:bCs w:val="0"/>
          <w:sz w:val="36"/>
          <w:szCs w:val="36"/>
        </w:rPr>
      </w:pPr>
      <w:r>
        <w:rPr>
          <w:rFonts w:hint="default" w:ascii="Arial" w:hAnsi="Arial" w:cs="Arial"/>
          <w:b w:val="0"/>
          <w:bCs w:val="0"/>
          <w:sz w:val="36"/>
          <w:szCs w:val="36"/>
        </w:rPr>
        <w:t>Description: A widget for creating beautiful and customizable timelines in Flutter apps. It helps in displaying chronological information, steps, or events in a vertical or horizontal layout.</w:t>
      </w:r>
    </w:p>
    <w:p w14:paraId="271752DF">
      <w:pPr>
        <w:pStyle w:val="2"/>
        <w:rPr>
          <w:rFonts w:hint="default" w:ascii="Arial" w:hAnsi="Arial" w:cs="Arial"/>
          <w:b w:val="0"/>
          <w:bCs w:val="0"/>
          <w:sz w:val="36"/>
          <w:szCs w:val="36"/>
        </w:rPr>
      </w:pPr>
      <w:r>
        <w:rPr>
          <w:rFonts w:hint="default" w:ascii="Arial" w:hAnsi="Arial" w:cs="Arial"/>
          <w:b w:val="0"/>
          <w:bCs w:val="0"/>
          <w:sz w:val="36"/>
          <w:szCs w:val="36"/>
        </w:rPr>
        <w:t>Use case: Ideal for apps that need to present progress steps, history, or any sequential data visually.</w:t>
      </w:r>
    </w:p>
    <w:p w14:paraId="6B7B4614">
      <w:pPr>
        <w:pStyle w:val="2"/>
        <w:rPr>
          <w:rFonts w:hint="default" w:ascii="Arial" w:hAnsi="Arial" w:cs="Arial"/>
          <w:b w:val="0"/>
          <w:bCs w:val="0"/>
          <w:sz w:val="36"/>
          <w:szCs w:val="36"/>
        </w:rPr>
      </w:pPr>
      <w:r>
        <w:rPr>
          <w:rFonts w:hint="default" w:ascii="Arial" w:hAnsi="Arial" w:cs="Arial"/>
          <w:b w:val="0"/>
          <w:bCs w:val="0"/>
          <w:sz w:val="36"/>
          <w:szCs w:val="36"/>
        </w:rPr>
        <w:t>10-typing_animation: ^0.0.1</w:t>
      </w:r>
    </w:p>
    <w:p w14:paraId="733C5B55">
      <w:pPr>
        <w:pStyle w:val="2"/>
        <w:rPr>
          <w:rFonts w:hint="default" w:ascii="Arial" w:hAnsi="Arial" w:cs="Arial"/>
          <w:b w:val="0"/>
          <w:bCs w:val="0"/>
          <w:sz w:val="36"/>
          <w:szCs w:val="36"/>
        </w:rPr>
      </w:pPr>
      <w:r>
        <w:rPr>
          <w:rFonts w:hint="default" w:ascii="Arial" w:hAnsi="Arial" w:cs="Arial"/>
          <w:b w:val="0"/>
          <w:bCs w:val="0"/>
          <w:sz w:val="36"/>
          <w:szCs w:val="36"/>
        </w:rPr>
        <w:t>Description: This package offers a typing animation effect for text, mimicking the appearance of typing one character at a time.</w:t>
      </w:r>
    </w:p>
    <w:p w14:paraId="6D88C5A3">
      <w:pPr>
        <w:pStyle w:val="2"/>
        <w:rPr>
          <w:rFonts w:hint="default" w:ascii="Arial" w:hAnsi="Arial" w:cs="Arial"/>
          <w:b w:val="0"/>
          <w:bCs w:val="0"/>
          <w:sz w:val="36"/>
          <w:szCs w:val="36"/>
        </w:rPr>
      </w:pPr>
      <w:r>
        <w:rPr>
          <w:rFonts w:hint="default" w:ascii="Arial" w:hAnsi="Arial" w:cs="Arial"/>
          <w:b w:val="0"/>
          <w:bCs w:val="0"/>
          <w:sz w:val="36"/>
          <w:szCs w:val="36"/>
        </w:rPr>
        <w:t>Use case: Perfect for chat interfaces, messaging apps, or any scenario where a typing indicator is needed.</w:t>
      </w:r>
    </w:p>
    <w:p w14:paraId="75EE97B5">
      <w:pPr>
        <w:pStyle w:val="2"/>
        <w:rPr>
          <w:rFonts w:hint="default" w:ascii="Arial" w:hAnsi="Arial" w:cs="Arial"/>
          <w:b w:val="0"/>
          <w:bCs w:val="0"/>
          <w:sz w:val="36"/>
          <w:szCs w:val="36"/>
        </w:rPr>
      </w:pPr>
      <w:r>
        <w:rPr>
          <w:rFonts w:hint="default" w:ascii="Arial" w:hAnsi="Arial" w:cs="Arial"/>
          <w:b w:val="0"/>
          <w:bCs w:val="0"/>
          <w:sz w:val="36"/>
          <w:szCs w:val="36"/>
        </w:rPr>
        <w:t>11-url_launcher: ^6.2.6</w:t>
      </w:r>
      <w:r>
        <w:rPr>
          <w:rFonts w:hint="default" w:ascii="Arial" w:hAnsi="Arial" w:cs="Arial"/>
          <w:b w:val="0"/>
          <w:bCs w:val="0"/>
          <w:sz w:val="36"/>
          <w:szCs w:val="36"/>
        </w:rPr>
        <mc:AlternateContent>
          <mc:Choice Requires="wpg">
            <w:drawing>
              <wp:anchor distT="0" distB="0" distL="0" distR="0" simplePos="0" relativeHeight="252029952"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973" name="Group 197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7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7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7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8652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BnoEK/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jmnLor4AAADd&#10;AAAADwAAAGRycy9kb3ducmV2LnhtbEVPS2sCMRC+F/ofwhR6q9lIq3U1ClUK7U1Xaelt2Iy7a5PJ&#10;ukl9/PtGELzNx/ecyezkrDhQFxrPGlQvA0FcetNwpWGzfn96BREiskHrmTScKcBsen83wdz4I6/o&#10;UMRKpBAOOWqoY2xzKUNZk8PQ8y1x4ra+cxgT7CppOjymcGdlP8sG0mHDqaHGluY1lb/Fn9Pwo877&#10;xVbZ0WCpXorP3dfbt61WWj8+qGwMItIp3sRX94dJ80fDZ7h8k06Q0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mnLor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akk4578AAADd&#10;AAAADwAAAGRycy9kb3ducmV2LnhtbEVPTWvCQBC9F/wPywi9NRtTWmvq6iFiKNaLqYjHITsmqdnZ&#10;kN1G++/dQsHbPN7nzJdX04qBetdYVjCJYhDEpdUNVwr2X+unNxDOI2tsLZOCX3KwXIwe5phqe+Ed&#10;DYWvRAhhl6KC2vsuldKVNRl0ke2IA3eyvUEfYF9J3eMlhJtWJnH8Kg02HBpq7CirqTwXP0ZBuc/O&#10;380m/zwdE7na7p4PsyTLlXocT+J3EJ6u/i7+d3/oMH82fYG/b8IJcn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pJOOe/&#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EffwTr4AAADd&#10;AAAADwAAAGRycy9kb3ducmV2LnhtbEVPS2sCMRC+F/wPYYTeajZCt3VrFFoR6k23paW3YTPuriaT&#10;dZP6+PdGKPQ2H99zpvOzs+JIfWg9a1CjDARx5U3LtYbPj+XDM4gQkQ1az6ThQgHms8HdFAvjT7yh&#10;YxlrkUI4FKihibErpAxVQw7DyHfEidv63mFMsK+l6fGUwp2V4yzLpcOWU0ODHb01VO3LX6fhR10O&#10;i62yk3ytHsvV7uv129Ybre+HKnsBEekc/8V/7neT5k+ecrh9k06Qs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ffwT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5D3EF855">
      <w:pPr>
        <w:pStyle w:val="2"/>
        <w:rPr>
          <w:rFonts w:hint="default" w:ascii="Arial" w:hAnsi="Arial" w:cs="Arial"/>
          <w:b w:val="0"/>
          <w:bCs w:val="0"/>
          <w:sz w:val="36"/>
          <w:szCs w:val="36"/>
        </w:rPr>
      </w:pPr>
      <w:r>
        <w:rPr>
          <w:rFonts w:hint="default" w:ascii="Arial" w:hAnsi="Arial" w:cs="Arial"/>
          <w:b w:val="0"/>
          <w:bCs w:val="0"/>
          <w:sz w:val="36"/>
          <w:szCs w:val="36"/>
        </w:rPr>
        <w:t>Description: A Flutter plugin for launching URLs in the mobile platform. It supports opening web pages, emails, phone calls, and SMS.</w:t>
      </w:r>
    </w:p>
    <w:p w14:paraId="53C9BF34">
      <w:pPr>
        <w:pStyle w:val="2"/>
        <w:rPr>
          <w:rFonts w:hint="default" w:ascii="Arial" w:hAnsi="Arial" w:cs="Arial"/>
          <w:b w:val="0"/>
          <w:bCs w:val="0"/>
          <w:sz w:val="36"/>
          <w:szCs w:val="36"/>
        </w:rPr>
      </w:pPr>
      <w:r>
        <w:rPr>
          <w:rFonts w:hint="default" w:ascii="Arial" w:hAnsi="Arial" w:cs="Arial"/>
          <w:b w:val="0"/>
          <w:bCs w:val="0"/>
          <w:sz w:val="36"/>
          <w:szCs w:val="36"/>
        </w:rPr>
        <w:t>Use case: Essential for apps that need to open external links, dial phone numbers, send SMS, or emails from within the app.</w:t>
      </w:r>
    </w:p>
    <w:p w14:paraId="3CF7934A">
      <w:pPr>
        <w:pStyle w:val="2"/>
        <w:rPr>
          <w:rFonts w:hint="default" w:ascii="Arial" w:hAnsi="Arial" w:cs="Arial"/>
          <w:b w:val="0"/>
          <w:bCs w:val="0"/>
          <w:sz w:val="36"/>
          <w:szCs w:val="36"/>
        </w:rPr>
      </w:pPr>
      <w:r>
        <w:rPr>
          <w:rFonts w:hint="default" w:ascii="Arial" w:hAnsi="Arial" w:cs="Arial"/>
          <w:b w:val="0"/>
          <w:bCs w:val="0"/>
          <w:sz w:val="36"/>
          <w:szCs w:val="36"/>
        </w:rPr>
        <w:t>12-vertical_card_pager: ^1.6.2</w:t>
      </w:r>
    </w:p>
    <w:p w14:paraId="00DA51E2">
      <w:pPr>
        <w:pStyle w:val="2"/>
        <w:rPr>
          <w:rFonts w:hint="default" w:ascii="Arial" w:hAnsi="Arial" w:cs="Arial"/>
          <w:b w:val="0"/>
          <w:bCs w:val="0"/>
          <w:sz w:val="36"/>
          <w:szCs w:val="36"/>
        </w:rPr>
      </w:pPr>
      <w:r>
        <w:rPr>
          <w:rFonts w:hint="default" w:ascii="Arial" w:hAnsi="Arial" w:cs="Arial"/>
          <w:b w:val="0"/>
          <w:bCs w:val="0"/>
          <w:sz w:val="36"/>
          <w:szCs w:val="36"/>
        </w:rPr>
        <w:t>Description: A widget for creating a vertical card pager with swipeable cards. It provides an engaging way to navigate through content cards vertically.</w:t>
      </w:r>
    </w:p>
    <w:p w14:paraId="6E412EB4">
      <w:pPr>
        <w:pStyle w:val="2"/>
        <w:rPr>
          <w:rFonts w:hint="default" w:ascii="Arial" w:hAnsi="Arial" w:cs="Arial"/>
          <w:b w:val="0"/>
          <w:bCs w:val="0"/>
          <w:sz w:val="36"/>
          <w:szCs w:val="36"/>
        </w:rPr>
      </w:pPr>
      <w:r>
        <w:rPr>
          <w:rFonts w:hint="default" w:ascii="Arial" w:hAnsi="Arial" w:cs="Arial"/>
          <w:b w:val="0"/>
          <w:bCs w:val="0"/>
          <w:sz w:val="36"/>
          <w:szCs w:val="36"/>
        </w:rPr>
        <w:t xml:space="preserve">Use case: Ideal for apps that display content in a card-based layout with vertical swiping, such as news apps or catalogs. </w:t>
      </w:r>
    </w:p>
    <w:p w14:paraId="36BA2AC1">
      <w:pPr>
        <w:pStyle w:val="2"/>
        <w:rPr>
          <w:rFonts w:hint="default" w:ascii="Arial" w:hAnsi="Arial" w:cs="Arial"/>
          <w:b w:val="0"/>
          <w:bCs w:val="0"/>
        </w:rPr>
      </w:pPr>
    </w:p>
    <w:p w14:paraId="687EB334">
      <w:pPr>
        <w:widowControl/>
        <w:autoSpaceDE/>
        <w:autoSpaceDN/>
        <w:rPr>
          <w:rFonts w:hint="default" w:ascii="Arial" w:hAnsi="Arial" w:eastAsia="BookAntiqua-Bold" w:cs="Arial"/>
          <w:b w:val="0"/>
          <w:bCs w:val="0"/>
          <w:sz w:val="32"/>
          <w:szCs w:val="32"/>
          <w:lang w:eastAsia="zh-CN"/>
        </w:rPr>
      </w:pPr>
      <w:r>
        <w:rPr>
          <w:rFonts w:hint="default" w:ascii="Arial" w:hAnsi="Arial" w:eastAsia="BookAntiqua-Bold" w:cs="Arial"/>
          <w:b w:val="0"/>
          <w:bCs w:val="0"/>
          <w:sz w:val="32"/>
          <w:szCs w:val="32"/>
          <w:lang w:eastAsia="zh-CN"/>
        </w:rPr>
        <w:br w:type="page"/>
      </w:r>
    </w:p>
    <w:p w14:paraId="500E106F">
      <w:pPr>
        <w:widowControl/>
        <w:ind w:firstLine="1441" w:firstLineChars="150"/>
        <w:jc w:val="both"/>
        <w:rPr>
          <w:rFonts w:hint="default" w:ascii="Arial" w:hAnsi="Arial" w:eastAsia="TimesNewRomanPS-BoldMT" w:cs="Arial"/>
          <w:b/>
          <w:bCs/>
          <w:color w:val="0070C0"/>
          <w:sz w:val="96"/>
          <w:szCs w:val="96"/>
          <w:lang w:eastAsia="zh-CN" w:bidi="ar"/>
        </w:rPr>
      </w:pPr>
    </w:p>
    <w:p w14:paraId="491E6E8D">
      <w:pPr>
        <w:widowControl/>
        <w:ind w:firstLine="1441" w:firstLineChars="150"/>
        <w:jc w:val="both"/>
        <w:rPr>
          <w:rFonts w:hint="default" w:ascii="Arial" w:hAnsi="Arial" w:eastAsia="TimesNewRomanPS-BoldMT" w:cs="Arial"/>
          <w:b/>
          <w:bCs/>
          <w:color w:val="0070C0"/>
          <w:sz w:val="96"/>
          <w:szCs w:val="96"/>
          <w:lang w:eastAsia="zh-CN" w:bidi="ar"/>
        </w:rPr>
      </w:pPr>
    </w:p>
    <w:p w14:paraId="5D876641">
      <w:pPr>
        <w:widowControl/>
        <w:ind w:firstLine="1441" w:firstLineChars="150"/>
        <w:jc w:val="both"/>
        <w:rPr>
          <w:rFonts w:hint="default" w:ascii="Arial" w:hAnsi="Arial" w:eastAsia="TimesNewRomanPS-BoldMT" w:cs="Arial"/>
          <w:b/>
          <w:bCs/>
          <w:color w:val="0070C0"/>
          <w:sz w:val="96"/>
          <w:szCs w:val="96"/>
          <w:lang w:eastAsia="zh-CN" w:bidi="ar"/>
        </w:rPr>
      </w:pPr>
    </w:p>
    <w:p w14:paraId="20A4CE47">
      <w:pPr>
        <w:widowControl/>
        <w:ind w:firstLine="330" w:firstLineChars="150"/>
        <w:jc w:val="both"/>
        <w:rPr>
          <w:rFonts w:hint="default" w:ascii="Arial" w:hAnsi="Arial" w:eastAsia="TimesNewRomanPS-BoldMT" w:cs="Arial"/>
          <w:b/>
          <w:bCs/>
          <w:color w:val="0070C0"/>
          <w:sz w:val="96"/>
          <w:szCs w:val="96"/>
          <w:lang w:eastAsia="zh-CN" w:bidi="ar"/>
        </w:rPr>
      </w:pPr>
      <w:r>
        <w:rPr>
          <w:rFonts w:hint="default" w:ascii="Arial" w:hAnsi="Arial" w:cs="Arial"/>
          <w:b w:val="0"/>
          <w:bCs w:val="0"/>
        </w:rPr>
        <mc:AlternateContent>
          <mc:Choice Requires="wpg">
            <w:drawing>
              <wp:anchor distT="0" distB="0" distL="0" distR="0" simplePos="0" relativeHeight="252028928"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969" name="Group 196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7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7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7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8755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CBX/5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8VLNocEAAADd&#10;AAAADwAAAGRycy9kb3ducmV2LnhtbEWPT0/DMAzF70j7DpEncWNpkBisLJs0EBLcWEFMu1mN15Yl&#10;TmnC/nx7fEDazdZ7fu/n+fIUvDrQkLrIFsykAEVcR9dxY+Hz4+XmAVTKyA59ZLJwpgTLxehqjqWL&#10;R17TocqNkhBOJVpoc+5LrVPdUsA0iT2xaLs4BMyyDo12Ax4lPHh9WxRTHbBjaWixp6eW6n31Gyxs&#10;zfnneWf8bPpu7qq376/Vxjdra6/HpngElemUL+b/61cn+LN74ZdvZAS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VLN&#10;ocEAAADdAAAADwAAAAAAAAABACAAAAAiAAAAZHJzL2Rvd25yZXYueG1sUEsBAhQAFAAAAAgAh07i&#10;QDMvBZ47AAAAOQAAABAAAAAAAAAAAQAgAAAAEAEAAGRycy9zaGFwZXhtbC54bWxQSwUGAAAAAAYA&#10;BgBbAQAAug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FXI+5L8AAADd&#10;AAAADwAAAGRycy9kb3ducmV2LnhtbEVPTWvCQBC9C/0PyxR6000i1Brd5JBiKK0XrRSPQ3ZM0mRn&#10;Q3ar9t93BaG3ebzPWedX04szja61rCCeRSCIK6tbrhUcPjfTFxDOI2vsLZOCX3KQZw+TNabaXnhH&#10;572vRQhhl6KCxvshldJVDRl0MzsQB+5kR4M+wLGWesRLCDe9TKLoWRpsOTQ0OFDRUNXtf4yC6lB0&#10;3+17+XE6JvJ1u5t/LZOiVOrpMY5WIDxd/b/47n7TYf5yEcPtm3CCz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VyPuS/&#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bsz2Tb4AAADd&#10;AAAADwAAAGRycy9kb3ducmV2LnhtbEVPS2sCMRC+F/ofwgi91WyEWt0ahSpCvelaWnobNuPu1mSy&#10;blIf/94IQm/z8T1nMjs7K47UhcazBtXPQBCX3jRcafjcLp9HIEJENmg9k4YLBZhNHx8mmBt/4g0d&#10;i1iJFMIhRw11jG0uZShrchj6viVO3M53DmOCXSVNh6cU7qwcZNlQOmw4NdTY0rymcl/8OQ0/6nJY&#10;7JQdD9fqpVj9fr1/22qj9VNPZW8gIp3jv/ju/jBp/vh1ALdv0glye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sz2Tb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2797E3E1">
      <w:pPr>
        <w:widowControl/>
        <w:ind w:firstLine="1441" w:firstLineChars="150"/>
        <w:jc w:val="both"/>
        <w:rPr>
          <w:rFonts w:hint="default" w:ascii="Arial" w:hAnsi="Arial" w:eastAsia="TimesNewRomanPS-BoldMT" w:cs="Arial"/>
          <w:b/>
          <w:bCs/>
          <w:color w:val="0070C0"/>
          <w:sz w:val="96"/>
          <w:szCs w:val="96"/>
          <w:lang w:eastAsia="zh-CN" w:bidi="ar"/>
        </w:rPr>
      </w:pPr>
    </w:p>
    <w:p w14:paraId="46476B76">
      <w:pPr>
        <w:widowControl/>
        <w:ind w:firstLine="2401" w:firstLineChars="250"/>
        <w:jc w:val="both"/>
        <w:rPr>
          <w:rFonts w:hint="default" w:ascii="Arial" w:hAnsi="Arial" w:cs="Arial"/>
          <w:spacing w:val="-2"/>
          <w:sz w:val="36"/>
          <w:szCs w:val="36"/>
          <w:lang w:val="en-US"/>
        </w:rPr>
        <w:sectPr>
          <w:pgSz w:w="11906" w:h="16838"/>
          <w:pgMar w:top="1440" w:right="1800" w:bottom="1440" w:left="1360" w:header="720" w:footer="720" w:gutter="0"/>
          <w:cols w:space="720" w:num="1"/>
          <w:docGrid w:linePitch="360" w:charSpace="0"/>
        </w:sectPr>
      </w:pPr>
      <w:r>
        <w:rPr>
          <w:rFonts w:hint="default" w:ascii="Arial" w:hAnsi="Arial" w:eastAsia="TimesNewRomanPS-BoldMT" w:cs="Arial"/>
          <w:b/>
          <w:bCs/>
          <w:color w:val="0070C0"/>
          <w:sz w:val="96"/>
          <w:szCs w:val="96"/>
          <w:lang w:eastAsia="zh-CN" w:bidi="ar"/>
        </w:rPr>
        <w:t>Chapter</w:t>
      </w:r>
      <w:r>
        <w:rPr>
          <w:rFonts w:hint="default" w:ascii="Arial" w:hAnsi="Arial" w:eastAsia="TimesNewRomanPS-BoldMT" w:cs="Arial"/>
          <w:b/>
          <w:bCs/>
          <w:color w:val="0070C0"/>
          <w:sz w:val="96"/>
          <w:szCs w:val="96"/>
          <w:lang w:val="en-US" w:eastAsia="zh-CN" w:bidi="ar"/>
        </w:rPr>
        <w:t xml:space="preserve"> 7</w:t>
      </w:r>
    </w:p>
    <w:p w14:paraId="5CCD4535">
      <w:pPr>
        <w:pStyle w:val="2"/>
        <w:rPr>
          <w:rFonts w:hint="default" w:ascii="Arial" w:hAnsi="Arial" w:cs="Arial"/>
          <w:b/>
          <w:bCs/>
          <w:sz w:val="40"/>
          <w:szCs w:val="40"/>
        </w:rPr>
      </w:pPr>
      <w:r>
        <w:rPr>
          <w:rFonts w:hint="default" w:ascii="Arial" w:hAnsi="Arial" w:cs="Arial"/>
          <w:b/>
          <w:bCs/>
          <w:sz w:val="40"/>
          <w:szCs w:val="40"/>
        </w:rPr>
        <w:t xml:space="preserve">Conclusion </w:t>
      </w:r>
    </w:p>
    <w:p w14:paraId="125D5109">
      <w:pPr>
        <w:pStyle w:val="2"/>
        <w:rPr>
          <w:rFonts w:hint="default" w:ascii="Arial" w:hAnsi="Arial" w:cs="Arial"/>
          <w:b w:val="0"/>
          <w:bCs w:val="0"/>
          <w:sz w:val="36"/>
          <w:szCs w:val="36"/>
        </w:rPr>
      </w:pPr>
      <w:r>
        <w:rPr>
          <w:rFonts w:hint="default" w:ascii="Arial" w:hAnsi="Arial" w:cs="Arial"/>
          <w:b w:val="0"/>
          <w:bCs w:val="0"/>
          <w:sz w:val="36"/>
          <w:szCs w:val="36"/>
        </w:rPr>
        <w:t>Our website and application provide an importance of learing programming:</w:t>
      </w:r>
    </w:p>
    <w:p w14:paraId="01163E53">
      <w:pPr>
        <w:pStyle w:val="2"/>
        <w:rPr>
          <w:rFonts w:hint="default" w:ascii="Arial" w:hAnsi="Arial" w:cs="Arial"/>
          <w:b w:val="0"/>
          <w:bCs w:val="0"/>
          <w:sz w:val="36"/>
          <w:szCs w:val="36"/>
        </w:rPr>
      </w:pPr>
      <w:r>
        <w:rPr>
          <w:rFonts w:hint="default" w:ascii="Arial" w:hAnsi="Arial" w:cs="Arial"/>
          <w:b w:val="0"/>
          <w:bCs w:val="0"/>
          <w:sz w:val="36"/>
          <w:szCs w:val="36"/>
        </w:rPr>
        <w:t>Learning programming is not just about writing code; it's about developing a skill set that empowers you to understand, interact with, and shape the digital world. Whether for career advancement, personal growth, or societal contribution, programming offers invaluable benefits that are increasingly essential in the modern world.</w:t>
      </w:r>
    </w:p>
    <w:p w14:paraId="0CBF5029">
      <w:pPr>
        <w:pStyle w:val="2"/>
        <w:numPr>
          <w:ilvl w:val="0"/>
          <w:numId w:val="5"/>
        </w:numPr>
        <w:rPr>
          <w:rFonts w:hint="default" w:ascii="Arial" w:hAnsi="Arial" w:cs="Arial"/>
          <w:b w:val="0"/>
          <w:bCs w:val="0"/>
          <w:sz w:val="36"/>
          <w:szCs w:val="36"/>
        </w:rPr>
      </w:pPr>
      <w:r>
        <w:rPr>
          <w:rFonts w:hint="default" w:ascii="Arial" w:hAnsi="Arial" w:cs="Arial"/>
          <w:b w:val="0"/>
          <w:bCs w:val="0"/>
          <w:sz w:val="36"/>
          <w:szCs w:val="36"/>
        </w:rPr>
        <w:t>Career Opportunities</w:t>
      </w:r>
    </w:p>
    <w:p w14:paraId="1987D81E">
      <w:pPr>
        <w:pStyle w:val="2"/>
        <w:numPr>
          <w:ilvl w:val="0"/>
          <w:numId w:val="5"/>
        </w:numPr>
        <w:rPr>
          <w:rFonts w:hint="default" w:ascii="Arial" w:hAnsi="Arial" w:cs="Arial"/>
          <w:b w:val="0"/>
          <w:bCs w:val="0"/>
          <w:sz w:val="36"/>
          <w:szCs w:val="36"/>
        </w:rPr>
      </w:pPr>
      <w:r>
        <w:rPr>
          <w:rFonts w:hint="default" w:ascii="Arial" w:hAnsi="Arial" w:cs="Arial"/>
          <w:b w:val="0"/>
          <w:bCs w:val="0"/>
          <w:sz w:val="36"/>
          <w:szCs w:val="36"/>
        </w:rPr>
        <w:t>Problem-Solving Skills</w:t>
      </w:r>
    </w:p>
    <w:p w14:paraId="222466DE">
      <w:pPr>
        <w:pStyle w:val="2"/>
        <w:numPr>
          <w:ilvl w:val="0"/>
          <w:numId w:val="5"/>
        </w:numPr>
        <w:rPr>
          <w:rFonts w:hint="default" w:ascii="Arial" w:hAnsi="Arial" w:cs="Arial"/>
          <w:b w:val="0"/>
          <w:bCs w:val="0"/>
          <w:sz w:val="36"/>
          <w:szCs w:val="36"/>
        </w:rPr>
      </w:pPr>
      <w:r>
        <w:rPr>
          <w:rFonts w:hint="default" w:ascii="Arial" w:hAnsi="Arial" w:cs="Arial"/>
          <w:b w:val="0"/>
          <w:bCs w:val="0"/>
          <w:sz w:val="36"/>
          <w:szCs w:val="36"/>
        </w:rPr>
        <w:t xml:space="preserve">Digital Literacy </w:t>
      </w:r>
    </w:p>
    <w:p w14:paraId="7BA8406D">
      <w:pPr>
        <w:pStyle w:val="2"/>
        <w:numPr>
          <w:ilvl w:val="0"/>
          <w:numId w:val="5"/>
        </w:numPr>
        <w:rPr>
          <w:rFonts w:hint="default" w:ascii="Arial" w:hAnsi="Arial" w:cs="Arial"/>
          <w:b w:val="0"/>
          <w:bCs w:val="0"/>
          <w:sz w:val="36"/>
          <w:szCs w:val="36"/>
        </w:rPr>
      </w:pPr>
      <w:r>
        <w:rPr>
          <w:rFonts w:hint="default" w:ascii="Arial" w:hAnsi="Arial" w:cs="Arial"/>
          <w:b w:val="0"/>
          <w:bCs w:val="0"/>
          <w:sz w:val="36"/>
          <w:szCs w:val="36"/>
        </w:rPr>
        <w:t>Interdisciplinary Applications</w:t>
      </w:r>
    </w:p>
    <w:p w14:paraId="383A8A27">
      <w:pPr>
        <w:pStyle w:val="2"/>
        <w:numPr>
          <w:ilvl w:val="0"/>
          <w:numId w:val="5"/>
        </w:numPr>
        <w:rPr>
          <w:rFonts w:hint="default" w:ascii="Arial" w:hAnsi="Arial" w:cs="Arial"/>
          <w:b w:val="0"/>
          <w:bCs w:val="0"/>
          <w:sz w:val="36"/>
          <w:szCs w:val="36"/>
        </w:rPr>
      </w:pPr>
      <w:r>
        <w:rPr>
          <w:rFonts w:hint="default" w:ascii="Arial" w:hAnsi="Arial" w:cs="Arial"/>
          <w:b w:val="0"/>
          <w:bCs w:val="0"/>
          <w:sz w:val="36"/>
          <w:szCs w:val="36"/>
        </w:rPr>
        <w:t>Future-Proofing</w:t>
      </w:r>
    </w:p>
    <w:p w14:paraId="4C7BB150">
      <w:pPr>
        <w:pStyle w:val="2"/>
        <w:numPr>
          <w:ilvl w:val="0"/>
          <w:numId w:val="5"/>
        </w:numPr>
        <w:rPr>
          <w:rFonts w:hint="default" w:ascii="Arial" w:hAnsi="Arial" w:cs="Arial"/>
          <w:b w:val="0"/>
          <w:bCs w:val="0"/>
          <w:sz w:val="36"/>
          <w:szCs w:val="36"/>
        </w:rPr>
      </w:pPr>
      <w:r>
        <w:rPr>
          <w:rFonts w:hint="default" w:ascii="Arial" w:hAnsi="Arial" w:cs="Arial"/>
          <w:b w:val="0"/>
          <w:bCs w:val="0"/>
          <w:sz w:val="36"/>
          <w:szCs w:val="36"/>
        </w:rPr>
        <w:t>Entrepreneurship</w:t>
      </w:r>
    </w:p>
    <w:p w14:paraId="1E80E35D">
      <w:pPr>
        <w:pStyle w:val="2"/>
        <w:numPr>
          <w:ilvl w:val="0"/>
          <w:numId w:val="5"/>
        </w:numPr>
        <w:rPr>
          <w:rFonts w:hint="default" w:ascii="Arial" w:hAnsi="Arial" w:cs="Arial"/>
          <w:b w:val="0"/>
          <w:bCs w:val="0"/>
          <w:sz w:val="36"/>
          <w:szCs w:val="36"/>
        </w:rPr>
      </w:pPr>
      <w:r>
        <w:rPr>
          <w:rFonts w:hint="default" w:ascii="Arial" w:hAnsi="Arial" w:cs="Arial"/>
          <w:b w:val="0"/>
          <w:bCs w:val="0"/>
          <w:sz w:val="36"/>
          <w:szCs w:val="36"/>
        </w:rPr>
        <w:t>Community and Collaboration</w:t>
      </w:r>
    </w:p>
    <w:p w14:paraId="0CDCFD7F">
      <w:pPr>
        <w:pStyle w:val="2"/>
        <w:numPr>
          <w:ilvl w:val="0"/>
          <w:numId w:val="5"/>
        </w:numPr>
        <w:rPr>
          <w:rFonts w:hint="default" w:ascii="Arial" w:hAnsi="Arial" w:cs="Arial"/>
          <w:b w:val="0"/>
          <w:bCs w:val="0"/>
          <w:sz w:val="36"/>
          <w:szCs w:val="36"/>
        </w:rPr>
      </w:pPr>
      <w:r>
        <w:rPr>
          <w:rFonts w:hint="default" w:ascii="Arial" w:hAnsi="Arial" w:cs="Arial"/>
          <w:b w:val="0"/>
          <w:bCs w:val="0"/>
          <w:sz w:val="36"/>
          <w:szCs w:val="36"/>
        </w:rPr>
        <w:t>Education and Empowerment</w:t>
      </w:r>
    </w:p>
    <w:p w14:paraId="48C640F6">
      <w:pPr>
        <w:widowControl/>
        <w:autoSpaceDE/>
        <w:autoSpaceDN/>
        <w:rPr>
          <w:rFonts w:hint="default" w:ascii="Arial" w:hAnsi="Arial" w:eastAsia="BookAntiqua-Bold" w:cs="Arial"/>
          <w:sz w:val="36"/>
          <w:szCs w:val="36"/>
          <w:lang w:eastAsia="zh-CN"/>
        </w:rPr>
      </w:pPr>
      <w:r>
        <w:rPr>
          <w:rFonts w:hint="default" w:ascii="Arial" w:hAnsi="Arial" w:cs="Arial"/>
          <w:b w:val="0"/>
          <w:bCs w:val="0"/>
          <w:sz w:val="36"/>
          <w:szCs w:val="36"/>
        </w:rPr>
        <mc:AlternateContent>
          <mc:Choice Requires="wpg">
            <w:drawing>
              <wp:anchor distT="0" distB="0" distL="0" distR="0" simplePos="0" relativeHeight="252030976"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977" name="Group 197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7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7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8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8550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LzfQOG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DyTBp8EAAADd&#10;AAAADwAAAGRycy9kb3ducmV2LnhtbEWPT0/DMAzF70j7DpEncWNpkBisLJs0EBLcWEFMu1mN15Yl&#10;TmnC/nx7fEDazdZ7fu/n+fIUvDrQkLrIFsykAEVcR9dxY+Hz4+XmAVTKyA59ZLJwpgTLxehqjqWL&#10;R17TocqNkhBOJVpoc+5LrVPdUsA0iT2xaLs4BMyyDo12Ax4lPHh9WxRTHbBjaWixp6eW6n31Gyxs&#10;zfnneWf8bPpu7qq376/Vxjdra6/HpngElemUL+b/61cn+LN7wZVvZAS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yTB&#10;p8EAAADdAAAADwAAAAAAAAABACAAAAAiAAAAZHJzL2Rvd25yZXYueG1sUEsBAhQAFAAAAAgAh07i&#10;QDMvBZ47AAAAOQAAABAAAAAAAAAAAQAgAAAAEAEAAGRycy9zaGFwZXhtbC54bWxQSwUGAAAAAAYA&#10;BgBbAQAAug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6wQy4r8AAADd&#10;AAAADwAAAGRycy9kb3ducmV2LnhtbEVPS2vCQBC+F/wPywje6iYptE10zSHSILYXrRSPQ3ZMYrKz&#10;Ibs++u+7hUJv8/E9Z5nfTS+uNLrWsoJ4HoEgrqxuuVZw+Hx7fAXhPLLG3jIp+CYH+WrysMRM2xvv&#10;6Lr3tQgh7DJU0Hg/ZFK6qiGDbm4H4sCd7GjQBzjWUo94C+Gml0kUPUuDLYeGBgcqGqq6/cUoqA5F&#10;d2635fvpmMj1x+7pK02KUqnZNI4WIDzd/b/4z73RYX76ksLvN+EEu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sEMuK/&#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xIe9hsAAAADd&#10;AAAADwAAAGRycy9kb3ducmV2LnhtbEWPT0sDMRDF74LfIYzgzWYjWNpt04KKYG92Wyrehs10d2sy&#10;WTfpv2/vHARvM7w37/1mvrwEr040pC6yBTMqQBHX0XXcWNhu3h4moFJGdugjk4UrJVgubm/mWLp4&#10;5jWdqtwoCeFUooU2577UOtUtBUyj2BOLto9DwCzr0Gg34FnCg9ePRTHWATuWhhZ7emmp/q6OwcKX&#10;uf687o2fjj/MU7U67J4/fbO29v7OFDNQmS753/x3/e4EfzoRfvlGRtC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Eh72G&#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6372A1FD">
      <w:pPr>
        <w:pStyle w:val="2"/>
        <w:rPr>
          <w:rFonts w:hint="default" w:ascii="Arial" w:hAnsi="Arial" w:cs="Arial"/>
          <w:b w:val="0"/>
          <w:bCs w:val="0"/>
          <w:sz w:val="36"/>
          <w:szCs w:val="36"/>
        </w:rPr>
      </w:pPr>
      <w:r>
        <w:rPr>
          <w:rFonts w:hint="default" w:ascii="Arial" w:hAnsi="Arial" w:cs="Arial"/>
          <w:b w:val="0"/>
          <w:bCs w:val="0"/>
          <w:sz w:val="36"/>
          <w:szCs w:val="36"/>
        </w:rPr>
        <w:t xml:space="preserve">Chatbots play a crucial role in enhancing customer service, reducing operational costs, improving user engagement, and streamlining business processes. Their ability to provide instant, personalized, and consistent interactions makes them invaluable in today’s digital landscape. As technology continues to evolve, the capabilities and applications of chatbots will only expand, further solidifying their importance in </w:t>
      </w:r>
      <w:r>
        <w:rPr>
          <w:rFonts w:hint="default" w:ascii="Arial" w:hAnsi="Arial" w:cs="Arial"/>
          <w:b w:val="0"/>
          <w:bCs w:val="0"/>
          <w:sz w:val="36"/>
          <w:szCs w:val="36"/>
        </w:rPr>
        <mc:AlternateContent>
          <mc:Choice Requires="wpg">
            <w:drawing>
              <wp:anchor distT="0" distB="0" distL="0" distR="0" simplePos="0" relativeHeight="252035072"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010" name="Group 2010"/>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11"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12"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13"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81408;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upjTy2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elSmJb8AAADd&#10;AAAADwAAAGRycy9kb3ducmV2LnhtbEWPT0sDMRTE7wW/Q3iCtzZJwaLbZhdUBL3ZrSi9PTavu6vJ&#10;y7qJ/fPtjVDocZiZ3zCr6uid2NMY+8AG9EyBIG6C7bk18L55nt6BiAnZogtMBk4UoSqvJissbDjw&#10;mvZ1akWGcCzQQJfSUEgZm448xlkYiLO3C6PHlOXYSjviIcO9k3OlFtJjz3mhw4EeO2q+619vYKtP&#10;P0877e4Xb/q2fv36ePh07dqYm2utliASHdMlfG6/WANzpTX8v8lPQJZ/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pUpiW/&#10;AAAA3QAAAA8AAAAAAAAAAQAgAAAAIgAAAGRycy9kb3ducmV2LnhtbFBLAQIUABQAAAAIAIdO4kAz&#10;LwWeOwAAADkAAAAQAAAAAAAAAAEAIAAAAA4BAABkcnMvc2hhcGV4bWwueG1sUEsFBgAAAAAGAAYA&#10;WwEAALgDA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AepujMAAAADd&#10;AAAADwAAAGRycy9kb3ducmV2LnhtbEWPzWrDMBCE74W8g9hAb41kFUrjRMnBIaG0vSQ1IcfF2thO&#10;rJWxlJ++fVUo9DjMzDfMfHl3nbjSEFrPBrKJAkFcedtybaD8Wj+9gggR2WLnmQx8U4DlYvQwx9z6&#10;G2/puou1SBAOORpoYuxzKUPVkMMw8T1x8o5+cBiTHGppB7wluOukVupFOmw5LTTYU9FQdd5dnIGq&#10;LM6n9n3zcTxoufrcPu+nutgY8zjO1AxEpHv8D/+136wBrTINv2/SE5C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6m6M&#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5cqdycAAAADd&#10;AAAADwAAAGRycy9kb3ducmV2LnhtbEWPT0sDMRTE74LfITzBm01Ssdht04KWQr3ZVVp6e2xed7cm&#10;L+sm/fftjSB4HGbmN8x0fvFOnKiPbWADeqBAEFfBtlwb+PxYPjyDiAnZogtMBq4UYT67vZliYcOZ&#10;13QqUy0yhGOBBpqUukLKWDXkMQ5CR5y9feg9piz7WtoezxnunRwqNZIeW84LDXb02lD1VR69gZ2+&#10;fi/22o1H7/qpfDtsXrauXhtzf6fVBESiS/oP/7VX1sBQ6Uf4fZOfgJz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yp3J&#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val="0"/>
          <w:bCs w:val="0"/>
          <w:sz w:val="36"/>
          <w:szCs w:val="36"/>
        </w:rPr>
        <w:t>various sectors.</w:t>
      </w:r>
    </w:p>
    <w:p w14:paraId="1E86A6D1">
      <w:pPr>
        <w:pStyle w:val="2"/>
        <w:rPr>
          <w:rFonts w:hint="default" w:ascii="Arial" w:hAnsi="Arial" w:cs="Arial"/>
          <w:sz w:val="36"/>
          <w:szCs w:val="36"/>
        </w:rPr>
        <w:sectPr>
          <w:pgSz w:w="11906" w:h="16838"/>
          <w:pgMar w:top="1440" w:right="1800" w:bottom="1440" w:left="1360" w:header="720" w:footer="720" w:gutter="0"/>
          <w:cols w:space="720" w:num="1"/>
          <w:docGrid w:linePitch="360" w:charSpace="0"/>
        </w:sectPr>
      </w:pPr>
    </w:p>
    <w:p w14:paraId="1CBD3474">
      <w:pPr>
        <w:widowControl/>
        <w:autoSpaceDE/>
        <w:autoSpaceDN/>
        <w:rPr>
          <w:rFonts w:hint="default" w:ascii="Arial" w:hAnsi="Arial" w:cs="Arial"/>
        </w:rPr>
      </w:pPr>
    </w:p>
    <w:p w14:paraId="44B5544D">
      <w:pPr>
        <w:widowControl/>
        <w:autoSpaceDE/>
        <w:autoSpaceDN/>
        <w:rPr>
          <w:rFonts w:hint="default" w:ascii="Arial" w:hAnsi="Arial" w:cs="Arial"/>
        </w:rPr>
      </w:pPr>
    </w:p>
    <w:p w14:paraId="5C843401">
      <w:pPr>
        <w:widowControl/>
        <w:autoSpaceDE/>
        <w:autoSpaceDN/>
        <w:rPr>
          <w:rFonts w:hint="default" w:ascii="Arial" w:hAnsi="Arial" w:cs="Arial"/>
        </w:rPr>
      </w:pPr>
    </w:p>
    <w:p w14:paraId="44CEA910">
      <w:pPr>
        <w:widowControl/>
        <w:autoSpaceDE/>
        <w:autoSpaceDN/>
        <w:rPr>
          <w:rFonts w:hint="default" w:ascii="Arial" w:hAnsi="Arial" w:cs="Arial"/>
        </w:rPr>
      </w:pPr>
    </w:p>
    <w:p w14:paraId="02AFE21D">
      <w:pPr>
        <w:widowControl/>
        <w:autoSpaceDE/>
        <w:autoSpaceDN/>
        <w:rPr>
          <w:rFonts w:hint="default" w:ascii="Arial" w:hAnsi="Arial" w:cs="Arial"/>
        </w:rPr>
      </w:pPr>
    </w:p>
    <w:p w14:paraId="345196BB">
      <w:pPr>
        <w:widowControl/>
        <w:autoSpaceDE/>
        <w:autoSpaceDN/>
        <w:rPr>
          <w:rFonts w:hint="default" w:ascii="Arial" w:hAnsi="Arial" w:cs="Arial"/>
        </w:rPr>
      </w:pPr>
    </w:p>
    <w:p w14:paraId="288DA443">
      <w:pPr>
        <w:widowControl/>
        <w:autoSpaceDE/>
        <w:autoSpaceDN/>
        <w:rPr>
          <w:rFonts w:hint="default" w:ascii="Arial" w:hAnsi="Arial" w:cs="Arial"/>
        </w:rPr>
      </w:pPr>
    </w:p>
    <w:p w14:paraId="09943708">
      <w:pPr>
        <w:widowControl/>
        <w:autoSpaceDE/>
        <w:autoSpaceDN/>
        <w:rPr>
          <w:rFonts w:hint="default" w:ascii="Arial" w:hAnsi="Arial" w:cs="Arial"/>
        </w:rPr>
      </w:pPr>
    </w:p>
    <w:p w14:paraId="2E8A79BF">
      <w:pPr>
        <w:widowControl/>
        <w:autoSpaceDE/>
        <w:autoSpaceDN/>
        <w:rPr>
          <w:rFonts w:hint="default" w:ascii="Arial" w:hAnsi="Arial" w:cs="Arial"/>
        </w:rPr>
      </w:pPr>
    </w:p>
    <w:p w14:paraId="5A328195">
      <w:pPr>
        <w:widowControl/>
        <w:autoSpaceDE/>
        <w:autoSpaceDN/>
        <w:rPr>
          <w:rFonts w:hint="default" w:ascii="Arial" w:hAnsi="Arial" w:cs="Arial"/>
        </w:rPr>
      </w:pPr>
    </w:p>
    <w:p w14:paraId="01EF4093">
      <w:pPr>
        <w:widowControl/>
        <w:autoSpaceDE/>
        <w:autoSpaceDN/>
        <w:rPr>
          <w:rFonts w:hint="default" w:ascii="Arial" w:hAnsi="Arial" w:cs="Arial"/>
        </w:rPr>
      </w:pPr>
    </w:p>
    <w:p w14:paraId="35D2F628">
      <w:pPr>
        <w:widowControl/>
        <w:autoSpaceDE/>
        <w:autoSpaceDN/>
        <w:rPr>
          <w:rFonts w:hint="default" w:ascii="Arial" w:hAnsi="Arial" w:cs="Arial"/>
        </w:rPr>
      </w:pPr>
    </w:p>
    <w:p w14:paraId="6C0BEF5C">
      <w:pPr>
        <w:widowControl/>
        <w:autoSpaceDE/>
        <w:autoSpaceDN/>
        <w:rPr>
          <w:rFonts w:hint="default" w:ascii="Arial" w:hAnsi="Arial" w:cs="Arial"/>
        </w:rPr>
      </w:pPr>
    </w:p>
    <w:p w14:paraId="168BAF46">
      <w:pPr>
        <w:widowControl/>
        <w:autoSpaceDE/>
        <w:autoSpaceDN/>
        <w:rPr>
          <w:rFonts w:hint="default" w:ascii="Arial" w:hAnsi="Arial" w:cs="Arial"/>
        </w:rPr>
      </w:pPr>
    </w:p>
    <w:p w14:paraId="4CBC8D15">
      <w:pPr>
        <w:widowControl/>
        <w:autoSpaceDE/>
        <w:autoSpaceDN/>
        <w:rPr>
          <w:rFonts w:hint="default" w:ascii="Arial" w:hAnsi="Arial" w:cs="Arial"/>
        </w:rPr>
      </w:pPr>
    </w:p>
    <w:p w14:paraId="27239856">
      <w:pPr>
        <w:widowControl/>
        <w:autoSpaceDE/>
        <w:autoSpaceDN/>
        <w:rPr>
          <w:rFonts w:hint="default" w:ascii="Arial" w:hAnsi="Arial" w:cs="Arial"/>
        </w:rPr>
      </w:pPr>
    </w:p>
    <w:p w14:paraId="01644180">
      <w:pPr>
        <w:widowControl/>
        <w:autoSpaceDE/>
        <w:autoSpaceDN/>
        <w:rPr>
          <w:rFonts w:hint="default" w:ascii="Arial" w:hAnsi="Arial" w:cs="Arial"/>
        </w:rPr>
      </w:pPr>
    </w:p>
    <w:p w14:paraId="65CACE4C">
      <w:pPr>
        <w:widowControl/>
        <w:autoSpaceDE/>
        <w:autoSpaceDN/>
        <w:rPr>
          <w:rFonts w:hint="default" w:ascii="Arial" w:hAnsi="Arial" w:cs="Arial"/>
        </w:rPr>
      </w:pPr>
    </w:p>
    <w:p w14:paraId="2E8DAF77">
      <w:pPr>
        <w:widowControl/>
        <w:autoSpaceDE/>
        <w:autoSpaceDN/>
        <w:rPr>
          <w:rFonts w:hint="default" w:ascii="Arial" w:hAnsi="Arial" w:cs="Arial"/>
        </w:rPr>
      </w:pPr>
    </w:p>
    <w:p w14:paraId="1A08ED50">
      <w:pPr>
        <w:widowControl/>
        <w:autoSpaceDE/>
        <w:autoSpaceDN/>
        <w:rPr>
          <w:rFonts w:hint="default" w:ascii="Arial" w:hAnsi="Arial" w:cs="Arial"/>
        </w:rPr>
      </w:pPr>
    </w:p>
    <w:p w14:paraId="09E0AD92">
      <w:pPr>
        <w:widowControl/>
        <w:autoSpaceDE/>
        <w:autoSpaceDN/>
        <w:rPr>
          <w:rFonts w:hint="default" w:ascii="Arial" w:hAnsi="Arial" w:cs="Arial"/>
        </w:rPr>
      </w:pPr>
      <w:r>
        <w:rPr>
          <w:rFonts w:hint="default" w:ascii="Arial" w:hAnsi="Arial" w:cs="Arial"/>
          <w:b w:val="0"/>
          <w:bCs w:val="0"/>
        </w:rPr>
        <mc:AlternateContent>
          <mc:Choice Requires="wpg">
            <w:drawing>
              <wp:anchor distT="0" distB="0" distL="0" distR="0" simplePos="0" relativeHeight="252034048"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006" name="Group 2006"/>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07"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08"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09"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82432;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gksVhmY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H8C3v7YAAAACwEAAA8AAAAAAAAAAQAgAAAAIgAAAGRycy9kb3ducmV2LnhtbFBLAQIU&#10;ABQAAAAIAIdO4kCCSxWGZgQAABUWAAAOAAAAAAAAAAEAIAAAACcBAABkcnMvZTJvRG9jLnhtbFBL&#10;BQYAAAAABgAGAFkBAAD/BwAAAAA=&#10;">
                <o:lock v:ext="edit" aspectratio="f"/>
                <v:shape id="Graphic 2" o:spid="_x0000_s1026" o:spt="100" style="position:absolute;left:0;top:0;height:10151745;width:7056120;" fillcolor="#5B9BD5 [3204]" filled="t" stroked="f" coordsize="7056120,10151745" o:gfxdata="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KA0X&#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5dvPu78AAADd&#10;AAAADwAAAGRycy9kb3ducmV2LnhtbEWPTWvCQBCG7wX/wzKCt7oxQmmjq4eIItaLHxSPQ3ZMotnZ&#10;kF0/+u87B6HH4Z33mXmm86dr1J26UHs2MBomoIgLb2suDRwPy/dPUCEiW2w8k4FfCjCf9d6mmFn/&#10;4B3d97FUAuGQoYEqxjbTOhQVOQxD3xJLdvadwyhjV2rb4UPgrtFpknxohzXLhQpbyisqrvubM1Ac&#10;8+ul3qy+z6dUL7a78c9Xmq+MGfRHyQRUpGf8X36119aAEOVdsRET0L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Xbz7u/&#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Afs8/r4AAADd&#10;AAAADwAAAGRycy9kb3ducmV2LnhtbEWPT2sCMRTE74V+h/AK3mo2BaWuRsGWQr3pKoq3x+a5u5q8&#10;bDfx37c3hUKPw8z8hpnMbs6KC3Wh8axB9TMQxKU3DVcaNuuv13cQISIbtJ5Jw50CzKbPTxPMjb/y&#10;ii5FrESCcMhRQx1jm0sZypochr5viZN38J3DmGRXSdPhNcGdlW9ZNpQOG04LNbb0UVN5Ks5Ow17d&#10;fz4Pyo6GSzUoFsftfGerlda9F5WNQUS6xf/wX/vbaEjEEfy+SU9AT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fs8/r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64214030">
      <w:pPr>
        <w:widowControl/>
        <w:ind w:firstLine="2401" w:firstLineChars="250"/>
        <w:jc w:val="both"/>
        <w:rPr>
          <w:rFonts w:hint="default" w:ascii="Arial" w:hAnsi="Arial" w:cs="Arial"/>
          <w:spacing w:val="-2"/>
          <w:sz w:val="36"/>
          <w:szCs w:val="36"/>
          <w:lang w:val="en-US"/>
        </w:rPr>
        <w:sectPr>
          <w:pgSz w:w="11906" w:h="16838"/>
          <w:pgMar w:top="1440" w:right="1800" w:bottom="1440" w:left="1360" w:header="720" w:footer="720" w:gutter="0"/>
          <w:cols w:space="720" w:num="1"/>
          <w:docGrid w:linePitch="360" w:charSpace="0"/>
        </w:sectPr>
      </w:pPr>
      <w:r>
        <w:rPr>
          <w:rFonts w:hint="default" w:ascii="Arial" w:hAnsi="Arial" w:eastAsia="TimesNewRomanPS-BoldMT" w:cs="Arial"/>
          <w:b/>
          <w:bCs/>
          <w:color w:val="0070C0"/>
          <w:sz w:val="96"/>
          <w:szCs w:val="96"/>
          <w:lang w:eastAsia="zh-CN" w:bidi="ar"/>
        </w:rPr>
        <w:t>Chapter</w:t>
      </w:r>
      <w:r>
        <w:rPr>
          <w:rFonts w:hint="default" w:ascii="Arial" w:hAnsi="Arial" w:eastAsia="TimesNewRomanPS-BoldMT" w:cs="Arial"/>
          <w:b/>
          <w:bCs/>
          <w:color w:val="0070C0"/>
          <w:sz w:val="96"/>
          <w:szCs w:val="96"/>
          <w:lang w:val="en-US" w:eastAsia="zh-CN" w:bidi="ar"/>
        </w:rPr>
        <w:t xml:space="preserve"> 8</w:t>
      </w:r>
    </w:p>
    <w:p w14:paraId="034FE718">
      <w:pPr>
        <w:pStyle w:val="3"/>
        <w:ind w:left="0"/>
        <w:rPr>
          <w:rFonts w:hint="default" w:ascii="Arial" w:hAnsi="Arial" w:cs="Arial"/>
          <w:b/>
          <w:bCs/>
          <w:sz w:val="40"/>
          <w:szCs w:val="40"/>
        </w:rPr>
      </w:pPr>
      <w:r>
        <w:rPr>
          <w:rFonts w:hint="default" w:ascii="Arial" w:hAnsi="Arial" w:cs="Arial"/>
          <w:b/>
          <w:bCs/>
          <w:sz w:val="40"/>
          <w:szCs w:val="40"/>
        </w:rPr>
        <w:t>Future Work</w:t>
      </w:r>
      <w:r>
        <w:rPr>
          <w:rFonts w:hint="default" w:ascii="Arial" w:hAnsi="Arial" w:cs="Arial"/>
          <w:b/>
          <w:bCs/>
          <w:sz w:val="40"/>
          <w:szCs w:val="40"/>
        </w:rPr>
        <mc:AlternateContent>
          <mc:Choice Requires="wpg">
            <w:drawing>
              <wp:anchor distT="0" distB="0" distL="0" distR="0" simplePos="0" relativeHeight="252037120"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018" name="Group 2018"/>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9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9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9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7936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Z57UX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QV4rW8AAAADd&#10;AAAADwAAAGRycy9kb3ducmV2LnhtbEWPT0/DMAzF70j7DpGRuG1pkJjWbtkkhpDgxgoC7WY1XltI&#10;nNKE/fn2+IDEzdZ7fu/n1eYcvDrSmPrIFsysAEXcRNdza+Ht9XG6AJUyskMfmSxcKMFmPblaYeXi&#10;iXd0rHOrJIRThRa6nIdK69R0FDDN4kAs2iGOAbOsY6vdiCcJD17fFsVcB+xZGjocaNtR81X/BAt7&#10;c/l+OBhfzl/MXf38+X7/4dudtTfXpliCynTO/+a/6ycn+GUp/PKNjKD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Xitb&#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pX7YHr0AAADd&#10;AAAADwAAAGRycy9kb3ducmV2LnhtbEVPS4vCMBC+C/sfwgjeNG0XxFajhy7KonvRlcXj0IxttZmU&#10;Jr7+vVkQvM3H95zZ4m4acaXO1ZYVxKMIBHFhdc2lgv3vcjgB4TyyxsYyKXiQg8X8ozfDTNsbb+m6&#10;86UIIewyVFB532ZSuqIig25kW+LAHW1n0AfYlVJ3eAvhppFJFI2lwZpDQ4Ut5RUV593FKCj2+flU&#10;r1eb4yGRXz/bz780yVdKDfpxNAXh6e7f4pf7W4f5aRrD/zfhBD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ftge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3sAQt74AAADd&#10;AAAADwAAAGRycy9kb3ducmV2LnhtbEVPS2sCMRC+F/wPYQreajaC4m6NQpVCe9NVWnobNuPutslk&#10;3aQ+/r0RCr3Nx/ec+fLirDhRH1rPGtQoA0FcedNyrWG/e32agQgR2aD1TBquFGC5GDzMsTD+zFs6&#10;lbEWKYRDgRqaGLtCylA15DCMfEecuIPvHcYE+1qaHs8p3Fk5zrKpdNhyamiwo1VD1U/56zR8qetx&#10;fVA2n27UpHz//nj5tPVW6+Gjyp5BRLrEf/Gf+82k+Xk+hvs36QS5u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sAQt7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49CABDCC">
      <w:pPr>
        <w:pStyle w:val="3"/>
        <w:rPr>
          <w:rFonts w:hint="default" w:ascii="Arial" w:hAnsi="Arial" w:eastAsia="Times New Roman" w:cs="Arial"/>
          <w:sz w:val="27"/>
          <w:szCs w:val="27"/>
        </w:rPr>
      </w:pPr>
    </w:p>
    <w:p w14:paraId="025CF02C">
      <w:pPr>
        <w:pStyle w:val="4"/>
        <w:rPr>
          <w:rFonts w:hint="default" w:ascii="Arial" w:hAnsi="Arial" w:eastAsia="Calibri" w:cs="Arial"/>
          <w:b/>
          <w:bCs/>
          <w:i w:val="0"/>
          <w:iCs w:val="0"/>
          <w:color w:val="auto"/>
          <w:sz w:val="36"/>
          <w:szCs w:val="36"/>
        </w:rPr>
      </w:pPr>
      <w:r>
        <w:rPr>
          <w:rFonts w:hint="default" w:ascii="Arial" w:hAnsi="Arial" w:eastAsia="Calibri" w:cs="Arial"/>
          <w:b/>
          <w:bCs/>
          <w:i w:val="0"/>
          <w:iCs w:val="0"/>
          <w:color w:val="auto"/>
          <w:sz w:val="36"/>
          <w:szCs w:val="36"/>
        </w:rPr>
        <w:t>Application Development Steps</w:t>
      </w:r>
    </w:p>
    <w:p w14:paraId="7FCE4715">
      <w:pPr>
        <w:pStyle w:val="12"/>
        <w:rPr>
          <w:rFonts w:hint="default" w:ascii="Arial" w:hAnsi="Arial" w:cs="Arial"/>
          <w:sz w:val="36"/>
          <w:szCs w:val="36"/>
        </w:rPr>
      </w:pPr>
      <w:r>
        <w:rPr>
          <w:rStyle w:val="13"/>
          <w:rFonts w:hint="default" w:ascii="Arial" w:hAnsi="Arial" w:cs="Arial"/>
          <w:sz w:val="36"/>
          <w:szCs w:val="36"/>
        </w:rPr>
        <w:t>First Step:</w:t>
      </w:r>
      <w:r>
        <w:rPr>
          <w:rFonts w:hint="default" w:ascii="Arial" w:hAnsi="Arial" w:cs="Arial"/>
          <w:sz w:val="36"/>
          <w:szCs w:val="36"/>
        </w:rPr>
        <w:t xml:space="preserve"> We will update the design to be more engaging and user-friendly based on user feedback.</w:t>
      </w:r>
    </w:p>
    <w:p w14:paraId="5C90480F">
      <w:pPr>
        <w:pStyle w:val="12"/>
        <w:rPr>
          <w:rFonts w:hint="default" w:ascii="Arial" w:hAnsi="Arial" w:cs="Arial"/>
          <w:sz w:val="36"/>
          <w:szCs w:val="36"/>
        </w:rPr>
      </w:pPr>
      <w:r>
        <w:rPr>
          <w:rStyle w:val="13"/>
          <w:rFonts w:hint="default" w:ascii="Arial" w:hAnsi="Arial" w:cs="Arial"/>
          <w:sz w:val="36"/>
          <w:szCs w:val="36"/>
        </w:rPr>
        <w:t>Second Step:</w:t>
      </w:r>
      <w:r>
        <w:rPr>
          <w:rFonts w:hint="default" w:ascii="Arial" w:hAnsi="Arial" w:cs="Arial"/>
          <w:sz w:val="36"/>
          <w:szCs w:val="36"/>
        </w:rPr>
        <w:t xml:space="preserve"> Enhance the video quality and streaming performance to ensure a smooth learning experience for all users.</w:t>
      </w:r>
    </w:p>
    <w:p w14:paraId="3370ED10">
      <w:pPr>
        <w:pStyle w:val="12"/>
        <w:rPr>
          <w:rFonts w:hint="default" w:ascii="Arial" w:hAnsi="Arial" w:cs="Arial"/>
          <w:sz w:val="36"/>
          <w:szCs w:val="36"/>
        </w:rPr>
      </w:pPr>
      <w:r>
        <w:rPr>
          <w:rStyle w:val="13"/>
          <w:rFonts w:hint="default" w:ascii="Arial" w:hAnsi="Arial" w:cs="Arial"/>
          <w:sz w:val="36"/>
          <w:szCs w:val="36"/>
        </w:rPr>
        <w:t>Third Step:</w:t>
      </w:r>
      <w:r>
        <w:rPr>
          <w:rFonts w:hint="default" w:ascii="Arial" w:hAnsi="Arial" w:cs="Arial"/>
          <w:sz w:val="36"/>
          <w:szCs w:val="36"/>
        </w:rPr>
        <w:t xml:space="preserve"> Expand the educational videos, covering a wider range of topics and subjects for both kids and adults.</w:t>
      </w:r>
    </w:p>
    <w:p w14:paraId="28479C17">
      <w:pPr>
        <w:pStyle w:val="12"/>
        <w:rPr>
          <w:rFonts w:hint="default" w:ascii="Arial" w:hAnsi="Arial" w:cs="Arial"/>
          <w:sz w:val="36"/>
          <w:szCs w:val="36"/>
        </w:rPr>
      </w:pPr>
      <w:r>
        <w:rPr>
          <w:rStyle w:val="13"/>
          <w:rFonts w:hint="default" w:ascii="Arial" w:hAnsi="Arial" w:cs="Arial"/>
          <w:sz w:val="36"/>
          <w:szCs w:val="36"/>
        </w:rPr>
        <w:t>Fourth Step:</w:t>
      </w:r>
      <w:r>
        <w:rPr>
          <w:rFonts w:hint="default" w:ascii="Arial" w:hAnsi="Arial" w:cs="Arial"/>
          <w:sz w:val="36"/>
          <w:szCs w:val="36"/>
        </w:rPr>
        <w:t xml:space="preserve"> Integrate advanced chatbot functionalities to provide more personalized assistance and interactive learning experiences</w:t>
      </w:r>
    </w:p>
    <w:p w14:paraId="1F30681A">
      <w:pPr>
        <w:pStyle w:val="12"/>
        <w:rPr>
          <w:rFonts w:hint="default" w:ascii="Arial" w:hAnsi="Arial" w:cs="Arial"/>
          <w:sz w:val="36"/>
          <w:szCs w:val="36"/>
        </w:rPr>
      </w:pPr>
      <w:r>
        <w:rPr>
          <w:rStyle w:val="13"/>
          <w:rFonts w:hint="default" w:ascii="Arial" w:hAnsi="Arial" w:cs="Arial"/>
          <w:sz w:val="36"/>
          <w:szCs w:val="36"/>
        </w:rPr>
        <w:t>Fifth Step:</w:t>
      </w:r>
      <w:r>
        <w:rPr>
          <w:rFonts w:hint="default" w:ascii="Arial" w:hAnsi="Arial" w:cs="Arial"/>
          <w:sz w:val="36"/>
          <w:szCs w:val="36"/>
        </w:rPr>
        <w:t xml:space="preserve"> We provide templates, extra knowledge, and documentation for</w:t>
      </w:r>
      <w:r>
        <w:rPr>
          <w:rFonts w:hint="default" w:ascii="Arial" w:hAnsi="Arial" w:cs="Arial"/>
          <w:sz w:val="36"/>
          <w:szCs w:val="36"/>
          <w:rtl/>
          <w:lang w:bidi="ar-EG"/>
        </w:rPr>
        <w:t xml:space="preserve"> </w:t>
      </w:r>
      <w:r>
        <w:rPr>
          <w:rFonts w:hint="default" w:ascii="Arial" w:hAnsi="Arial" w:cs="Arial"/>
          <w:sz w:val="36"/>
          <w:szCs w:val="36"/>
          <w:lang w:bidi="ar-EG"/>
        </w:rPr>
        <w:t>educated people.</w:t>
      </w:r>
    </w:p>
    <w:p w14:paraId="675E7D0F">
      <w:pPr>
        <w:pStyle w:val="12"/>
        <w:rPr>
          <w:rFonts w:hint="default" w:ascii="Arial" w:hAnsi="Arial" w:cs="Arial"/>
          <w:sz w:val="36"/>
          <w:szCs w:val="36"/>
        </w:rPr>
      </w:pPr>
      <w:r>
        <w:rPr>
          <w:rStyle w:val="13"/>
          <w:rFonts w:hint="default" w:ascii="Arial" w:hAnsi="Arial" w:cs="Arial"/>
          <w:sz w:val="36"/>
          <w:szCs w:val="36"/>
        </w:rPr>
        <w:t>Sixth Step:</w:t>
      </w:r>
      <w:r>
        <w:rPr>
          <w:rFonts w:hint="default" w:ascii="Arial" w:hAnsi="Arial" w:cs="Arial"/>
          <w:sz w:val="36"/>
          <w:szCs w:val="36"/>
        </w:rPr>
        <w:t xml:space="preserve"> Introduce more interactive learning modules to make the educational process more interactive and enjoyable, particularly for kids.</w:t>
      </w:r>
    </w:p>
    <w:p w14:paraId="5AF91DA2">
      <w:pPr>
        <w:pStyle w:val="12"/>
        <w:rPr>
          <w:rFonts w:hint="default" w:ascii="Arial" w:hAnsi="Arial" w:cs="Arial"/>
          <w:sz w:val="36"/>
          <w:szCs w:val="36"/>
        </w:rPr>
      </w:pPr>
      <w:r>
        <w:rPr>
          <w:rStyle w:val="13"/>
          <w:rFonts w:hint="default" w:ascii="Arial" w:hAnsi="Arial" w:cs="Arial"/>
          <w:sz w:val="36"/>
          <w:szCs w:val="36"/>
        </w:rPr>
        <w:t>Seventh Step:</w:t>
      </w:r>
      <w:r>
        <w:rPr>
          <w:rFonts w:hint="default" w:ascii="Arial" w:hAnsi="Arial" w:cs="Arial"/>
          <w:sz w:val="36"/>
          <w:szCs w:val="36"/>
        </w:rPr>
        <w:t xml:space="preserve"> Implement AI-driven recommendations for videos and resources based on individual user progress and preferences.</w:t>
      </w:r>
    </w:p>
    <w:p w14:paraId="4C6751AA">
      <w:pPr>
        <w:pStyle w:val="12"/>
        <w:rPr>
          <w:rFonts w:hint="default" w:ascii="Arial" w:hAnsi="Arial" w:cs="Arial"/>
          <w:sz w:val="36"/>
          <w:szCs w:val="36"/>
        </w:rPr>
      </w:pPr>
      <w:r>
        <w:rPr>
          <w:rStyle w:val="13"/>
          <w:rFonts w:hint="default" w:ascii="Arial" w:hAnsi="Arial" w:cs="Arial"/>
          <w:sz w:val="36"/>
          <w:szCs w:val="36"/>
        </w:rPr>
        <w:t>Eighth Step:</w:t>
      </w:r>
      <w:r>
        <w:rPr>
          <w:rFonts w:hint="default" w:ascii="Arial" w:hAnsi="Arial" w:cs="Arial"/>
          <w:sz w:val="36"/>
          <w:szCs w:val="36"/>
        </w:rPr>
        <w:t xml:space="preserve"> FAQs to support users better, and user’s feedback.</w:t>
      </w:r>
    </w:p>
    <w:p w14:paraId="7928A3FC">
      <w:pPr>
        <w:pStyle w:val="12"/>
        <w:rPr>
          <w:rFonts w:hint="default" w:ascii="Arial" w:hAnsi="Arial" w:cs="Arial"/>
          <w:sz w:val="36"/>
          <w:szCs w:val="36"/>
        </w:rPr>
      </w:pPr>
      <w:r>
        <w:rPr>
          <w:rStyle w:val="13"/>
          <w:rFonts w:hint="default" w:ascii="Arial" w:hAnsi="Arial" w:cs="Arial"/>
          <w:sz w:val="36"/>
          <w:szCs w:val="36"/>
        </w:rPr>
        <w:t>Ninth Step:</w:t>
      </w:r>
      <w:r>
        <w:rPr>
          <w:rFonts w:hint="default" w:ascii="Arial" w:hAnsi="Arial" w:cs="Arial"/>
          <w:sz w:val="36"/>
          <w:szCs w:val="36"/>
        </w:rPr>
        <w:t xml:space="preserve"> Allowing users to learn from educators for real-time learning, and support different sources for users in journey of learning.</w:t>
      </w:r>
    </w:p>
    <w:p w14:paraId="41A34FDA">
      <w:pPr>
        <w:pStyle w:val="4"/>
        <w:rPr>
          <w:rFonts w:hint="default" w:ascii="Arial" w:hAnsi="Arial" w:eastAsia="Calibri" w:cs="Arial"/>
          <w:b/>
          <w:bCs/>
          <w:i w:val="0"/>
          <w:iCs w:val="0"/>
          <w:color w:val="auto"/>
          <w:sz w:val="36"/>
          <w:szCs w:val="36"/>
        </w:rPr>
      </w:pPr>
      <w:r>
        <w:rPr>
          <w:rFonts w:hint="default" w:ascii="Arial" w:hAnsi="Arial" w:eastAsia="Calibri" w:cs="Arial"/>
          <w:b/>
          <w:bCs/>
          <w:i w:val="0"/>
          <w:iCs w:val="0"/>
          <w:color w:val="auto"/>
          <w:sz w:val="36"/>
          <w:szCs w:val="36"/>
        </w:rPr>
        <w:t>Completed Work</w:t>
      </w:r>
      <w:r>
        <w:rPr>
          <w:rFonts w:hint="default" w:ascii="Arial" w:hAnsi="Arial" w:cs="Arial"/>
          <w:b w:val="0"/>
          <w:bCs w:val="0"/>
        </w:rPr>
        <mc:AlternateContent>
          <mc:Choice Requires="wpg">
            <w:drawing>
              <wp:anchor distT="0" distB="0" distL="0" distR="0" simplePos="0" relativeHeight="252077056"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175" name="Group 2175"/>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176"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77"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178"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3942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">
                <o:lock v:ext="edit" aspectratio="f"/>
                <v:shape id="Graphic 2" o:spid="_x0000_s1026" o:spt="100" style="position:absolute;left:0;top:0;height:10151745;width:7056120;" fillcolor="#5B9BD5 [3204]" filled="t" stroked="f" coordsize="7056120,10151745" o:gfxdata="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g9Rs&#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uqMnKcEAAADd&#10;AAAADwAAAGRycy9kb3ducmV2LnhtbEWPzWrDMBCE74W8g9hAb41sF5rGieKDQ0xpe8kPIcfF2tiO&#10;rZWxVCd9+6pQ6HGYmW+YVXY3nRhpcI1lBfEsAkFcWt1wpeB42D69gnAeWWNnmRR8k4NsPXlYYart&#10;jXc07n0lAoRdigpq7/tUSlfWZNDNbE8cvIsdDPogh0rqAW8BbjqZRNGLNNhwWKixp7ymst1/GQXl&#10;MW+vzXvxcTkncvO5ez4tkrxQ6nEaR0sQnu7+P/zXftMKkng+h9834QnI9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qMn&#10;KcEAAADdAAAADwAAAAAAAAABACAAAAAiAAAAZHJzL2Rvd25yZXYueG1sUEsBAhQAFAAAAAgAh07i&#10;QDMvBZ47AAAAOQAAABAAAAAAAAAAAQAgAAAAEAEAAGRycy9zaGFwZXhtbC54bWxQSwUGAAAAAAYA&#10;BgBbAQAAugM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QFDlhb0AAADd&#10;AAAADwAAAGRycy9kb3ducmV2LnhtbEVPy2oCMRTdF/oP4Ra6q5kIvqZGQYugOx1LpbvL5DozbXIz&#10;naQ+/t4sBJeH857OL86KE3Wh8axB9TIQxKU3DVcaPvertzGIEJENWs+k4UoB5rPnpynmxp95R6ci&#10;ViKFcMhRQx1jm0sZypochp5viRN39J3DmGBXSdPhOYU7K/tZNpQOG04NNba0rKn8Lf6dhm91/fs4&#10;KjsZbtWg2Px8LQ622mn9+qKydxCRLvEhvrvXRkNfjdLc9CY9ATm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UOWFvQAA&#10;AN0AAAAPAAAAAAAAAAEAIAAAACIAAABkcnMvZG93bnJldi54bWxQSwECFAAUAAAACACHTuJAMy8F&#10;njsAAAA5AAAAEAAAAAAAAAABACAAAAAMAQAAZHJzL3NoYXBleG1sLnhtbFBLBQYAAAAABgAGAFsB&#10;AAC2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218DA06B">
      <w:pPr>
        <w:pStyle w:val="12"/>
        <w:rPr>
          <w:rFonts w:hint="default" w:ascii="Arial" w:hAnsi="Arial" w:cs="Arial"/>
          <w:sz w:val="36"/>
          <w:szCs w:val="36"/>
        </w:rPr>
      </w:pPr>
      <w:r>
        <w:rPr>
          <w:rFonts w:hint="default" w:ascii="Arial" w:hAnsi="Arial" w:cs="Arial"/>
          <w:sz w:val="36"/>
          <w:szCs w:val="36"/>
        </w:rPr>
        <w:t>The application was completed as initially planned, encompassing several key features aimed at improving the learning experience:</w:t>
      </w:r>
    </w:p>
    <w:p w14:paraId="208838C0">
      <w:pPr>
        <w:pStyle w:val="12"/>
        <w:rPr>
          <w:rFonts w:hint="default" w:ascii="Arial" w:hAnsi="Arial" w:cs="Arial"/>
          <w:sz w:val="36"/>
          <w:szCs w:val="36"/>
        </w:rPr>
      </w:pPr>
      <w:r>
        <w:rPr>
          <w:rStyle w:val="13"/>
          <w:rFonts w:hint="default" w:ascii="Arial" w:hAnsi="Arial" w:cs="Arial"/>
          <w:sz w:val="36"/>
          <w:szCs w:val="36"/>
        </w:rPr>
        <w:t>A.</w:t>
      </w:r>
      <w:r>
        <w:rPr>
          <w:rFonts w:hint="default" w:ascii="Arial" w:hAnsi="Arial" w:cs="Arial"/>
          <w:sz w:val="36"/>
          <w:szCs w:val="36"/>
        </w:rPr>
        <w:t xml:space="preserve"> A well-designed logo and user interface were developed to reflect the educational nature of the program.</w:t>
      </w:r>
    </w:p>
    <w:p w14:paraId="3179FF10">
      <w:pPr>
        <w:pStyle w:val="12"/>
        <w:rPr>
          <w:rFonts w:hint="default" w:ascii="Arial" w:hAnsi="Arial" w:cs="Arial"/>
          <w:sz w:val="36"/>
          <w:szCs w:val="36"/>
        </w:rPr>
      </w:pPr>
      <w:r>
        <w:rPr>
          <w:rStyle w:val="13"/>
          <w:rFonts w:hint="default" w:ascii="Arial" w:hAnsi="Arial" w:cs="Arial"/>
          <w:sz w:val="36"/>
          <w:szCs w:val="36"/>
        </w:rPr>
        <w:t>B.</w:t>
      </w:r>
      <w:r>
        <w:rPr>
          <w:rFonts w:hint="default" w:ascii="Arial" w:hAnsi="Arial" w:cs="Arial"/>
          <w:sz w:val="36"/>
          <w:szCs w:val="36"/>
        </w:rPr>
        <w:t xml:space="preserve"> The main page includes all essential operations, offering a seamless user experience.</w:t>
      </w:r>
    </w:p>
    <w:p w14:paraId="5C7011E4">
      <w:pPr>
        <w:pStyle w:val="12"/>
        <w:rPr>
          <w:rFonts w:hint="default" w:ascii="Arial" w:hAnsi="Arial" w:cs="Arial"/>
          <w:sz w:val="36"/>
          <w:szCs w:val="36"/>
        </w:rPr>
      </w:pPr>
      <w:r>
        <w:rPr>
          <w:rStyle w:val="13"/>
          <w:rFonts w:hint="default" w:ascii="Arial" w:hAnsi="Arial" w:cs="Arial"/>
          <w:sz w:val="36"/>
          <w:szCs w:val="36"/>
        </w:rPr>
        <w:t>C.</w:t>
      </w:r>
      <w:r>
        <w:rPr>
          <w:rFonts w:hint="default" w:ascii="Arial" w:hAnsi="Arial" w:cs="Arial"/>
          <w:sz w:val="36"/>
          <w:szCs w:val="36"/>
        </w:rPr>
        <w:t xml:space="preserve"> Key features implemented in the application:</w:t>
      </w:r>
    </w:p>
    <w:p w14:paraId="7C704A99">
      <w:pPr>
        <w:widowControl/>
        <w:numPr>
          <w:ilvl w:val="0"/>
          <w:numId w:val="6"/>
        </w:numPr>
        <w:autoSpaceDE/>
        <w:autoSpaceDN/>
        <w:spacing w:before="100" w:beforeAutospacing="1" w:after="100" w:afterAutospacing="1"/>
        <w:rPr>
          <w:rFonts w:hint="default" w:ascii="Arial" w:hAnsi="Arial" w:cs="Arial"/>
          <w:sz w:val="36"/>
          <w:szCs w:val="36"/>
        </w:rPr>
      </w:pPr>
      <w:r>
        <w:rPr>
          <w:rStyle w:val="13"/>
          <w:rFonts w:hint="default" w:ascii="Arial" w:hAnsi="Arial" w:cs="Arial"/>
          <w:sz w:val="36"/>
          <w:szCs w:val="36"/>
        </w:rPr>
        <w:t>Difference sources of video:</w:t>
      </w:r>
      <w:r>
        <w:rPr>
          <w:rFonts w:hint="default" w:ascii="Arial" w:hAnsi="Arial" w:cs="Arial"/>
          <w:sz w:val="36"/>
          <w:szCs w:val="36"/>
        </w:rPr>
        <w:t xml:space="preserve"> A diverse collection of educational videos covering various subjects for different age groups.</w:t>
      </w:r>
    </w:p>
    <w:p w14:paraId="6657F029">
      <w:pPr>
        <w:widowControl/>
        <w:numPr>
          <w:ilvl w:val="0"/>
          <w:numId w:val="6"/>
        </w:numPr>
        <w:autoSpaceDE/>
        <w:autoSpaceDN/>
        <w:spacing w:before="100" w:beforeAutospacing="1" w:after="100" w:afterAutospacing="1"/>
        <w:rPr>
          <w:rFonts w:hint="default" w:ascii="Arial" w:hAnsi="Arial" w:cs="Arial"/>
          <w:sz w:val="36"/>
          <w:szCs w:val="36"/>
        </w:rPr>
      </w:pPr>
      <w:r>
        <w:rPr>
          <w:rStyle w:val="13"/>
          <w:rFonts w:hint="default" w:ascii="Arial" w:hAnsi="Arial" w:cs="Arial"/>
          <w:sz w:val="36"/>
          <w:szCs w:val="36"/>
        </w:rPr>
        <w:t>Interactive Chatbot:</w:t>
      </w:r>
      <w:r>
        <w:rPr>
          <w:rFonts w:hint="default" w:ascii="Arial" w:hAnsi="Arial" w:cs="Arial"/>
          <w:sz w:val="36"/>
          <w:szCs w:val="36"/>
        </w:rPr>
        <w:t xml:space="preserve"> Assists users with learning queries, provides recommendations, and offers support.</w:t>
      </w:r>
    </w:p>
    <w:p w14:paraId="2A97296C">
      <w:pPr>
        <w:widowControl/>
        <w:numPr>
          <w:ilvl w:val="0"/>
          <w:numId w:val="6"/>
        </w:numPr>
        <w:autoSpaceDE/>
        <w:autoSpaceDN/>
        <w:spacing w:before="100" w:beforeAutospacing="1" w:after="100" w:afterAutospacing="1"/>
        <w:rPr>
          <w:rFonts w:hint="default" w:ascii="Arial" w:hAnsi="Arial" w:cs="Arial"/>
          <w:sz w:val="36"/>
          <w:szCs w:val="36"/>
        </w:rPr>
      </w:pPr>
      <w:r>
        <w:rPr>
          <w:rStyle w:val="13"/>
          <w:rFonts w:hint="default" w:ascii="Arial" w:hAnsi="Arial" w:cs="Arial"/>
          <w:sz w:val="36"/>
          <w:szCs w:val="36"/>
        </w:rPr>
        <w:t>Documentation:</w:t>
      </w:r>
      <w:r>
        <w:rPr>
          <w:rFonts w:hint="default" w:ascii="Arial" w:hAnsi="Arial" w:cs="Arial"/>
          <w:sz w:val="36"/>
          <w:szCs w:val="36"/>
        </w:rPr>
        <w:t xml:space="preserve"> Comprehensive guides, tutorials, and FAQs available for users to get the most out of the application.</w:t>
      </w:r>
    </w:p>
    <w:p w14:paraId="4E205EB6">
      <w:pPr>
        <w:pStyle w:val="2"/>
        <w:rPr>
          <w:rFonts w:hint="default" w:ascii="Arial" w:hAnsi="Arial" w:cs="Arial"/>
          <w:sz w:val="36"/>
          <w:szCs w:val="36"/>
        </w:rPr>
        <w:sectPr>
          <w:pgSz w:w="11906" w:h="16838"/>
          <w:pgMar w:top="1440" w:right="1800" w:bottom="1440" w:left="1360" w:header="720" w:footer="720" w:gutter="0"/>
          <w:cols w:space="720" w:num="1"/>
          <w:docGrid w:linePitch="360" w:charSpace="0"/>
        </w:sectPr>
      </w:pPr>
    </w:p>
    <w:p w14:paraId="33250652">
      <w:pPr>
        <w:pStyle w:val="2"/>
        <w:rPr>
          <w:rFonts w:hint="default" w:ascii="Arial" w:hAnsi="Arial" w:cs="Arial"/>
        </w:rPr>
      </w:pPr>
      <w:r>
        <w:rPr>
          <w:rFonts w:hint="default" w:ascii="Arial" w:hAnsi="Arial" w:cs="Arial"/>
          <w:b w:val="0"/>
          <w:bCs w:val="0"/>
        </w:rPr>
        <mc:AlternateContent>
          <mc:Choice Requires="wpg">
            <w:drawing>
              <wp:anchor distT="0" distB="0" distL="0" distR="0" simplePos="0" relativeHeight="252036096"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014" name="Group 2014"/>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15"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16"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17"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8038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H8C3v7YAAAACwEAAA8AAAAAAAAAAQAgAAAAIgAAAGRycy9kb3ducmV2LnhtbFBL&#10;AQIUABQAAAAIAIdO4kCTeEeDaQQAABUWAAAOAAAAAAAAAAEAIAAAACcBAABkcnMvZTJvRG9jLnht&#10;bFBLBQYAAAAABgAGAFkBAAACCAAAAAA=&#10;">
                <o:lock v:ext="edit" aspectratio="f"/>
                <v:shape id="Graphic 2" o:spid="_x0000_s1026" o:spt="100" style="position:absolute;left:0;top:0;height:10151745;width:7056120;" fillcolor="#5B9BD5 [3204]" filled="t" stroked="f" coordsize="7056120,10151745" o:gfxdata="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b6Am&#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ftFoj78AAADd&#10;AAAADwAAAGRycy9kb3ducmV2LnhtbEWPT4vCMBTE7wv7HcJb8LYmrSBuNXqoKKJ70ZVlj4/m2Vab&#10;l9LEf9/eLAgeh5n5DTOZ3WwjLtT52rGGpK9AEBfO1Fxq2P8sPkcgfEA22DgmDXfyMJu+v00wM+7K&#10;W7rsQikihH2GGqoQ2kxKX1Rk0fddSxy9g+sshii7UpoOrxFuG5kqNZQWa44LFbaUV1Scdmerodjn&#10;p2O9Xm4Of6mcf28Hv19pvtS695GoMYhAt/AKP9sroyFVyRD+38QnIK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7RaI+/&#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mvGbysAAAADd&#10;AAAADwAAAGRycy9kb3ducmV2LnhtbEWPT0sDMRTE74LfITyhN5uk0Kpr04IVQW92K5beHpvX3dXk&#10;ZbuJ/fPtm0LB4zAzv2Gm86N3Yk99bAMb0EMFgrgKtuXawNfq7f4RREzIFl1gMnCiCPPZ7c0UCxsO&#10;vKR9mWqRIRwLNNCk1BVSxqohj3EYOuLsbUPvMWXZ19L2eMhw7+RIqYn02HJeaLCjRUPVb/nnDWz0&#10;afe61e5p8qnH5cfP98va1UtjBndaPYNIdEz/4Wv73RoYKf0Alzf5CcjZG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8ZvK&#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7D036888">
      <w:pPr>
        <w:widowControl/>
        <w:autoSpaceDE/>
        <w:autoSpaceDN/>
        <w:rPr>
          <w:rFonts w:hint="default" w:ascii="Arial" w:hAnsi="Arial" w:cs="Arial"/>
        </w:rPr>
      </w:pPr>
    </w:p>
    <w:p w14:paraId="57E65041">
      <w:pPr>
        <w:widowControl/>
        <w:autoSpaceDE/>
        <w:autoSpaceDN/>
        <w:rPr>
          <w:rFonts w:hint="default" w:ascii="Arial" w:hAnsi="Arial" w:cs="Arial"/>
        </w:rPr>
      </w:pPr>
    </w:p>
    <w:p w14:paraId="79D7C6D6">
      <w:pPr>
        <w:widowControl/>
        <w:autoSpaceDE/>
        <w:autoSpaceDN/>
        <w:rPr>
          <w:rFonts w:hint="default" w:ascii="Arial" w:hAnsi="Arial" w:cs="Arial"/>
        </w:rPr>
      </w:pPr>
    </w:p>
    <w:p w14:paraId="6F87734A">
      <w:pPr>
        <w:widowControl/>
        <w:autoSpaceDE/>
        <w:autoSpaceDN/>
        <w:rPr>
          <w:rFonts w:hint="default" w:ascii="Arial" w:hAnsi="Arial" w:cs="Arial"/>
        </w:rPr>
      </w:pPr>
    </w:p>
    <w:p w14:paraId="27692827">
      <w:pPr>
        <w:widowControl/>
        <w:autoSpaceDE/>
        <w:autoSpaceDN/>
        <w:rPr>
          <w:rFonts w:hint="default" w:ascii="Arial" w:hAnsi="Arial" w:cs="Arial"/>
        </w:rPr>
      </w:pPr>
    </w:p>
    <w:p w14:paraId="6D208E1F">
      <w:pPr>
        <w:widowControl/>
        <w:autoSpaceDE/>
        <w:autoSpaceDN/>
        <w:rPr>
          <w:rFonts w:hint="default" w:ascii="Arial" w:hAnsi="Arial" w:cs="Arial"/>
        </w:rPr>
      </w:pPr>
    </w:p>
    <w:p w14:paraId="183E57F0">
      <w:pPr>
        <w:widowControl/>
        <w:autoSpaceDE/>
        <w:autoSpaceDN/>
        <w:rPr>
          <w:rFonts w:hint="default" w:ascii="Arial" w:hAnsi="Arial" w:cs="Arial"/>
        </w:rPr>
      </w:pPr>
    </w:p>
    <w:p w14:paraId="37BD2FC3">
      <w:pPr>
        <w:widowControl/>
        <w:autoSpaceDE/>
        <w:autoSpaceDN/>
        <w:rPr>
          <w:rFonts w:hint="default" w:ascii="Arial" w:hAnsi="Arial" w:cs="Arial"/>
        </w:rPr>
      </w:pPr>
    </w:p>
    <w:p w14:paraId="20B37C53">
      <w:pPr>
        <w:widowControl/>
        <w:autoSpaceDE/>
        <w:autoSpaceDN/>
        <w:rPr>
          <w:rFonts w:hint="default" w:ascii="Arial" w:hAnsi="Arial" w:cs="Arial"/>
        </w:rPr>
      </w:pPr>
    </w:p>
    <w:p w14:paraId="03429B4C">
      <w:pPr>
        <w:widowControl/>
        <w:autoSpaceDE/>
        <w:autoSpaceDN/>
        <w:rPr>
          <w:rFonts w:hint="default" w:ascii="Arial" w:hAnsi="Arial" w:cs="Arial"/>
        </w:rPr>
      </w:pPr>
    </w:p>
    <w:p w14:paraId="127D8E8F">
      <w:pPr>
        <w:widowControl/>
        <w:autoSpaceDE/>
        <w:autoSpaceDN/>
        <w:rPr>
          <w:rFonts w:hint="default" w:ascii="Arial" w:hAnsi="Arial" w:cs="Arial"/>
        </w:rPr>
      </w:pPr>
    </w:p>
    <w:p w14:paraId="64CF34D3">
      <w:pPr>
        <w:widowControl/>
        <w:autoSpaceDE/>
        <w:autoSpaceDN/>
        <w:rPr>
          <w:rFonts w:hint="default" w:ascii="Arial" w:hAnsi="Arial" w:cs="Arial"/>
        </w:rPr>
      </w:pPr>
    </w:p>
    <w:p w14:paraId="7A15644F">
      <w:pPr>
        <w:widowControl/>
        <w:autoSpaceDE/>
        <w:autoSpaceDN/>
        <w:rPr>
          <w:rFonts w:hint="default" w:ascii="Arial" w:hAnsi="Arial" w:cs="Arial"/>
        </w:rPr>
      </w:pPr>
    </w:p>
    <w:p w14:paraId="34A7C83A">
      <w:pPr>
        <w:widowControl/>
        <w:autoSpaceDE/>
        <w:autoSpaceDN/>
        <w:rPr>
          <w:rFonts w:hint="default" w:ascii="Arial" w:hAnsi="Arial" w:cs="Arial"/>
        </w:rPr>
      </w:pPr>
    </w:p>
    <w:p w14:paraId="0CD8B13E">
      <w:pPr>
        <w:widowControl/>
        <w:autoSpaceDE/>
        <w:autoSpaceDN/>
        <w:rPr>
          <w:rFonts w:hint="default" w:ascii="Arial" w:hAnsi="Arial" w:cs="Arial"/>
        </w:rPr>
      </w:pPr>
    </w:p>
    <w:p w14:paraId="019A0D27">
      <w:pPr>
        <w:widowControl/>
        <w:autoSpaceDE/>
        <w:autoSpaceDN/>
        <w:rPr>
          <w:rFonts w:hint="default" w:ascii="Arial" w:hAnsi="Arial" w:cs="Arial"/>
        </w:rPr>
      </w:pPr>
    </w:p>
    <w:p w14:paraId="0AAF5E4A">
      <w:pPr>
        <w:widowControl/>
        <w:autoSpaceDE/>
        <w:autoSpaceDN/>
        <w:rPr>
          <w:rFonts w:hint="default" w:ascii="Arial" w:hAnsi="Arial" w:cs="Arial"/>
        </w:rPr>
      </w:pPr>
    </w:p>
    <w:p w14:paraId="7E6A327E">
      <w:pPr>
        <w:widowControl/>
        <w:autoSpaceDE/>
        <w:autoSpaceDN/>
        <w:rPr>
          <w:rFonts w:hint="default" w:ascii="Arial" w:hAnsi="Arial" w:cs="Arial"/>
        </w:rPr>
      </w:pPr>
    </w:p>
    <w:p w14:paraId="3C0890D8">
      <w:pPr>
        <w:widowControl/>
        <w:autoSpaceDE/>
        <w:autoSpaceDN/>
        <w:rPr>
          <w:rFonts w:hint="default" w:ascii="Arial" w:hAnsi="Arial" w:cs="Arial"/>
        </w:rPr>
      </w:pPr>
      <w:r>
        <w:rPr>
          <w:rFonts w:hint="default" w:ascii="Arial" w:hAnsi="Arial" w:cs="Arial"/>
          <w:b w:val="0"/>
          <w:bCs w:val="0"/>
        </w:rPr>
        <mc:AlternateContent>
          <mc:Choice Requires="wpg">
            <w:drawing>
              <wp:anchor distT="0" distB="0" distL="0" distR="0" simplePos="0" relativeHeight="25203814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019" name="Group 2019"/>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20"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21"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22"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7833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NPylt1lBAAAFR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23TJA70AAADd&#10;AAAADwAAAGRycy9kb3ducmV2LnhtbEVPy2oCMRTdF/yHcIXuNMlARUejUKXQ7uq0WLq7TK4zY5Ob&#10;6ST18ffNotDl4bxXm6t34kxD7AIb0FMFgrgOtuPGwPvb02QOIiZkiy4wGbhRhM16dLfC0oYL7+lc&#10;pUbkEI4lGmhT6kspY92SxzgNPXHmjmHwmDIcGmkHvORw72Sh1Ex67Dg3tNjTtqX6q/rxBj717Xt3&#10;1G4xe9UP1cvp8Pjhmr0x92OtliASXdO/+M/9bA0Uqsj785v8BO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dMkDvQAA&#10;AN0AAAAPAAAAAAAAAAEAIAAAACIAAABkcnMvZG93bnJldi54bWxQSwECFAAUAAAACACHTuJAMy8F&#10;njsAAAA5AAAAEAAAAAAAAAABACAAAAAMAQAAZHJzL3NoYXBleG1sLnhtbFBLBQYAAAAABgAGAFsB&#10;AAC2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P1Q6RsAAAADd&#10;AAAADwAAAGRycy9kb3ducmV2LnhtbEWPzWrDMBCE74W8g9hAb41kFUrjRMnBIaG0vSQ1IcfF2thO&#10;rJWxlJ++fVUo9DjMzDfMfHl3nbjSEFrPBrKJAkFcedtybaD8Wj+9gggR2WLnmQx8U4DlYvQwx9z6&#10;G2/puou1SBAOORpoYuxzKUPVkMMw8T1x8o5+cBiTHGppB7wluOukVupFOmw5LTTYU9FQdd5dnIGq&#10;LM6n9n3zcTxoufrcPu+nutgY8zjO1AxEpHv8D/+136wBrXQGv2/SE5C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DpG&#10;wAAAAN0AAAAPAAAAAAAAAAEAIAAAACIAAABkcnMvZG93bnJldi54bWxQSwECFAAUAAAACACHTuJA&#10;My8FnjsAAAA5AAAAEAAAAAAAAAABACAAAAAPAQAAZHJzL3NoYXBleG1sLnhtbFBLBQYAAAAABgAG&#10;AFsBAAC5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ROry78AAAADd&#10;AAAADwAAAGRycy9kb3ducmV2LnhtbEWPT0sDMRTE74LfIbyCtzbJgqWuTQtVCvVmt6J4e2xed1eT&#10;l3UT++fbm0LB4zAzv2Hmy5N34kBD7AIb0BMFgrgOtuPGwNtuPZ6BiAnZogtMBs4UYbm4vZljacOR&#10;t3SoUiMyhGOJBtqU+lLKWLfkMU5CT5y9fRg8piyHRtoBjxnunSyUmkqPHeeFFnt6aqn+rn69gU99&#10;/nnea/cwfdX31cvX++rDNVtj7kZaPYJIdEr/4Wt7Yw0Uqijg8iY/Abn4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6vLv&#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p>
    <w:p w14:paraId="7AB1220F">
      <w:pPr>
        <w:widowControl/>
        <w:ind w:firstLine="2401" w:firstLineChars="250"/>
        <w:jc w:val="both"/>
        <w:rPr>
          <w:rFonts w:hint="default" w:ascii="Arial" w:hAnsi="Arial" w:cs="Arial"/>
          <w:spacing w:val="-2"/>
          <w:sz w:val="36"/>
          <w:szCs w:val="36"/>
          <w:lang w:val="en-US"/>
        </w:rPr>
        <w:sectPr>
          <w:pgSz w:w="11906" w:h="16838"/>
          <w:pgMar w:top="1440" w:right="1800" w:bottom="1440" w:left="1360" w:header="720" w:footer="720" w:gutter="0"/>
          <w:cols w:space="720" w:num="1"/>
          <w:docGrid w:linePitch="360" w:charSpace="0"/>
        </w:sectPr>
      </w:pPr>
      <w:r>
        <w:rPr>
          <w:rFonts w:hint="default" w:ascii="Arial" w:hAnsi="Arial" w:eastAsia="TimesNewRomanPS-BoldMT" w:cs="Arial"/>
          <w:b/>
          <w:bCs/>
          <w:color w:val="0070C0"/>
          <w:sz w:val="96"/>
          <w:szCs w:val="96"/>
          <w:lang w:eastAsia="zh-CN" w:bidi="ar"/>
        </w:rPr>
        <w:t>Chapter</w:t>
      </w:r>
      <w:r>
        <w:rPr>
          <w:rFonts w:hint="default" w:ascii="Arial" w:hAnsi="Arial" w:eastAsia="TimesNewRomanPS-BoldMT" w:cs="Arial"/>
          <w:b/>
          <w:bCs/>
          <w:color w:val="0070C0"/>
          <w:sz w:val="96"/>
          <w:szCs w:val="96"/>
          <w:lang w:val="en-US" w:eastAsia="zh-CN" w:bidi="ar"/>
        </w:rPr>
        <w:t xml:space="preserve"> 9</w:t>
      </w:r>
    </w:p>
    <w:p w14:paraId="54698957">
      <w:pPr>
        <w:widowControl/>
        <w:autoSpaceDE/>
        <w:autoSpaceDN/>
        <w:rPr>
          <w:rFonts w:hint="default" w:ascii="Arial" w:hAnsi="Arial" w:eastAsia="BookAntiqua-Bold" w:cs="Arial"/>
          <w:sz w:val="32"/>
          <w:szCs w:val="32"/>
          <w:lang w:eastAsia="zh-CN"/>
        </w:rPr>
      </w:pPr>
    </w:p>
    <w:p w14:paraId="7A1BFE5D">
      <w:pPr>
        <w:widowControl/>
        <w:autoSpaceDE/>
        <w:autoSpaceDN/>
        <w:rPr>
          <w:rFonts w:hint="default" w:ascii="Arial" w:hAnsi="Arial" w:cs="Arial"/>
          <w:b/>
          <w:bCs/>
          <w:sz w:val="56"/>
          <w:szCs w:val="56"/>
        </w:rPr>
      </w:pPr>
      <w:r>
        <w:rPr>
          <w:rFonts w:hint="default" w:ascii="Arial" w:hAnsi="Arial" w:cs="Arial"/>
          <w:b/>
          <w:bCs/>
          <w:sz w:val="40"/>
          <w:szCs w:val="40"/>
        </w:rPr>
        <mc:AlternateContent>
          <mc:Choice Requires="wpg">
            <w:drawing>
              <wp:anchor distT="0" distB="0" distL="0" distR="0" simplePos="0" relativeHeight="252032000"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993" name="Group 1993"/>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94"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95"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96"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84480;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fwLe/tgAAAALAQAADwAAAAAAAAABACAAAAAiAAAAZHJzL2Rvd25yZXYueG1sUEsBAhQA&#10;FAAAAAgAh07iQLWzMVllBAAAFRYAAA4AAAAAAAAAAQAgAAAAJwEAAGRycy9lMm9Eb2MueG1sUEsF&#10;BgAAAAAGAAYAWQEAAP4HAAAAAA==&#10;">
                <o:lock v:ext="edit" aspectratio="f"/>
                <v:shape id="Graphic 2" o:spid="_x0000_s1026" o:spt="100" style="position:absolute;left:0;top:0;height:10151745;width:7056120;" fillcolor="#5B9BD5 [3204]" filled="t" stroked="f" coordsize="7056120,10151745" o:gfxdata="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mUtWL4A&#10;AADdAAAADwAAAAAAAAABACAAAAAiAAAAZHJzL2Rvd25yZXYueG1sUEsBAhQAFAAAAAgAh07iQDMv&#10;BZ47AAAAOQAAABAAAAAAAAAAAQAgAAAADQEAAGRycy9zaGFwZXhtbC54bWxQSwUGAAAAAAYABgBb&#10;AQAAtwM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2kXeHb8AAADd&#10;AAAADwAAAGRycy9kb3ducmV2LnhtbEVPS2vCQBC+F/wPywje6iYpLU10zSHSILYXrRSPQ3ZMYrKz&#10;Ibs++u+7hUJv8/E9Z5nfTS+uNLrWsoJ4HoEgrqxuuVZw+Hx7fAXhPLLG3jIp+CYH+WrysMRM2xvv&#10;6Lr3tQgh7DJU0Hg/ZFK6qiGDbm4H4sCd7GjQBzjWUo94C+Gml0kUvUiDLYeGBgcqGqq6/cUoqA5F&#10;d2635fvpmMj1x+7pK02KUqnZNI4WIDzd/b/4z73RYX6aPsPvN+EEu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pF3h2/&#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ofsWtL4AAADd&#10;AAAADwAAAGRycy9kb3ducmV2LnhtbEVPS0sDMRC+C/0PYQrebDaCi7ttWrBFsDe7LRVvw2a6uzWZ&#10;rJv09e+NIHibj+85s8XVWXGmIXSeNahJBoK49qbjRsNu+/rwDCJEZIPWM2m4UYDFfHQ3w9L4C2/o&#10;XMVGpBAOJWpoY+xLKUPdksMw8T1x4g5+cBgTHBppBrykcGflY5bl0mHHqaHFnpYt1V/VyWn4VLfv&#10;1UHZIn9XT9X6uH/5sM1G6/uxyqYgIl3jv/jP/WbS/KLI4febdIKc/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fsWtL4A&#10;AADdAAAADwAAAAAAAAABACAAAAAiAAAAZHJzL2Rvd25yZXYueG1sUEsBAhQAFAAAAAgAh07iQDMv&#10;BZ47AAAAOQAAABAAAAAAAAAAAQAgAAAADQEAAGRycy9zaGFwZXhtbC54bWxQSwUGAAAAAAYABgBb&#10;AQAAtwM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cs="Arial"/>
          <w:b/>
          <w:bCs/>
          <w:sz w:val="40"/>
          <w:szCs w:val="40"/>
        </w:rPr>
        <w:t xml:space="preserve">References </w:t>
      </w:r>
    </w:p>
    <w:p w14:paraId="172024BA">
      <w:pPr>
        <w:widowControl/>
        <w:autoSpaceDE/>
        <w:autoSpaceDN/>
        <w:rPr>
          <w:rFonts w:hint="default" w:ascii="Arial" w:hAnsi="Arial" w:cs="Arial"/>
          <w:b/>
          <w:bCs/>
          <w:sz w:val="56"/>
          <w:szCs w:val="56"/>
        </w:rPr>
      </w:pPr>
    </w:p>
    <w:p w14:paraId="42BE3F2A">
      <w:pPr>
        <w:pStyle w:val="2"/>
        <w:ind w:left="720"/>
        <w:rPr>
          <w:rFonts w:hint="default" w:ascii="Arial" w:hAnsi="Arial" w:cs="Arial"/>
          <w:b w:val="0"/>
          <w:bCs w:val="0"/>
          <w:sz w:val="36"/>
          <w:szCs w:val="36"/>
        </w:rPr>
      </w:pPr>
      <w:r>
        <w:rPr>
          <w:rFonts w:hint="default" w:ascii="Arial" w:hAnsi="Arial" w:cs="Arial"/>
          <w:b w:val="0"/>
          <w:bCs w:val="0"/>
          <w:sz w:val="36"/>
          <w:szCs w:val="36"/>
          <w:u w:val="single"/>
          <w:lang w:val="en-GB"/>
        </w:rPr>
        <w:t xml:space="preserve">https://www.pinterest.com/ </w:t>
      </w:r>
    </w:p>
    <w:p w14:paraId="178A1955">
      <w:pPr>
        <w:pStyle w:val="2"/>
        <w:ind w:left="720"/>
        <w:rPr>
          <w:rFonts w:hint="default" w:ascii="Arial" w:hAnsi="Arial" w:cs="Arial"/>
          <w:b w:val="0"/>
          <w:bCs w:val="0"/>
          <w:sz w:val="36"/>
          <w:szCs w:val="36"/>
        </w:rPr>
      </w:pPr>
      <w:r>
        <w:rPr>
          <w:rFonts w:hint="default" w:ascii="Arial" w:hAnsi="Arial" w:cs="Arial"/>
          <w:sz w:val="36"/>
          <w:szCs w:val="36"/>
        </w:rPr>
        <w:fldChar w:fldCharType="begin"/>
      </w:r>
      <w:r>
        <w:rPr>
          <w:rFonts w:hint="default" w:ascii="Arial" w:hAnsi="Arial" w:cs="Arial"/>
          <w:sz w:val="36"/>
          <w:szCs w:val="36"/>
        </w:rPr>
        <w:instrText xml:space="preserve"> HYPERLINK "https://www.pexels.com/" </w:instrText>
      </w:r>
      <w:r>
        <w:rPr>
          <w:rFonts w:hint="default" w:ascii="Arial" w:hAnsi="Arial" w:cs="Arial"/>
          <w:sz w:val="36"/>
          <w:szCs w:val="36"/>
        </w:rPr>
        <w:fldChar w:fldCharType="separate"/>
      </w:r>
      <w:r>
        <w:rPr>
          <w:rStyle w:val="11"/>
          <w:rFonts w:hint="default" w:ascii="Arial" w:hAnsi="Arial" w:cs="Arial"/>
          <w:b w:val="0"/>
          <w:bCs w:val="0"/>
          <w:color w:val="auto"/>
          <w:sz w:val="36"/>
          <w:szCs w:val="36"/>
          <w:lang w:val="en-GB"/>
        </w:rPr>
        <w:t>https://www.pexels.com/</w:t>
      </w:r>
      <w:r>
        <w:rPr>
          <w:rStyle w:val="11"/>
          <w:rFonts w:hint="default" w:ascii="Arial" w:hAnsi="Arial" w:cs="Arial"/>
          <w:b w:val="0"/>
          <w:bCs w:val="0"/>
          <w:color w:val="auto"/>
          <w:sz w:val="36"/>
          <w:szCs w:val="36"/>
          <w:lang w:val="en-GB"/>
        </w:rPr>
        <w:fldChar w:fldCharType="end"/>
      </w:r>
    </w:p>
    <w:p w14:paraId="27FA9B03">
      <w:pPr>
        <w:pStyle w:val="2"/>
        <w:ind w:left="720"/>
        <w:rPr>
          <w:rFonts w:hint="default" w:ascii="Arial" w:hAnsi="Arial" w:cs="Arial"/>
          <w:b w:val="0"/>
          <w:bCs w:val="0"/>
          <w:sz w:val="36"/>
          <w:szCs w:val="36"/>
        </w:rPr>
      </w:pPr>
      <w:r>
        <w:rPr>
          <w:rFonts w:hint="default" w:ascii="Arial" w:hAnsi="Arial" w:cs="Arial"/>
          <w:sz w:val="36"/>
          <w:szCs w:val="36"/>
        </w:rPr>
        <w:fldChar w:fldCharType="begin"/>
      </w:r>
      <w:r>
        <w:rPr>
          <w:rFonts w:hint="default" w:ascii="Arial" w:hAnsi="Arial" w:cs="Arial"/>
          <w:sz w:val="36"/>
          <w:szCs w:val="36"/>
        </w:rPr>
        <w:instrText xml:space="preserve"> HYPERLINK "https://www.freepik.com/" </w:instrText>
      </w:r>
      <w:r>
        <w:rPr>
          <w:rFonts w:hint="default" w:ascii="Arial" w:hAnsi="Arial" w:cs="Arial"/>
          <w:sz w:val="36"/>
          <w:szCs w:val="36"/>
        </w:rPr>
        <w:fldChar w:fldCharType="separate"/>
      </w:r>
      <w:r>
        <w:rPr>
          <w:rStyle w:val="11"/>
          <w:rFonts w:hint="default" w:ascii="Arial" w:hAnsi="Arial" w:cs="Arial"/>
          <w:b w:val="0"/>
          <w:bCs w:val="0"/>
          <w:color w:val="auto"/>
          <w:sz w:val="36"/>
          <w:szCs w:val="36"/>
          <w:lang w:val="en-GB"/>
        </w:rPr>
        <w:t>https://www.freepik.com/</w:t>
      </w:r>
      <w:r>
        <w:rPr>
          <w:rStyle w:val="11"/>
          <w:rFonts w:hint="default" w:ascii="Arial" w:hAnsi="Arial" w:cs="Arial"/>
          <w:b w:val="0"/>
          <w:bCs w:val="0"/>
          <w:color w:val="auto"/>
          <w:sz w:val="36"/>
          <w:szCs w:val="36"/>
          <w:lang w:val="en-GB"/>
        </w:rPr>
        <w:fldChar w:fldCharType="end"/>
      </w:r>
    </w:p>
    <w:p w14:paraId="5419805B">
      <w:pPr>
        <w:pStyle w:val="2"/>
        <w:ind w:left="720"/>
        <w:rPr>
          <w:rFonts w:hint="default" w:ascii="Arial" w:hAnsi="Arial" w:cs="Arial"/>
          <w:b w:val="0"/>
          <w:bCs w:val="0"/>
          <w:sz w:val="36"/>
          <w:szCs w:val="36"/>
        </w:rPr>
      </w:pPr>
      <w:r>
        <w:rPr>
          <w:rFonts w:hint="default" w:ascii="Arial" w:hAnsi="Arial" w:cs="Arial"/>
          <w:sz w:val="36"/>
          <w:szCs w:val="36"/>
        </w:rPr>
        <w:fldChar w:fldCharType="begin"/>
      </w:r>
      <w:r>
        <w:rPr>
          <w:rFonts w:hint="default" w:ascii="Arial" w:hAnsi="Arial" w:cs="Arial"/>
          <w:sz w:val="36"/>
          <w:szCs w:val="36"/>
        </w:rPr>
        <w:instrText xml:space="preserve"> HYPERLINK "https://color.adobe.com/create/color-wheel" </w:instrText>
      </w:r>
      <w:r>
        <w:rPr>
          <w:rFonts w:hint="default" w:ascii="Arial" w:hAnsi="Arial" w:cs="Arial"/>
          <w:sz w:val="36"/>
          <w:szCs w:val="36"/>
        </w:rPr>
        <w:fldChar w:fldCharType="separate"/>
      </w:r>
      <w:r>
        <w:rPr>
          <w:rStyle w:val="11"/>
          <w:rFonts w:hint="default" w:ascii="Arial" w:hAnsi="Arial" w:cs="Arial"/>
          <w:b w:val="0"/>
          <w:bCs w:val="0"/>
          <w:color w:val="auto"/>
          <w:sz w:val="36"/>
          <w:szCs w:val="36"/>
          <w:lang w:val="en-GB"/>
        </w:rPr>
        <w:t>https://</w:t>
      </w:r>
      <w:r>
        <w:rPr>
          <w:rStyle w:val="11"/>
          <w:rFonts w:hint="default" w:ascii="Arial" w:hAnsi="Arial" w:cs="Arial"/>
          <w:b w:val="0"/>
          <w:bCs w:val="0"/>
          <w:color w:val="auto"/>
          <w:sz w:val="36"/>
          <w:szCs w:val="36"/>
          <w:lang w:val="en-GB"/>
        </w:rPr>
        <w:fldChar w:fldCharType="end"/>
      </w:r>
      <w:r>
        <w:rPr>
          <w:rFonts w:hint="default" w:ascii="Arial" w:hAnsi="Arial" w:cs="Arial"/>
          <w:sz w:val="36"/>
          <w:szCs w:val="36"/>
        </w:rPr>
        <w:fldChar w:fldCharType="begin"/>
      </w:r>
      <w:r>
        <w:rPr>
          <w:rFonts w:hint="default" w:ascii="Arial" w:hAnsi="Arial" w:cs="Arial"/>
          <w:sz w:val="36"/>
          <w:szCs w:val="36"/>
        </w:rPr>
        <w:instrText xml:space="preserve"> HYPERLINK "https://color.adobe.com/create/color-wheel" </w:instrText>
      </w:r>
      <w:r>
        <w:rPr>
          <w:rFonts w:hint="default" w:ascii="Arial" w:hAnsi="Arial" w:cs="Arial"/>
          <w:sz w:val="36"/>
          <w:szCs w:val="36"/>
        </w:rPr>
        <w:fldChar w:fldCharType="separate"/>
      </w:r>
      <w:r>
        <w:rPr>
          <w:rStyle w:val="11"/>
          <w:rFonts w:hint="default" w:ascii="Arial" w:hAnsi="Arial" w:cs="Arial"/>
          <w:b w:val="0"/>
          <w:bCs w:val="0"/>
          <w:color w:val="auto"/>
          <w:sz w:val="36"/>
          <w:szCs w:val="36"/>
          <w:lang w:val="en-GB"/>
        </w:rPr>
        <w:t>color.adobe.com/create/color-wheel</w:t>
      </w:r>
      <w:r>
        <w:rPr>
          <w:rStyle w:val="11"/>
          <w:rFonts w:hint="default" w:ascii="Arial" w:hAnsi="Arial" w:cs="Arial"/>
          <w:b w:val="0"/>
          <w:bCs w:val="0"/>
          <w:color w:val="auto"/>
          <w:sz w:val="36"/>
          <w:szCs w:val="36"/>
          <w:lang w:val="en-GB"/>
        </w:rPr>
        <w:fldChar w:fldCharType="end"/>
      </w:r>
    </w:p>
    <w:p w14:paraId="715DFAB9">
      <w:pPr>
        <w:pStyle w:val="2"/>
        <w:ind w:left="720"/>
        <w:rPr>
          <w:rFonts w:hint="default" w:ascii="Arial" w:hAnsi="Arial" w:cs="Arial"/>
          <w:b w:val="0"/>
          <w:bCs w:val="0"/>
          <w:sz w:val="36"/>
          <w:szCs w:val="36"/>
        </w:rPr>
      </w:pPr>
      <w:r>
        <w:rPr>
          <w:rFonts w:hint="default" w:ascii="Arial" w:hAnsi="Arial" w:cs="Arial"/>
          <w:sz w:val="36"/>
          <w:szCs w:val="36"/>
        </w:rPr>
        <w:fldChar w:fldCharType="begin"/>
      </w:r>
      <w:r>
        <w:rPr>
          <w:rFonts w:hint="default" w:ascii="Arial" w:hAnsi="Arial" w:cs="Arial"/>
          <w:sz w:val="36"/>
          <w:szCs w:val="36"/>
        </w:rPr>
        <w:instrText xml:space="preserve"> HYPERLINK "https://www.sciencedirect.com/science/article/pii/S1110016820304907" </w:instrText>
      </w:r>
      <w:r>
        <w:rPr>
          <w:rFonts w:hint="default" w:ascii="Arial" w:hAnsi="Arial" w:cs="Arial"/>
          <w:sz w:val="36"/>
          <w:szCs w:val="36"/>
        </w:rPr>
        <w:fldChar w:fldCharType="separate"/>
      </w:r>
      <w:r>
        <w:rPr>
          <w:rStyle w:val="11"/>
          <w:rFonts w:hint="default" w:ascii="Arial" w:hAnsi="Arial" w:cs="Arial"/>
          <w:b w:val="0"/>
          <w:bCs w:val="0"/>
          <w:color w:val="auto"/>
          <w:sz w:val="36"/>
          <w:szCs w:val="36"/>
          <w:lang w:val="en-GB"/>
        </w:rPr>
        <w:t>https://</w:t>
      </w:r>
      <w:r>
        <w:rPr>
          <w:rStyle w:val="11"/>
          <w:rFonts w:hint="default" w:ascii="Arial" w:hAnsi="Arial" w:cs="Arial"/>
          <w:b w:val="0"/>
          <w:bCs w:val="0"/>
          <w:color w:val="auto"/>
          <w:sz w:val="36"/>
          <w:szCs w:val="36"/>
          <w:lang w:val="en-GB"/>
        </w:rPr>
        <w:fldChar w:fldCharType="end"/>
      </w:r>
      <w:r>
        <w:rPr>
          <w:rFonts w:hint="default" w:ascii="Arial" w:hAnsi="Arial" w:cs="Arial"/>
          <w:sz w:val="36"/>
          <w:szCs w:val="36"/>
        </w:rPr>
        <w:fldChar w:fldCharType="begin"/>
      </w:r>
      <w:r>
        <w:rPr>
          <w:rFonts w:hint="default" w:ascii="Arial" w:hAnsi="Arial" w:cs="Arial"/>
          <w:sz w:val="36"/>
          <w:szCs w:val="36"/>
        </w:rPr>
        <w:instrText xml:space="preserve"> HYPERLINK "https://www.sciencedirect.com/science/article/pii/S1110016820304907" </w:instrText>
      </w:r>
      <w:r>
        <w:rPr>
          <w:rFonts w:hint="default" w:ascii="Arial" w:hAnsi="Arial" w:cs="Arial"/>
          <w:sz w:val="36"/>
          <w:szCs w:val="36"/>
        </w:rPr>
        <w:fldChar w:fldCharType="separate"/>
      </w:r>
      <w:r>
        <w:rPr>
          <w:rStyle w:val="11"/>
          <w:rFonts w:hint="default" w:ascii="Arial" w:hAnsi="Arial" w:cs="Arial"/>
          <w:b w:val="0"/>
          <w:bCs w:val="0"/>
          <w:color w:val="auto"/>
          <w:sz w:val="36"/>
          <w:szCs w:val="36"/>
          <w:lang w:val="en-GB"/>
        </w:rPr>
        <w:t>www.scien</w:t>
      </w:r>
      <w:r>
        <w:rPr>
          <w:rFonts w:hint="default" w:ascii="Arial" w:hAnsi="Arial" w:cs="Arial"/>
          <w:b w:val="0"/>
          <w:bCs w:val="0"/>
          <w:sz w:val="36"/>
          <w:szCs w:val="36"/>
        </w:rPr>
        <mc:AlternateContent>
          <mc:Choice Requires="wpg">
            <w:drawing>
              <wp:anchor distT="0" distB="0" distL="0" distR="0" simplePos="0" relativeHeight="252033024"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1997" name="Group 1997"/>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1998"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1999"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00"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83456;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B/At7+2AAAAAsBAAAPAAAAAAAAAAEAIAAAACIAAABkcnMvZG93bnJldi54bWxQSwEC&#10;FAAUAAAACACHTuJAyyS+VmcEAAAVFgAADgAAAAAAAAABACAAAAAnAQAAZHJzL2Uyb0RvYy54bWxQ&#10;SwUGAAAAAAYABgBZAQAAAAgAAAAA&#10;">
                <o:lock v:ext="edit" aspectratio="f"/>
                <v:shape id="Graphic 2" o:spid="_x0000_s1026" o:spt="100" style="position:absolute;left:0;top:0;height:10151745;width:7056120;" fillcolor="#5B9BD5 [3204]" filled="t" stroked="f" coordsize="7056120,10151745" o:gfxdata="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KCdd&#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WwjUGL0AAADd&#10;AAAADwAAAGRycy9kb3ducmV2LnhtbEVPS4vCMBC+C/6HMII3Ta2w2K7RQ0UR14tuWfY4NGNbbSal&#10;iY/99xtB8DYf33Pmy4dpxI06V1tWMBlHIIgLq2suFeTf69EMhPPIGhvLpOCPHCwX/d4cU23vfKDb&#10;0ZcihLBLUUHlfZtK6YqKDLqxbYkDd7KdQR9gV0rd4T2Em0bGUfQhDdYcGipsKauouByvRkGRZ5dz&#10;vdt8nX5judofpj9JnG2UGg4m0ScITw//Fr/cWx3mJ0kCz2/CCXL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CNQYvQAA&#10;AN0AAAAPAAAAAAAAAAEAIAAAACIAAABkcnMvZG93bnJldi54bWxQSwECFAAUAAAACACHTuJAMy8F&#10;njsAAAA5AAAAEAAAAAAAAAABACAAAAAMAQAAZHJzL3NoYXBleG1sLnhtbFBLBQYAAAAABgAGAFsB&#10;AAC2Aw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kMGVY8AAAADd&#10;AAAADwAAAGRycy9kb3ducmV2LnhtbEWPTUsDMRCG70L/QxjBW5uNYGnXpgUrgt7strR4GzbT3dVk&#10;sm5iP/69cxA8Du+8z8yzWF2CVycaUhfZgpkUoIjr6DpuLOy2L+MZqJSRHfrIZOFKCVbL0c0CSxfP&#10;vKFTlRslEE4lWmhz7kutU91SwDSJPbFkxzgEzDIOjXYDngUevL4viqkO2LFcaLGndUv1V/UTLHyY&#10;6/fz0fj59N08VG+f+6eDbzbW3t2a4hFUpkv+X/5rvzoLQpT/xUZMQC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QwZVj&#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Style w:val="11"/>
          <w:rFonts w:hint="default" w:ascii="Arial" w:hAnsi="Arial" w:cs="Arial"/>
          <w:b w:val="0"/>
          <w:bCs w:val="0"/>
          <w:color w:val="auto"/>
          <w:sz w:val="36"/>
          <w:szCs w:val="36"/>
          <w:lang w:val="en-GB"/>
        </w:rPr>
        <w:t>cedirect.com/science/article/pii/S1110016820304907</w:t>
      </w:r>
      <w:r>
        <w:rPr>
          <w:rStyle w:val="11"/>
          <w:rFonts w:hint="default" w:ascii="Arial" w:hAnsi="Arial" w:cs="Arial"/>
          <w:b w:val="0"/>
          <w:bCs w:val="0"/>
          <w:color w:val="auto"/>
          <w:sz w:val="36"/>
          <w:szCs w:val="36"/>
          <w:lang w:val="en-GB"/>
        </w:rPr>
        <w:fldChar w:fldCharType="end"/>
      </w:r>
    </w:p>
    <w:p w14:paraId="3D6878FA">
      <w:pPr>
        <w:pStyle w:val="2"/>
        <w:ind w:left="720"/>
        <w:rPr>
          <w:rFonts w:hint="default" w:ascii="Arial" w:hAnsi="Arial" w:cs="Arial"/>
          <w:b w:val="0"/>
          <w:bCs w:val="0"/>
          <w:sz w:val="36"/>
          <w:szCs w:val="36"/>
        </w:rPr>
      </w:pPr>
      <w:r>
        <w:rPr>
          <w:rFonts w:hint="default" w:ascii="Arial" w:hAnsi="Arial" w:cs="Arial"/>
          <w:sz w:val="36"/>
          <w:szCs w:val="36"/>
        </w:rPr>
        <w:fldChar w:fldCharType="begin"/>
      </w:r>
      <w:r>
        <w:rPr>
          <w:rFonts w:hint="default" w:ascii="Arial" w:hAnsi="Arial" w:cs="Arial"/>
          <w:sz w:val="36"/>
          <w:szCs w:val="36"/>
        </w:rPr>
        <w:instrText xml:space="preserve"> HYPERLINK "https://www.quora.com/How-can-I-convert-a-research-paper-to-a-deep-learning-model" </w:instrText>
      </w:r>
      <w:r>
        <w:rPr>
          <w:rFonts w:hint="default" w:ascii="Arial" w:hAnsi="Arial" w:cs="Arial"/>
          <w:sz w:val="36"/>
          <w:szCs w:val="36"/>
        </w:rPr>
        <w:fldChar w:fldCharType="separate"/>
      </w:r>
      <w:r>
        <w:rPr>
          <w:rStyle w:val="11"/>
          <w:rFonts w:hint="default" w:ascii="Arial" w:hAnsi="Arial" w:cs="Arial"/>
          <w:b w:val="0"/>
          <w:bCs w:val="0"/>
          <w:color w:val="auto"/>
          <w:sz w:val="36"/>
          <w:szCs w:val="36"/>
          <w:lang w:val="en-GB"/>
        </w:rPr>
        <w:t>https://</w:t>
      </w:r>
      <w:r>
        <w:rPr>
          <w:rStyle w:val="11"/>
          <w:rFonts w:hint="default" w:ascii="Arial" w:hAnsi="Arial" w:cs="Arial"/>
          <w:b w:val="0"/>
          <w:bCs w:val="0"/>
          <w:color w:val="auto"/>
          <w:sz w:val="36"/>
          <w:szCs w:val="36"/>
          <w:lang w:val="en-GB"/>
        </w:rPr>
        <w:fldChar w:fldCharType="end"/>
      </w:r>
      <w:r>
        <w:rPr>
          <w:rFonts w:hint="default" w:ascii="Arial" w:hAnsi="Arial" w:cs="Arial"/>
          <w:sz w:val="36"/>
          <w:szCs w:val="36"/>
        </w:rPr>
        <w:fldChar w:fldCharType="begin"/>
      </w:r>
      <w:r>
        <w:rPr>
          <w:rFonts w:hint="default" w:ascii="Arial" w:hAnsi="Arial" w:cs="Arial"/>
          <w:sz w:val="36"/>
          <w:szCs w:val="36"/>
        </w:rPr>
        <w:instrText xml:space="preserve"> HYPERLINK "https://www.quora.com/How-can-I-convert-a-research-paper-to-a-deep-learning-model" </w:instrText>
      </w:r>
      <w:r>
        <w:rPr>
          <w:rFonts w:hint="default" w:ascii="Arial" w:hAnsi="Arial" w:cs="Arial"/>
          <w:sz w:val="36"/>
          <w:szCs w:val="36"/>
        </w:rPr>
        <w:fldChar w:fldCharType="separate"/>
      </w:r>
      <w:r>
        <w:rPr>
          <w:rStyle w:val="11"/>
          <w:rFonts w:hint="default" w:ascii="Arial" w:hAnsi="Arial" w:cs="Arial"/>
          <w:b w:val="0"/>
          <w:bCs w:val="0"/>
          <w:color w:val="auto"/>
          <w:sz w:val="36"/>
          <w:szCs w:val="36"/>
          <w:lang w:val="en-GB"/>
        </w:rPr>
        <w:t>www.quora.com/How-can-I-convert-a-research-paper-to-a-deep-learning-model</w:t>
      </w:r>
      <w:r>
        <w:rPr>
          <w:rStyle w:val="11"/>
          <w:rFonts w:hint="default" w:ascii="Arial" w:hAnsi="Arial" w:cs="Arial"/>
          <w:b w:val="0"/>
          <w:bCs w:val="0"/>
          <w:color w:val="auto"/>
          <w:sz w:val="36"/>
          <w:szCs w:val="36"/>
          <w:lang w:val="en-GB"/>
        </w:rPr>
        <w:fldChar w:fldCharType="end"/>
      </w:r>
    </w:p>
    <w:p w14:paraId="6BF5ECB4">
      <w:pPr>
        <w:pStyle w:val="2"/>
        <w:ind w:left="720"/>
        <w:rPr>
          <w:rFonts w:hint="default" w:ascii="Arial" w:hAnsi="Arial" w:cs="Arial"/>
          <w:b w:val="0"/>
          <w:bCs w:val="0"/>
          <w:sz w:val="36"/>
          <w:szCs w:val="36"/>
        </w:rPr>
      </w:pPr>
      <w:r>
        <w:rPr>
          <w:rFonts w:hint="default" w:ascii="Arial" w:hAnsi="Arial" w:cs="Arial"/>
          <w:b w:val="0"/>
          <w:bCs w:val="0"/>
          <w:sz w:val="36"/>
          <w:szCs w:val="36"/>
          <w:u w:val="single"/>
          <w:lang w:val="en-GB"/>
        </w:rPr>
        <w:t>https://www.sciencedirect.com/science/article/pii/S1110016820304907</w:t>
      </w:r>
    </w:p>
    <w:p w14:paraId="60CE1817">
      <w:pPr>
        <w:pStyle w:val="2"/>
        <w:rPr>
          <w:rFonts w:hint="default" w:ascii="Arial" w:hAnsi="Arial" w:cs="Arial"/>
          <w:sz w:val="36"/>
          <w:szCs w:val="36"/>
          <w:rtl/>
        </w:rPr>
        <w:sectPr>
          <w:pgSz w:w="11906" w:h="16838"/>
          <w:pgMar w:top="1440" w:right="1800" w:bottom="1440" w:left="1800" w:header="720" w:footer="720" w:gutter="0"/>
          <w:cols w:space="720" w:num="1"/>
          <w:docGrid w:linePitch="360" w:charSpace="0"/>
        </w:sectPr>
      </w:pPr>
    </w:p>
    <w:p w14:paraId="2AC57782">
      <w:pPr>
        <w:widowControl/>
        <w:ind w:firstLine="2401" w:firstLineChars="250"/>
        <w:jc w:val="both"/>
        <w:rPr>
          <w:rFonts w:hint="default" w:ascii="Arial" w:hAnsi="Arial" w:eastAsia="TimesNewRomanPS-BoldMT" w:cs="Arial"/>
          <w:b/>
          <w:bCs/>
          <w:color w:val="0070C0"/>
          <w:sz w:val="96"/>
          <w:szCs w:val="96"/>
          <w:lang w:eastAsia="zh-CN" w:bidi="ar"/>
        </w:rPr>
      </w:pPr>
    </w:p>
    <w:p w14:paraId="5A7611BF">
      <w:pPr>
        <w:widowControl/>
        <w:ind w:firstLine="2401" w:firstLineChars="250"/>
        <w:jc w:val="both"/>
        <w:rPr>
          <w:rFonts w:hint="default" w:ascii="Arial" w:hAnsi="Arial" w:eastAsia="TimesNewRomanPS-BoldMT" w:cs="Arial"/>
          <w:b/>
          <w:bCs/>
          <w:color w:val="0070C0"/>
          <w:sz w:val="96"/>
          <w:szCs w:val="96"/>
          <w:lang w:eastAsia="zh-CN" w:bidi="ar"/>
        </w:rPr>
      </w:pPr>
    </w:p>
    <w:p w14:paraId="329B9DF0">
      <w:pPr>
        <w:widowControl/>
        <w:ind w:firstLine="2401" w:firstLineChars="250"/>
        <w:jc w:val="both"/>
        <w:rPr>
          <w:rFonts w:hint="default" w:ascii="Arial" w:hAnsi="Arial" w:eastAsia="TimesNewRomanPS-BoldMT" w:cs="Arial"/>
          <w:b/>
          <w:bCs/>
          <w:color w:val="0070C0"/>
          <w:sz w:val="96"/>
          <w:szCs w:val="96"/>
          <w:lang w:eastAsia="zh-CN" w:bidi="ar"/>
        </w:rPr>
      </w:pPr>
    </w:p>
    <w:p w14:paraId="2E2CA58A">
      <w:pPr>
        <w:widowControl/>
        <w:jc w:val="both"/>
        <w:rPr>
          <w:rFonts w:hint="default" w:ascii="Arial" w:hAnsi="Arial" w:eastAsia="TimesNewRomanPS-BoldMT" w:cs="Arial"/>
          <w:b/>
          <w:bCs/>
          <w:color w:val="0070C0"/>
          <w:sz w:val="96"/>
          <w:szCs w:val="96"/>
          <w:lang w:eastAsia="zh-CN" w:bidi="ar"/>
        </w:rPr>
      </w:pPr>
    </w:p>
    <w:p w14:paraId="1F3F5A29">
      <w:pPr>
        <w:widowControl/>
        <w:ind w:firstLine="2401" w:firstLineChars="250"/>
        <w:jc w:val="both"/>
        <w:rPr>
          <w:rFonts w:hint="default" w:ascii="Arial" w:hAnsi="Arial" w:eastAsia="TimesNewRomanPS-BoldMT" w:cs="Arial"/>
          <w:b/>
          <w:bCs/>
          <w:color w:val="0070C0"/>
          <w:sz w:val="96"/>
          <w:szCs w:val="96"/>
          <w:lang w:eastAsia="zh-CN" w:bidi="ar"/>
        </w:rPr>
      </w:pPr>
    </w:p>
    <w:p w14:paraId="2E983F6A">
      <w:pPr>
        <w:pStyle w:val="2"/>
        <w:ind w:firstLine="2340" w:firstLineChars="650"/>
        <w:rPr>
          <w:rFonts w:hint="default" w:ascii="Arial" w:hAnsi="Arial" w:cs="Arial"/>
          <w:rtl/>
          <w:lang w:val="en-US"/>
        </w:rPr>
      </w:pPr>
      <w:r>
        <w:rPr>
          <w:rFonts w:hint="default" w:ascii="Arial" w:hAnsi="Arial" w:cs="Arial"/>
          <w:b w:val="0"/>
          <w:bCs w:val="0"/>
        </w:rPr>
        <mc:AlternateContent>
          <mc:Choice Requires="wpg">
            <w:drawing>
              <wp:anchor distT="0" distB="0" distL="0" distR="0" simplePos="0" relativeHeight="252051456" behindDoc="1" locked="0" layoutInCell="1" allowOverlap="1">
                <wp:simplePos x="0" y="0"/>
                <wp:positionH relativeFrom="page">
                  <wp:posOffset>252730</wp:posOffset>
                </wp:positionH>
                <wp:positionV relativeFrom="page">
                  <wp:posOffset>252730</wp:posOffset>
                </wp:positionV>
                <wp:extent cx="7056120" cy="10151745"/>
                <wp:effectExtent l="0" t="0" r="0" b="13335"/>
                <wp:wrapNone/>
                <wp:docPr id="2091" name="Group 2091"/>
                <wp:cNvGraphicFramePr/>
                <a:graphic xmlns:a="http://schemas.openxmlformats.org/drawingml/2006/main">
                  <a:graphicData uri="http://schemas.microsoft.com/office/word/2010/wordprocessingGroup">
                    <wpg:wgp>
                      <wpg:cNvGrpSpPr/>
                      <wpg:grpSpPr>
                        <a:xfrm>
                          <a:off x="0" y="0"/>
                          <a:ext cx="7056120" cy="10151745"/>
                          <a:chOff x="0" y="0"/>
                          <a:chExt cx="7056120" cy="10151745"/>
                        </a:xfrm>
                      </wpg:grpSpPr>
                      <wps:wsp>
                        <wps:cNvPr id="2092" name="Graphic 2"/>
                        <wps:cNvSpPr/>
                        <wps:spPr>
                          <a:xfrm>
                            <a:off x="0" y="0"/>
                            <a:ext cx="7056120" cy="10151745"/>
                          </a:xfrm>
                          <a:custGeom>
                            <a:avLst/>
                            <a:gdLst/>
                            <a:ahLst/>
                            <a:cxnLst/>
                            <a:rect l="l" t="t" r="r" b="b"/>
                            <a:pathLst>
                              <a:path w="7056120" h="10151745">
                                <a:moveTo>
                                  <a:pt x="36563" y="27432"/>
                                </a:moveTo>
                                <a:lnTo>
                                  <a:pt x="27432" y="27432"/>
                                </a:lnTo>
                                <a:lnTo>
                                  <a:pt x="27432" y="36576"/>
                                </a:lnTo>
                                <a:lnTo>
                                  <a:pt x="27432" y="10151364"/>
                                </a:lnTo>
                                <a:lnTo>
                                  <a:pt x="36563" y="10151364"/>
                                </a:lnTo>
                                <a:lnTo>
                                  <a:pt x="36563" y="36576"/>
                                </a:lnTo>
                                <a:lnTo>
                                  <a:pt x="36563" y="27432"/>
                                </a:lnTo>
                                <a:close/>
                              </a:path>
                              <a:path w="7056120" h="10151745">
                                <a:moveTo>
                                  <a:pt x="7028675" y="27432"/>
                                </a:moveTo>
                                <a:lnTo>
                                  <a:pt x="7019544" y="27432"/>
                                </a:lnTo>
                                <a:lnTo>
                                  <a:pt x="36576" y="27432"/>
                                </a:lnTo>
                                <a:lnTo>
                                  <a:pt x="36576" y="36576"/>
                                </a:lnTo>
                                <a:lnTo>
                                  <a:pt x="7019544" y="36576"/>
                                </a:lnTo>
                                <a:lnTo>
                                  <a:pt x="7028675" y="36576"/>
                                </a:lnTo>
                                <a:lnTo>
                                  <a:pt x="7028675" y="27432"/>
                                </a:lnTo>
                                <a:close/>
                              </a:path>
                              <a:path w="7056120" h="10151745">
                                <a:moveTo>
                                  <a:pt x="7056120" y="0"/>
                                </a:moveTo>
                                <a:lnTo>
                                  <a:pt x="7056120" y="0"/>
                                </a:lnTo>
                                <a:lnTo>
                                  <a:pt x="0" y="0"/>
                                </a:lnTo>
                                <a:lnTo>
                                  <a:pt x="0" y="18288"/>
                                </a:lnTo>
                                <a:lnTo>
                                  <a:pt x="0" y="36576"/>
                                </a:lnTo>
                                <a:lnTo>
                                  <a:pt x="0" y="10151364"/>
                                </a:lnTo>
                                <a:lnTo>
                                  <a:pt x="18288" y="10151364"/>
                                </a:lnTo>
                                <a:lnTo>
                                  <a:pt x="18288" y="36576"/>
                                </a:lnTo>
                                <a:lnTo>
                                  <a:pt x="18288" y="18288"/>
                                </a:lnTo>
                                <a:lnTo>
                                  <a:pt x="36576" y="18288"/>
                                </a:lnTo>
                                <a:lnTo>
                                  <a:pt x="7019544" y="18288"/>
                                </a:lnTo>
                                <a:lnTo>
                                  <a:pt x="7037832" y="18288"/>
                                </a:lnTo>
                                <a:lnTo>
                                  <a:pt x="7037832" y="36576"/>
                                </a:lnTo>
                                <a:lnTo>
                                  <a:pt x="7037832" y="10151364"/>
                                </a:lnTo>
                                <a:lnTo>
                                  <a:pt x="7056120" y="10151364"/>
                                </a:lnTo>
                                <a:lnTo>
                                  <a:pt x="7056120" y="36576"/>
                                </a:lnTo>
                                <a:lnTo>
                                  <a:pt x="7056120" y="18288"/>
                                </a:lnTo>
                                <a:lnTo>
                                  <a:pt x="7056120"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93" name="Graphic 3"/>
                        <wps:cNvSpPr/>
                        <wps:spPr>
                          <a:xfrm>
                            <a:off x="7028688" y="36576"/>
                            <a:ext cx="9525" cy="10114915"/>
                          </a:xfrm>
                          <a:custGeom>
                            <a:avLst/>
                            <a:gdLst/>
                            <a:ahLst/>
                            <a:cxnLst/>
                            <a:rect l="l" t="t" r="r" b="b"/>
                            <a:pathLst>
                              <a:path w="9525" h="10114915">
                                <a:moveTo>
                                  <a:pt x="9144" y="0"/>
                                </a:moveTo>
                                <a:lnTo>
                                  <a:pt x="0" y="0"/>
                                </a:lnTo>
                                <a:lnTo>
                                  <a:pt x="0" y="10114788"/>
                                </a:lnTo>
                                <a:lnTo>
                                  <a:pt x="9144" y="10114788"/>
                                </a:lnTo>
                                <a:lnTo>
                                  <a:pt x="9144" y="0"/>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s:wsp>
                        <wps:cNvPr id="2094" name="Graphic 4"/>
                        <wps:cNvSpPr/>
                        <wps:spPr>
                          <a:xfrm>
                            <a:off x="0" y="121920"/>
                            <a:ext cx="7056120" cy="9855200"/>
                          </a:xfrm>
                          <a:custGeom>
                            <a:avLst/>
                            <a:gdLst/>
                            <a:ahLst/>
                            <a:cxnLst/>
                            <a:rect l="l" t="t" r="r" b="b"/>
                            <a:pathLst>
                              <a:path w="7056120" h="10151745">
                                <a:moveTo>
                                  <a:pt x="36563" y="10114788"/>
                                </a:moveTo>
                                <a:lnTo>
                                  <a:pt x="27432" y="10114788"/>
                                </a:lnTo>
                                <a:lnTo>
                                  <a:pt x="27432" y="10123932"/>
                                </a:lnTo>
                                <a:lnTo>
                                  <a:pt x="36563" y="10123932"/>
                                </a:lnTo>
                                <a:lnTo>
                                  <a:pt x="36563" y="10114788"/>
                                </a:lnTo>
                                <a:close/>
                              </a:path>
                              <a:path w="7056120" h="10151745">
                                <a:moveTo>
                                  <a:pt x="7028675" y="0"/>
                                </a:moveTo>
                                <a:lnTo>
                                  <a:pt x="7019544" y="0"/>
                                </a:lnTo>
                                <a:lnTo>
                                  <a:pt x="7019544" y="10114788"/>
                                </a:lnTo>
                                <a:lnTo>
                                  <a:pt x="36576" y="10114788"/>
                                </a:lnTo>
                                <a:lnTo>
                                  <a:pt x="36576" y="10123932"/>
                                </a:lnTo>
                                <a:lnTo>
                                  <a:pt x="7019544" y="10123932"/>
                                </a:lnTo>
                                <a:lnTo>
                                  <a:pt x="7028675" y="10123932"/>
                                </a:lnTo>
                                <a:lnTo>
                                  <a:pt x="7028675" y="10114788"/>
                                </a:lnTo>
                                <a:lnTo>
                                  <a:pt x="7028675" y="0"/>
                                </a:lnTo>
                                <a:close/>
                              </a:path>
                              <a:path w="7056120" h="10151745">
                                <a:moveTo>
                                  <a:pt x="7056120" y="10114788"/>
                                </a:moveTo>
                                <a:lnTo>
                                  <a:pt x="7037832" y="10114788"/>
                                </a:lnTo>
                                <a:lnTo>
                                  <a:pt x="7037832" y="10133076"/>
                                </a:lnTo>
                                <a:lnTo>
                                  <a:pt x="7019544" y="10133076"/>
                                </a:lnTo>
                                <a:lnTo>
                                  <a:pt x="36576" y="10133076"/>
                                </a:lnTo>
                                <a:lnTo>
                                  <a:pt x="18288" y="10133076"/>
                                </a:lnTo>
                                <a:lnTo>
                                  <a:pt x="18288" y="10114788"/>
                                </a:lnTo>
                                <a:lnTo>
                                  <a:pt x="0" y="10114788"/>
                                </a:lnTo>
                                <a:lnTo>
                                  <a:pt x="0" y="10133076"/>
                                </a:lnTo>
                                <a:lnTo>
                                  <a:pt x="0" y="10151364"/>
                                </a:lnTo>
                                <a:lnTo>
                                  <a:pt x="7056120" y="10151364"/>
                                </a:lnTo>
                                <a:lnTo>
                                  <a:pt x="7056120" y="10133076"/>
                                </a:lnTo>
                                <a:lnTo>
                                  <a:pt x="7056120" y="10114788"/>
                                </a:lnTo>
                                <a:close/>
                              </a:path>
                            </a:pathLst>
                          </a:custGeom>
                        </wps:spPr>
                        <wps:style>
                          <a:lnRef idx="0">
                            <a:srgbClr val="FFFFFF"/>
                          </a:lnRef>
                          <a:fillRef idx="1">
                            <a:schemeClr val="accent1"/>
                          </a:fillRef>
                          <a:effectRef idx="1">
                            <a:schemeClr val="accent1"/>
                          </a:effectRef>
                          <a:fontRef idx="minor">
                            <a:schemeClr val="lt1"/>
                          </a:fontRef>
                        </wps:style>
                        <wps:bodyPr wrap="square" lIns="0" tIns="0" rIns="0" bIns="0" rtlCol="0">
                          <a:noAutofit/>
                        </wps:bodyPr>
                      </wps:wsp>
                    </wpg:wgp>
                  </a:graphicData>
                </a:graphic>
              </wp:anchor>
            </w:drawing>
          </mc:Choice>
          <mc:Fallback>
            <w:pict>
              <v:group id="_x0000_s1026" o:spid="_x0000_s1026" o:spt="203" style="position:absolute;left:0pt;margin-left:19.9pt;margin-top:19.9pt;height:799.35pt;width:555.6pt;mso-position-horizontal-relative:page;mso-position-vertical-relative:page;z-index:-251265024;mso-width-relative:page;mso-height-relative:page;" coordsize="7056120,10151745" o:gfxdata="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fwLe/tgAAAALAQAADwAAAAAAAAABACAAAAAiAAAAZHJzL2Rvd25yZXYueG1sUEsB&#10;AhQAFAAAAAgAh07iQJmpqdloBAAAFRYAAA4AAAAAAAAAAQAgAAAAJwEAAGRycy9lMm9Eb2MueG1s&#10;UEsFBgAAAAAGAAYAWQEAAAEIAAAAAA==&#10;">
                <o:lock v:ext="edit" aspectratio="f"/>
                <v:shape id="Graphic 2" o:spid="_x0000_s1026" o:spt="100" style="position:absolute;left:0;top:0;height:10151745;width:7056120;" fillcolor="#5B9BD5 [3204]" filled="t" stroked="f" coordsize="7056120,10151745" o:gfxdata="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nVTsI&#10;wAAAAN0AAAAPAAAAAAAAAAEAIAAAACIAAABkcnMvZG93bnJldi54bWxQSwECFAAUAAAACACHTuJA&#10;My8FnjsAAAA5AAAAEAAAAAAAAAABACAAAAAPAQAAZHJzL3NoYXBleG1sLnhtbFBLBQYAAAAABgAG&#10;AFsBAAC5AwAAAAA=&#10;" path="m36563,27432l27432,27432,27432,36576,27432,10151364,36563,10151364,36563,36576,36563,27432xem7028675,27432l7019544,27432,36576,27432,36576,36576,7019544,36576,7028675,36576,7028675,27432xem7056120,0l7056120,0,0,0,0,18288,0,36576,0,10151364,18288,10151364,18288,36576,18288,18288,36576,18288,7019544,18288,7037832,18288,7037832,36576,7037832,10151364,7056120,10151364,7056120,36576,7056120,18288,7056120,0xe">
                  <v:fill on="t" focussize="0,0"/>
                  <v:stroke on="f"/>
                  <v:imagedata o:title=""/>
                  <o:lock v:ext="edit" aspectratio="f"/>
                  <v:textbox inset="0mm,0mm,0mm,0mm"/>
                </v:shape>
                <v:shape id="Graphic 3" o:spid="_x0000_s1026" o:spt="100" style="position:absolute;left:7028688;top:36576;height:10114915;width:9525;" fillcolor="#5B9BD5 [3204]" filled="t" stroked="f" coordsize="9525,10114915" o:gfxdata="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N1yE2/&#10;AAAA3QAAAA8AAAAAAAAAAQAgAAAAIgAAAGRycy9kb3ducmV2LnhtbFBLAQIUABQAAAAIAIdO4kAz&#10;LwWeOwAAADkAAAAQAAAAAAAAAAEAIAAAAA4BAABkcnMvc2hhcGV4bWwueG1sUEsFBgAAAAAGAAYA&#10;WwEAALgDAAAAAA==&#10;" path="m9144,0l0,0,0,10114788,9144,10114788,9144,0xe">
                  <v:fill on="t" focussize="0,0"/>
                  <v:stroke on="f"/>
                  <v:imagedata o:title=""/>
                  <o:lock v:ext="edit" aspectratio="f"/>
                  <v:textbox inset="0mm,0mm,0mm,0mm"/>
                </v:shape>
                <v:shape id="Graphic 4" o:spid="_x0000_s1026" o:spt="100" style="position:absolute;left:0;top:121920;height:9855200;width:7056120;" fillcolor="#5B9BD5 [3204]" filled="t" stroked="f" coordsize="7056120,10151745" o:gfxdata="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8Abn&#10;wAAAAN0AAAAPAAAAAAAAAAEAIAAAACIAAABkcnMvZG93bnJldi54bWxQSwECFAAUAAAACACHTuJA&#10;My8FnjsAAAA5AAAAEAAAAAAAAAABACAAAAAPAQAAZHJzL3NoYXBleG1sLnhtbFBLBQYAAAAABgAG&#10;AFsBAAC5AwAAAAA=&#10;" path="m36563,10114788l27432,10114788,27432,10123932,36563,10123932,36563,10114788xem7028675,0l7019544,0,7019544,10114788,36576,10114788,36576,10123932,7019544,10123932,7028675,10123932,7028675,10114788,7028675,0xem7056120,10114788l7037832,10114788,7037832,10133076,7019544,10133076,36576,10133076,18288,10133076,18288,10114788,0,10114788,0,10133076,0,10151364,7056120,10151364,7056120,10133076,7056120,10114788xe">
                  <v:fill on="t" focussize="0,0"/>
                  <v:stroke on="f"/>
                  <v:imagedata o:title=""/>
                  <o:lock v:ext="edit" aspectratio="f"/>
                  <v:textbox inset="0mm,0mm,0mm,0mm"/>
                </v:shape>
              </v:group>
            </w:pict>
          </mc:Fallback>
        </mc:AlternateContent>
      </w:r>
      <w:r>
        <w:rPr>
          <w:rFonts w:hint="default" w:ascii="Arial" w:hAnsi="Arial" w:eastAsia="TimesNewRomanPS-BoldMT" w:cs="Arial"/>
          <w:b/>
          <w:bCs/>
          <w:color w:val="0070C0"/>
          <w:sz w:val="96"/>
          <w:szCs w:val="96"/>
          <w:lang w:val="en-US" w:eastAsia="zh-CN" w:bidi="ar"/>
        </w:rPr>
        <w:t xml:space="preserve">Thanks </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BookAntiqua-Bold">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9634C7">
    <w:pPr>
      <w:pStyle w:val="8"/>
    </w:pPr>
    <w:r>
      <mc:AlternateContent>
        <mc:Choice Requires="wps">
          <w:drawing>
            <wp:anchor distT="0" distB="0" distL="114300" distR="114300" simplePos="0" relativeHeight="251819008" behindDoc="0" locked="0" layoutInCell="1" allowOverlap="1">
              <wp:simplePos x="0" y="0"/>
              <wp:positionH relativeFrom="margin">
                <wp:align>right</wp:align>
              </wp:positionH>
              <wp:positionV relativeFrom="paragraph">
                <wp:posOffset>-285115</wp:posOffset>
              </wp:positionV>
              <wp:extent cx="1828800" cy="663575"/>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828800" cy="6635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CF24324">
                          <w:pPr>
                            <w:pStyle w:val="8"/>
                            <w:spacing w:line="480" w:lineRule="auto"/>
                            <w:rPr>
                              <w:b/>
                              <w:bCs/>
                              <w:sz w:val="24"/>
                              <w:szCs w:val="24"/>
                            </w:rPr>
                          </w:pPr>
                          <w:r>
                            <w:rPr>
                              <w:b/>
                              <w:bCs/>
                              <w:sz w:val="24"/>
                              <w:szCs w:val="24"/>
                            </w:rPr>
                            <w:t xml:space="preserve">Page </w:t>
                          </w: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1</w:t>
                          </w:r>
                          <w:r>
                            <w:rPr>
                              <w:b/>
                              <w:bCs/>
                              <w:sz w:val="24"/>
                              <w:szCs w:val="24"/>
                            </w:rPr>
                            <w:fldChar w:fldCharType="end"/>
                          </w:r>
                        </w:p>
                      </w:txbxContent>
                    </wps:txbx>
                    <wps:bodyPr rot="0" spcFirstLastPara="0" vertOverflow="overflow" horzOverflow="overflow" vert="horz" wrap="non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top:-22.45pt;height:52.25pt;width:144pt;mso-position-horizontal:right;mso-position-horizontal-relative:margin;mso-wrap-style:none;z-index:251819008;mso-width-relative:page;mso-height-relative:page;" filled="f" stroked="f" coordsize="21600,21600" o:gfxdata="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NHrJMnY&#10;AAAABwEAAA8AAAAAAAAAAQAgAAAAIgAAAGRycy9kb3ducmV2LnhtbFBLAQIUABQAAAAIAIdO4kD6&#10;RJT6IAIAAFcEAAAOAAAAAAAAAAEAIAAAACcBAABkcnMvZTJvRG9jLnhtbFBLBQYAAAAABgAGAFkB&#10;AAC5BQAAAAA=&#10;">
              <v:fill on="f" focussize="0,0"/>
              <v:stroke on="f" weight="0.5pt"/>
              <v:imagedata o:title=""/>
              <o:lock v:ext="edit" aspectratio="f"/>
              <v:textbox inset="0mm,0mm,0mm,0mm">
                <w:txbxContent>
                  <w:p w14:paraId="0CF24324">
                    <w:pPr>
                      <w:pStyle w:val="8"/>
                      <w:spacing w:line="480" w:lineRule="auto"/>
                      <w:rPr>
                        <w:b/>
                        <w:bCs/>
                        <w:sz w:val="24"/>
                        <w:szCs w:val="24"/>
                      </w:rPr>
                    </w:pPr>
                    <w:r>
                      <w:rPr>
                        <w:b/>
                        <w:bCs/>
                        <w:sz w:val="24"/>
                        <w:szCs w:val="24"/>
                      </w:rPr>
                      <w:t xml:space="preserve">Page </w:t>
                    </w: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1</w:t>
                    </w:r>
                    <w:r>
                      <w:rPr>
                        <w:b/>
                        <w:bCs/>
                        <w:sz w:val="24"/>
                        <w:szCs w:val="24"/>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629416">
    <w:pPr>
      <w:pStyle w:val="8"/>
    </w:pPr>
    <w:r>
      <mc:AlternateContent>
        <mc:Choice Requires="wps">
          <w:drawing>
            <wp:anchor distT="0" distB="0" distL="114300" distR="114300" simplePos="0" relativeHeight="251820032" behindDoc="0" locked="0" layoutInCell="1" allowOverlap="1">
              <wp:simplePos x="0" y="0"/>
              <wp:positionH relativeFrom="margin">
                <wp:posOffset>4888230</wp:posOffset>
              </wp:positionH>
              <wp:positionV relativeFrom="paragraph">
                <wp:posOffset>-282575</wp:posOffset>
              </wp:positionV>
              <wp:extent cx="544830" cy="1828800"/>
              <wp:effectExtent l="0" t="0" r="7620" b="13335"/>
              <wp:wrapNone/>
              <wp:docPr id="150" name="Text Box 150"/>
              <wp:cNvGraphicFramePr/>
              <a:graphic xmlns:a="http://schemas.openxmlformats.org/drawingml/2006/main">
                <a:graphicData uri="http://schemas.microsoft.com/office/word/2010/wordprocessingShape">
                  <wps:wsp>
                    <wps:cNvSpPr txBox="1"/>
                    <wps:spPr>
                      <a:xfrm>
                        <a:off x="0" y="0"/>
                        <a:ext cx="545123"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0BC891">
                          <w:pPr>
                            <w:pStyle w:val="8"/>
                            <w:rPr>
                              <w:b/>
                              <w:bCs/>
                              <w:sz w:val="22"/>
                              <w:szCs w:val="22"/>
                            </w:rPr>
                          </w:pPr>
                          <w:r>
                            <w:rPr>
                              <w:b/>
                              <w:bCs/>
                              <w:sz w:val="22"/>
                              <w:szCs w:val="22"/>
                            </w:rPr>
                            <w:t xml:space="preserve">Page </w:t>
                          </w:r>
                          <w:r>
                            <w:rPr>
                              <w:b/>
                              <w:bCs/>
                              <w:sz w:val="22"/>
                              <w:szCs w:val="22"/>
                            </w:rPr>
                            <w:fldChar w:fldCharType="begin"/>
                          </w:r>
                          <w:r>
                            <w:rPr>
                              <w:b/>
                              <w:bCs/>
                              <w:sz w:val="22"/>
                              <w:szCs w:val="22"/>
                            </w:rPr>
                            <w:instrText xml:space="preserve"> PAGE  \* MERGEFORMAT </w:instrText>
                          </w:r>
                          <w:r>
                            <w:rPr>
                              <w:b/>
                              <w:bCs/>
                              <w:sz w:val="22"/>
                              <w:szCs w:val="22"/>
                            </w:rPr>
                            <w:fldChar w:fldCharType="separate"/>
                          </w:r>
                          <w:r>
                            <w:rPr>
                              <w:b/>
                              <w:bCs/>
                              <w:sz w:val="22"/>
                              <w:szCs w:val="22"/>
                            </w:rPr>
                            <w:t>1</w:t>
                          </w:r>
                          <w:r>
                            <w:rPr>
                              <w:b/>
                              <w:bCs/>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84.9pt;margin-top:-22.25pt;height:144pt;width:42.9pt;mso-position-horizontal-relative:margin;z-index:251820032;mso-width-relative:page;mso-height-relative:page;" filled="f" stroked="f" coordsize="21600,21600" o:gfxdata="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10;qICd2gAAAAsBAAAPAAAAAAAAAAEAIAAAACIAAABkcnMvZG93bnJldi54bWxQSwECFAAUAAAACACH&#10;TuJAOUqLdCICAABZBAAADgAAAAAAAAABACAAAAApAQAAZHJzL2Uyb0RvYy54bWxQSwUGAAAAAAYA&#10;BgBZAQAAvQUAAAAA&#10;">
              <v:fill on="f" focussize="0,0"/>
              <v:stroke on="f" weight="0.5pt"/>
              <v:imagedata o:title=""/>
              <o:lock v:ext="edit" aspectratio="f"/>
              <v:textbox inset="0mm,0mm,0mm,0mm" style="mso-fit-shape-to-text:t;">
                <w:txbxContent>
                  <w:p w14:paraId="260BC891">
                    <w:pPr>
                      <w:pStyle w:val="8"/>
                      <w:rPr>
                        <w:b/>
                        <w:bCs/>
                        <w:sz w:val="22"/>
                        <w:szCs w:val="22"/>
                      </w:rPr>
                    </w:pPr>
                    <w:r>
                      <w:rPr>
                        <w:b/>
                        <w:bCs/>
                        <w:sz w:val="22"/>
                        <w:szCs w:val="22"/>
                      </w:rPr>
                      <w:t xml:space="preserve">Page </w:t>
                    </w:r>
                    <w:r>
                      <w:rPr>
                        <w:b/>
                        <w:bCs/>
                        <w:sz w:val="22"/>
                        <w:szCs w:val="22"/>
                      </w:rPr>
                      <w:fldChar w:fldCharType="begin"/>
                    </w:r>
                    <w:r>
                      <w:rPr>
                        <w:b/>
                        <w:bCs/>
                        <w:sz w:val="22"/>
                        <w:szCs w:val="22"/>
                      </w:rPr>
                      <w:instrText xml:space="preserve"> PAGE  \* MERGEFORMAT </w:instrText>
                    </w:r>
                    <w:r>
                      <w:rPr>
                        <w:b/>
                        <w:bCs/>
                        <w:sz w:val="22"/>
                        <w:szCs w:val="22"/>
                      </w:rPr>
                      <w:fldChar w:fldCharType="separate"/>
                    </w:r>
                    <w:r>
                      <w:rPr>
                        <w:b/>
                        <w:bCs/>
                        <w:sz w:val="22"/>
                        <w:szCs w:val="22"/>
                      </w:rPr>
                      <w:t>1</w:t>
                    </w:r>
                    <w:r>
                      <w:rPr>
                        <w:b/>
                        <w:bCs/>
                        <w:sz w:val="22"/>
                        <w:szCs w:val="22"/>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1EF887">
    <w:pPr>
      <w:pStyle w:val="9"/>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71DF918"/>
    <w:multiLevelType w:val="multilevel"/>
    <w:tmpl w:val="F71DF918"/>
    <w:lvl w:ilvl="0" w:tentative="0">
      <w:start w:val="1"/>
      <w:numFmt w:val="bullet"/>
      <w:lvlText w:val=""/>
      <w:lvlJc w:val="left"/>
      <w:pPr>
        <w:tabs>
          <w:tab w:val="left" w:pos="720"/>
        </w:tabs>
        <w:ind w:left="720" w:hanging="360"/>
      </w:pPr>
      <w:rPr>
        <w:rFonts w:hint="default" w:ascii="Arial" w:hAnsi="Arial" w:eastAsia="Arial" w:cs="Arial"/>
      </w:rPr>
    </w:lvl>
    <w:lvl w:ilvl="1" w:tentative="0">
      <w:start w:val="1"/>
      <w:numFmt w:val="bullet"/>
      <w:lvlText w:val=""/>
      <w:lvlJc w:val="left"/>
      <w:pPr>
        <w:tabs>
          <w:tab w:val="left" w:pos="1440"/>
        </w:tabs>
        <w:ind w:left="1440" w:hanging="360"/>
      </w:pPr>
      <w:rPr>
        <w:rFonts w:hint="default" w:ascii="Arial" w:hAnsi="Arial" w:eastAsia="Arial" w:cs="Arial"/>
      </w:rPr>
    </w:lvl>
    <w:lvl w:ilvl="2" w:tentative="0">
      <w:start w:val="1"/>
      <w:numFmt w:val="bullet"/>
      <w:lvlText w:val=""/>
      <w:lvlJc w:val="left"/>
      <w:pPr>
        <w:tabs>
          <w:tab w:val="left" w:pos="2160"/>
        </w:tabs>
        <w:ind w:left="2160" w:hanging="360"/>
      </w:pPr>
      <w:rPr>
        <w:rFonts w:hint="default" w:ascii="Arial" w:hAnsi="Arial" w:eastAsia="Arial" w:cs="Arial"/>
      </w:rPr>
    </w:lvl>
    <w:lvl w:ilvl="3" w:tentative="0">
      <w:start w:val="1"/>
      <w:numFmt w:val="bullet"/>
      <w:lvlText w:val=""/>
      <w:lvlJc w:val="left"/>
      <w:pPr>
        <w:tabs>
          <w:tab w:val="left" w:pos="2880"/>
        </w:tabs>
        <w:ind w:left="2880" w:hanging="360"/>
      </w:pPr>
      <w:rPr>
        <w:rFonts w:hint="default" w:ascii="Arial" w:hAnsi="Arial" w:eastAsia="Arial" w:cs="Arial"/>
      </w:rPr>
    </w:lvl>
    <w:lvl w:ilvl="4" w:tentative="0">
      <w:start w:val="1"/>
      <w:numFmt w:val="bullet"/>
      <w:lvlText w:val=""/>
      <w:lvlJc w:val="left"/>
      <w:pPr>
        <w:tabs>
          <w:tab w:val="left" w:pos="3600"/>
        </w:tabs>
        <w:ind w:left="3600" w:hanging="360"/>
      </w:pPr>
      <w:rPr>
        <w:rFonts w:hint="default" w:ascii="Arial" w:hAnsi="Arial" w:eastAsia="Arial" w:cs="Arial"/>
      </w:rPr>
    </w:lvl>
    <w:lvl w:ilvl="5" w:tentative="0">
      <w:start w:val="1"/>
      <w:numFmt w:val="bullet"/>
      <w:lvlText w:val=""/>
      <w:lvlJc w:val="left"/>
      <w:pPr>
        <w:tabs>
          <w:tab w:val="left" w:pos="4320"/>
        </w:tabs>
        <w:ind w:left="4320" w:hanging="360"/>
      </w:pPr>
      <w:rPr>
        <w:rFonts w:hint="default" w:ascii="Arial" w:hAnsi="Arial" w:eastAsia="Arial" w:cs="Arial"/>
      </w:rPr>
    </w:lvl>
    <w:lvl w:ilvl="6" w:tentative="0">
      <w:start w:val="1"/>
      <w:numFmt w:val="bullet"/>
      <w:lvlText w:val=""/>
      <w:lvlJc w:val="left"/>
      <w:pPr>
        <w:tabs>
          <w:tab w:val="left" w:pos="5040"/>
        </w:tabs>
        <w:ind w:left="5040" w:hanging="360"/>
      </w:pPr>
      <w:rPr>
        <w:rFonts w:hint="default" w:ascii="Arial" w:hAnsi="Arial" w:eastAsia="Arial" w:cs="Arial"/>
      </w:rPr>
    </w:lvl>
    <w:lvl w:ilvl="7" w:tentative="0">
      <w:start w:val="1"/>
      <w:numFmt w:val="bullet"/>
      <w:lvlText w:val=""/>
      <w:lvlJc w:val="left"/>
      <w:pPr>
        <w:tabs>
          <w:tab w:val="left" w:pos="5760"/>
        </w:tabs>
        <w:ind w:left="5760" w:hanging="360"/>
      </w:pPr>
      <w:rPr>
        <w:rFonts w:hint="default" w:ascii="Arial" w:hAnsi="Arial" w:eastAsia="Arial" w:cs="Arial"/>
      </w:rPr>
    </w:lvl>
    <w:lvl w:ilvl="8" w:tentative="0">
      <w:start w:val="1"/>
      <w:numFmt w:val="bullet"/>
      <w:lvlText w:val=""/>
      <w:lvlJc w:val="left"/>
      <w:pPr>
        <w:tabs>
          <w:tab w:val="left" w:pos="6480"/>
        </w:tabs>
        <w:ind w:left="6480" w:hanging="360"/>
      </w:pPr>
      <w:rPr>
        <w:rFonts w:hint="default" w:ascii="Arial" w:hAnsi="Arial" w:eastAsia="Arial" w:cs="Arial"/>
      </w:rPr>
    </w:lvl>
  </w:abstractNum>
  <w:abstractNum w:abstractNumId="1">
    <w:nsid w:val="0053208E"/>
    <w:multiLevelType w:val="multilevel"/>
    <w:tmpl w:val="0053208E"/>
    <w:lvl w:ilvl="0" w:tentative="0">
      <w:start w:val="1"/>
      <w:numFmt w:val="decimal"/>
      <w:lvlText w:val="%1."/>
      <w:lvlJc w:val="left"/>
      <w:pPr>
        <w:ind w:left="800" w:hanging="360"/>
      </w:pPr>
      <w:rPr>
        <w:rFonts w:hint="default" w:ascii="Calibri" w:hAnsi="Calibri" w:eastAsia="Calibri" w:cs="Calibri"/>
        <w:b w:val="0"/>
        <w:bCs w:val="0"/>
        <w:i w:val="0"/>
        <w:iCs w:val="0"/>
        <w:spacing w:val="0"/>
        <w:w w:val="100"/>
        <w:sz w:val="24"/>
        <w:szCs w:val="24"/>
        <w:lang w:val="en-US" w:eastAsia="en-US" w:bidi="ar-SA"/>
      </w:rPr>
    </w:lvl>
    <w:lvl w:ilvl="1" w:tentative="0">
      <w:start w:val="1"/>
      <w:numFmt w:val="decimal"/>
      <w:lvlText w:val="%1.%2."/>
      <w:lvlJc w:val="left"/>
      <w:pPr>
        <w:ind w:left="1212" w:hanging="432"/>
      </w:pPr>
      <w:rPr>
        <w:rFonts w:hint="default" w:ascii="Calibri" w:hAnsi="Calibri" w:eastAsia="Calibri" w:cs="Calibri"/>
        <w:b w:val="0"/>
        <w:bCs w:val="0"/>
        <w:i w:val="0"/>
        <w:iCs w:val="0"/>
        <w:spacing w:val="0"/>
        <w:w w:val="100"/>
        <w:sz w:val="24"/>
        <w:szCs w:val="24"/>
        <w:lang w:val="en-US" w:eastAsia="en-US" w:bidi="ar-SA"/>
      </w:rPr>
    </w:lvl>
    <w:lvl w:ilvl="2" w:tentative="0">
      <w:start w:val="1"/>
      <w:numFmt w:val="decimal"/>
      <w:lvlText w:val="%1.%2.%3."/>
      <w:lvlJc w:val="left"/>
      <w:pPr>
        <w:ind w:left="1932" w:hanging="720"/>
      </w:pPr>
      <w:rPr>
        <w:rFonts w:hint="default" w:ascii="Calibri" w:hAnsi="Calibri" w:eastAsia="Calibri" w:cs="Calibri"/>
        <w:b w:val="0"/>
        <w:bCs w:val="0"/>
        <w:i w:val="0"/>
        <w:iCs w:val="0"/>
        <w:spacing w:val="-1"/>
        <w:w w:val="100"/>
        <w:sz w:val="24"/>
        <w:szCs w:val="24"/>
        <w:lang w:val="en-US" w:eastAsia="en-US" w:bidi="ar-SA"/>
      </w:rPr>
    </w:lvl>
    <w:lvl w:ilvl="3" w:tentative="0">
      <w:start w:val="1"/>
      <w:numFmt w:val="decimal"/>
      <w:lvlText w:val="%1.%2.%3.%4."/>
      <w:lvlJc w:val="left"/>
      <w:pPr>
        <w:ind w:left="2941" w:hanging="1009"/>
      </w:pPr>
      <w:rPr>
        <w:rFonts w:hint="default" w:ascii="Calibri" w:hAnsi="Calibri" w:eastAsia="Calibri" w:cs="Calibri"/>
        <w:b w:val="0"/>
        <w:bCs w:val="0"/>
        <w:i w:val="0"/>
        <w:iCs w:val="0"/>
        <w:spacing w:val="-1"/>
        <w:w w:val="100"/>
        <w:sz w:val="24"/>
        <w:szCs w:val="24"/>
        <w:lang w:val="en-US" w:eastAsia="en-US" w:bidi="ar-SA"/>
      </w:rPr>
    </w:lvl>
    <w:lvl w:ilvl="4" w:tentative="0">
      <w:start w:val="1"/>
      <w:numFmt w:val="decimal"/>
      <w:lvlText w:val="%1.%2.%3.%4.%5."/>
      <w:lvlJc w:val="left"/>
      <w:pPr>
        <w:ind w:left="4021" w:hanging="1080"/>
      </w:pPr>
      <w:rPr>
        <w:rFonts w:hint="default" w:ascii="Calibri" w:hAnsi="Calibri" w:eastAsia="Calibri" w:cs="Calibri"/>
        <w:b w:val="0"/>
        <w:bCs w:val="0"/>
        <w:i w:val="0"/>
        <w:iCs w:val="0"/>
        <w:spacing w:val="-1"/>
        <w:w w:val="100"/>
        <w:sz w:val="24"/>
        <w:szCs w:val="24"/>
        <w:lang w:val="en-US" w:eastAsia="en-US" w:bidi="ar-SA"/>
      </w:rPr>
    </w:lvl>
    <w:lvl w:ilvl="5" w:tentative="0">
      <w:start w:val="1"/>
      <w:numFmt w:val="decimal"/>
      <w:lvlText w:val="%1.%2.%3.%4.%5.%6."/>
      <w:lvlJc w:val="left"/>
      <w:pPr>
        <w:ind w:left="5173" w:hanging="1152"/>
      </w:pPr>
      <w:rPr>
        <w:rFonts w:hint="default" w:ascii="Calibri" w:hAnsi="Calibri" w:eastAsia="Calibri" w:cs="Calibri"/>
        <w:b w:val="0"/>
        <w:bCs w:val="0"/>
        <w:i w:val="0"/>
        <w:iCs w:val="0"/>
        <w:spacing w:val="0"/>
        <w:w w:val="100"/>
        <w:sz w:val="24"/>
        <w:szCs w:val="24"/>
        <w:lang w:val="en-US" w:eastAsia="en-US" w:bidi="ar-SA"/>
      </w:rPr>
    </w:lvl>
    <w:lvl w:ilvl="6" w:tentative="0">
      <w:start w:val="1"/>
      <w:numFmt w:val="decimal"/>
      <w:lvlText w:val="%1.%2.%3.%4.%5.%6.%7."/>
      <w:lvlJc w:val="left"/>
      <w:pPr>
        <w:ind w:left="6469" w:hanging="1297"/>
      </w:pPr>
      <w:rPr>
        <w:rFonts w:hint="default" w:ascii="Calibri" w:hAnsi="Calibri" w:eastAsia="Calibri" w:cs="Calibri"/>
        <w:b w:val="0"/>
        <w:bCs w:val="0"/>
        <w:i w:val="0"/>
        <w:iCs w:val="0"/>
        <w:spacing w:val="-1"/>
        <w:w w:val="100"/>
        <w:sz w:val="24"/>
        <w:szCs w:val="24"/>
        <w:lang w:val="en-US" w:eastAsia="en-US" w:bidi="ar-SA"/>
      </w:rPr>
    </w:lvl>
    <w:lvl w:ilvl="7" w:tentative="0">
      <w:start w:val="0"/>
      <w:numFmt w:val="bullet"/>
      <w:lvlText w:val="•"/>
      <w:lvlJc w:val="left"/>
      <w:pPr>
        <w:ind w:left="7376" w:hanging="1297"/>
      </w:pPr>
      <w:rPr>
        <w:rFonts w:hint="default"/>
        <w:lang w:val="en-US" w:eastAsia="en-US" w:bidi="ar-SA"/>
      </w:rPr>
    </w:lvl>
    <w:lvl w:ilvl="8" w:tentative="0">
      <w:start w:val="0"/>
      <w:numFmt w:val="bullet"/>
      <w:lvlText w:val="•"/>
      <w:lvlJc w:val="left"/>
      <w:pPr>
        <w:ind w:left="8293" w:hanging="1297"/>
      </w:pPr>
      <w:rPr>
        <w:rFonts w:hint="default"/>
        <w:lang w:val="en-US" w:eastAsia="en-US" w:bidi="ar-SA"/>
      </w:rPr>
    </w:lvl>
  </w:abstractNum>
  <w:abstractNum w:abstractNumId="2">
    <w:nsid w:val="0D4C4E86"/>
    <w:multiLevelType w:val="multilevel"/>
    <w:tmpl w:val="0D4C4E8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8814E32"/>
    <w:multiLevelType w:val="multilevel"/>
    <w:tmpl w:val="18814E3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50EEA3BE"/>
    <w:multiLevelType w:val="multilevel"/>
    <w:tmpl w:val="50EEA3BE"/>
    <w:lvl w:ilvl="0" w:tentative="0">
      <w:start w:val="1"/>
      <w:numFmt w:val="bullet"/>
      <w:lvlText w:val=""/>
      <w:lvlJc w:val="left"/>
      <w:pPr>
        <w:tabs>
          <w:tab w:val="left" w:pos="720"/>
        </w:tabs>
        <w:ind w:left="720" w:hanging="360"/>
      </w:pPr>
      <w:rPr>
        <w:rFonts w:hint="default" w:ascii="Arial" w:hAnsi="Arial" w:eastAsia="Arial" w:cs="Arial"/>
      </w:rPr>
    </w:lvl>
    <w:lvl w:ilvl="1" w:tentative="0">
      <w:start w:val="1"/>
      <w:numFmt w:val="bullet"/>
      <w:lvlText w:val=""/>
      <w:lvlJc w:val="left"/>
      <w:pPr>
        <w:tabs>
          <w:tab w:val="left" w:pos="1440"/>
        </w:tabs>
        <w:ind w:left="1440" w:hanging="360"/>
      </w:pPr>
      <w:rPr>
        <w:rFonts w:hint="default" w:ascii="Arial" w:hAnsi="Arial" w:eastAsia="Arial" w:cs="Arial"/>
      </w:rPr>
    </w:lvl>
    <w:lvl w:ilvl="2" w:tentative="0">
      <w:start w:val="1"/>
      <w:numFmt w:val="bullet"/>
      <w:lvlText w:val=""/>
      <w:lvlJc w:val="left"/>
      <w:pPr>
        <w:tabs>
          <w:tab w:val="left" w:pos="2160"/>
        </w:tabs>
        <w:ind w:left="2160" w:hanging="360"/>
      </w:pPr>
      <w:rPr>
        <w:rFonts w:hint="default" w:ascii="Arial" w:hAnsi="Arial" w:eastAsia="Arial" w:cs="Arial"/>
      </w:rPr>
    </w:lvl>
    <w:lvl w:ilvl="3" w:tentative="0">
      <w:start w:val="1"/>
      <w:numFmt w:val="bullet"/>
      <w:lvlText w:val=""/>
      <w:lvlJc w:val="left"/>
      <w:pPr>
        <w:tabs>
          <w:tab w:val="left" w:pos="2880"/>
        </w:tabs>
        <w:ind w:left="2880" w:hanging="360"/>
      </w:pPr>
      <w:rPr>
        <w:rFonts w:hint="default" w:ascii="Arial" w:hAnsi="Arial" w:eastAsia="Arial" w:cs="Arial"/>
      </w:rPr>
    </w:lvl>
    <w:lvl w:ilvl="4" w:tentative="0">
      <w:start w:val="1"/>
      <w:numFmt w:val="bullet"/>
      <w:lvlText w:val=""/>
      <w:lvlJc w:val="left"/>
      <w:pPr>
        <w:tabs>
          <w:tab w:val="left" w:pos="3600"/>
        </w:tabs>
        <w:ind w:left="3600" w:hanging="360"/>
      </w:pPr>
      <w:rPr>
        <w:rFonts w:hint="default" w:ascii="Arial" w:hAnsi="Arial" w:eastAsia="Arial" w:cs="Arial"/>
      </w:rPr>
    </w:lvl>
    <w:lvl w:ilvl="5" w:tentative="0">
      <w:start w:val="1"/>
      <w:numFmt w:val="bullet"/>
      <w:lvlText w:val=""/>
      <w:lvlJc w:val="left"/>
      <w:pPr>
        <w:tabs>
          <w:tab w:val="left" w:pos="4320"/>
        </w:tabs>
        <w:ind w:left="4320" w:hanging="360"/>
      </w:pPr>
      <w:rPr>
        <w:rFonts w:hint="default" w:ascii="Arial" w:hAnsi="Arial" w:eastAsia="Arial" w:cs="Arial"/>
      </w:rPr>
    </w:lvl>
    <w:lvl w:ilvl="6" w:tentative="0">
      <w:start w:val="1"/>
      <w:numFmt w:val="bullet"/>
      <w:lvlText w:val=""/>
      <w:lvlJc w:val="left"/>
      <w:pPr>
        <w:tabs>
          <w:tab w:val="left" w:pos="5040"/>
        </w:tabs>
        <w:ind w:left="5040" w:hanging="360"/>
      </w:pPr>
      <w:rPr>
        <w:rFonts w:hint="default" w:ascii="Arial" w:hAnsi="Arial" w:eastAsia="Arial" w:cs="Arial"/>
      </w:rPr>
    </w:lvl>
    <w:lvl w:ilvl="7" w:tentative="0">
      <w:start w:val="1"/>
      <w:numFmt w:val="bullet"/>
      <w:lvlText w:val=""/>
      <w:lvlJc w:val="left"/>
      <w:pPr>
        <w:tabs>
          <w:tab w:val="left" w:pos="5760"/>
        </w:tabs>
        <w:ind w:left="5760" w:hanging="360"/>
      </w:pPr>
      <w:rPr>
        <w:rFonts w:hint="default" w:ascii="Arial" w:hAnsi="Arial" w:eastAsia="Arial" w:cs="Arial"/>
      </w:rPr>
    </w:lvl>
    <w:lvl w:ilvl="8" w:tentative="0">
      <w:start w:val="1"/>
      <w:numFmt w:val="bullet"/>
      <w:lvlText w:val=""/>
      <w:lvlJc w:val="left"/>
      <w:pPr>
        <w:tabs>
          <w:tab w:val="left" w:pos="6480"/>
        </w:tabs>
        <w:ind w:left="6480" w:hanging="360"/>
      </w:pPr>
      <w:rPr>
        <w:rFonts w:hint="default" w:ascii="Arial" w:hAnsi="Arial" w:eastAsia="Arial" w:cs="Arial"/>
      </w:rPr>
    </w:lvl>
  </w:abstractNum>
  <w:abstractNum w:abstractNumId="5">
    <w:nsid w:val="7B78FEF7"/>
    <w:multiLevelType w:val="multilevel"/>
    <w:tmpl w:val="7B78FEF7"/>
    <w:lvl w:ilvl="0" w:tentative="0">
      <w:start w:val="1"/>
      <w:numFmt w:val="bullet"/>
      <w:lvlText w:val=""/>
      <w:lvlJc w:val="left"/>
      <w:pPr>
        <w:tabs>
          <w:tab w:val="left" w:pos="720"/>
        </w:tabs>
        <w:ind w:left="720" w:hanging="360"/>
      </w:pPr>
      <w:rPr>
        <w:rFonts w:hint="default" w:ascii="Arial" w:hAnsi="Arial" w:eastAsia="Arial" w:cs="Arial"/>
      </w:rPr>
    </w:lvl>
    <w:lvl w:ilvl="1" w:tentative="0">
      <w:start w:val="1"/>
      <w:numFmt w:val="bullet"/>
      <w:lvlText w:val=""/>
      <w:lvlJc w:val="left"/>
      <w:pPr>
        <w:tabs>
          <w:tab w:val="left" w:pos="1440"/>
        </w:tabs>
        <w:ind w:left="1440" w:hanging="360"/>
      </w:pPr>
      <w:rPr>
        <w:rFonts w:hint="default" w:ascii="Arial" w:hAnsi="Arial" w:eastAsia="Arial" w:cs="Arial"/>
      </w:rPr>
    </w:lvl>
    <w:lvl w:ilvl="2" w:tentative="0">
      <w:start w:val="1"/>
      <w:numFmt w:val="bullet"/>
      <w:lvlText w:val=""/>
      <w:lvlJc w:val="left"/>
      <w:pPr>
        <w:tabs>
          <w:tab w:val="left" w:pos="2160"/>
        </w:tabs>
        <w:ind w:left="2160" w:hanging="360"/>
      </w:pPr>
      <w:rPr>
        <w:rFonts w:hint="default" w:ascii="Arial" w:hAnsi="Arial" w:eastAsia="Arial" w:cs="Arial"/>
      </w:rPr>
    </w:lvl>
    <w:lvl w:ilvl="3" w:tentative="0">
      <w:start w:val="1"/>
      <w:numFmt w:val="bullet"/>
      <w:lvlText w:val=""/>
      <w:lvlJc w:val="left"/>
      <w:pPr>
        <w:tabs>
          <w:tab w:val="left" w:pos="2880"/>
        </w:tabs>
        <w:ind w:left="2880" w:hanging="360"/>
      </w:pPr>
      <w:rPr>
        <w:rFonts w:hint="default" w:ascii="Arial" w:hAnsi="Arial" w:eastAsia="Arial" w:cs="Arial"/>
      </w:rPr>
    </w:lvl>
    <w:lvl w:ilvl="4" w:tentative="0">
      <w:start w:val="1"/>
      <w:numFmt w:val="bullet"/>
      <w:lvlText w:val=""/>
      <w:lvlJc w:val="left"/>
      <w:pPr>
        <w:tabs>
          <w:tab w:val="left" w:pos="3600"/>
        </w:tabs>
        <w:ind w:left="3600" w:hanging="360"/>
      </w:pPr>
      <w:rPr>
        <w:rFonts w:hint="default" w:ascii="Arial" w:hAnsi="Arial" w:eastAsia="Arial" w:cs="Arial"/>
      </w:rPr>
    </w:lvl>
    <w:lvl w:ilvl="5" w:tentative="0">
      <w:start w:val="1"/>
      <w:numFmt w:val="bullet"/>
      <w:lvlText w:val=""/>
      <w:lvlJc w:val="left"/>
      <w:pPr>
        <w:tabs>
          <w:tab w:val="left" w:pos="4320"/>
        </w:tabs>
        <w:ind w:left="4320" w:hanging="360"/>
      </w:pPr>
      <w:rPr>
        <w:rFonts w:hint="default" w:ascii="Arial" w:hAnsi="Arial" w:eastAsia="Arial" w:cs="Arial"/>
      </w:rPr>
    </w:lvl>
    <w:lvl w:ilvl="6" w:tentative="0">
      <w:start w:val="1"/>
      <w:numFmt w:val="bullet"/>
      <w:lvlText w:val=""/>
      <w:lvlJc w:val="left"/>
      <w:pPr>
        <w:tabs>
          <w:tab w:val="left" w:pos="5040"/>
        </w:tabs>
        <w:ind w:left="5040" w:hanging="360"/>
      </w:pPr>
      <w:rPr>
        <w:rFonts w:hint="default" w:ascii="Arial" w:hAnsi="Arial" w:eastAsia="Arial" w:cs="Arial"/>
      </w:rPr>
    </w:lvl>
    <w:lvl w:ilvl="7" w:tentative="0">
      <w:start w:val="1"/>
      <w:numFmt w:val="bullet"/>
      <w:lvlText w:val=""/>
      <w:lvlJc w:val="left"/>
      <w:pPr>
        <w:tabs>
          <w:tab w:val="left" w:pos="5760"/>
        </w:tabs>
        <w:ind w:left="5760" w:hanging="360"/>
      </w:pPr>
      <w:rPr>
        <w:rFonts w:hint="default" w:ascii="Arial" w:hAnsi="Arial" w:eastAsia="Arial" w:cs="Arial"/>
      </w:rPr>
    </w:lvl>
    <w:lvl w:ilvl="8" w:tentative="0">
      <w:start w:val="1"/>
      <w:numFmt w:val="bullet"/>
      <w:lvlText w:val=""/>
      <w:lvlJc w:val="left"/>
      <w:pPr>
        <w:tabs>
          <w:tab w:val="left" w:pos="6480"/>
        </w:tabs>
        <w:ind w:left="6480" w:hanging="360"/>
      </w:pPr>
      <w:rPr>
        <w:rFonts w:hint="default" w:ascii="Arial" w:hAnsi="Arial" w:eastAsia="Arial" w:cs="Arial"/>
      </w:rPr>
    </w:lvl>
  </w:abstractNum>
  <w:num w:numId="1">
    <w:abstractNumId w:val="1"/>
  </w:num>
  <w:num w:numId="2">
    <w:abstractNumId w:val="4"/>
  </w:num>
  <w:num w:numId="3">
    <w:abstractNumId w:val="0"/>
  </w:num>
  <w:num w:numId="4">
    <w:abstractNumId w:val="5"/>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2"/>
  <w:displayBackgroundShape w:val="1"/>
  <w:embedSystemFonts/>
  <w:bordersDoNotSurroundHeader w:val="0"/>
  <w:bordersDoNotSurroundFooter w:val="0"/>
  <w:attachedTemplate r:id="rId1"/>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623C"/>
    <w:rsid w:val="00172A27"/>
    <w:rsid w:val="001955BB"/>
    <w:rsid w:val="00231211"/>
    <w:rsid w:val="002B24B3"/>
    <w:rsid w:val="002D1C4F"/>
    <w:rsid w:val="00394C64"/>
    <w:rsid w:val="003B254D"/>
    <w:rsid w:val="00444B6C"/>
    <w:rsid w:val="004D5ECE"/>
    <w:rsid w:val="006A4364"/>
    <w:rsid w:val="006F5CE8"/>
    <w:rsid w:val="00B80C32"/>
    <w:rsid w:val="00C04FB3"/>
    <w:rsid w:val="00C22E9D"/>
    <w:rsid w:val="00D27F99"/>
    <w:rsid w:val="00DF4D43"/>
    <w:rsid w:val="00EE3079"/>
    <w:rsid w:val="00EE7810"/>
    <w:rsid w:val="00FE5C13"/>
    <w:rsid w:val="0121771A"/>
    <w:rsid w:val="015441BC"/>
    <w:rsid w:val="02271F96"/>
    <w:rsid w:val="032A6666"/>
    <w:rsid w:val="044239D7"/>
    <w:rsid w:val="060C5ECD"/>
    <w:rsid w:val="07B11FAD"/>
    <w:rsid w:val="07CE5476"/>
    <w:rsid w:val="08161CD1"/>
    <w:rsid w:val="097466BF"/>
    <w:rsid w:val="0C1A446B"/>
    <w:rsid w:val="0CFC4D84"/>
    <w:rsid w:val="0D303E6C"/>
    <w:rsid w:val="0E0C6E19"/>
    <w:rsid w:val="0ED92CE9"/>
    <w:rsid w:val="10D96FF4"/>
    <w:rsid w:val="10E11009"/>
    <w:rsid w:val="10F86900"/>
    <w:rsid w:val="113C7F55"/>
    <w:rsid w:val="113D59D7"/>
    <w:rsid w:val="113F0EDA"/>
    <w:rsid w:val="11BF5660"/>
    <w:rsid w:val="11E9006E"/>
    <w:rsid w:val="12F4271E"/>
    <w:rsid w:val="13153864"/>
    <w:rsid w:val="141A488D"/>
    <w:rsid w:val="144B11EE"/>
    <w:rsid w:val="14B74BEC"/>
    <w:rsid w:val="14C4709C"/>
    <w:rsid w:val="155D7CE7"/>
    <w:rsid w:val="15931C43"/>
    <w:rsid w:val="161B2052"/>
    <w:rsid w:val="1811250D"/>
    <w:rsid w:val="18127F8E"/>
    <w:rsid w:val="197E0723"/>
    <w:rsid w:val="1B83490A"/>
    <w:rsid w:val="1CD63A5F"/>
    <w:rsid w:val="1E8B6F06"/>
    <w:rsid w:val="1F31003B"/>
    <w:rsid w:val="202A56E0"/>
    <w:rsid w:val="213A3C94"/>
    <w:rsid w:val="22A81FDA"/>
    <w:rsid w:val="22D94639"/>
    <w:rsid w:val="22E055D4"/>
    <w:rsid w:val="22EF67DD"/>
    <w:rsid w:val="23906366"/>
    <w:rsid w:val="23CC46C5"/>
    <w:rsid w:val="25F71FD8"/>
    <w:rsid w:val="266E0D1D"/>
    <w:rsid w:val="26D07ABD"/>
    <w:rsid w:val="272D6F33"/>
    <w:rsid w:val="27AC3459"/>
    <w:rsid w:val="28B60C1E"/>
    <w:rsid w:val="28EB1C30"/>
    <w:rsid w:val="28FE0F1F"/>
    <w:rsid w:val="29323A24"/>
    <w:rsid w:val="293D1DB5"/>
    <w:rsid w:val="297B189A"/>
    <w:rsid w:val="298F3DBD"/>
    <w:rsid w:val="2A614703"/>
    <w:rsid w:val="2AC94DBF"/>
    <w:rsid w:val="2D7C0EC3"/>
    <w:rsid w:val="2D8F4537"/>
    <w:rsid w:val="2D9F2369"/>
    <w:rsid w:val="2E042380"/>
    <w:rsid w:val="2E5F5A79"/>
    <w:rsid w:val="2E8822E7"/>
    <w:rsid w:val="2F0A15BB"/>
    <w:rsid w:val="2F78636C"/>
    <w:rsid w:val="2F914D18"/>
    <w:rsid w:val="2FAA1139"/>
    <w:rsid w:val="2FD7548C"/>
    <w:rsid w:val="30971B5B"/>
    <w:rsid w:val="31964168"/>
    <w:rsid w:val="36B74A10"/>
    <w:rsid w:val="37390556"/>
    <w:rsid w:val="37512750"/>
    <w:rsid w:val="375E74D6"/>
    <w:rsid w:val="378C12B0"/>
    <w:rsid w:val="380C1EC3"/>
    <w:rsid w:val="38542D47"/>
    <w:rsid w:val="387E04F6"/>
    <w:rsid w:val="38CF2BC1"/>
    <w:rsid w:val="39202096"/>
    <w:rsid w:val="393E3FC7"/>
    <w:rsid w:val="394E51E5"/>
    <w:rsid w:val="39A07816"/>
    <w:rsid w:val="39F01D9F"/>
    <w:rsid w:val="39F46BA0"/>
    <w:rsid w:val="3A0A7B20"/>
    <w:rsid w:val="3A5F3E22"/>
    <w:rsid w:val="3A7F3F7C"/>
    <w:rsid w:val="3B5847E9"/>
    <w:rsid w:val="3B750EAE"/>
    <w:rsid w:val="3B846932"/>
    <w:rsid w:val="3B9A4359"/>
    <w:rsid w:val="3C150254"/>
    <w:rsid w:val="3C3A3510"/>
    <w:rsid w:val="3D036738"/>
    <w:rsid w:val="3D094FAE"/>
    <w:rsid w:val="3DB654B4"/>
    <w:rsid w:val="3E093FEE"/>
    <w:rsid w:val="3EC74C98"/>
    <w:rsid w:val="3F730FAE"/>
    <w:rsid w:val="3FD633C9"/>
    <w:rsid w:val="40913922"/>
    <w:rsid w:val="410E064C"/>
    <w:rsid w:val="41177258"/>
    <w:rsid w:val="418B2450"/>
    <w:rsid w:val="41D675E2"/>
    <w:rsid w:val="44472913"/>
    <w:rsid w:val="44C91BE7"/>
    <w:rsid w:val="45302890"/>
    <w:rsid w:val="47446A78"/>
    <w:rsid w:val="47473381"/>
    <w:rsid w:val="484C2B2E"/>
    <w:rsid w:val="48955ABB"/>
    <w:rsid w:val="49E319CE"/>
    <w:rsid w:val="4A423EE2"/>
    <w:rsid w:val="4AA628D5"/>
    <w:rsid w:val="4E4E5C86"/>
    <w:rsid w:val="4E53210E"/>
    <w:rsid w:val="4FAE10C6"/>
    <w:rsid w:val="4FC03A74"/>
    <w:rsid w:val="50687C25"/>
    <w:rsid w:val="51093901"/>
    <w:rsid w:val="513A04DE"/>
    <w:rsid w:val="51DE666B"/>
    <w:rsid w:val="523C29F9"/>
    <w:rsid w:val="52AC5495"/>
    <w:rsid w:val="53016182"/>
    <w:rsid w:val="536E65EE"/>
    <w:rsid w:val="53E85E72"/>
    <w:rsid w:val="543B24BE"/>
    <w:rsid w:val="5445084F"/>
    <w:rsid w:val="55355FF7"/>
    <w:rsid w:val="553E05AF"/>
    <w:rsid w:val="55804D54"/>
    <w:rsid w:val="55D36D5C"/>
    <w:rsid w:val="55D447DE"/>
    <w:rsid w:val="57561457"/>
    <w:rsid w:val="58154828"/>
    <w:rsid w:val="5A454688"/>
    <w:rsid w:val="5B106C74"/>
    <w:rsid w:val="5C9A677B"/>
    <w:rsid w:val="5CA14A72"/>
    <w:rsid w:val="5D310209"/>
    <w:rsid w:val="5E2C4BCB"/>
    <w:rsid w:val="5EFF1468"/>
    <w:rsid w:val="60147693"/>
    <w:rsid w:val="614C47EF"/>
    <w:rsid w:val="61D76693"/>
    <w:rsid w:val="62A11972"/>
    <w:rsid w:val="63654BA0"/>
    <w:rsid w:val="647C627A"/>
    <w:rsid w:val="64EB5CA0"/>
    <w:rsid w:val="650A3588"/>
    <w:rsid w:val="659E1A43"/>
    <w:rsid w:val="66275E40"/>
    <w:rsid w:val="66385942"/>
    <w:rsid w:val="67697339"/>
    <w:rsid w:val="677F36E6"/>
    <w:rsid w:val="67D26A1E"/>
    <w:rsid w:val="695967E4"/>
    <w:rsid w:val="6A40325F"/>
    <w:rsid w:val="6B2B7BA3"/>
    <w:rsid w:val="6CFA0634"/>
    <w:rsid w:val="6DA15E5F"/>
    <w:rsid w:val="6EB97774"/>
    <w:rsid w:val="718F76DE"/>
    <w:rsid w:val="72396872"/>
    <w:rsid w:val="73851D8A"/>
    <w:rsid w:val="748F47C8"/>
    <w:rsid w:val="75B77AAE"/>
    <w:rsid w:val="75E15498"/>
    <w:rsid w:val="766320B0"/>
    <w:rsid w:val="76682909"/>
    <w:rsid w:val="784D172F"/>
    <w:rsid w:val="78A74838"/>
    <w:rsid w:val="79676F3A"/>
    <w:rsid w:val="799A721B"/>
    <w:rsid w:val="7AC27CB7"/>
    <w:rsid w:val="7AF504DA"/>
    <w:rsid w:val="7C9F5482"/>
    <w:rsid w:val="7D9F57C7"/>
    <w:rsid w:val="7F2D6DB5"/>
    <w:rsid w:val="7F662EFE"/>
    <w:rsid w:val="7F703A33"/>
    <w:rsid w:val="7FF10FE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qFormat="1" w:unhideWhenUsed="0" w:uiPriority="1" w:semiHidden="0" w:name="toc 6"/>
    <w:lsdException w:qFormat="1" w:unhideWhenUsed="0" w:uiPriority="1"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1"/>
    <w:pPr>
      <w:widowControl w:val="0"/>
      <w:autoSpaceDE w:val="0"/>
      <w:autoSpaceDN w:val="0"/>
    </w:pPr>
    <w:rPr>
      <w:rFonts w:ascii="Calibri" w:hAnsi="Calibri" w:eastAsia="Calibri" w:cs="Calibri"/>
      <w:sz w:val="22"/>
      <w:szCs w:val="22"/>
      <w:lang w:val="en-US" w:eastAsia="en-US" w:bidi="ar-SA"/>
    </w:rPr>
  </w:style>
  <w:style w:type="paragraph" w:styleId="2">
    <w:name w:val="heading 1"/>
    <w:basedOn w:val="1"/>
    <w:autoRedefine/>
    <w:qFormat/>
    <w:uiPriority w:val="1"/>
    <w:pPr>
      <w:keepNext/>
      <w:keepLines/>
      <w:spacing w:before="340" w:after="330"/>
      <w:jc w:val="both"/>
      <w:outlineLvl w:val="0"/>
    </w:pPr>
    <w:rPr>
      <w:rFonts w:ascii="Tahoma" w:hAnsi="Tahoma" w:eastAsia="BookAntiqua-Bold"/>
      <w:b/>
      <w:bCs/>
      <w:sz w:val="36"/>
      <w:szCs w:val="36"/>
      <w:lang w:eastAsia="zh-CN"/>
    </w:rPr>
  </w:style>
  <w:style w:type="paragraph" w:styleId="3">
    <w:name w:val="heading 3"/>
    <w:basedOn w:val="1"/>
    <w:autoRedefine/>
    <w:qFormat/>
    <w:uiPriority w:val="1"/>
    <w:pPr>
      <w:ind w:left="900"/>
      <w:outlineLvl w:val="2"/>
    </w:pPr>
    <w:rPr>
      <w:b/>
      <w:bCs/>
      <w:sz w:val="28"/>
      <w:szCs w:val="28"/>
    </w:rPr>
  </w:style>
  <w:style w:type="paragraph" w:styleId="4">
    <w:name w:val="heading 4"/>
    <w:basedOn w:val="1"/>
    <w:next w:val="1"/>
    <w:link w:val="27"/>
    <w:semiHidden/>
    <w:unhideWhenUsed/>
    <w:qFormat/>
    <w:uiPriority w:val="0"/>
    <w:pPr>
      <w:keepNext/>
      <w:keepLines/>
      <w:spacing w:before="40"/>
      <w:outlineLvl w:val="3"/>
    </w:pPr>
    <w:rPr>
      <w:rFonts w:asciiTheme="majorHAnsi" w:hAnsiTheme="majorHAnsi" w:eastAsiaTheme="majorEastAsia" w:cstheme="majorBidi"/>
      <w:i/>
      <w:iCs/>
      <w:color w:val="2E75B6" w:themeColor="accent1" w:themeShade="BF"/>
    </w:rPr>
  </w:style>
  <w:style w:type="character" w:default="1" w:styleId="5">
    <w:name w:val="Default Paragraph Font"/>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ody Text"/>
    <w:basedOn w:val="1"/>
    <w:autoRedefine/>
    <w:qFormat/>
    <w:uiPriority w:val="1"/>
    <w:rPr>
      <w:sz w:val="28"/>
      <w:szCs w:val="28"/>
    </w:rPr>
  </w:style>
  <w:style w:type="paragraph" w:styleId="8">
    <w:name w:val="footer"/>
    <w:basedOn w:val="1"/>
    <w:autoRedefine/>
    <w:qFormat/>
    <w:uiPriority w:val="0"/>
    <w:pPr>
      <w:tabs>
        <w:tab w:val="center" w:pos="4153"/>
        <w:tab w:val="right" w:pos="8306"/>
      </w:tabs>
      <w:snapToGrid w:val="0"/>
    </w:pPr>
    <w:rPr>
      <w:sz w:val="18"/>
      <w:szCs w:val="18"/>
    </w:rPr>
  </w:style>
  <w:style w:type="paragraph" w:styleId="9">
    <w:name w:val="header"/>
    <w:basedOn w:val="1"/>
    <w:autoRedefine/>
    <w:qFormat/>
    <w:uiPriority w:val="0"/>
    <w:pPr>
      <w:tabs>
        <w:tab w:val="center" w:pos="4153"/>
        <w:tab w:val="right" w:pos="8306"/>
      </w:tabs>
      <w:snapToGrid w:val="0"/>
    </w:pPr>
    <w:rPr>
      <w:sz w:val="18"/>
      <w:szCs w:val="18"/>
    </w:rPr>
  </w:style>
  <w:style w:type="paragraph" w:styleId="10">
    <w:name w:val="HTML Preformatted"/>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11">
    <w:name w:val="Hyperlink"/>
    <w:basedOn w:val="5"/>
    <w:uiPriority w:val="0"/>
    <w:rPr>
      <w:color w:val="0000FF"/>
      <w:u w:val="single"/>
    </w:rPr>
  </w:style>
  <w:style w:type="paragraph" w:styleId="12">
    <w:name w:val="Normal (Web)"/>
    <w:autoRedefine/>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3">
    <w:name w:val="Strong"/>
    <w:basedOn w:val="5"/>
    <w:autoRedefine/>
    <w:qFormat/>
    <w:uiPriority w:val="22"/>
    <w:rPr>
      <w:b/>
      <w:bCs/>
    </w:rPr>
  </w:style>
  <w:style w:type="table" w:styleId="14">
    <w:name w:val="Table Grid"/>
    <w:basedOn w:val="6"/>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autoRedefine/>
    <w:qFormat/>
    <w:uiPriority w:val="1"/>
    <w:pPr>
      <w:ind w:right="139"/>
      <w:jc w:val="center"/>
    </w:pPr>
    <w:rPr>
      <w:rFonts w:ascii="Times New Roman" w:hAnsi="Times New Roman" w:eastAsia="Times New Roman" w:cs="Times New Roman"/>
      <w:b/>
      <w:bCs/>
      <w:sz w:val="72"/>
      <w:szCs w:val="72"/>
    </w:rPr>
  </w:style>
  <w:style w:type="paragraph" w:styleId="16">
    <w:name w:val="toc 1"/>
    <w:basedOn w:val="1"/>
    <w:autoRedefine/>
    <w:qFormat/>
    <w:uiPriority w:val="1"/>
    <w:pPr>
      <w:spacing w:before="43"/>
      <w:ind w:left="899" w:hanging="359"/>
    </w:pPr>
    <w:rPr>
      <w:sz w:val="24"/>
      <w:szCs w:val="24"/>
    </w:rPr>
  </w:style>
  <w:style w:type="paragraph" w:styleId="17">
    <w:name w:val="toc 2"/>
    <w:basedOn w:val="1"/>
    <w:autoRedefine/>
    <w:qFormat/>
    <w:uiPriority w:val="1"/>
    <w:pPr>
      <w:spacing w:before="43"/>
      <w:ind w:left="1330" w:hanging="430"/>
    </w:pPr>
    <w:rPr>
      <w:sz w:val="24"/>
      <w:szCs w:val="24"/>
    </w:rPr>
  </w:style>
  <w:style w:type="paragraph" w:styleId="18">
    <w:name w:val="toc 3"/>
    <w:basedOn w:val="1"/>
    <w:autoRedefine/>
    <w:qFormat/>
    <w:uiPriority w:val="1"/>
    <w:pPr>
      <w:spacing w:before="43"/>
      <w:ind w:left="2048" w:hanging="716"/>
    </w:pPr>
    <w:rPr>
      <w:sz w:val="24"/>
      <w:szCs w:val="24"/>
    </w:rPr>
  </w:style>
  <w:style w:type="paragraph" w:customStyle="1" w:styleId="19">
    <w:name w:val="Table Paragraph"/>
    <w:basedOn w:val="1"/>
    <w:autoRedefine/>
    <w:qFormat/>
    <w:uiPriority w:val="1"/>
    <w:pPr>
      <w:ind w:left="467"/>
    </w:pPr>
  </w:style>
  <w:style w:type="paragraph" w:styleId="20">
    <w:name w:val="List Paragraph"/>
    <w:basedOn w:val="1"/>
    <w:autoRedefine/>
    <w:qFormat/>
    <w:uiPriority w:val="1"/>
    <w:pPr>
      <w:ind w:left="1620" w:hanging="360"/>
    </w:pPr>
  </w:style>
  <w:style w:type="paragraph" w:customStyle="1" w:styleId="21">
    <w:name w:val="_Style 17"/>
    <w:basedOn w:val="1"/>
    <w:next w:val="1"/>
    <w:autoRedefine/>
    <w:qFormat/>
    <w:uiPriority w:val="0"/>
    <w:pPr>
      <w:pBdr>
        <w:bottom w:val="single" w:color="auto" w:sz="6" w:space="1"/>
      </w:pBdr>
      <w:jc w:val="center"/>
    </w:pPr>
    <w:rPr>
      <w:rFonts w:ascii="Arial" w:eastAsia="SimSun"/>
      <w:vanish/>
      <w:sz w:val="16"/>
    </w:rPr>
  </w:style>
  <w:style w:type="paragraph" w:customStyle="1" w:styleId="22">
    <w:name w:val="_Style 18"/>
    <w:basedOn w:val="1"/>
    <w:next w:val="1"/>
    <w:autoRedefine/>
    <w:qFormat/>
    <w:uiPriority w:val="0"/>
    <w:pPr>
      <w:pBdr>
        <w:top w:val="single" w:color="auto" w:sz="6" w:space="1"/>
      </w:pBdr>
      <w:jc w:val="center"/>
    </w:pPr>
    <w:rPr>
      <w:rFonts w:ascii="Arial" w:eastAsia="SimSun"/>
      <w:vanish/>
      <w:sz w:val="16"/>
    </w:rPr>
  </w:style>
  <w:style w:type="paragraph" w:customStyle="1" w:styleId="23">
    <w:name w:val="_Style 20"/>
    <w:basedOn w:val="1"/>
    <w:next w:val="1"/>
    <w:autoRedefine/>
    <w:qFormat/>
    <w:uiPriority w:val="0"/>
    <w:pPr>
      <w:pBdr>
        <w:bottom w:val="single" w:color="auto" w:sz="6" w:space="1"/>
      </w:pBdr>
      <w:jc w:val="center"/>
    </w:pPr>
    <w:rPr>
      <w:rFonts w:ascii="Arial" w:eastAsia="SimSun"/>
      <w:vanish/>
      <w:sz w:val="16"/>
    </w:rPr>
  </w:style>
  <w:style w:type="paragraph" w:customStyle="1" w:styleId="24">
    <w:name w:val="_Style 21"/>
    <w:basedOn w:val="1"/>
    <w:next w:val="1"/>
    <w:autoRedefine/>
    <w:qFormat/>
    <w:uiPriority w:val="0"/>
    <w:pPr>
      <w:pBdr>
        <w:top w:val="single" w:color="auto" w:sz="6" w:space="1"/>
      </w:pBdr>
      <w:jc w:val="center"/>
    </w:pPr>
    <w:rPr>
      <w:rFonts w:ascii="Arial" w:eastAsia="SimSun"/>
      <w:vanish/>
      <w:sz w:val="16"/>
    </w:rPr>
  </w:style>
  <w:style w:type="paragraph" w:customStyle="1" w:styleId="25">
    <w:name w:val="_Style 23"/>
    <w:basedOn w:val="1"/>
    <w:next w:val="1"/>
    <w:autoRedefine/>
    <w:qFormat/>
    <w:uiPriority w:val="0"/>
    <w:pPr>
      <w:pBdr>
        <w:bottom w:val="single" w:color="auto" w:sz="6" w:space="1"/>
      </w:pBdr>
      <w:jc w:val="center"/>
    </w:pPr>
    <w:rPr>
      <w:rFonts w:ascii="Arial" w:eastAsia="SimSun"/>
      <w:vanish/>
      <w:sz w:val="16"/>
    </w:rPr>
  </w:style>
  <w:style w:type="paragraph" w:customStyle="1" w:styleId="26">
    <w:name w:val="_Style 24"/>
    <w:basedOn w:val="1"/>
    <w:next w:val="1"/>
    <w:uiPriority w:val="0"/>
    <w:pPr>
      <w:pBdr>
        <w:top w:val="single" w:color="auto" w:sz="6" w:space="1"/>
      </w:pBdr>
      <w:jc w:val="center"/>
    </w:pPr>
    <w:rPr>
      <w:rFonts w:ascii="Arial" w:eastAsia="SimSun"/>
      <w:vanish/>
      <w:sz w:val="16"/>
    </w:rPr>
  </w:style>
  <w:style w:type="character" w:customStyle="1" w:styleId="27">
    <w:name w:val="Heading 4 Char"/>
    <w:basedOn w:val="5"/>
    <w:link w:val="4"/>
    <w:semiHidden/>
    <w:uiPriority w:val="0"/>
    <w:rPr>
      <w:rFonts w:asciiTheme="majorHAnsi" w:hAnsiTheme="majorHAnsi" w:eastAsiaTheme="majorEastAsia" w:cstheme="majorBidi"/>
      <w:i/>
      <w:iCs/>
      <w:color w:val="2E75B6" w:themeColor="accent1" w:themeShade="BF"/>
      <w:sz w:val="22"/>
      <w:szCs w:val="22"/>
    </w:rPr>
  </w:style>
  <w:style w:type="character" w:customStyle="1" w:styleId="28">
    <w:name w:val="Unresolved Mention"/>
    <w:basedOn w:val="5"/>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jpeg"/><Relationship Id="rId98" Type="http://schemas.openxmlformats.org/officeDocument/2006/relationships/image" Target="media/image92.jpe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jpe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jpeg"/><Relationship Id="rId81" Type="http://schemas.openxmlformats.org/officeDocument/2006/relationships/image" Target="media/image75.jpeg"/><Relationship Id="rId80" Type="http://schemas.openxmlformats.org/officeDocument/2006/relationships/image" Target="media/image74.jpe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header" Target="header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jpe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5" Type="http://schemas.openxmlformats.org/officeDocument/2006/relationships/fontTable" Target="fontTable.xml"/><Relationship Id="rId104" Type="http://schemas.openxmlformats.org/officeDocument/2006/relationships/customXml" Target="../customXml/item2.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95.jpeg"/><Relationship Id="rId100" Type="http://schemas.openxmlformats.org/officeDocument/2006/relationships/image" Target="media/image94.jpeg"/><Relationship Id="rId10" Type="http://schemas.openxmlformats.org/officeDocument/2006/relationships/image" Target="media/image4.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Downloads\&#31179;&#26085;&#22805;&#38451;&#35199;&#19979;.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8E51A2-DBE4-43FF-8CFB-B14CB3969478}">
  <ds:schemaRefs/>
</ds:datastoreItem>
</file>

<file path=docProps/app.xml><?xml version="1.0" encoding="utf-8"?>
<Properties xmlns="http://schemas.openxmlformats.org/officeDocument/2006/extended-properties" xmlns:vt="http://schemas.openxmlformats.org/officeDocument/2006/docPropsVTypes">
  <Template>秋日夕阳西下.wpt</Template>
  <Pages>258</Pages>
  <Words>15529</Words>
  <Characters>112107</Characters>
  <Lines>1413</Lines>
  <Paragraphs>398</Paragraphs>
  <TotalTime>41</TotalTime>
  <ScaleCrop>false</ScaleCrop>
  <LinksUpToDate>false</LinksUpToDate>
  <CharactersWithSpaces>138192</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2024-06-11T03:40:00Z</dcterms:created>
  <dc:creator>moham</dc:creator>
  <cp:lastModifiedBy>aboga</cp:lastModifiedBy>
  <dcterms:modified xsi:type="dcterms:W3CDTF">2024-06-12T06:37:34Z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01D73ADA9AD94C02BFB088DED047B630_13</vt:lpwstr>
  </property>
</Properties>
</file>